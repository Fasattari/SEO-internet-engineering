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of the table has concept map of unit, topic, teacher and grade and second of the table has key learning, unit essential questions and optional instructional tools and third table has concept, lesson essential questions and vocabulary and last table has additional information"/>
      </w:tblPr>
      <w:tblGrid>
        <w:gridCol w:w="7200"/>
        <w:gridCol w:w="7200"/>
      </w:tblGrid>
      <w:tr w:rsidR="008A6904" w:rsidRPr="00083CF9" w:rsidTr="004A223E">
        <w:trPr>
          <w:trHeight w:val="1512"/>
        </w:trPr>
        <w:tc>
          <w:tcPr>
            <w:tcW w:w="7200" w:type="dxa"/>
          </w:tcPr>
          <w:p w:rsidR="002D7537" w:rsidRDefault="002D7537"/>
          <w:tbl>
            <w:tblPr>
              <w:tblStyle w:val="Lessonplan"/>
              <w:tblW w:w="5000" w:type="pct"/>
              <w:tblLook w:val="04A0" w:firstRow="1" w:lastRow="0" w:firstColumn="1" w:lastColumn="0" w:noHBand="0" w:noVBand="1"/>
              <w:tblDescription w:val="Concept map of unit table"/>
            </w:tblPr>
            <w:tblGrid>
              <w:gridCol w:w="7200"/>
            </w:tblGrid>
            <w:tr w:rsidR="00D63FEC" w:rsidRPr="00083CF9" w:rsidTr="00D63FEC">
              <w:trPr>
                <w:cnfStyle w:val="100000000000" w:firstRow="1" w:lastRow="0" w:firstColumn="0" w:lastColumn="0" w:oddVBand="0" w:evenVBand="0" w:oddHBand="0" w:evenHBand="0" w:firstRowFirstColumn="0" w:firstRowLastColumn="0" w:lastRowFirstColumn="0" w:lastRowLastColumn="0"/>
              </w:trPr>
              <w:tc>
                <w:tcPr>
                  <w:tcW w:w="7200" w:type="dxa"/>
                </w:tcPr>
                <w:p w:rsidR="00D63FEC" w:rsidRPr="00083CF9" w:rsidRDefault="00670E47" w:rsidP="003E567E">
                  <w:pPr>
                    <w:bidi/>
                    <w:spacing w:before="96"/>
                    <w:jc w:val="center"/>
                    <w:rPr>
                      <w:rFonts w:cs="B Yekan"/>
                      <w:b/>
                      <w:bCs/>
                      <w:sz w:val="40"/>
                      <w:szCs w:val="40"/>
                    </w:rPr>
                  </w:pPr>
                  <w:r w:rsidRPr="00083CF9">
                    <w:rPr>
                      <w:rFonts w:cs="B Yekan"/>
                      <w:b/>
                      <w:bCs/>
                      <w:sz w:val="40"/>
                      <w:szCs w:val="40"/>
                    </w:rPr>
                    <w:t>S</w:t>
                  </w:r>
                  <w:r w:rsidR="003E567E">
                    <w:rPr>
                      <w:rFonts w:cs="B Yekan"/>
                      <w:b/>
                      <w:bCs/>
                      <w:sz w:val="40"/>
                      <w:szCs w:val="40"/>
                    </w:rPr>
                    <w:t xml:space="preserve">earch </w:t>
                  </w:r>
                  <w:r w:rsidRPr="00083CF9">
                    <w:rPr>
                      <w:rFonts w:cs="B Yekan"/>
                      <w:b/>
                      <w:bCs/>
                      <w:sz w:val="40"/>
                      <w:szCs w:val="40"/>
                    </w:rPr>
                    <w:t>E</w:t>
                  </w:r>
                  <w:r w:rsidR="003E567E">
                    <w:rPr>
                      <w:rFonts w:cs="B Yekan"/>
                      <w:b/>
                      <w:bCs/>
                      <w:sz w:val="40"/>
                      <w:szCs w:val="40"/>
                    </w:rPr>
                    <w:t xml:space="preserve">ngine </w:t>
                  </w:r>
                  <w:r w:rsidRPr="00083CF9">
                    <w:rPr>
                      <w:rFonts w:cs="B Yekan"/>
                      <w:b/>
                      <w:bCs/>
                      <w:sz w:val="40"/>
                      <w:szCs w:val="40"/>
                    </w:rPr>
                    <w:t>O</w:t>
                  </w:r>
                  <w:r w:rsidR="003E567E">
                    <w:rPr>
                      <w:rFonts w:cs="B Yekan"/>
                      <w:b/>
                      <w:bCs/>
                      <w:sz w:val="40"/>
                      <w:szCs w:val="40"/>
                    </w:rPr>
                    <w:t>ptimization</w:t>
                  </w:r>
                </w:p>
              </w:tc>
            </w:tr>
            <w:tr w:rsidR="00D63FEC" w:rsidRPr="00083CF9" w:rsidTr="00D63FEC">
              <w:tc>
                <w:tcPr>
                  <w:tcW w:w="7200" w:type="dxa"/>
                  <w:tcMar>
                    <w:bottom w:w="216" w:type="dxa"/>
                  </w:tcMar>
                </w:tcPr>
                <w:p w:rsidR="00D63FEC" w:rsidRPr="00083CF9" w:rsidRDefault="00D63FEC" w:rsidP="00083CF9">
                  <w:pPr>
                    <w:jc w:val="center"/>
                    <w:rPr>
                      <w:rFonts w:cs="B Yekan"/>
                      <w:noProof/>
                    </w:rPr>
                  </w:pPr>
                </w:p>
              </w:tc>
            </w:tr>
          </w:tbl>
          <w:p w:rsidR="00D63FEC" w:rsidRPr="00083CF9" w:rsidRDefault="00D63FEC" w:rsidP="00083CF9">
            <w:pPr>
              <w:ind w:right="72"/>
              <w:jc w:val="center"/>
              <w:rPr>
                <w:rFonts w:cs="B Yekan"/>
                <w:noProof/>
              </w:rPr>
            </w:pPr>
          </w:p>
        </w:tc>
        <w:tc>
          <w:tcPr>
            <w:tcW w:w="7200" w:type="dxa"/>
            <w:tcMar>
              <w:left w:w="0" w:type="dxa"/>
            </w:tcMar>
          </w:tcPr>
          <w:tbl>
            <w:tblPr>
              <w:tblW w:w="5000" w:type="pct"/>
              <w:tblCellMar>
                <w:left w:w="0" w:type="dxa"/>
                <w:right w:w="0" w:type="dxa"/>
              </w:tblCellMar>
              <w:tblLook w:val="04A0" w:firstRow="1" w:lastRow="0" w:firstColumn="1" w:lastColumn="0" w:noHBand="0" w:noVBand="1"/>
              <w:tblDescription w:val="Topic, teacher and grade information table"/>
            </w:tblPr>
            <w:tblGrid>
              <w:gridCol w:w="3603"/>
              <w:gridCol w:w="3597"/>
            </w:tblGrid>
            <w:tr w:rsidR="008A6904" w:rsidRPr="00083CF9" w:rsidTr="008A6904">
              <w:tc>
                <w:tcPr>
                  <w:tcW w:w="3653" w:type="dxa"/>
                  <w:tcBorders>
                    <w:top w:val="single" w:sz="8" w:space="0" w:color="auto"/>
                  </w:tcBorders>
                  <w:shd w:val="clear" w:color="auto" w:fill="auto"/>
                  <w:tcMar>
                    <w:left w:w="72" w:type="dxa"/>
                  </w:tcMar>
                </w:tcPr>
                <w:p w:rsidR="008A6904" w:rsidRPr="00083CF9" w:rsidRDefault="00670E47" w:rsidP="00083CF9">
                  <w:pPr>
                    <w:pStyle w:val="Heading1"/>
                    <w:bidi/>
                    <w:jc w:val="center"/>
                    <w:rPr>
                      <w:rFonts w:cs="B Yekan" w:hint="cs"/>
                      <w:rtl/>
                      <w:lang w:bidi="fa-IR"/>
                    </w:rPr>
                  </w:pPr>
                  <w:r w:rsidRPr="00083CF9">
                    <w:rPr>
                      <w:rFonts w:cs="B Yekan" w:hint="cs"/>
                      <w:rtl/>
                    </w:rPr>
                    <w:t>درس مهندسی اینترنت</w:t>
                  </w:r>
                  <w:r w:rsidR="006B32E2">
                    <w:rPr>
                      <w:rFonts w:cs="B Yekan"/>
                    </w:rPr>
                    <w:t xml:space="preserve">- </w:t>
                  </w:r>
                  <w:r w:rsidR="006B32E2">
                    <w:rPr>
                      <w:rFonts w:cs="B Yekan" w:hint="cs"/>
                      <w:rtl/>
                      <w:lang w:bidi="fa-IR"/>
                    </w:rPr>
                    <w:t xml:space="preserve"> تکلیف اول</w:t>
                  </w:r>
                </w:p>
              </w:tc>
              <w:sdt>
                <w:sdtPr>
                  <w:rPr>
                    <w:rFonts w:cs="B Yekan"/>
                    <w:rtl/>
                  </w:rPr>
                  <w:alias w:val="Enter subject:"/>
                  <w:tag w:val="Enter subject:"/>
                  <w:id w:val="-153142275"/>
                  <w:placeholder>
                    <w:docPart w:val="EBAB2915C03A46D4872AB2276E7A8668"/>
                  </w:placeholder>
                  <w15:appearance w15:val="hidden"/>
                </w:sdtPr>
                <w:sdtEndPr/>
                <w:sdtContent>
                  <w:tc>
                    <w:tcPr>
                      <w:tcW w:w="3653" w:type="dxa"/>
                      <w:tcBorders>
                        <w:top w:val="single" w:sz="8" w:space="0" w:color="auto"/>
                      </w:tcBorders>
                      <w:shd w:val="clear" w:color="auto" w:fill="auto"/>
                    </w:tcPr>
                    <w:p w:rsidR="008A6904" w:rsidRPr="00083CF9" w:rsidRDefault="00670E47" w:rsidP="00083CF9">
                      <w:pPr>
                        <w:bidi/>
                        <w:jc w:val="center"/>
                        <w:rPr>
                          <w:rFonts w:cs="B Yekan"/>
                        </w:rPr>
                      </w:pPr>
                      <w:r w:rsidRPr="00083CF9">
                        <w:rPr>
                          <w:rFonts w:cs="B Yekan" w:hint="cs"/>
                          <w:b/>
                          <w:bCs/>
                          <w:rtl/>
                        </w:rPr>
                        <w:t>درس</w:t>
                      </w:r>
                    </w:p>
                  </w:tc>
                </w:sdtContent>
              </w:sdt>
            </w:tr>
            <w:tr w:rsidR="008A6904" w:rsidRPr="00083CF9" w:rsidTr="008A6904">
              <w:tc>
                <w:tcPr>
                  <w:tcW w:w="3653" w:type="dxa"/>
                  <w:shd w:val="clear" w:color="auto" w:fill="auto"/>
                  <w:tcMar>
                    <w:left w:w="72" w:type="dxa"/>
                  </w:tcMar>
                </w:tcPr>
                <w:p w:rsidR="008A6904" w:rsidRPr="00083CF9" w:rsidRDefault="00670E47" w:rsidP="00083CF9">
                  <w:pPr>
                    <w:pStyle w:val="Heading1"/>
                    <w:bidi/>
                    <w:jc w:val="center"/>
                    <w:rPr>
                      <w:rFonts w:cs="B Yekan"/>
                      <w:rtl/>
                      <w:lang w:bidi="fa-IR"/>
                    </w:rPr>
                  </w:pPr>
                  <w:r w:rsidRPr="00083CF9">
                    <w:rPr>
                      <w:rFonts w:cs="B Yekan" w:hint="cs"/>
                      <w:rtl/>
                      <w:lang w:bidi="fa-IR"/>
                    </w:rPr>
                    <w:t>استاد مدیری</w:t>
                  </w:r>
                </w:p>
              </w:tc>
              <w:sdt>
                <w:sdtPr>
                  <w:rPr>
                    <w:rFonts w:cs="B Yekan"/>
                    <w:b/>
                    <w:bCs/>
                    <w:rtl/>
                  </w:rPr>
                  <w:alias w:val="Enter teacher's name:"/>
                  <w:tag w:val="Enter teacher's name:"/>
                  <w:id w:val="-1871752016"/>
                  <w:placeholder>
                    <w:docPart w:val="3D7AE3DC7B1740D49F69D49A7D65228C"/>
                  </w:placeholder>
                  <w15:appearance w15:val="hidden"/>
                </w:sdtPr>
                <w:sdtEndPr/>
                <w:sdtContent>
                  <w:tc>
                    <w:tcPr>
                      <w:tcW w:w="3653" w:type="dxa"/>
                      <w:shd w:val="clear" w:color="auto" w:fill="auto"/>
                    </w:tcPr>
                    <w:p w:rsidR="008A6904" w:rsidRPr="00083CF9" w:rsidRDefault="00670E47" w:rsidP="00083CF9">
                      <w:pPr>
                        <w:bidi/>
                        <w:jc w:val="center"/>
                        <w:rPr>
                          <w:rFonts w:cs="B Yekan"/>
                          <w:b/>
                          <w:bCs/>
                        </w:rPr>
                      </w:pPr>
                      <w:r w:rsidRPr="00083CF9">
                        <w:rPr>
                          <w:rFonts w:cs="B Yekan" w:hint="cs"/>
                          <w:b/>
                          <w:bCs/>
                          <w:rtl/>
                        </w:rPr>
                        <w:t xml:space="preserve">نام استاد </w:t>
                      </w:r>
                    </w:p>
                  </w:tc>
                </w:sdtContent>
              </w:sdt>
            </w:tr>
            <w:tr w:rsidR="008A6904" w:rsidRPr="00083CF9" w:rsidTr="008A6904">
              <w:tc>
                <w:tcPr>
                  <w:tcW w:w="3653" w:type="dxa"/>
                  <w:shd w:val="clear" w:color="auto" w:fill="auto"/>
                  <w:tcMar>
                    <w:left w:w="72" w:type="dxa"/>
                  </w:tcMar>
                </w:tcPr>
                <w:p w:rsidR="008A6904" w:rsidRDefault="00670E47" w:rsidP="00083CF9">
                  <w:pPr>
                    <w:pStyle w:val="Heading1"/>
                    <w:bidi/>
                    <w:jc w:val="center"/>
                    <w:rPr>
                      <w:rFonts w:cs="B Yekan"/>
                    </w:rPr>
                  </w:pPr>
                  <w:r w:rsidRPr="00083CF9">
                    <w:rPr>
                      <w:rFonts w:cs="B Yekan" w:hint="cs"/>
                      <w:rtl/>
                    </w:rPr>
                    <w:t>فائزه ستاری ۹۶۱۳۱۰۰۳</w:t>
                  </w:r>
                </w:p>
                <w:p w:rsidR="00ED0C78" w:rsidRPr="00083CF9" w:rsidRDefault="00ED0C78" w:rsidP="00ED0C78">
                  <w:pPr>
                    <w:pStyle w:val="Heading1"/>
                    <w:bidi/>
                    <w:jc w:val="center"/>
                    <w:rPr>
                      <w:rFonts w:cs="B Yekan"/>
                    </w:rPr>
                  </w:pPr>
                  <w:r w:rsidRPr="00ED0C78">
                    <w:rPr>
                      <w:rFonts w:cs="B Yekan"/>
                      <w:highlight w:val="yellow"/>
                    </w:rPr>
                    <w:t>off-site</w:t>
                  </w:r>
                  <w:r>
                    <w:rPr>
                      <w:rFonts w:cs="B Yekan" w:hint="cs"/>
                      <w:rtl/>
                    </w:rPr>
                    <w:t>و</w:t>
                  </w:r>
                  <w:r w:rsidRPr="00ED0C78">
                    <w:rPr>
                      <w:rFonts w:cs="B Yekan"/>
                      <w:shd w:val="clear" w:color="auto" w:fill="00B0F0"/>
                    </w:rPr>
                    <w:t>on-site</w:t>
                  </w:r>
                </w:p>
              </w:tc>
              <w:sdt>
                <w:sdtPr>
                  <w:rPr>
                    <w:rFonts w:cs="B Yekan"/>
                    <w:b/>
                    <w:bCs/>
                    <w:rtl/>
                  </w:rPr>
                  <w:alias w:val="Enter student's name:"/>
                  <w:tag w:val="Enter student's name:"/>
                  <w:id w:val="1772047941"/>
                  <w:placeholder>
                    <w:docPart w:val="871B837797654DE38754128CB31164AF"/>
                  </w:placeholder>
                  <w15:appearance w15:val="hidden"/>
                </w:sdtPr>
                <w:sdtEndPr/>
                <w:sdtContent>
                  <w:tc>
                    <w:tcPr>
                      <w:tcW w:w="3653" w:type="dxa"/>
                      <w:shd w:val="clear" w:color="auto" w:fill="auto"/>
                    </w:tcPr>
                    <w:p w:rsidR="00ED0C78" w:rsidRDefault="00670E47" w:rsidP="00083CF9">
                      <w:pPr>
                        <w:bidi/>
                        <w:jc w:val="center"/>
                        <w:rPr>
                          <w:rFonts w:cs="B Yekan"/>
                          <w:b/>
                          <w:bCs/>
                        </w:rPr>
                      </w:pPr>
                      <w:r w:rsidRPr="00083CF9">
                        <w:rPr>
                          <w:rFonts w:cs="B Yekan" w:hint="cs"/>
                          <w:b/>
                          <w:bCs/>
                          <w:rtl/>
                        </w:rPr>
                        <w:t>نام دانشجو و شماره دانشجویی</w:t>
                      </w:r>
                    </w:p>
                    <w:p w:rsidR="008A6904" w:rsidRPr="00083CF9" w:rsidRDefault="00ED0C78" w:rsidP="00ED0C78">
                      <w:pPr>
                        <w:bidi/>
                        <w:jc w:val="center"/>
                        <w:rPr>
                          <w:rFonts w:cs="B Yekan"/>
                          <w:b/>
                          <w:bCs/>
                        </w:rPr>
                      </w:pPr>
                      <w:r>
                        <w:rPr>
                          <w:rFonts w:cs="B Yekan" w:hint="cs"/>
                          <w:b/>
                          <w:bCs/>
                          <w:rtl/>
                          <w:lang w:bidi="fa-IR"/>
                        </w:rPr>
                        <w:t>نوع سئو</w:t>
                      </w:r>
                    </w:p>
                  </w:tc>
                </w:sdtContent>
              </w:sdt>
            </w:tr>
          </w:tbl>
          <w:p w:rsidR="008A6904" w:rsidRPr="00083CF9" w:rsidRDefault="008A6904" w:rsidP="00083CF9">
            <w:pPr>
              <w:pStyle w:val="Heading1"/>
              <w:jc w:val="center"/>
              <w:outlineLvl w:val="0"/>
              <w:rPr>
                <w:rFonts w:cs="B Yekan"/>
                <w:noProof/>
              </w:rPr>
            </w:pPr>
          </w:p>
        </w:tc>
      </w:tr>
    </w:tbl>
    <w:tbl>
      <w:tblPr>
        <w:tblStyle w:val="Lessonplan"/>
        <w:tblW w:w="5000" w:type="pct"/>
        <w:tblLook w:val="04A0" w:firstRow="1" w:lastRow="0" w:firstColumn="1" w:lastColumn="0" w:noHBand="0" w:noVBand="1"/>
        <w:tblDescription w:val="Top of the table has concept map of unit, topic, teacher and grade and second of the table has key learning, unit essential questions and optional instructional tools and third table has concept, lesson essential questions and vocabulary and last table has additional information"/>
      </w:tblPr>
      <w:tblGrid>
        <w:gridCol w:w="4800"/>
        <w:gridCol w:w="4800"/>
        <w:gridCol w:w="4800"/>
      </w:tblGrid>
      <w:tr w:rsidR="000872B1" w:rsidRPr="00083CF9" w:rsidTr="00EA6706">
        <w:trPr>
          <w:cnfStyle w:val="100000000000" w:firstRow="1" w:lastRow="0" w:firstColumn="0" w:lastColumn="0" w:oddVBand="0" w:evenVBand="0" w:oddHBand="0" w:evenHBand="0" w:firstRowFirstColumn="0" w:firstRowLastColumn="0" w:lastRowFirstColumn="0" w:lastRowLastColumn="0"/>
        </w:trPr>
        <w:tc>
          <w:tcPr>
            <w:tcW w:w="4800" w:type="dxa"/>
          </w:tcPr>
          <w:p w:rsidR="000872B1" w:rsidRPr="00083CF9" w:rsidRDefault="000872B1" w:rsidP="00083CF9">
            <w:pPr>
              <w:spacing w:before="96"/>
              <w:jc w:val="center"/>
              <w:rPr>
                <w:rFonts w:cs="B Yekan"/>
              </w:rPr>
            </w:pPr>
          </w:p>
        </w:tc>
        <w:tc>
          <w:tcPr>
            <w:tcW w:w="4800" w:type="dxa"/>
          </w:tcPr>
          <w:p w:rsidR="000872B1" w:rsidRPr="00083CF9" w:rsidRDefault="007C0466" w:rsidP="00083CF9">
            <w:pPr>
              <w:bidi/>
              <w:spacing w:before="96"/>
              <w:jc w:val="center"/>
              <w:rPr>
                <w:rFonts w:cs="B Yekan"/>
                <w:b/>
                <w:bCs/>
                <w:noProof/>
                <w:sz w:val="28"/>
                <w:szCs w:val="28"/>
              </w:rPr>
            </w:pPr>
            <w:r w:rsidRPr="00083CF9">
              <w:rPr>
                <w:rFonts w:cs="B Yekan" w:hint="cs"/>
                <w:b/>
                <w:bCs/>
                <w:sz w:val="28"/>
                <w:szCs w:val="28"/>
                <w:rtl/>
              </w:rPr>
              <w:t xml:space="preserve">ده </w:t>
            </w:r>
            <w:r w:rsidRPr="00083CF9">
              <w:rPr>
                <w:rFonts w:cs="B Yekan" w:hint="eastAsia"/>
                <w:b/>
                <w:bCs/>
                <w:sz w:val="28"/>
                <w:szCs w:val="28"/>
                <w:rtl/>
              </w:rPr>
              <w:t>روش</w:t>
            </w:r>
            <w:r w:rsidRPr="00083CF9">
              <w:rPr>
                <w:rFonts w:cs="B Yekan"/>
                <w:b/>
                <w:bCs/>
                <w:sz w:val="28"/>
                <w:szCs w:val="28"/>
                <w:rtl/>
              </w:rPr>
              <w:t xml:space="preserve"> </w:t>
            </w:r>
            <w:r w:rsidRPr="00083CF9">
              <w:rPr>
                <w:rFonts w:cs="B Yekan" w:hint="eastAsia"/>
                <w:b/>
                <w:bCs/>
                <w:sz w:val="28"/>
                <w:szCs w:val="28"/>
                <w:rtl/>
              </w:rPr>
              <w:t>که</w:t>
            </w:r>
            <w:r w:rsidRPr="00083CF9">
              <w:rPr>
                <w:rFonts w:cs="B Yekan"/>
                <w:b/>
                <w:bCs/>
                <w:sz w:val="28"/>
                <w:szCs w:val="28"/>
                <w:rtl/>
              </w:rPr>
              <w:t xml:space="preserve"> </w:t>
            </w:r>
            <w:r w:rsidRPr="00083CF9">
              <w:rPr>
                <w:rFonts w:cs="B Yekan" w:hint="eastAsia"/>
                <w:b/>
                <w:bCs/>
                <w:sz w:val="28"/>
                <w:szCs w:val="28"/>
                <w:rtl/>
              </w:rPr>
              <w:t>در</w:t>
            </w:r>
            <w:r w:rsidRPr="00083CF9">
              <w:rPr>
                <w:rFonts w:cs="B Yekan"/>
                <w:b/>
                <w:bCs/>
                <w:sz w:val="28"/>
                <w:szCs w:val="28"/>
              </w:rPr>
              <w:t xml:space="preserve"> SEO </w:t>
            </w:r>
            <w:r w:rsidRPr="00083CF9">
              <w:rPr>
                <w:rFonts w:cs="B Yekan" w:hint="eastAsia"/>
                <w:b/>
                <w:bCs/>
                <w:sz w:val="28"/>
                <w:szCs w:val="28"/>
                <w:rtl/>
              </w:rPr>
              <w:t>تاث</w:t>
            </w:r>
            <w:r w:rsidRPr="00083CF9">
              <w:rPr>
                <w:rFonts w:cs="B Yekan" w:hint="cs"/>
                <w:b/>
                <w:bCs/>
                <w:sz w:val="28"/>
                <w:szCs w:val="28"/>
                <w:rtl/>
              </w:rPr>
              <w:t>ی</w:t>
            </w:r>
            <w:r w:rsidRPr="00083CF9">
              <w:rPr>
                <w:rFonts w:cs="B Yekan" w:hint="eastAsia"/>
                <w:b/>
                <w:bCs/>
                <w:sz w:val="28"/>
                <w:szCs w:val="28"/>
                <w:rtl/>
              </w:rPr>
              <w:t>ر</w:t>
            </w:r>
            <w:r w:rsidRPr="00083CF9">
              <w:rPr>
                <w:rFonts w:cs="B Yekan"/>
                <w:b/>
                <w:bCs/>
                <w:sz w:val="28"/>
                <w:szCs w:val="28"/>
                <w:rtl/>
              </w:rPr>
              <w:t xml:space="preserve"> </w:t>
            </w:r>
            <w:r w:rsidRPr="00083CF9">
              <w:rPr>
                <w:rFonts w:cs="B Yekan" w:hint="eastAsia"/>
                <w:b/>
                <w:bCs/>
                <w:sz w:val="28"/>
                <w:szCs w:val="28"/>
                <w:rtl/>
              </w:rPr>
              <w:t>مثبت</w:t>
            </w:r>
            <w:r w:rsidRPr="00083CF9">
              <w:rPr>
                <w:rFonts w:cs="B Yekan"/>
                <w:b/>
                <w:bCs/>
                <w:sz w:val="28"/>
                <w:szCs w:val="28"/>
                <w:rtl/>
              </w:rPr>
              <w:t xml:space="preserve"> </w:t>
            </w:r>
            <w:r w:rsidRPr="00083CF9">
              <w:rPr>
                <w:rFonts w:cs="B Yekan" w:hint="eastAsia"/>
                <w:b/>
                <w:bCs/>
                <w:sz w:val="28"/>
                <w:szCs w:val="28"/>
                <w:rtl/>
              </w:rPr>
              <w:t>بالا</w:t>
            </w:r>
            <w:r w:rsidRPr="00083CF9">
              <w:rPr>
                <w:rFonts w:cs="B Yekan" w:hint="cs"/>
                <w:b/>
                <w:bCs/>
                <w:sz w:val="28"/>
                <w:szCs w:val="28"/>
                <w:rtl/>
              </w:rPr>
              <w:t>یی</w:t>
            </w:r>
            <w:r w:rsidRPr="00083CF9">
              <w:rPr>
                <w:rFonts w:cs="B Yekan"/>
                <w:b/>
                <w:bCs/>
                <w:sz w:val="28"/>
                <w:szCs w:val="28"/>
                <w:rtl/>
              </w:rPr>
              <w:t xml:space="preserve"> </w:t>
            </w:r>
            <w:r w:rsidRPr="00083CF9">
              <w:rPr>
                <w:rFonts w:cs="B Yekan" w:hint="eastAsia"/>
                <w:b/>
                <w:bCs/>
                <w:sz w:val="28"/>
                <w:szCs w:val="28"/>
                <w:rtl/>
              </w:rPr>
              <w:t>دارند</w:t>
            </w:r>
          </w:p>
        </w:tc>
        <w:tc>
          <w:tcPr>
            <w:tcW w:w="4800" w:type="dxa"/>
          </w:tcPr>
          <w:p w:rsidR="000872B1" w:rsidRPr="00083CF9" w:rsidRDefault="000872B1" w:rsidP="00083CF9">
            <w:pPr>
              <w:spacing w:before="96"/>
              <w:jc w:val="center"/>
              <w:rPr>
                <w:rFonts w:cs="B Yekan"/>
                <w:noProof/>
              </w:rPr>
            </w:pPr>
          </w:p>
        </w:tc>
      </w:tr>
    </w:tbl>
    <w:tbl>
      <w:tblPr>
        <w:tblW w:w="5000" w:type="pct"/>
        <w:tblLayout w:type="fixed"/>
        <w:tblCellMar>
          <w:left w:w="0" w:type="dxa"/>
          <w:right w:w="0" w:type="dxa"/>
        </w:tblCellMar>
        <w:tblLook w:val="04A0" w:firstRow="1" w:lastRow="0" w:firstColumn="1" w:lastColumn="0" w:noHBand="0" w:noVBand="1"/>
        <w:tblDescription w:val="Top of the table has concept map of unit, topic, teacher and grade and second of the table has key learning, unit essential questions and optional instructional tools and third table has concept, lesson essential questions and vocabulary and last table has additional information"/>
      </w:tblPr>
      <w:tblGrid>
        <w:gridCol w:w="4111"/>
        <w:gridCol w:w="284"/>
        <w:gridCol w:w="3118"/>
        <w:gridCol w:w="3969"/>
        <w:gridCol w:w="2918"/>
      </w:tblGrid>
      <w:tr w:rsidR="00D72E33" w:rsidRPr="00083CF9" w:rsidTr="00727873">
        <w:tc>
          <w:tcPr>
            <w:tcW w:w="4111" w:type="dxa"/>
            <w:shd w:val="clear" w:color="auto" w:fill="F2CDD1" w:themeFill="accent2" w:themeFillTint="33"/>
            <w:tcMar>
              <w:left w:w="72" w:type="dxa"/>
              <w:right w:w="72" w:type="dxa"/>
            </w:tcMar>
            <w:vAlign w:val="bottom"/>
          </w:tcPr>
          <w:p w:rsidR="003E51E1" w:rsidRPr="00083CF9" w:rsidRDefault="0053578F" w:rsidP="00F538C4">
            <w:pPr>
              <w:pStyle w:val="Heading1"/>
              <w:bidi/>
              <w:jc w:val="center"/>
              <w:rPr>
                <w:rFonts w:cs="B Yekan"/>
              </w:rPr>
            </w:pPr>
            <w:r w:rsidRPr="00ED0C78">
              <w:rPr>
                <w:rFonts w:cs="B Yekan" w:hint="eastAsia"/>
                <w:shd w:val="clear" w:color="auto" w:fill="00B0F0"/>
                <w:rtl/>
              </w:rPr>
              <w:t>محتوا</w:t>
            </w:r>
            <w:r w:rsidRPr="00ED0C78">
              <w:rPr>
                <w:rFonts w:cs="B Yekan" w:hint="cs"/>
                <w:shd w:val="clear" w:color="auto" w:fill="00B0F0"/>
                <w:rtl/>
              </w:rPr>
              <w:t>ی</w:t>
            </w:r>
            <w:r w:rsidRPr="00ED0C78">
              <w:rPr>
                <w:rFonts w:cs="B Yekan"/>
                <w:shd w:val="clear" w:color="auto" w:fill="00B0F0"/>
                <w:rtl/>
              </w:rPr>
              <w:t xml:space="preserve"> </w:t>
            </w:r>
            <w:r w:rsidRPr="00ED0C78">
              <w:rPr>
                <w:rFonts w:cs="B Yekan" w:hint="eastAsia"/>
                <w:shd w:val="clear" w:color="auto" w:fill="00B0F0"/>
                <w:rtl/>
              </w:rPr>
              <w:t>مف</w:t>
            </w:r>
            <w:r w:rsidRPr="00ED0C78">
              <w:rPr>
                <w:rFonts w:cs="B Yekan" w:hint="cs"/>
                <w:shd w:val="clear" w:color="auto" w:fill="00B0F0"/>
                <w:rtl/>
              </w:rPr>
              <w:t>ی</w:t>
            </w:r>
            <w:r w:rsidRPr="00ED0C78">
              <w:rPr>
                <w:rFonts w:cs="B Yekan" w:hint="eastAsia"/>
                <w:shd w:val="clear" w:color="auto" w:fill="00B0F0"/>
                <w:rtl/>
              </w:rPr>
              <w:t>د،</w:t>
            </w:r>
            <w:r w:rsidRPr="00ED0C78">
              <w:rPr>
                <w:rFonts w:cs="B Yekan"/>
                <w:shd w:val="clear" w:color="auto" w:fill="00B0F0"/>
                <w:rtl/>
              </w:rPr>
              <w:t xml:space="preserve"> </w:t>
            </w:r>
            <w:r w:rsidRPr="00ED0C78">
              <w:rPr>
                <w:rFonts w:cs="B Yekan" w:hint="eastAsia"/>
                <w:shd w:val="clear" w:color="auto" w:fill="00B0F0"/>
                <w:rtl/>
              </w:rPr>
              <w:t>با</w:t>
            </w:r>
            <w:r w:rsidRPr="00ED0C78">
              <w:rPr>
                <w:rFonts w:cs="B Yekan"/>
                <w:shd w:val="clear" w:color="auto" w:fill="00B0F0"/>
                <w:rtl/>
              </w:rPr>
              <w:t xml:space="preserve"> </w:t>
            </w:r>
            <w:r w:rsidRPr="00ED0C78">
              <w:rPr>
                <w:rFonts w:cs="B Yekan" w:hint="eastAsia"/>
                <w:shd w:val="clear" w:color="auto" w:fill="00B0F0"/>
                <w:rtl/>
              </w:rPr>
              <w:t>ک</w:t>
            </w:r>
            <w:r w:rsidRPr="00ED0C78">
              <w:rPr>
                <w:rFonts w:cs="B Yekan" w:hint="cs"/>
                <w:shd w:val="clear" w:color="auto" w:fill="00B0F0"/>
                <w:rtl/>
              </w:rPr>
              <w:t>ی</w:t>
            </w:r>
            <w:r w:rsidRPr="00ED0C78">
              <w:rPr>
                <w:rFonts w:cs="B Yekan" w:hint="eastAsia"/>
                <w:shd w:val="clear" w:color="auto" w:fill="00B0F0"/>
                <w:rtl/>
              </w:rPr>
              <w:t>ف</w:t>
            </w:r>
            <w:r w:rsidRPr="00ED0C78">
              <w:rPr>
                <w:rFonts w:cs="B Yekan" w:hint="cs"/>
                <w:shd w:val="clear" w:color="auto" w:fill="00B0F0"/>
                <w:rtl/>
              </w:rPr>
              <w:t>ی</w:t>
            </w:r>
            <w:r w:rsidRPr="00ED0C78">
              <w:rPr>
                <w:rFonts w:cs="B Yekan" w:hint="eastAsia"/>
                <w:shd w:val="clear" w:color="auto" w:fill="00B0F0"/>
                <w:rtl/>
              </w:rPr>
              <w:t>ت</w:t>
            </w:r>
            <w:r w:rsidRPr="00ED0C78">
              <w:rPr>
                <w:rFonts w:cs="B Yekan"/>
                <w:shd w:val="clear" w:color="auto" w:fill="00B0F0"/>
                <w:rtl/>
              </w:rPr>
              <w:t xml:space="preserve"> </w:t>
            </w:r>
            <w:r w:rsidRPr="00ED0C78">
              <w:rPr>
                <w:rFonts w:cs="B Yekan" w:hint="eastAsia"/>
                <w:shd w:val="clear" w:color="auto" w:fill="00B0F0"/>
                <w:rtl/>
              </w:rPr>
              <w:t>بالا،</w:t>
            </w:r>
            <w:r w:rsidRPr="00ED0C78">
              <w:rPr>
                <w:rFonts w:cs="B Yekan"/>
                <w:shd w:val="clear" w:color="auto" w:fill="00B0F0"/>
                <w:rtl/>
              </w:rPr>
              <w:t xml:space="preserve"> </w:t>
            </w:r>
            <w:r w:rsidRPr="00ED0C78">
              <w:rPr>
                <w:rFonts w:cs="B Yekan" w:hint="eastAsia"/>
                <w:shd w:val="clear" w:color="auto" w:fill="00B0F0"/>
                <w:rtl/>
              </w:rPr>
              <w:t>مربوطه</w:t>
            </w:r>
            <w:r w:rsidR="00F538C4">
              <w:rPr>
                <w:rFonts w:cs="B Yekan"/>
              </w:rPr>
              <w:t>[1]</w:t>
            </w:r>
          </w:p>
        </w:tc>
        <w:tc>
          <w:tcPr>
            <w:tcW w:w="3402" w:type="dxa"/>
            <w:gridSpan w:val="2"/>
            <w:shd w:val="clear" w:color="auto" w:fill="C3E0F2" w:themeFill="accent3" w:themeFillTint="33"/>
            <w:tcMar>
              <w:left w:w="72" w:type="dxa"/>
              <w:right w:w="72" w:type="dxa"/>
            </w:tcMar>
            <w:vAlign w:val="bottom"/>
          </w:tcPr>
          <w:p w:rsidR="003E51E1" w:rsidRPr="00083CF9" w:rsidRDefault="0053578F" w:rsidP="006829AC">
            <w:pPr>
              <w:pStyle w:val="Heading1"/>
              <w:bidi/>
              <w:jc w:val="center"/>
              <w:rPr>
                <w:rFonts w:cs="B Yekan"/>
              </w:rPr>
            </w:pPr>
            <w:r w:rsidRPr="00ED0C78">
              <w:rPr>
                <w:rFonts w:cs="B Yekan" w:hint="eastAsia"/>
                <w:shd w:val="clear" w:color="auto" w:fill="00B0F0"/>
                <w:rtl/>
              </w:rPr>
              <w:t>سرعت</w:t>
            </w:r>
            <w:r w:rsidRPr="00ED0C78">
              <w:rPr>
                <w:rFonts w:cs="B Yekan"/>
                <w:shd w:val="clear" w:color="auto" w:fill="00B0F0"/>
                <w:rtl/>
              </w:rPr>
              <w:t xml:space="preserve"> </w:t>
            </w:r>
            <w:r w:rsidRPr="00ED0C78">
              <w:rPr>
                <w:rFonts w:cs="B Yekan" w:hint="eastAsia"/>
                <w:shd w:val="clear" w:color="auto" w:fill="00B0F0"/>
                <w:rtl/>
              </w:rPr>
              <w:t>بارگذار</w:t>
            </w:r>
            <w:r w:rsidRPr="00ED0C78">
              <w:rPr>
                <w:rFonts w:cs="B Yekan" w:hint="cs"/>
                <w:shd w:val="clear" w:color="auto" w:fill="00B0F0"/>
                <w:rtl/>
              </w:rPr>
              <w:t>ی</w:t>
            </w:r>
            <w:r w:rsidRPr="00ED0C78">
              <w:rPr>
                <w:rFonts w:cs="B Yekan"/>
                <w:shd w:val="clear" w:color="auto" w:fill="00B0F0"/>
                <w:rtl/>
              </w:rPr>
              <w:t xml:space="preserve"> </w:t>
            </w:r>
            <w:r w:rsidRPr="00ED0C78">
              <w:rPr>
                <w:rFonts w:cs="B Yekan" w:hint="eastAsia"/>
                <w:shd w:val="clear" w:color="auto" w:fill="00B0F0"/>
                <w:rtl/>
              </w:rPr>
              <w:t>صفحه</w:t>
            </w:r>
            <w:r w:rsidR="006829AC">
              <w:rPr>
                <w:rFonts w:cs="B Yekan"/>
              </w:rPr>
              <w:t>[2]</w:t>
            </w:r>
            <w:r w:rsidRPr="00083CF9">
              <w:rPr>
                <w:rFonts w:cs="B Yekan"/>
              </w:rPr>
              <w:t xml:space="preserve"> </w:t>
            </w:r>
          </w:p>
        </w:tc>
        <w:tc>
          <w:tcPr>
            <w:tcW w:w="3969" w:type="dxa"/>
            <w:shd w:val="clear" w:color="auto" w:fill="D9EAD5" w:themeFill="accent4" w:themeFillTint="33"/>
            <w:tcMar>
              <w:left w:w="72" w:type="dxa"/>
              <w:right w:w="72" w:type="dxa"/>
            </w:tcMar>
            <w:vAlign w:val="bottom"/>
          </w:tcPr>
          <w:p w:rsidR="003E51E1" w:rsidRPr="00083CF9" w:rsidRDefault="0053578F" w:rsidP="004265C3">
            <w:pPr>
              <w:pStyle w:val="Heading1"/>
              <w:bidi/>
              <w:jc w:val="center"/>
              <w:rPr>
                <w:rFonts w:cs="B Yekan"/>
              </w:rPr>
            </w:pPr>
            <w:r w:rsidRPr="00ED0C78">
              <w:rPr>
                <w:rFonts w:cs="B Yekan" w:hint="eastAsia"/>
                <w:shd w:val="clear" w:color="auto" w:fill="00B0F0"/>
                <w:rtl/>
              </w:rPr>
              <w:t>به</w:t>
            </w:r>
            <w:r w:rsidRPr="00ED0C78">
              <w:rPr>
                <w:rFonts w:cs="B Yekan" w:hint="cs"/>
                <w:shd w:val="clear" w:color="auto" w:fill="00B0F0"/>
                <w:rtl/>
              </w:rPr>
              <w:t>ی</w:t>
            </w:r>
            <w:r w:rsidRPr="00ED0C78">
              <w:rPr>
                <w:rFonts w:cs="B Yekan" w:hint="eastAsia"/>
                <w:shd w:val="clear" w:color="auto" w:fill="00B0F0"/>
                <w:rtl/>
              </w:rPr>
              <w:t>نه</w:t>
            </w:r>
            <w:r w:rsidRPr="00ED0C78">
              <w:rPr>
                <w:rFonts w:cs="B Yekan"/>
                <w:shd w:val="clear" w:color="auto" w:fill="00B0F0"/>
                <w:rtl/>
              </w:rPr>
              <w:t xml:space="preserve"> </w:t>
            </w:r>
            <w:r w:rsidRPr="00ED0C78">
              <w:rPr>
                <w:rFonts w:cs="B Yekan" w:hint="eastAsia"/>
                <w:shd w:val="clear" w:color="auto" w:fill="00B0F0"/>
                <w:rtl/>
              </w:rPr>
              <w:t>ساز</w:t>
            </w:r>
            <w:r w:rsidRPr="00ED0C78">
              <w:rPr>
                <w:rFonts w:cs="B Yekan" w:hint="cs"/>
                <w:shd w:val="clear" w:color="auto" w:fill="00B0F0"/>
                <w:rtl/>
              </w:rPr>
              <w:t>ی</w:t>
            </w:r>
            <w:r w:rsidRPr="00ED0C78">
              <w:rPr>
                <w:rFonts w:cs="B Yekan"/>
                <w:shd w:val="clear" w:color="auto" w:fill="00B0F0"/>
                <w:rtl/>
              </w:rPr>
              <w:t xml:space="preserve"> </w:t>
            </w:r>
            <w:r w:rsidRPr="00ED0C78">
              <w:rPr>
                <w:rFonts w:cs="B Yekan" w:hint="eastAsia"/>
                <w:shd w:val="clear" w:color="auto" w:fill="00B0F0"/>
                <w:rtl/>
              </w:rPr>
              <w:t>تصو</w:t>
            </w:r>
            <w:r w:rsidRPr="00ED0C78">
              <w:rPr>
                <w:rFonts w:cs="B Yekan" w:hint="cs"/>
                <w:shd w:val="clear" w:color="auto" w:fill="00B0F0"/>
                <w:rtl/>
              </w:rPr>
              <w:t>ی</w:t>
            </w:r>
            <w:r w:rsidRPr="00ED0C78">
              <w:rPr>
                <w:rFonts w:cs="B Yekan" w:hint="eastAsia"/>
                <w:shd w:val="clear" w:color="auto" w:fill="00B0F0"/>
                <w:rtl/>
              </w:rPr>
              <w:t>ر</w:t>
            </w:r>
            <w:r w:rsidR="004265C3">
              <w:rPr>
                <w:rFonts w:cs="B Yekan"/>
              </w:rPr>
              <w:t>[3]</w:t>
            </w:r>
          </w:p>
        </w:tc>
        <w:tc>
          <w:tcPr>
            <w:tcW w:w="2918" w:type="dxa"/>
            <w:shd w:val="clear" w:color="auto" w:fill="DFD7E7" w:themeFill="accent5" w:themeFillTint="33"/>
            <w:tcMar>
              <w:left w:w="72" w:type="dxa"/>
              <w:right w:w="72" w:type="dxa"/>
            </w:tcMar>
            <w:vAlign w:val="bottom"/>
          </w:tcPr>
          <w:p w:rsidR="003E51E1" w:rsidRPr="00083CF9" w:rsidRDefault="0053578F" w:rsidP="004265C3">
            <w:pPr>
              <w:pStyle w:val="Heading1"/>
              <w:bidi/>
              <w:jc w:val="center"/>
              <w:rPr>
                <w:rFonts w:cs="B Yekan"/>
              </w:rPr>
            </w:pPr>
            <w:r w:rsidRPr="00ED0C78">
              <w:rPr>
                <w:rFonts w:cs="B Yekan" w:hint="eastAsia"/>
                <w:shd w:val="clear" w:color="auto" w:fill="00B0F0"/>
                <w:rtl/>
              </w:rPr>
              <w:t>برچسب</w:t>
            </w:r>
            <w:r w:rsidRPr="00ED0C78">
              <w:rPr>
                <w:rFonts w:cs="B Yekan"/>
                <w:shd w:val="clear" w:color="auto" w:fill="00B0F0"/>
                <w:rtl/>
              </w:rPr>
              <w:t xml:space="preserve"> </w:t>
            </w:r>
            <w:r w:rsidRPr="00ED0C78">
              <w:rPr>
                <w:rFonts w:cs="B Yekan" w:hint="eastAsia"/>
                <w:shd w:val="clear" w:color="auto" w:fill="00B0F0"/>
                <w:rtl/>
              </w:rPr>
              <w:t>هدر</w:t>
            </w:r>
            <w:r w:rsidR="004265C3">
              <w:rPr>
                <w:rFonts w:cs="B Yekan"/>
              </w:rPr>
              <w:t>[4]</w:t>
            </w:r>
            <w:r w:rsidR="00B06EB4">
              <w:rPr>
                <w:rFonts w:cs="B Yekan"/>
              </w:rPr>
              <w:t>-</w:t>
            </w:r>
          </w:p>
        </w:tc>
      </w:tr>
      <w:tr w:rsidR="00361548" w:rsidRPr="00083CF9" w:rsidTr="00727873">
        <w:tc>
          <w:tcPr>
            <w:tcW w:w="4111" w:type="dxa"/>
            <w:shd w:val="clear" w:color="auto" w:fill="auto"/>
            <w:tcMar>
              <w:left w:w="72" w:type="dxa"/>
              <w:right w:w="72" w:type="dxa"/>
            </w:tcMar>
          </w:tcPr>
          <w:p w:rsidR="00A308B2" w:rsidRPr="00A308B2" w:rsidRDefault="00A308B2" w:rsidP="00A308B2">
            <w:pPr>
              <w:bidi/>
              <w:rPr>
                <w:rFonts w:cs="B Yekan"/>
                <w:sz w:val="20"/>
                <w:szCs w:val="20"/>
              </w:rPr>
            </w:pPr>
            <w:r w:rsidRPr="00A308B2">
              <w:rPr>
                <w:rFonts w:cs="B Yekan"/>
                <w:sz w:val="20"/>
                <w:szCs w:val="20"/>
              </w:rPr>
              <w:t>"</w:t>
            </w:r>
            <w:r w:rsidRPr="00A308B2">
              <w:rPr>
                <w:rFonts w:cs="B Yekan" w:hint="eastAsia"/>
                <w:sz w:val="20"/>
                <w:szCs w:val="20"/>
                <w:rtl/>
              </w:rPr>
              <w:t>زمان</w:t>
            </w:r>
            <w:r w:rsidRPr="00A308B2">
              <w:rPr>
                <w:rFonts w:cs="B Yekan"/>
                <w:sz w:val="20"/>
                <w:szCs w:val="20"/>
                <w:rtl/>
              </w:rPr>
              <w:t xml:space="preserve"> </w:t>
            </w:r>
            <w:r w:rsidRPr="00A308B2">
              <w:rPr>
                <w:rFonts w:cs="B Yekan" w:hint="eastAsia"/>
                <w:sz w:val="20"/>
                <w:szCs w:val="20"/>
                <w:rtl/>
              </w:rPr>
              <w:t>خاموش</w:t>
            </w:r>
            <w:r w:rsidRPr="00A308B2">
              <w:rPr>
                <w:rFonts w:cs="B Yekan"/>
                <w:sz w:val="20"/>
                <w:szCs w:val="20"/>
                <w:rtl/>
              </w:rPr>
              <w:t xml:space="preserve">" </w:t>
            </w:r>
            <w:r w:rsidRPr="00A308B2">
              <w:rPr>
                <w:rFonts w:cs="B Yekan" w:hint="eastAsia"/>
                <w:sz w:val="20"/>
                <w:szCs w:val="20"/>
                <w:rtl/>
              </w:rPr>
              <w:t>م</w:t>
            </w:r>
            <w:r w:rsidRPr="00A308B2">
              <w:rPr>
                <w:rFonts w:cs="B Yekan" w:hint="cs"/>
                <w:sz w:val="20"/>
                <w:szCs w:val="20"/>
                <w:rtl/>
              </w:rPr>
              <w:t>ی</w:t>
            </w:r>
            <w:r w:rsidRPr="00A308B2">
              <w:rPr>
                <w:rFonts w:cs="B Yekan" w:hint="eastAsia"/>
                <w:sz w:val="20"/>
                <w:szCs w:val="20"/>
                <w:rtl/>
              </w:rPr>
              <w:t>زان</w:t>
            </w:r>
            <w:r w:rsidRPr="00A308B2">
              <w:rPr>
                <w:rFonts w:cs="B Yekan"/>
                <w:sz w:val="20"/>
                <w:szCs w:val="20"/>
                <w:rtl/>
              </w:rPr>
              <w:t xml:space="preserve"> </w:t>
            </w:r>
            <w:r w:rsidRPr="00A308B2">
              <w:rPr>
                <w:rFonts w:cs="B Yekan" w:hint="eastAsia"/>
                <w:sz w:val="20"/>
                <w:szCs w:val="20"/>
                <w:rtl/>
              </w:rPr>
              <w:t>بازد</w:t>
            </w:r>
            <w:r w:rsidRPr="00A308B2">
              <w:rPr>
                <w:rFonts w:cs="B Yekan" w:hint="cs"/>
                <w:sz w:val="20"/>
                <w:szCs w:val="20"/>
                <w:rtl/>
              </w:rPr>
              <w:t>ی</w:t>
            </w:r>
            <w:r w:rsidRPr="00A308B2">
              <w:rPr>
                <w:rFonts w:cs="B Yekan" w:hint="eastAsia"/>
                <w:sz w:val="20"/>
                <w:szCs w:val="20"/>
                <w:rtl/>
              </w:rPr>
              <w:t>دکنندگان</w:t>
            </w:r>
            <w:r w:rsidRPr="00A308B2">
              <w:rPr>
                <w:rFonts w:cs="B Yekan"/>
                <w:sz w:val="20"/>
                <w:szCs w:val="20"/>
                <w:rtl/>
              </w:rPr>
              <w:t xml:space="preserve"> </w:t>
            </w:r>
            <w:r w:rsidRPr="00A308B2">
              <w:rPr>
                <w:rFonts w:cs="B Yekan" w:hint="eastAsia"/>
                <w:sz w:val="20"/>
                <w:szCs w:val="20"/>
                <w:rtl/>
              </w:rPr>
              <w:t>زمان</w:t>
            </w:r>
            <w:r w:rsidRPr="00A308B2">
              <w:rPr>
                <w:rFonts w:cs="B Yekan"/>
                <w:sz w:val="20"/>
                <w:szCs w:val="20"/>
                <w:rtl/>
              </w:rPr>
              <w:t xml:space="preserve"> </w:t>
            </w:r>
            <w:r w:rsidRPr="00A308B2">
              <w:rPr>
                <w:rFonts w:cs="B Yekan" w:hint="eastAsia"/>
                <w:sz w:val="20"/>
                <w:szCs w:val="20"/>
                <w:rtl/>
              </w:rPr>
              <w:t>در</w:t>
            </w:r>
            <w:r w:rsidRPr="00A308B2">
              <w:rPr>
                <w:rFonts w:cs="B Yekan"/>
                <w:sz w:val="20"/>
                <w:szCs w:val="20"/>
                <w:rtl/>
              </w:rPr>
              <w:t xml:space="preserve"> </w:t>
            </w:r>
            <w:r w:rsidRPr="00A308B2">
              <w:rPr>
                <w:rFonts w:cs="B Yekan" w:hint="eastAsia"/>
                <w:sz w:val="20"/>
                <w:szCs w:val="20"/>
                <w:rtl/>
              </w:rPr>
              <w:t>وب</w:t>
            </w:r>
            <w:r w:rsidRPr="00A308B2">
              <w:rPr>
                <w:rFonts w:cs="B Yekan"/>
                <w:sz w:val="20"/>
                <w:szCs w:val="20"/>
                <w:rtl/>
              </w:rPr>
              <w:t xml:space="preserve"> </w:t>
            </w:r>
            <w:r w:rsidRPr="00A308B2">
              <w:rPr>
                <w:rFonts w:cs="B Yekan" w:hint="eastAsia"/>
                <w:sz w:val="20"/>
                <w:szCs w:val="20"/>
                <w:rtl/>
              </w:rPr>
              <w:t>سا</w:t>
            </w:r>
            <w:r w:rsidRPr="00A308B2">
              <w:rPr>
                <w:rFonts w:cs="B Yekan" w:hint="cs"/>
                <w:sz w:val="20"/>
                <w:szCs w:val="20"/>
                <w:rtl/>
              </w:rPr>
              <w:t>ی</w:t>
            </w:r>
            <w:r w:rsidRPr="00A308B2">
              <w:rPr>
                <w:rFonts w:cs="B Yekan" w:hint="eastAsia"/>
                <w:sz w:val="20"/>
                <w:szCs w:val="20"/>
                <w:rtl/>
              </w:rPr>
              <w:t>ت</w:t>
            </w:r>
            <w:r w:rsidRPr="00A308B2">
              <w:rPr>
                <w:rFonts w:cs="B Yekan"/>
                <w:sz w:val="20"/>
                <w:szCs w:val="20"/>
                <w:rtl/>
              </w:rPr>
              <w:t xml:space="preserve"> </w:t>
            </w:r>
            <w:r w:rsidRPr="00A308B2">
              <w:rPr>
                <w:rFonts w:cs="B Yekan" w:hint="eastAsia"/>
                <w:sz w:val="20"/>
                <w:szCs w:val="20"/>
                <w:rtl/>
              </w:rPr>
              <w:t>شما</w:t>
            </w:r>
            <w:r w:rsidRPr="00A308B2">
              <w:rPr>
                <w:rFonts w:cs="B Yekan"/>
                <w:sz w:val="20"/>
                <w:szCs w:val="20"/>
                <w:rtl/>
              </w:rPr>
              <w:t xml:space="preserve"> </w:t>
            </w:r>
            <w:r w:rsidRPr="00A308B2">
              <w:rPr>
                <w:rFonts w:cs="B Yekan" w:hint="eastAsia"/>
                <w:sz w:val="20"/>
                <w:szCs w:val="20"/>
                <w:rtl/>
              </w:rPr>
              <w:t>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باشد</w:t>
            </w:r>
            <w:r w:rsidRPr="00A308B2">
              <w:rPr>
                <w:rFonts w:cs="B Yekan"/>
                <w:sz w:val="20"/>
                <w:szCs w:val="20"/>
                <w:rtl/>
              </w:rPr>
              <w:t xml:space="preserve"> </w:t>
            </w:r>
            <w:r w:rsidRPr="00A308B2">
              <w:rPr>
                <w:rFonts w:cs="B Yekan" w:hint="eastAsia"/>
                <w:sz w:val="20"/>
                <w:szCs w:val="20"/>
                <w:rtl/>
              </w:rPr>
              <w:t>و</w:t>
            </w:r>
            <w:r w:rsidRPr="00A308B2">
              <w:rPr>
                <w:rFonts w:cs="B Yekan"/>
                <w:sz w:val="20"/>
                <w:szCs w:val="20"/>
                <w:rtl/>
              </w:rPr>
              <w:t xml:space="preserve"> </w:t>
            </w:r>
            <w:r w:rsidRPr="00A308B2">
              <w:rPr>
                <w:rFonts w:cs="B Yekan" w:hint="eastAsia"/>
                <w:sz w:val="20"/>
                <w:szCs w:val="20"/>
                <w:rtl/>
              </w:rPr>
              <w:t>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تواند</w:t>
            </w:r>
            <w:r w:rsidRPr="00A308B2">
              <w:rPr>
                <w:rFonts w:cs="B Yekan"/>
                <w:sz w:val="20"/>
                <w:szCs w:val="20"/>
                <w:rtl/>
              </w:rPr>
              <w:t xml:space="preserve"> </w:t>
            </w:r>
            <w:r w:rsidRPr="00A308B2">
              <w:rPr>
                <w:rFonts w:cs="B Yekan" w:hint="eastAsia"/>
                <w:sz w:val="20"/>
                <w:szCs w:val="20"/>
                <w:rtl/>
              </w:rPr>
              <w:t>رو</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رتبه</w:t>
            </w:r>
            <w:r w:rsidRPr="00A308B2">
              <w:rPr>
                <w:rFonts w:cs="B Yekan"/>
                <w:sz w:val="20"/>
                <w:szCs w:val="20"/>
                <w:rtl/>
              </w:rPr>
              <w:t xml:space="preserve"> </w:t>
            </w:r>
            <w:r w:rsidRPr="00A308B2">
              <w:rPr>
                <w:rFonts w:cs="B Yekan" w:hint="eastAsia"/>
                <w:sz w:val="20"/>
                <w:szCs w:val="20"/>
                <w:rtl/>
              </w:rPr>
              <w:t>بند</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سا</w:t>
            </w:r>
            <w:r w:rsidRPr="00A308B2">
              <w:rPr>
                <w:rFonts w:cs="B Yekan" w:hint="cs"/>
                <w:sz w:val="20"/>
                <w:szCs w:val="20"/>
                <w:rtl/>
              </w:rPr>
              <w:t>ی</w:t>
            </w:r>
            <w:r w:rsidRPr="00A308B2">
              <w:rPr>
                <w:rFonts w:cs="B Yekan" w:hint="eastAsia"/>
                <w:sz w:val="20"/>
                <w:szCs w:val="20"/>
                <w:rtl/>
              </w:rPr>
              <w:t>ت</w:t>
            </w:r>
            <w:r w:rsidRPr="00A308B2">
              <w:rPr>
                <w:rFonts w:cs="B Yekan"/>
                <w:sz w:val="20"/>
                <w:szCs w:val="20"/>
                <w:rtl/>
              </w:rPr>
              <w:t xml:space="preserve"> </w:t>
            </w:r>
            <w:r w:rsidRPr="00A308B2">
              <w:rPr>
                <w:rFonts w:cs="B Yekan" w:hint="eastAsia"/>
                <w:sz w:val="20"/>
                <w:szCs w:val="20"/>
                <w:rtl/>
              </w:rPr>
              <w:t>ها</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ا</w:t>
            </w:r>
            <w:r w:rsidRPr="00A308B2">
              <w:rPr>
                <w:rFonts w:cs="B Yekan" w:hint="cs"/>
                <w:sz w:val="20"/>
                <w:szCs w:val="20"/>
                <w:rtl/>
              </w:rPr>
              <w:t>ی</w:t>
            </w:r>
            <w:r w:rsidRPr="00A308B2">
              <w:rPr>
                <w:rFonts w:cs="B Yekan" w:hint="eastAsia"/>
                <w:sz w:val="20"/>
                <w:szCs w:val="20"/>
                <w:rtl/>
              </w:rPr>
              <w:t>نترنت</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تاث</w:t>
            </w:r>
            <w:r w:rsidRPr="00A308B2">
              <w:rPr>
                <w:rFonts w:cs="B Yekan" w:hint="cs"/>
                <w:sz w:val="20"/>
                <w:szCs w:val="20"/>
                <w:rtl/>
              </w:rPr>
              <w:t>ی</w:t>
            </w:r>
            <w:r w:rsidRPr="00A308B2">
              <w:rPr>
                <w:rFonts w:cs="B Yekan" w:hint="eastAsia"/>
                <w:sz w:val="20"/>
                <w:szCs w:val="20"/>
                <w:rtl/>
              </w:rPr>
              <w:t>ر</w:t>
            </w:r>
            <w:r w:rsidRPr="00A308B2">
              <w:rPr>
                <w:rFonts w:cs="B Yekan"/>
                <w:sz w:val="20"/>
                <w:szCs w:val="20"/>
                <w:rtl/>
              </w:rPr>
              <w:t xml:space="preserve"> </w:t>
            </w:r>
            <w:r w:rsidRPr="00A308B2">
              <w:rPr>
                <w:rFonts w:cs="B Yekan" w:hint="eastAsia"/>
                <w:sz w:val="20"/>
                <w:szCs w:val="20"/>
                <w:rtl/>
              </w:rPr>
              <w:t>بگذارد</w:t>
            </w:r>
            <w:r w:rsidR="003172ED">
              <w:rPr>
                <w:rFonts w:cs="B Yekan" w:hint="cs"/>
                <w:sz w:val="20"/>
                <w:szCs w:val="20"/>
                <w:rtl/>
              </w:rPr>
              <w:t>.</w:t>
            </w:r>
          </w:p>
          <w:p w:rsidR="00A308B2" w:rsidRPr="00A308B2" w:rsidRDefault="00A308B2" w:rsidP="00A308B2">
            <w:pPr>
              <w:bidi/>
              <w:rPr>
                <w:rFonts w:cs="B Yekan"/>
                <w:sz w:val="20"/>
                <w:szCs w:val="20"/>
              </w:rPr>
            </w:pPr>
            <w:r w:rsidRPr="00A308B2">
              <w:rPr>
                <w:rFonts w:cs="B Yekan" w:hint="eastAsia"/>
                <w:sz w:val="20"/>
                <w:szCs w:val="20"/>
                <w:rtl/>
              </w:rPr>
              <w:t>هنگام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که</w:t>
            </w:r>
            <w:r w:rsidRPr="00A308B2">
              <w:rPr>
                <w:rFonts w:cs="B Yekan"/>
                <w:sz w:val="20"/>
                <w:szCs w:val="20"/>
                <w:rtl/>
              </w:rPr>
              <w:t xml:space="preserve"> </w:t>
            </w:r>
            <w:r w:rsidRPr="00A308B2">
              <w:rPr>
                <w:rFonts w:cs="B Yekan" w:hint="eastAsia"/>
                <w:sz w:val="20"/>
                <w:szCs w:val="20"/>
                <w:rtl/>
              </w:rPr>
              <w:t>شما</w:t>
            </w:r>
            <w:r w:rsidRPr="00A308B2">
              <w:rPr>
                <w:rFonts w:cs="B Yekan"/>
                <w:sz w:val="20"/>
                <w:szCs w:val="20"/>
                <w:rtl/>
              </w:rPr>
              <w:t xml:space="preserve"> </w:t>
            </w:r>
            <w:r w:rsidRPr="00A308B2">
              <w:rPr>
                <w:rFonts w:cs="B Yekan" w:hint="eastAsia"/>
                <w:sz w:val="20"/>
                <w:szCs w:val="20"/>
                <w:rtl/>
              </w:rPr>
              <w:t>محتوا</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مف</w:t>
            </w:r>
            <w:r w:rsidRPr="00A308B2">
              <w:rPr>
                <w:rFonts w:cs="B Yekan" w:hint="cs"/>
                <w:sz w:val="20"/>
                <w:szCs w:val="20"/>
                <w:rtl/>
              </w:rPr>
              <w:t>ی</w:t>
            </w:r>
            <w:r w:rsidRPr="00A308B2">
              <w:rPr>
                <w:rFonts w:cs="B Yekan" w:hint="eastAsia"/>
                <w:sz w:val="20"/>
                <w:szCs w:val="20"/>
                <w:rtl/>
              </w:rPr>
              <w:t>د</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Pr="00A308B2">
              <w:rPr>
                <w:rFonts w:cs="B Yekan" w:hint="eastAsia"/>
                <w:sz w:val="20"/>
                <w:szCs w:val="20"/>
                <w:rtl/>
              </w:rPr>
              <w:t>ارائه</w:t>
            </w:r>
            <w:r w:rsidRPr="00A308B2">
              <w:rPr>
                <w:rFonts w:cs="B Yekan"/>
                <w:sz w:val="20"/>
                <w:szCs w:val="20"/>
                <w:rtl/>
              </w:rPr>
              <w:t xml:space="preserve"> </w:t>
            </w:r>
            <w:r w:rsidRPr="00A308B2">
              <w:rPr>
                <w:rFonts w:cs="B Yekan" w:hint="eastAsia"/>
                <w:sz w:val="20"/>
                <w:szCs w:val="20"/>
                <w:rtl/>
              </w:rPr>
              <w:t>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ده</w:t>
            </w:r>
            <w:r w:rsidRPr="00A308B2">
              <w:rPr>
                <w:rFonts w:cs="B Yekan" w:hint="cs"/>
                <w:sz w:val="20"/>
                <w:szCs w:val="20"/>
                <w:rtl/>
              </w:rPr>
              <w:t>ی</w:t>
            </w:r>
            <w:r w:rsidRPr="00A308B2">
              <w:rPr>
                <w:rFonts w:cs="B Yekan" w:hint="eastAsia"/>
                <w:sz w:val="20"/>
                <w:szCs w:val="20"/>
                <w:rtl/>
              </w:rPr>
              <w:t>د،</w:t>
            </w:r>
            <w:r w:rsidRPr="00A308B2">
              <w:rPr>
                <w:rFonts w:cs="B Yekan"/>
                <w:sz w:val="20"/>
                <w:szCs w:val="20"/>
                <w:rtl/>
              </w:rPr>
              <w:t xml:space="preserve"> </w:t>
            </w:r>
            <w:r w:rsidRPr="00A308B2">
              <w:rPr>
                <w:rFonts w:cs="B Yekan" w:hint="eastAsia"/>
                <w:sz w:val="20"/>
                <w:szCs w:val="20"/>
                <w:rtl/>
              </w:rPr>
              <w:t>بازد</w:t>
            </w:r>
            <w:r w:rsidRPr="00A308B2">
              <w:rPr>
                <w:rFonts w:cs="B Yekan" w:hint="cs"/>
                <w:sz w:val="20"/>
                <w:szCs w:val="20"/>
                <w:rtl/>
              </w:rPr>
              <w:t>ی</w:t>
            </w:r>
            <w:r w:rsidRPr="00A308B2">
              <w:rPr>
                <w:rFonts w:cs="B Yekan" w:hint="eastAsia"/>
                <w:sz w:val="20"/>
                <w:szCs w:val="20"/>
                <w:rtl/>
              </w:rPr>
              <w:t>دکنندگان</w:t>
            </w:r>
            <w:r w:rsidRPr="00A308B2">
              <w:rPr>
                <w:rFonts w:cs="B Yekan"/>
                <w:sz w:val="20"/>
                <w:szCs w:val="20"/>
                <w:rtl/>
              </w:rPr>
              <w:t xml:space="preserve"> </w:t>
            </w:r>
            <w:r w:rsidRPr="00A308B2">
              <w:rPr>
                <w:rFonts w:cs="B Yekan" w:hint="eastAsia"/>
                <w:sz w:val="20"/>
                <w:szCs w:val="20"/>
                <w:rtl/>
              </w:rPr>
              <w:t>تما</w:t>
            </w:r>
            <w:r w:rsidRPr="00A308B2">
              <w:rPr>
                <w:rFonts w:cs="B Yekan" w:hint="cs"/>
                <w:sz w:val="20"/>
                <w:szCs w:val="20"/>
                <w:rtl/>
              </w:rPr>
              <w:t>ی</w:t>
            </w:r>
            <w:r w:rsidRPr="00A308B2">
              <w:rPr>
                <w:rFonts w:cs="B Yekan" w:hint="eastAsia"/>
                <w:sz w:val="20"/>
                <w:szCs w:val="20"/>
                <w:rtl/>
              </w:rPr>
              <w:t>ل</w:t>
            </w:r>
            <w:r w:rsidRPr="00A308B2">
              <w:rPr>
                <w:rFonts w:cs="B Yekan"/>
                <w:sz w:val="20"/>
                <w:szCs w:val="20"/>
                <w:rtl/>
              </w:rPr>
              <w:t xml:space="preserve"> </w:t>
            </w:r>
            <w:r w:rsidRPr="00A308B2">
              <w:rPr>
                <w:rFonts w:cs="B Yekan" w:hint="eastAsia"/>
                <w:sz w:val="20"/>
                <w:szCs w:val="20"/>
                <w:rtl/>
              </w:rPr>
              <w:t>دارند</w:t>
            </w:r>
            <w:r w:rsidRPr="00A308B2">
              <w:rPr>
                <w:rFonts w:cs="B Yekan"/>
                <w:sz w:val="20"/>
                <w:szCs w:val="20"/>
                <w:rtl/>
              </w:rPr>
              <w:t xml:space="preserve"> </w:t>
            </w:r>
            <w:r>
              <w:rPr>
                <w:rFonts w:cs="B Yekan" w:hint="cs"/>
                <w:sz w:val="20"/>
                <w:szCs w:val="20"/>
                <w:rtl/>
                <w:lang w:bidi="fa-IR"/>
              </w:rPr>
              <w:t xml:space="preserve">زمان بیشتری را در </w:t>
            </w:r>
            <w:r w:rsidRPr="00A308B2">
              <w:rPr>
                <w:rFonts w:cs="B Yekan" w:hint="eastAsia"/>
                <w:sz w:val="20"/>
                <w:szCs w:val="20"/>
                <w:rtl/>
              </w:rPr>
              <w:t>وب</w:t>
            </w:r>
            <w:r w:rsidRPr="00A308B2">
              <w:rPr>
                <w:rFonts w:cs="B Yekan"/>
                <w:sz w:val="20"/>
                <w:szCs w:val="20"/>
                <w:rtl/>
              </w:rPr>
              <w:t xml:space="preserve"> </w:t>
            </w:r>
            <w:r w:rsidRPr="00A308B2">
              <w:rPr>
                <w:rFonts w:cs="B Yekan" w:hint="eastAsia"/>
                <w:sz w:val="20"/>
                <w:szCs w:val="20"/>
                <w:rtl/>
              </w:rPr>
              <w:t>سا</w:t>
            </w:r>
            <w:r w:rsidRPr="00A308B2">
              <w:rPr>
                <w:rFonts w:cs="B Yekan" w:hint="cs"/>
                <w:sz w:val="20"/>
                <w:szCs w:val="20"/>
                <w:rtl/>
              </w:rPr>
              <w:t>ی</w:t>
            </w:r>
            <w:r w:rsidRPr="00A308B2">
              <w:rPr>
                <w:rFonts w:cs="B Yekan" w:hint="eastAsia"/>
                <w:sz w:val="20"/>
                <w:szCs w:val="20"/>
                <w:rtl/>
              </w:rPr>
              <w:t>ت</w:t>
            </w:r>
            <w:r w:rsidRPr="00A308B2">
              <w:rPr>
                <w:rFonts w:cs="B Yekan"/>
                <w:sz w:val="20"/>
                <w:szCs w:val="20"/>
                <w:rtl/>
              </w:rPr>
              <w:t xml:space="preserve"> </w:t>
            </w:r>
            <w:r>
              <w:rPr>
                <w:rFonts w:cs="B Yekan" w:hint="cs"/>
                <w:sz w:val="20"/>
                <w:szCs w:val="20"/>
                <w:rtl/>
              </w:rPr>
              <w:t xml:space="preserve"> شما بگذرانند.و</w:t>
            </w:r>
            <w:r w:rsidRPr="00A308B2">
              <w:rPr>
                <w:rFonts w:cs="B Yekan"/>
                <w:sz w:val="20"/>
                <w:szCs w:val="20"/>
                <w:rtl/>
              </w:rPr>
              <w:t xml:space="preserve"> </w:t>
            </w:r>
            <w:r w:rsidRPr="00A308B2">
              <w:rPr>
                <w:rFonts w:cs="B Yekan" w:hint="eastAsia"/>
                <w:sz w:val="20"/>
                <w:szCs w:val="20"/>
                <w:rtl/>
              </w:rPr>
              <w:t>لذا</w:t>
            </w:r>
            <w:r w:rsidRPr="00A308B2">
              <w:rPr>
                <w:rFonts w:cs="B Yekan"/>
                <w:sz w:val="20"/>
                <w:szCs w:val="20"/>
                <w:rtl/>
              </w:rPr>
              <w:t xml:space="preserve"> </w:t>
            </w:r>
            <w:r w:rsidRPr="00A308B2">
              <w:rPr>
                <w:rFonts w:cs="B Yekan" w:hint="eastAsia"/>
                <w:sz w:val="20"/>
                <w:szCs w:val="20"/>
                <w:rtl/>
              </w:rPr>
              <w:t>زمان</w:t>
            </w:r>
            <w:r w:rsidRPr="00A308B2">
              <w:rPr>
                <w:rFonts w:cs="B Yekan"/>
                <w:sz w:val="20"/>
                <w:szCs w:val="20"/>
                <w:rtl/>
              </w:rPr>
              <w:t xml:space="preserve"> </w:t>
            </w:r>
            <w:r w:rsidRPr="00A308B2">
              <w:rPr>
                <w:rFonts w:cs="B Yekan" w:hint="eastAsia"/>
                <w:sz w:val="20"/>
                <w:szCs w:val="20"/>
                <w:rtl/>
              </w:rPr>
              <w:t>توقف</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Pr="00A308B2">
              <w:rPr>
                <w:rFonts w:cs="B Yekan" w:hint="eastAsia"/>
                <w:sz w:val="20"/>
                <w:szCs w:val="20"/>
                <w:rtl/>
              </w:rPr>
              <w:t>افزا</w:t>
            </w:r>
            <w:r w:rsidRPr="00A308B2">
              <w:rPr>
                <w:rFonts w:cs="B Yekan" w:hint="cs"/>
                <w:sz w:val="20"/>
                <w:szCs w:val="20"/>
                <w:rtl/>
              </w:rPr>
              <w:t>ی</w:t>
            </w:r>
            <w:r w:rsidRPr="00A308B2">
              <w:rPr>
                <w:rFonts w:cs="B Yekan" w:hint="eastAsia"/>
                <w:sz w:val="20"/>
                <w:szCs w:val="20"/>
                <w:rtl/>
              </w:rPr>
              <w:t>ش</w:t>
            </w:r>
            <w:r w:rsidRPr="00A308B2">
              <w:rPr>
                <w:rFonts w:cs="B Yekan"/>
                <w:sz w:val="20"/>
                <w:szCs w:val="20"/>
                <w:rtl/>
              </w:rPr>
              <w:t xml:space="preserve"> </w:t>
            </w:r>
            <w:r w:rsidRPr="00A308B2">
              <w:rPr>
                <w:rFonts w:cs="B Yekan" w:hint="eastAsia"/>
                <w:sz w:val="20"/>
                <w:szCs w:val="20"/>
                <w:rtl/>
              </w:rPr>
              <w:t>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دهند</w:t>
            </w:r>
            <w:r w:rsidR="003172ED">
              <w:rPr>
                <w:rFonts w:cs="B Yekan" w:hint="cs"/>
                <w:sz w:val="20"/>
                <w:szCs w:val="20"/>
                <w:rtl/>
              </w:rPr>
              <w:t>.</w:t>
            </w:r>
          </w:p>
          <w:p w:rsidR="00A308B2" w:rsidRPr="00A308B2" w:rsidRDefault="00A308B2" w:rsidP="00A308B2">
            <w:pPr>
              <w:bidi/>
              <w:rPr>
                <w:rFonts w:cs="B Yekan"/>
                <w:sz w:val="20"/>
                <w:szCs w:val="20"/>
              </w:rPr>
            </w:pPr>
            <w:r w:rsidRPr="00A308B2">
              <w:rPr>
                <w:rFonts w:cs="B Yekan" w:hint="eastAsia"/>
                <w:sz w:val="20"/>
                <w:szCs w:val="20"/>
                <w:rtl/>
              </w:rPr>
              <w:t>بر</w:t>
            </w:r>
            <w:r w:rsidRPr="00A308B2">
              <w:rPr>
                <w:rFonts w:cs="B Yekan"/>
                <w:sz w:val="20"/>
                <w:szCs w:val="20"/>
                <w:rtl/>
              </w:rPr>
              <w:t xml:space="preserve"> </w:t>
            </w:r>
            <w:r w:rsidRPr="00A308B2">
              <w:rPr>
                <w:rFonts w:cs="B Yekan" w:hint="eastAsia"/>
                <w:sz w:val="20"/>
                <w:szCs w:val="20"/>
                <w:rtl/>
              </w:rPr>
              <w:t>اساس</w:t>
            </w:r>
            <w:r w:rsidRPr="00A308B2">
              <w:rPr>
                <w:rFonts w:cs="B Yekan"/>
                <w:sz w:val="20"/>
                <w:szCs w:val="20"/>
                <w:rtl/>
              </w:rPr>
              <w:t xml:space="preserve"> </w:t>
            </w:r>
            <w:r w:rsidRPr="00A308B2">
              <w:rPr>
                <w:rFonts w:cs="B Yekan" w:hint="eastAsia"/>
                <w:sz w:val="20"/>
                <w:szCs w:val="20"/>
                <w:rtl/>
              </w:rPr>
              <w:t>ا</w:t>
            </w:r>
            <w:r w:rsidRPr="00A308B2">
              <w:rPr>
                <w:rFonts w:cs="B Yekan" w:hint="cs"/>
                <w:sz w:val="20"/>
                <w:szCs w:val="20"/>
                <w:rtl/>
              </w:rPr>
              <w:t>ی</w:t>
            </w:r>
            <w:r w:rsidRPr="00A308B2">
              <w:rPr>
                <w:rFonts w:cs="B Yekan" w:hint="eastAsia"/>
                <w:sz w:val="20"/>
                <w:szCs w:val="20"/>
                <w:rtl/>
              </w:rPr>
              <w:t>ن</w:t>
            </w:r>
            <w:r w:rsidRPr="00A308B2">
              <w:rPr>
                <w:rFonts w:cs="B Yekan"/>
                <w:sz w:val="20"/>
                <w:szCs w:val="20"/>
                <w:rtl/>
              </w:rPr>
              <w:t xml:space="preserve"> </w:t>
            </w:r>
            <w:r w:rsidRPr="00A308B2">
              <w:rPr>
                <w:rFonts w:cs="B Yekan" w:hint="eastAsia"/>
                <w:sz w:val="20"/>
                <w:szCs w:val="20"/>
                <w:rtl/>
              </w:rPr>
              <w:t>تحق</w:t>
            </w:r>
            <w:r w:rsidRPr="00A308B2">
              <w:rPr>
                <w:rFonts w:cs="B Yekan" w:hint="cs"/>
                <w:sz w:val="20"/>
                <w:szCs w:val="20"/>
                <w:rtl/>
              </w:rPr>
              <w:t>ی</w:t>
            </w:r>
            <w:r w:rsidRPr="00A308B2">
              <w:rPr>
                <w:rFonts w:cs="B Yekan" w:hint="eastAsia"/>
                <w:sz w:val="20"/>
                <w:szCs w:val="20"/>
                <w:rtl/>
              </w:rPr>
              <w:t>ق،</w:t>
            </w:r>
            <w:r w:rsidRPr="00A308B2">
              <w:rPr>
                <w:rFonts w:cs="B Yekan"/>
                <w:sz w:val="20"/>
                <w:szCs w:val="20"/>
                <w:rtl/>
              </w:rPr>
              <w:t xml:space="preserve"> </w:t>
            </w:r>
            <w:r w:rsidRPr="00A308B2">
              <w:rPr>
                <w:rFonts w:cs="B Yekan" w:hint="eastAsia"/>
                <w:sz w:val="20"/>
                <w:szCs w:val="20"/>
                <w:rtl/>
              </w:rPr>
              <w:t>محتو</w:t>
            </w:r>
            <w:r w:rsidRPr="00A308B2">
              <w:rPr>
                <w:rFonts w:cs="B Yekan" w:hint="cs"/>
                <w:sz w:val="20"/>
                <w:szCs w:val="20"/>
                <w:rtl/>
              </w:rPr>
              <w:t>ی</w:t>
            </w:r>
            <w:r w:rsidRPr="00A308B2">
              <w:rPr>
                <w:rFonts w:cs="B Yekan"/>
                <w:sz w:val="20"/>
                <w:szCs w:val="20"/>
                <w:rtl/>
              </w:rPr>
              <w:t xml:space="preserve"> </w:t>
            </w:r>
            <w:r>
              <w:rPr>
                <w:rFonts w:cs="B Yekan" w:hint="cs"/>
                <w:sz w:val="20"/>
                <w:szCs w:val="20"/>
                <w:rtl/>
              </w:rPr>
              <w:t xml:space="preserve">ای که </w:t>
            </w:r>
            <w:r w:rsidRPr="00A308B2">
              <w:rPr>
                <w:rFonts w:cs="B Yekan" w:hint="eastAsia"/>
                <w:sz w:val="20"/>
                <w:szCs w:val="20"/>
                <w:rtl/>
              </w:rPr>
              <w:t>ب</w:t>
            </w:r>
            <w:r w:rsidRPr="00A308B2">
              <w:rPr>
                <w:rFonts w:cs="B Yekan" w:hint="cs"/>
                <w:sz w:val="20"/>
                <w:szCs w:val="20"/>
                <w:rtl/>
              </w:rPr>
              <w:t>ی</w:t>
            </w:r>
            <w:r w:rsidRPr="00A308B2">
              <w:rPr>
                <w:rFonts w:cs="B Yekan" w:hint="eastAsia"/>
                <w:sz w:val="20"/>
                <w:szCs w:val="20"/>
                <w:rtl/>
              </w:rPr>
              <w:t>ن</w:t>
            </w:r>
            <w:r w:rsidRPr="00A308B2">
              <w:rPr>
                <w:rFonts w:cs="B Yekan"/>
                <w:sz w:val="20"/>
                <w:szCs w:val="20"/>
                <w:rtl/>
              </w:rPr>
              <w:t xml:space="preserve"> 2000 </w:t>
            </w:r>
            <w:r w:rsidRPr="00A308B2">
              <w:rPr>
                <w:rFonts w:cs="B Yekan" w:hint="eastAsia"/>
                <w:sz w:val="20"/>
                <w:szCs w:val="20"/>
                <w:rtl/>
              </w:rPr>
              <w:t>تا</w:t>
            </w:r>
            <w:r w:rsidRPr="00A308B2">
              <w:rPr>
                <w:rFonts w:cs="B Yekan"/>
                <w:sz w:val="20"/>
                <w:szCs w:val="20"/>
                <w:rtl/>
              </w:rPr>
              <w:t xml:space="preserve"> 2500 </w:t>
            </w:r>
            <w:r w:rsidRPr="00A308B2">
              <w:rPr>
                <w:rFonts w:cs="B Yekan" w:hint="eastAsia"/>
                <w:sz w:val="20"/>
                <w:szCs w:val="20"/>
                <w:rtl/>
              </w:rPr>
              <w:t>کلمه</w:t>
            </w:r>
            <w:r>
              <w:rPr>
                <w:rFonts w:cs="B Yekan" w:hint="cs"/>
                <w:sz w:val="20"/>
                <w:szCs w:val="20"/>
                <w:rtl/>
              </w:rPr>
              <w:t xml:space="preserve"> داشته باشد </w:t>
            </w:r>
            <w:r w:rsidRPr="00A308B2">
              <w:rPr>
                <w:rFonts w:cs="B Yekan" w:hint="eastAsia"/>
                <w:sz w:val="20"/>
                <w:szCs w:val="20"/>
                <w:rtl/>
              </w:rPr>
              <w:t>بالاتر</w:t>
            </w:r>
            <w:r w:rsidRPr="00A308B2">
              <w:rPr>
                <w:rFonts w:cs="B Yekan" w:hint="cs"/>
                <w:sz w:val="20"/>
                <w:szCs w:val="20"/>
                <w:rtl/>
              </w:rPr>
              <w:t>ی</w:t>
            </w:r>
            <w:r w:rsidRPr="00A308B2">
              <w:rPr>
                <w:rFonts w:cs="B Yekan" w:hint="eastAsia"/>
                <w:sz w:val="20"/>
                <w:szCs w:val="20"/>
                <w:rtl/>
              </w:rPr>
              <w:t>ن</w:t>
            </w:r>
            <w:r w:rsidRPr="00A308B2">
              <w:rPr>
                <w:rFonts w:cs="B Yekan"/>
                <w:sz w:val="20"/>
                <w:szCs w:val="20"/>
                <w:rtl/>
              </w:rPr>
              <w:t xml:space="preserve"> </w:t>
            </w:r>
            <w:r w:rsidRPr="00A308B2">
              <w:rPr>
                <w:rFonts w:cs="B Yekan" w:hint="eastAsia"/>
                <w:sz w:val="20"/>
                <w:szCs w:val="20"/>
                <w:rtl/>
              </w:rPr>
              <w:t>رتبه</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Pr="00A308B2">
              <w:rPr>
                <w:rFonts w:cs="B Yekan" w:hint="eastAsia"/>
                <w:sz w:val="20"/>
                <w:szCs w:val="20"/>
                <w:rtl/>
              </w:rPr>
              <w:t>در</w:t>
            </w:r>
            <w:r w:rsidRPr="00A308B2">
              <w:rPr>
                <w:rFonts w:cs="B Yekan"/>
                <w:sz w:val="20"/>
                <w:szCs w:val="20"/>
                <w:rtl/>
              </w:rPr>
              <w:t xml:space="preserve"> </w:t>
            </w:r>
            <w:r w:rsidRPr="00A308B2">
              <w:rPr>
                <w:rFonts w:cs="B Yekan" w:hint="eastAsia"/>
                <w:sz w:val="20"/>
                <w:szCs w:val="20"/>
                <w:rtl/>
              </w:rPr>
              <w:t>نتا</w:t>
            </w:r>
            <w:r w:rsidRPr="00A308B2">
              <w:rPr>
                <w:rFonts w:cs="B Yekan" w:hint="cs"/>
                <w:sz w:val="20"/>
                <w:szCs w:val="20"/>
                <w:rtl/>
              </w:rPr>
              <w:t>ی</w:t>
            </w:r>
            <w:r w:rsidRPr="00A308B2">
              <w:rPr>
                <w:rFonts w:cs="B Yekan" w:hint="eastAsia"/>
                <w:sz w:val="20"/>
                <w:szCs w:val="20"/>
                <w:rtl/>
              </w:rPr>
              <w:t>ج</w:t>
            </w:r>
            <w:r w:rsidRPr="00A308B2">
              <w:rPr>
                <w:rFonts w:cs="B Yekan"/>
                <w:sz w:val="20"/>
                <w:szCs w:val="20"/>
                <w:rtl/>
              </w:rPr>
              <w:t xml:space="preserve"> </w:t>
            </w:r>
            <w:r w:rsidRPr="00A308B2">
              <w:rPr>
                <w:rFonts w:cs="B Yekan" w:hint="eastAsia"/>
                <w:sz w:val="20"/>
                <w:szCs w:val="20"/>
                <w:rtl/>
              </w:rPr>
              <w:t>موتور</w:t>
            </w:r>
            <w:r w:rsidRPr="00A308B2">
              <w:rPr>
                <w:rFonts w:cs="B Yekan"/>
                <w:sz w:val="20"/>
                <w:szCs w:val="20"/>
                <w:rtl/>
              </w:rPr>
              <w:t xml:space="preserve"> </w:t>
            </w:r>
            <w:r w:rsidRPr="00A308B2">
              <w:rPr>
                <w:rFonts w:cs="B Yekan" w:hint="eastAsia"/>
                <w:sz w:val="20"/>
                <w:szCs w:val="20"/>
                <w:rtl/>
              </w:rPr>
              <w:t>جستجو</w:t>
            </w:r>
            <w:r w:rsidRPr="00A308B2">
              <w:rPr>
                <w:rFonts w:cs="B Yekan"/>
                <w:sz w:val="20"/>
                <w:szCs w:val="20"/>
                <w:rtl/>
              </w:rPr>
              <w:t xml:space="preserve"> </w:t>
            </w:r>
            <w:r>
              <w:rPr>
                <w:rFonts w:cs="B Yekan" w:hint="cs"/>
                <w:sz w:val="20"/>
                <w:szCs w:val="20"/>
                <w:rtl/>
              </w:rPr>
              <w:t>دراست .</w:t>
            </w:r>
          </w:p>
          <w:p w:rsidR="00A308B2" w:rsidRPr="00A308B2" w:rsidRDefault="00A308B2" w:rsidP="003172ED">
            <w:pPr>
              <w:bidi/>
              <w:rPr>
                <w:rFonts w:cs="B Yekan"/>
                <w:sz w:val="20"/>
                <w:szCs w:val="20"/>
              </w:rPr>
            </w:pPr>
            <w:r w:rsidRPr="00A308B2">
              <w:rPr>
                <w:rFonts w:cs="B Yekan" w:hint="eastAsia"/>
                <w:sz w:val="20"/>
                <w:szCs w:val="20"/>
                <w:rtl/>
              </w:rPr>
              <w:t>اگر</w:t>
            </w:r>
            <w:r w:rsidRPr="00A308B2">
              <w:rPr>
                <w:rFonts w:cs="B Yekan"/>
                <w:sz w:val="20"/>
                <w:szCs w:val="20"/>
                <w:rtl/>
              </w:rPr>
              <w:t xml:space="preserve"> </w:t>
            </w:r>
            <w:r w:rsidRPr="00A308B2">
              <w:rPr>
                <w:rFonts w:cs="B Yekan" w:hint="eastAsia"/>
                <w:sz w:val="20"/>
                <w:szCs w:val="20"/>
                <w:rtl/>
              </w:rPr>
              <w:t>چه</w:t>
            </w:r>
            <w:r w:rsidRPr="00A308B2">
              <w:rPr>
                <w:rFonts w:cs="B Yekan"/>
                <w:sz w:val="20"/>
                <w:szCs w:val="20"/>
                <w:rtl/>
              </w:rPr>
              <w:t xml:space="preserve"> </w:t>
            </w:r>
            <w:r w:rsidRPr="00A308B2">
              <w:rPr>
                <w:rFonts w:cs="B Yekan" w:hint="eastAsia"/>
                <w:sz w:val="20"/>
                <w:szCs w:val="20"/>
                <w:rtl/>
              </w:rPr>
              <w:t>تعداد</w:t>
            </w:r>
            <w:r w:rsidRPr="00A308B2">
              <w:rPr>
                <w:rFonts w:cs="B Yekan"/>
                <w:sz w:val="20"/>
                <w:szCs w:val="20"/>
                <w:rtl/>
              </w:rPr>
              <w:t xml:space="preserve"> </w:t>
            </w:r>
            <w:r w:rsidRPr="00A308B2">
              <w:rPr>
                <w:rFonts w:cs="B Yekan" w:hint="eastAsia"/>
                <w:sz w:val="20"/>
                <w:szCs w:val="20"/>
                <w:rtl/>
              </w:rPr>
              <w:t>کلمه</w:t>
            </w:r>
            <w:r w:rsidRPr="00A308B2">
              <w:rPr>
                <w:rFonts w:cs="B Yekan"/>
                <w:sz w:val="20"/>
                <w:szCs w:val="20"/>
                <w:rtl/>
              </w:rPr>
              <w:t xml:space="preserve"> </w:t>
            </w:r>
            <w:r w:rsidRPr="00A308B2">
              <w:rPr>
                <w:rFonts w:cs="B Yekan" w:hint="eastAsia"/>
                <w:sz w:val="20"/>
                <w:szCs w:val="20"/>
                <w:rtl/>
              </w:rPr>
              <w:t>ها</w:t>
            </w:r>
            <w:r w:rsidRPr="00A308B2">
              <w:rPr>
                <w:rFonts w:cs="B Yekan"/>
                <w:sz w:val="20"/>
                <w:szCs w:val="20"/>
                <w:rtl/>
              </w:rPr>
              <w:t xml:space="preserve"> </w:t>
            </w:r>
            <w:r w:rsidRPr="00A308B2">
              <w:rPr>
                <w:rFonts w:cs="B Yekan" w:hint="eastAsia"/>
                <w:sz w:val="20"/>
                <w:szCs w:val="20"/>
                <w:rtl/>
              </w:rPr>
              <w:t>به</w:t>
            </w:r>
            <w:r w:rsidRPr="00A308B2">
              <w:rPr>
                <w:rFonts w:cs="B Yekan"/>
                <w:sz w:val="20"/>
                <w:szCs w:val="20"/>
                <w:rtl/>
              </w:rPr>
              <w:t xml:space="preserve"> </w:t>
            </w:r>
            <w:r w:rsidRPr="00A308B2">
              <w:rPr>
                <w:rFonts w:cs="B Yekan" w:hint="eastAsia"/>
                <w:sz w:val="20"/>
                <w:szCs w:val="20"/>
                <w:rtl/>
              </w:rPr>
              <w:t>جهان</w:t>
            </w:r>
            <w:r w:rsidRPr="00A308B2">
              <w:rPr>
                <w:rFonts w:cs="B Yekan"/>
                <w:sz w:val="20"/>
                <w:szCs w:val="20"/>
                <w:rtl/>
              </w:rPr>
              <w:t xml:space="preserve"> </w:t>
            </w:r>
            <w:r w:rsidRPr="00A308B2">
              <w:rPr>
                <w:rFonts w:cs="B Yekan" w:hint="eastAsia"/>
                <w:sz w:val="20"/>
                <w:szCs w:val="20"/>
                <w:rtl/>
              </w:rPr>
              <w:t>جستجوگرها</w:t>
            </w:r>
            <w:r w:rsidRPr="00A308B2">
              <w:rPr>
                <w:rFonts w:cs="B Yekan"/>
                <w:sz w:val="20"/>
                <w:szCs w:val="20"/>
                <w:rtl/>
              </w:rPr>
              <w:t xml:space="preserve"> </w:t>
            </w:r>
            <w:r w:rsidRPr="00A308B2">
              <w:rPr>
                <w:rFonts w:cs="B Yekan" w:hint="eastAsia"/>
                <w:sz w:val="20"/>
                <w:szCs w:val="20"/>
                <w:rtl/>
              </w:rPr>
              <w:t>حکومت</w:t>
            </w:r>
            <w:r w:rsidRPr="00A308B2">
              <w:rPr>
                <w:rFonts w:cs="B Yekan"/>
                <w:sz w:val="20"/>
                <w:szCs w:val="20"/>
                <w:rtl/>
              </w:rPr>
              <w:t xml:space="preserve"> </w:t>
            </w:r>
            <w:r w:rsidRPr="00A308B2">
              <w:rPr>
                <w:rFonts w:cs="B Yekan" w:hint="eastAsia"/>
                <w:sz w:val="20"/>
                <w:szCs w:val="20"/>
                <w:rtl/>
              </w:rPr>
              <w:t>نم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کند</w:t>
            </w:r>
            <w:r w:rsidRPr="00A308B2">
              <w:rPr>
                <w:rFonts w:cs="B Yekan"/>
                <w:sz w:val="20"/>
                <w:szCs w:val="20"/>
                <w:rtl/>
              </w:rPr>
              <w:t xml:space="preserve"> - </w:t>
            </w:r>
            <w:r w:rsidRPr="00A308B2">
              <w:rPr>
                <w:rFonts w:cs="B Yekan" w:hint="eastAsia"/>
                <w:sz w:val="20"/>
                <w:szCs w:val="20"/>
                <w:rtl/>
              </w:rPr>
              <w:t>ه</w:t>
            </w:r>
            <w:r w:rsidRPr="00A308B2">
              <w:rPr>
                <w:rFonts w:cs="B Yekan" w:hint="cs"/>
                <w:sz w:val="20"/>
                <w:szCs w:val="20"/>
                <w:rtl/>
              </w:rPr>
              <w:t>ی</w:t>
            </w:r>
            <w:r w:rsidRPr="00A308B2">
              <w:rPr>
                <w:rFonts w:cs="B Yekan" w:hint="eastAsia"/>
                <w:sz w:val="20"/>
                <w:szCs w:val="20"/>
                <w:rtl/>
              </w:rPr>
              <w:t>چ</w:t>
            </w:r>
            <w:r w:rsidRPr="00A308B2">
              <w:rPr>
                <w:rFonts w:cs="B Yekan"/>
                <w:sz w:val="20"/>
                <w:szCs w:val="20"/>
                <w:rtl/>
              </w:rPr>
              <w:t xml:space="preserve"> </w:t>
            </w:r>
            <w:r w:rsidRPr="00A308B2">
              <w:rPr>
                <w:rFonts w:cs="B Yekan" w:hint="eastAsia"/>
                <w:sz w:val="20"/>
                <w:szCs w:val="20"/>
                <w:rtl/>
              </w:rPr>
              <w:t>کس</w:t>
            </w:r>
            <w:r w:rsidRPr="00A308B2">
              <w:rPr>
                <w:rFonts w:cs="B Yekan"/>
                <w:sz w:val="20"/>
                <w:szCs w:val="20"/>
                <w:rtl/>
              </w:rPr>
              <w:t xml:space="preserve"> </w:t>
            </w:r>
            <w:r w:rsidRPr="00A308B2">
              <w:rPr>
                <w:rFonts w:cs="B Yekan" w:hint="eastAsia"/>
                <w:sz w:val="20"/>
                <w:szCs w:val="20"/>
                <w:rtl/>
              </w:rPr>
              <w:t>چ</w:t>
            </w:r>
            <w:r w:rsidRPr="00A308B2">
              <w:rPr>
                <w:rFonts w:cs="B Yekan" w:hint="cs"/>
                <w:sz w:val="20"/>
                <w:szCs w:val="20"/>
                <w:rtl/>
              </w:rPr>
              <w:t>ی</w:t>
            </w:r>
            <w:r w:rsidRPr="00A308B2">
              <w:rPr>
                <w:rFonts w:cs="B Yekan" w:hint="eastAsia"/>
                <w:sz w:val="20"/>
                <w:szCs w:val="20"/>
                <w:rtl/>
              </w:rPr>
              <w:t>زها</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شما</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Pr="00A308B2">
              <w:rPr>
                <w:rFonts w:cs="B Yekan" w:hint="eastAsia"/>
                <w:sz w:val="20"/>
                <w:szCs w:val="20"/>
                <w:rtl/>
              </w:rPr>
              <w:t>نخواند</w:t>
            </w:r>
            <w:r w:rsidRPr="00A308B2">
              <w:rPr>
                <w:rFonts w:cs="B Yekan"/>
                <w:sz w:val="20"/>
                <w:szCs w:val="20"/>
                <w:rtl/>
              </w:rPr>
              <w:t xml:space="preserve"> </w:t>
            </w:r>
            <w:r w:rsidRPr="00A308B2">
              <w:rPr>
                <w:rFonts w:cs="B Yekan" w:hint="eastAsia"/>
                <w:sz w:val="20"/>
                <w:szCs w:val="20"/>
                <w:rtl/>
              </w:rPr>
              <w:t>اگر</w:t>
            </w:r>
            <w:r w:rsidRPr="00A308B2">
              <w:rPr>
                <w:rFonts w:cs="B Yekan"/>
                <w:sz w:val="20"/>
                <w:szCs w:val="20"/>
                <w:rtl/>
              </w:rPr>
              <w:t xml:space="preserve"> </w:t>
            </w:r>
            <w:r w:rsidRPr="00A308B2">
              <w:rPr>
                <w:rFonts w:cs="B Yekan" w:hint="eastAsia"/>
                <w:sz w:val="20"/>
                <w:szCs w:val="20"/>
                <w:rtl/>
              </w:rPr>
              <w:t>آن</w:t>
            </w:r>
            <w:r w:rsidRPr="00A308B2">
              <w:rPr>
                <w:rFonts w:cs="B Yekan"/>
                <w:sz w:val="20"/>
                <w:szCs w:val="20"/>
                <w:rtl/>
              </w:rPr>
              <w:t xml:space="preserve"> </w:t>
            </w:r>
            <w:r w:rsidR="003172ED">
              <w:rPr>
                <w:rFonts w:cs="B Yekan" w:hint="cs"/>
                <w:sz w:val="20"/>
                <w:szCs w:val="20"/>
                <w:rtl/>
              </w:rPr>
              <w:t>ها</w:t>
            </w:r>
            <w:r w:rsidRPr="00A308B2">
              <w:rPr>
                <w:rFonts w:cs="B Yekan"/>
                <w:sz w:val="20"/>
                <w:szCs w:val="20"/>
                <w:rtl/>
              </w:rPr>
              <w:t xml:space="preserve"> </w:t>
            </w:r>
            <w:r w:rsidRPr="00A308B2">
              <w:rPr>
                <w:rFonts w:cs="B Yekan" w:hint="eastAsia"/>
                <w:sz w:val="20"/>
                <w:szCs w:val="20"/>
                <w:rtl/>
              </w:rPr>
              <w:t>برا</w:t>
            </w:r>
            <w:r w:rsidRPr="00A308B2">
              <w:rPr>
                <w:rFonts w:cs="B Yekan" w:hint="cs"/>
                <w:sz w:val="20"/>
                <w:szCs w:val="20"/>
                <w:rtl/>
              </w:rPr>
              <w:t>ی</w:t>
            </w:r>
            <w:r w:rsidR="003172ED">
              <w:rPr>
                <w:rFonts w:cs="B Yekan" w:hint="cs"/>
                <w:sz w:val="20"/>
                <w:szCs w:val="20"/>
                <w:rtl/>
              </w:rPr>
              <w:t>شان</w:t>
            </w:r>
            <w:r w:rsidRPr="00A308B2">
              <w:rPr>
                <w:rFonts w:cs="B Yekan"/>
                <w:sz w:val="20"/>
                <w:szCs w:val="20"/>
                <w:rtl/>
              </w:rPr>
              <w:t xml:space="preserve"> </w:t>
            </w:r>
            <w:r w:rsidRPr="00A308B2">
              <w:rPr>
                <w:rFonts w:cs="B Yekan" w:hint="eastAsia"/>
                <w:sz w:val="20"/>
                <w:szCs w:val="20"/>
                <w:rtl/>
              </w:rPr>
              <w:t>مف</w:t>
            </w:r>
            <w:r w:rsidRPr="00A308B2">
              <w:rPr>
                <w:rFonts w:cs="B Yekan" w:hint="cs"/>
                <w:sz w:val="20"/>
                <w:szCs w:val="20"/>
                <w:rtl/>
              </w:rPr>
              <w:t>ی</w:t>
            </w:r>
            <w:r w:rsidRPr="00A308B2">
              <w:rPr>
                <w:rFonts w:cs="B Yekan" w:hint="eastAsia"/>
                <w:sz w:val="20"/>
                <w:szCs w:val="20"/>
                <w:rtl/>
              </w:rPr>
              <w:t>د</w:t>
            </w:r>
            <w:r w:rsidRPr="00A308B2">
              <w:rPr>
                <w:rFonts w:cs="B Yekan"/>
                <w:sz w:val="20"/>
                <w:szCs w:val="20"/>
                <w:rtl/>
              </w:rPr>
              <w:t xml:space="preserve"> </w:t>
            </w:r>
            <w:r w:rsidRPr="00A308B2">
              <w:rPr>
                <w:rFonts w:cs="B Yekan" w:hint="eastAsia"/>
                <w:sz w:val="20"/>
                <w:szCs w:val="20"/>
                <w:rtl/>
              </w:rPr>
              <w:t>نباشد</w:t>
            </w:r>
            <w:r w:rsidRPr="00A308B2">
              <w:rPr>
                <w:rFonts w:cs="B Yekan"/>
                <w:sz w:val="20"/>
                <w:szCs w:val="20"/>
                <w:rtl/>
              </w:rPr>
              <w:t xml:space="preserve"> - </w:t>
            </w:r>
            <w:r w:rsidRPr="00A308B2">
              <w:rPr>
                <w:rFonts w:cs="B Yekan" w:hint="eastAsia"/>
                <w:sz w:val="20"/>
                <w:szCs w:val="20"/>
                <w:rtl/>
              </w:rPr>
              <w:t>محتوا</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د</w:t>
            </w:r>
            <w:r w:rsidRPr="00A308B2">
              <w:rPr>
                <w:rFonts w:cs="B Yekan" w:hint="cs"/>
                <w:sz w:val="20"/>
                <w:szCs w:val="20"/>
                <w:rtl/>
              </w:rPr>
              <w:t>ی</w:t>
            </w:r>
            <w:r w:rsidRPr="00A308B2">
              <w:rPr>
                <w:rFonts w:cs="B Yekan" w:hint="eastAsia"/>
                <w:sz w:val="20"/>
                <w:szCs w:val="20"/>
                <w:rtl/>
              </w:rPr>
              <w:t>گر</w:t>
            </w:r>
            <w:r w:rsidR="003172ED">
              <w:rPr>
                <w:rFonts w:cs="B Yekan" w:hint="cs"/>
                <w:sz w:val="20"/>
                <w:szCs w:val="20"/>
                <w:rtl/>
              </w:rPr>
              <w:t>ی</w:t>
            </w:r>
            <w:r w:rsidRPr="00A308B2">
              <w:rPr>
                <w:rFonts w:cs="B Yekan"/>
                <w:sz w:val="20"/>
                <w:szCs w:val="20"/>
                <w:rtl/>
              </w:rPr>
              <w:t xml:space="preserve"> </w:t>
            </w:r>
            <w:r w:rsidRPr="00A308B2">
              <w:rPr>
                <w:rFonts w:cs="B Yekan" w:hint="eastAsia"/>
                <w:sz w:val="20"/>
                <w:szCs w:val="20"/>
                <w:rtl/>
              </w:rPr>
              <w:t>به</w:t>
            </w:r>
            <w:r w:rsidRPr="00A308B2">
              <w:rPr>
                <w:rFonts w:cs="B Yekan"/>
                <w:sz w:val="20"/>
                <w:szCs w:val="20"/>
                <w:rtl/>
              </w:rPr>
              <w:t xml:space="preserve"> </w:t>
            </w:r>
            <w:r w:rsidRPr="00A308B2">
              <w:rPr>
                <w:rFonts w:cs="B Yekan" w:hint="eastAsia"/>
                <w:sz w:val="20"/>
                <w:szCs w:val="20"/>
                <w:rtl/>
              </w:rPr>
              <w:t>شما</w:t>
            </w:r>
            <w:r w:rsidRPr="00A308B2">
              <w:rPr>
                <w:rFonts w:cs="B Yekan"/>
                <w:sz w:val="20"/>
                <w:szCs w:val="20"/>
                <w:rtl/>
              </w:rPr>
              <w:t xml:space="preserve"> </w:t>
            </w:r>
            <w:r w:rsidRPr="00A308B2">
              <w:rPr>
                <w:rFonts w:cs="B Yekan" w:hint="eastAsia"/>
                <w:sz w:val="20"/>
                <w:szCs w:val="20"/>
                <w:rtl/>
              </w:rPr>
              <w:t>امکان</w:t>
            </w:r>
            <w:r w:rsidRPr="00A308B2">
              <w:rPr>
                <w:rFonts w:cs="B Yekan"/>
                <w:sz w:val="20"/>
                <w:szCs w:val="20"/>
                <w:rtl/>
              </w:rPr>
              <w:t xml:space="preserve"> </w:t>
            </w:r>
            <w:r w:rsidRPr="00A308B2">
              <w:rPr>
                <w:rFonts w:cs="B Yekan" w:hint="eastAsia"/>
                <w:sz w:val="20"/>
                <w:szCs w:val="20"/>
                <w:rtl/>
              </w:rPr>
              <w:t>ارائه</w:t>
            </w:r>
            <w:r w:rsidRPr="00A308B2">
              <w:rPr>
                <w:rFonts w:cs="B Yekan"/>
                <w:sz w:val="20"/>
                <w:szCs w:val="20"/>
                <w:rtl/>
              </w:rPr>
              <w:t xml:space="preserve"> </w:t>
            </w:r>
            <w:r w:rsidRPr="00A308B2">
              <w:rPr>
                <w:rFonts w:cs="B Yekan" w:hint="eastAsia"/>
                <w:sz w:val="20"/>
                <w:szCs w:val="20"/>
                <w:rtl/>
              </w:rPr>
              <w:t>ارزش</w:t>
            </w:r>
            <w:r w:rsidRPr="00A308B2">
              <w:rPr>
                <w:rFonts w:cs="B Yekan"/>
                <w:sz w:val="20"/>
                <w:szCs w:val="20"/>
                <w:rtl/>
              </w:rPr>
              <w:t xml:space="preserve"> </w:t>
            </w:r>
            <w:r w:rsidRPr="00A308B2">
              <w:rPr>
                <w:rFonts w:cs="B Yekan" w:hint="eastAsia"/>
                <w:sz w:val="20"/>
                <w:szCs w:val="20"/>
                <w:rtl/>
              </w:rPr>
              <w:t>ب</w:t>
            </w:r>
            <w:r w:rsidRPr="00A308B2">
              <w:rPr>
                <w:rFonts w:cs="B Yekan" w:hint="cs"/>
                <w:sz w:val="20"/>
                <w:szCs w:val="20"/>
                <w:rtl/>
              </w:rPr>
              <w:t>ی</w:t>
            </w:r>
            <w:r w:rsidRPr="00A308B2">
              <w:rPr>
                <w:rFonts w:cs="B Yekan" w:hint="eastAsia"/>
                <w:sz w:val="20"/>
                <w:szCs w:val="20"/>
                <w:rtl/>
              </w:rPr>
              <w:t>شتر</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Pr="00A308B2">
              <w:rPr>
                <w:rFonts w:cs="B Yekan" w:hint="eastAsia"/>
                <w:sz w:val="20"/>
                <w:szCs w:val="20"/>
                <w:rtl/>
              </w:rPr>
              <w:t>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دهد</w:t>
            </w:r>
            <w:r w:rsidR="003172ED">
              <w:rPr>
                <w:rFonts w:cs="B Yekan" w:hint="cs"/>
                <w:sz w:val="20"/>
                <w:szCs w:val="20"/>
                <w:rtl/>
              </w:rPr>
              <w:t xml:space="preserve">که </w:t>
            </w:r>
            <w:r w:rsidRPr="00A308B2">
              <w:rPr>
                <w:rFonts w:cs="B Yekan" w:hint="eastAsia"/>
                <w:sz w:val="20"/>
                <w:szCs w:val="20"/>
                <w:rtl/>
              </w:rPr>
              <w:t>،شامل</w:t>
            </w:r>
            <w:r w:rsidRPr="00A308B2">
              <w:rPr>
                <w:rFonts w:cs="B Yekan"/>
                <w:sz w:val="20"/>
                <w:szCs w:val="20"/>
                <w:rtl/>
              </w:rPr>
              <w:t xml:space="preserve"> </w:t>
            </w:r>
            <w:r w:rsidRPr="00A308B2">
              <w:rPr>
                <w:rFonts w:cs="B Yekan" w:hint="eastAsia"/>
                <w:sz w:val="20"/>
                <w:szCs w:val="20"/>
                <w:rtl/>
              </w:rPr>
              <w:t>کلمات</w:t>
            </w:r>
            <w:r w:rsidRPr="00A308B2">
              <w:rPr>
                <w:rFonts w:cs="B Yekan"/>
                <w:sz w:val="20"/>
                <w:szCs w:val="20"/>
                <w:rtl/>
              </w:rPr>
              <w:t xml:space="preserve"> </w:t>
            </w:r>
            <w:r w:rsidRPr="00A308B2">
              <w:rPr>
                <w:rFonts w:cs="B Yekan" w:hint="eastAsia"/>
                <w:sz w:val="20"/>
                <w:szCs w:val="20"/>
                <w:rtl/>
              </w:rPr>
              <w:t>کل</w:t>
            </w:r>
            <w:r w:rsidRPr="00A308B2">
              <w:rPr>
                <w:rFonts w:cs="B Yekan" w:hint="cs"/>
                <w:sz w:val="20"/>
                <w:szCs w:val="20"/>
                <w:rtl/>
              </w:rPr>
              <w:t>ی</w:t>
            </w:r>
            <w:r w:rsidRPr="00A308B2">
              <w:rPr>
                <w:rFonts w:cs="B Yekan" w:hint="eastAsia"/>
                <w:sz w:val="20"/>
                <w:szCs w:val="20"/>
                <w:rtl/>
              </w:rPr>
              <w:t>د</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ب</w:t>
            </w:r>
            <w:r w:rsidRPr="00A308B2">
              <w:rPr>
                <w:rFonts w:cs="B Yekan" w:hint="cs"/>
                <w:sz w:val="20"/>
                <w:szCs w:val="20"/>
                <w:rtl/>
              </w:rPr>
              <w:t>ی</w:t>
            </w:r>
            <w:r w:rsidRPr="00A308B2">
              <w:rPr>
                <w:rFonts w:cs="B Yekan" w:hint="eastAsia"/>
                <w:sz w:val="20"/>
                <w:szCs w:val="20"/>
                <w:rtl/>
              </w:rPr>
              <w:t>شتر</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است،</w:t>
            </w:r>
            <w:r w:rsidRPr="00A308B2">
              <w:rPr>
                <w:rFonts w:cs="B Yekan"/>
                <w:sz w:val="20"/>
                <w:szCs w:val="20"/>
                <w:rtl/>
              </w:rPr>
              <w:t xml:space="preserve"> </w:t>
            </w:r>
            <w:r w:rsidRPr="00A308B2">
              <w:rPr>
                <w:rFonts w:cs="B Yekan" w:hint="eastAsia"/>
                <w:sz w:val="20"/>
                <w:szCs w:val="20"/>
                <w:rtl/>
              </w:rPr>
              <w:t>ل</w:t>
            </w:r>
            <w:r w:rsidRPr="00A308B2">
              <w:rPr>
                <w:rFonts w:cs="B Yekan" w:hint="cs"/>
                <w:sz w:val="20"/>
                <w:szCs w:val="20"/>
                <w:rtl/>
              </w:rPr>
              <w:t>ی</w:t>
            </w:r>
            <w:r w:rsidRPr="00A308B2">
              <w:rPr>
                <w:rFonts w:cs="B Yekan" w:hint="eastAsia"/>
                <w:sz w:val="20"/>
                <w:szCs w:val="20"/>
                <w:rtl/>
              </w:rPr>
              <w:t>نک</w:t>
            </w:r>
            <w:r w:rsidRPr="00A308B2">
              <w:rPr>
                <w:rFonts w:cs="B Yekan"/>
                <w:sz w:val="20"/>
                <w:szCs w:val="20"/>
                <w:rtl/>
              </w:rPr>
              <w:t xml:space="preserve"> </w:t>
            </w:r>
            <w:r w:rsidRPr="00A308B2">
              <w:rPr>
                <w:rFonts w:cs="B Yekan" w:hint="eastAsia"/>
                <w:sz w:val="20"/>
                <w:szCs w:val="20"/>
                <w:rtl/>
              </w:rPr>
              <w:t>ها</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خروج</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ب</w:t>
            </w:r>
            <w:r w:rsidRPr="00A308B2">
              <w:rPr>
                <w:rFonts w:cs="B Yekan" w:hint="cs"/>
                <w:sz w:val="20"/>
                <w:szCs w:val="20"/>
                <w:rtl/>
              </w:rPr>
              <w:t>ی</w:t>
            </w:r>
            <w:r w:rsidRPr="00A308B2">
              <w:rPr>
                <w:rFonts w:cs="B Yekan" w:hint="eastAsia"/>
                <w:sz w:val="20"/>
                <w:szCs w:val="20"/>
                <w:rtl/>
              </w:rPr>
              <w:t>شتر</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Pr="00A308B2">
              <w:rPr>
                <w:rFonts w:cs="B Yekan" w:hint="eastAsia"/>
                <w:sz w:val="20"/>
                <w:szCs w:val="20"/>
                <w:rtl/>
              </w:rPr>
              <w:t>اضافه</w:t>
            </w:r>
            <w:r w:rsidRPr="00A308B2">
              <w:rPr>
                <w:rFonts w:cs="B Yekan"/>
                <w:sz w:val="20"/>
                <w:szCs w:val="20"/>
                <w:rtl/>
              </w:rPr>
              <w:t xml:space="preserve"> </w:t>
            </w:r>
            <w:r w:rsidRPr="00A308B2">
              <w:rPr>
                <w:rFonts w:cs="B Yekan" w:hint="eastAsia"/>
                <w:sz w:val="20"/>
                <w:szCs w:val="20"/>
                <w:rtl/>
              </w:rPr>
              <w:t>کن</w:t>
            </w:r>
            <w:r w:rsidR="003172ED">
              <w:rPr>
                <w:rFonts w:cs="B Yekan" w:hint="cs"/>
                <w:sz w:val="20"/>
                <w:szCs w:val="20"/>
                <w:rtl/>
              </w:rPr>
              <w:t>د</w:t>
            </w:r>
            <w:r w:rsidRPr="00A308B2">
              <w:rPr>
                <w:rFonts w:cs="B Yekan"/>
                <w:sz w:val="20"/>
                <w:szCs w:val="20"/>
                <w:rtl/>
              </w:rPr>
              <w:t xml:space="preserve"> </w:t>
            </w:r>
            <w:r w:rsidRPr="00A308B2">
              <w:rPr>
                <w:rFonts w:cs="B Yekan" w:hint="eastAsia"/>
                <w:sz w:val="20"/>
                <w:szCs w:val="20"/>
                <w:rtl/>
              </w:rPr>
              <w:t>و</w:t>
            </w:r>
            <w:r w:rsidRPr="00A308B2">
              <w:rPr>
                <w:rFonts w:cs="B Yekan"/>
                <w:sz w:val="20"/>
                <w:szCs w:val="20"/>
                <w:rtl/>
              </w:rPr>
              <w:t xml:space="preserve"> </w:t>
            </w:r>
            <w:r w:rsidRPr="00A308B2">
              <w:rPr>
                <w:rFonts w:cs="B Yekan" w:hint="eastAsia"/>
                <w:sz w:val="20"/>
                <w:szCs w:val="20"/>
                <w:rtl/>
              </w:rPr>
              <w:t>البته</w:t>
            </w:r>
            <w:r w:rsidRPr="00A308B2">
              <w:rPr>
                <w:rFonts w:cs="B Yekan"/>
                <w:sz w:val="20"/>
                <w:szCs w:val="20"/>
                <w:rtl/>
              </w:rPr>
              <w:t xml:space="preserve"> </w:t>
            </w:r>
            <w:r w:rsidRPr="00A308B2">
              <w:rPr>
                <w:rFonts w:cs="B Yekan" w:hint="eastAsia"/>
                <w:sz w:val="20"/>
                <w:szCs w:val="20"/>
                <w:rtl/>
              </w:rPr>
              <w:t>مردم</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003172ED">
              <w:rPr>
                <w:rFonts w:cs="B Yekan" w:hint="cs"/>
                <w:sz w:val="20"/>
                <w:szCs w:val="20"/>
                <w:rtl/>
              </w:rPr>
              <w:t>جذب کند تا</w:t>
            </w:r>
            <w:r w:rsidRPr="00A308B2">
              <w:rPr>
                <w:rFonts w:cs="B Yekan"/>
                <w:sz w:val="20"/>
                <w:szCs w:val="20"/>
                <w:rtl/>
              </w:rPr>
              <w:t xml:space="preserve"> </w:t>
            </w:r>
            <w:r w:rsidRPr="00A308B2">
              <w:rPr>
                <w:rFonts w:cs="B Yekan" w:hint="eastAsia"/>
                <w:sz w:val="20"/>
                <w:szCs w:val="20"/>
                <w:rtl/>
              </w:rPr>
              <w:t>وقت</w:t>
            </w:r>
            <w:r w:rsidRPr="00A308B2">
              <w:rPr>
                <w:rFonts w:cs="B Yekan"/>
                <w:sz w:val="20"/>
                <w:szCs w:val="20"/>
                <w:rtl/>
              </w:rPr>
              <w:t xml:space="preserve"> </w:t>
            </w:r>
            <w:r w:rsidRPr="00A308B2">
              <w:rPr>
                <w:rFonts w:cs="B Yekan" w:hint="eastAsia"/>
                <w:sz w:val="20"/>
                <w:szCs w:val="20"/>
                <w:rtl/>
              </w:rPr>
              <w:t>ب</w:t>
            </w:r>
            <w:r w:rsidRPr="00A308B2">
              <w:rPr>
                <w:rFonts w:cs="B Yekan" w:hint="cs"/>
                <w:sz w:val="20"/>
                <w:szCs w:val="20"/>
                <w:rtl/>
              </w:rPr>
              <w:t>ی</w:t>
            </w:r>
            <w:r w:rsidRPr="00A308B2">
              <w:rPr>
                <w:rFonts w:cs="B Yekan" w:hint="eastAsia"/>
                <w:sz w:val="20"/>
                <w:szCs w:val="20"/>
                <w:rtl/>
              </w:rPr>
              <w:t>شتر</w:t>
            </w:r>
            <w:r w:rsidRPr="00A308B2">
              <w:rPr>
                <w:rFonts w:cs="B Yekan"/>
                <w:sz w:val="20"/>
                <w:szCs w:val="20"/>
                <w:rtl/>
              </w:rPr>
              <w:t xml:space="preserve"> </w:t>
            </w:r>
            <w:r w:rsidRPr="00A308B2">
              <w:rPr>
                <w:rFonts w:cs="B Yekan" w:hint="eastAsia"/>
                <w:sz w:val="20"/>
                <w:szCs w:val="20"/>
                <w:rtl/>
              </w:rPr>
              <w:t>برا</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خواندن</w:t>
            </w:r>
            <w:r w:rsidRPr="00A308B2">
              <w:rPr>
                <w:rFonts w:cs="B Yekan"/>
                <w:sz w:val="20"/>
                <w:szCs w:val="20"/>
                <w:rtl/>
              </w:rPr>
              <w:t xml:space="preserve"> </w:t>
            </w:r>
            <w:r w:rsidR="003172ED" w:rsidRPr="00A308B2">
              <w:rPr>
                <w:rFonts w:cs="B Yekan" w:hint="eastAsia"/>
                <w:sz w:val="20"/>
                <w:szCs w:val="20"/>
                <w:rtl/>
              </w:rPr>
              <w:t>صرف</w:t>
            </w:r>
            <w:r w:rsidR="003172ED" w:rsidRPr="00A308B2">
              <w:rPr>
                <w:rFonts w:cs="B Yekan"/>
                <w:sz w:val="20"/>
                <w:szCs w:val="20"/>
                <w:rtl/>
              </w:rPr>
              <w:t xml:space="preserve"> </w:t>
            </w:r>
            <w:r w:rsidR="003172ED">
              <w:rPr>
                <w:rFonts w:cs="B Yekan" w:hint="cs"/>
                <w:sz w:val="20"/>
                <w:szCs w:val="20"/>
                <w:rtl/>
              </w:rPr>
              <w:t>کنند.</w:t>
            </w:r>
          </w:p>
          <w:p w:rsidR="003E51E1" w:rsidRPr="00A308B2" w:rsidRDefault="00A308B2" w:rsidP="00A308B2">
            <w:pPr>
              <w:bidi/>
              <w:rPr>
                <w:rFonts w:cs="B Yekan" w:hint="cs"/>
                <w:sz w:val="20"/>
                <w:szCs w:val="20"/>
                <w:rtl/>
                <w:lang w:bidi="fa-IR"/>
              </w:rPr>
            </w:pPr>
            <w:r w:rsidRPr="00A308B2">
              <w:rPr>
                <w:rFonts w:cs="B Yekan" w:hint="cs"/>
                <w:sz w:val="20"/>
                <w:szCs w:val="20"/>
                <w:rtl/>
              </w:rPr>
              <w:t>ی</w:t>
            </w:r>
            <w:r w:rsidRPr="00A308B2">
              <w:rPr>
                <w:rFonts w:cs="B Yekan" w:hint="eastAsia"/>
                <w:sz w:val="20"/>
                <w:szCs w:val="20"/>
                <w:rtl/>
              </w:rPr>
              <w:t>ک</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د</w:t>
            </w:r>
            <w:r w:rsidRPr="00A308B2">
              <w:rPr>
                <w:rFonts w:cs="B Yekan" w:hint="cs"/>
                <w:sz w:val="20"/>
                <w:szCs w:val="20"/>
                <w:rtl/>
              </w:rPr>
              <w:t>ی</w:t>
            </w:r>
            <w:r w:rsidRPr="00A308B2">
              <w:rPr>
                <w:rFonts w:cs="B Yekan" w:hint="eastAsia"/>
                <w:sz w:val="20"/>
                <w:szCs w:val="20"/>
                <w:rtl/>
              </w:rPr>
              <w:t>گر</w:t>
            </w:r>
            <w:r w:rsidRPr="00A308B2">
              <w:rPr>
                <w:rFonts w:cs="B Yekan"/>
                <w:sz w:val="20"/>
                <w:szCs w:val="20"/>
                <w:rtl/>
              </w:rPr>
              <w:t xml:space="preserve"> </w:t>
            </w:r>
            <w:r w:rsidRPr="00A308B2">
              <w:rPr>
                <w:rFonts w:cs="B Yekan" w:hint="eastAsia"/>
                <w:sz w:val="20"/>
                <w:szCs w:val="20"/>
                <w:rtl/>
              </w:rPr>
              <w:t>از</w:t>
            </w:r>
            <w:r w:rsidRPr="00A308B2">
              <w:rPr>
                <w:rFonts w:cs="B Yekan"/>
                <w:sz w:val="20"/>
                <w:szCs w:val="20"/>
                <w:rtl/>
              </w:rPr>
              <w:t xml:space="preserve"> </w:t>
            </w:r>
            <w:r w:rsidRPr="00A308B2">
              <w:rPr>
                <w:rFonts w:cs="B Yekan" w:hint="eastAsia"/>
                <w:sz w:val="20"/>
                <w:szCs w:val="20"/>
                <w:rtl/>
              </w:rPr>
              <w:t>دلا</w:t>
            </w:r>
            <w:r w:rsidRPr="00A308B2">
              <w:rPr>
                <w:rFonts w:cs="B Yekan" w:hint="cs"/>
                <w:sz w:val="20"/>
                <w:szCs w:val="20"/>
                <w:rtl/>
              </w:rPr>
              <w:t>ی</w:t>
            </w:r>
            <w:r w:rsidRPr="00A308B2">
              <w:rPr>
                <w:rFonts w:cs="B Yekan" w:hint="eastAsia"/>
                <w:sz w:val="20"/>
                <w:szCs w:val="20"/>
                <w:rtl/>
              </w:rPr>
              <w:t>ل</w:t>
            </w:r>
            <w:r w:rsidRPr="00A308B2">
              <w:rPr>
                <w:rFonts w:cs="B Yekan"/>
                <w:sz w:val="20"/>
                <w:szCs w:val="20"/>
                <w:rtl/>
              </w:rPr>
              <w:t xml:space="preserve"> </w:t>
            </w:r>
            <w:r w:rsidRPr="00A308B2">
              <w:rPr>
                <w:rFonts w:cs="B Yekan" w:hint="eastAsia"/>
                <w:sz w:val="20"/>
                <w:szCs w:val="20"/>
                <w:rtl/>
              </w:rPr>
              <w:t>ا</w:t>
            </w:r>
            <w:r w:rsidRPr="00A308B2">
              <w:rPr>
                <w:rFonts w:cs="B Yekan" w:hint="cs"/>
                <w:sz w:val="20"/>
                <w:szCs w:val="20"/>
                <w:rtl/>
              </w:rPr>
              <w:t>ی</w:t>
            </w:r>
            <w:r w:rsidRPr="00A308B2">
              <w:rPr>
                <w:rFonts w:cs="B Yekan" w:hint="eastAsia"/>
                <w:sz w:val="20"/>
                <w:szCs w:val="20"/>
                <w:rtl/>
              </w:rPr>
              <w:t>جاد</w:t>
            </w:r>
            <w:r w:rsidRPr="00A308B2">
              <w:rPr>
                <w:rFonts w:cs="B Yekan"/>
                <w:sz w:val="20"/>
                <w:szCs w:val="20"/>
                <w:rtl/>
              </w:rPr>
              <w:t xml:space="preserve"> </w:t>
            </w:r>
            <w:r w:rsidRPr="00A308B2">
              <w:rPr>
                <w:rFonts w:cs="B Yekan" w:hint="eastAsia"/>
                <w:sz w:val="20"/>
                <w:szCs w:val="20"/>
                <w:rtl/>
              </w:rPr>
              <w:t>محتوا</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بس</w:t>
            </w:r>
            <w:r w:rsidRPr="00A308B2">
              <w:rPr>
                <w:rFonts w:cs="B Yekan" w:hint="cs"/>
                <w:sz w:val="20"/>
                <w:szCs w:val="20"/>
                <w:rtl/>
              </w:rPr>
              <w:t>ی</w:t>
            </w:r>
            <w:r w:rsidRPr="00A308B2">
              <w:rPr>
                <w:rFonts w:cs="B Yekan" w:hint="eastAsia"/>
                <w:sz w:val="20"/>
                <w:szCs w:val="20"/>
                <w:rtl/>
              </w:rPr>
              <w:t>ار</w:t>
            </w:r>
            <w:r w:rsidRPr="00A308B2">
              <w:rPr>
                <w:rFonts w:cs="B Yekan"/>
                <w:sz w:val="20"/>
                <w:szCs w:val="20"/>
                <w:rtl/>
              </w:rPr>
              <w:t xml:space="preserve"> </w:t>
            </w:r>
            <w:r w:rsidRPr="00A308B2">
              <w:rPr>
                <w:rFonts w:cs="B Yekan" w:hint="eastAsia"/>
                <w:sz w:val="20"/>
                <w:szCs w:val="20"/>
                <w:rtl/>
              </w:rPr>
              <w:t>مف</w:t>
            </w:r>
            <w:r w:rsidRPr="00A308B2">
              <w:rPr>
                <w:rFonts w:cs="B Yekan" w:hint="cs"/>
                <w:sz w:val="20"/>
                <w:szCs w:val="20"/>
                <w:rtl/>
              </w:rPr>
              <w:t>ی</w:t>
            </w:r>
            <w:r w:rsidRPr="00A308B2">
              <w:rPr>
                <w:rFonts w:cs="B Yekan" w:hint="eastAsia"/>
                <w:sz w:val="20"/>
                <w:szCs w:val="20"/>
                <w:rtl/>
              </w:rPr>
              <w:t>د</w:t>
            </w:r>
            <w:r w:rsidRPr="00A308B2">
              <w:rPr>
                <w:rFonts w:cs="B Yekan"/>
                <w:sz w:val="20"/>
                <w:szCs w:val="20"/>
                <w:rtl/>
              </w:rPr>
              <w:t xml:space="preserve"> </w:t>
            </w:r>
            <w:r w:rsidRPr="00A308B2">
              <w:rPr>
                <w:rFonts w:cs="B Yekan" w:hint="eastAsia"/>
                <w:sz w:val="20"/>
                <w:szCs w:val="20"/>
                <w:rtl/>
              </w:rPr>
              <w:t>ا</w:t>
            </w:r>
            <w:r w:rsidRPr="00A308B2">
              <w:rPr>
                <w:rFonts w:cs="B Yekan" w:hint="cs"/>
                <w:sz w:val="20"/>
                <w:szCs w:val="20"/>
                <w:rtl/>
              </w:rPr>
              <w:t>ی</w:t>
            </w:r>
            <w:r w:rsidRPr="00A308B2">
              <w:rPr>
                <w:rFonts w:cs="B Yekan" w:hint="eastAsia"/>
                <w:sz w:val="20"/>
                <w:szCs w:val="20"/>
                <w:rtl/>
              </w:rPr>
              <w:t>ن</w:t>
            </w:r>
            <w:r w:rsidRPr="00A308B2">
              <w:rPr>
                <w:rFonts w:cs="B Yekan"/>
                <w:sz w:val="20"/>
                <w:szCs w:val="20"/>
                <w:rtl/>
              </w:rPr>
              <w:t xml:space="preserve"> </w:t>
            </w:r>
            <w:r w:rsidRPr="00A308B2">
              <w:rPr>
                <w:rFonts w:cs="B Yekan" w:hint="eastAsia"/>
                <w:sz w:val="20"/>
                <w:szCs w:val="20"/>
                <w:rtl/>
              </w:rPr>
              <w:t>است</w:t>
            </w:r>
            <w:r w:rsidRPr="00A308B2">
              <w:rPr>
                <w:rFonts w:cs="B Yekan"/>
                <w:sz w:val="20"/>
                <w:szCs w:val="20"/>
                <w:rtl/>
              </w:rPr>
              <w:t xml:space="preserve"> </w:t>
            </w:r>
            <w:r w:rsidRPr="00A308B2">
              <w:rPr>
                <w:rFonts w:cs="B Yekan" w:hint="eastAsia"/>
                <w:sz w:val="20"/>
                <w:szCs w:val="20"/>
                <w:rtl/>
              </w:rPr>
              <w:t>که</w:t>
            </w:r>
            <w:r w:rsidRPr="00A308B2">
              <w:rPr>
                <w:rFonts w:cs="B Yekan"/>
                <w:sz w:val="20"/>
                <w:szCs w:val="20"/>
                <w:rtl/>
              </w:rPr>
              <w:t xml:space="preserve"> </w:t>
            </w:r>
            <w:r w:rsidRPr="00A308B2">
              <w:rPr>
                <w:rFonts w:cs="B Yekan" w:hint="eastAsia"/>
                <w:sz w:val="20"/>
                <w:szCs w:val="20"/>
                <w:rtl/>
              </w:rPr>
              <w:t>وقت</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بازد</w:t>
            </w:r>
            <w:r w:rsidRPr="00A308B2">
              <w:rPr>
                <w:rFonts w:cs="B Yekan" w:hint="cs"/>
                <w:sz w:val="20"/>
                <w:szCs w:val="20"/>
                <w:rtl/>
              </w:rPr>
              <w:t>ی</w:t>
            </w:r>
            <w:r w:rsidRPr="00A308B2">
              <w:rPr>
                <w:rFonts w:cs="B Yekan" w:hint="eastAsia"/>
                <w:sz w:val="20"/>
                <w:szCs w:val="20"/>
                <w:rtl/>
              </w:rPr>
              <w:t>دکنندگان</w:t>
            </w:r>
            <w:r w:rsidRPr="00A308B2">
              <w:rPr>
                <w:rFonts w:cs="B Yekan"/>
                <w:sz w:val="20"/>
                <w:szCs w:val="20"/>
                <w:rtl/>
              </w:rPr>
              <w:t xml:space="preserve"> </w:t>
            </w:r>
            <w:r w:rsidRPr="00A308B2">
              <w:rPr>
                <w:rFonts w:cs="B Yekan" w:hint="eastAsia"/>
                <w:sz w:val="20"/>
                <w:szCs w:val="20"/>
                <w:rtl/>
              </w:rPr>
              <w:t>محتوا</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خود</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Pr="00A308B2">
              <w:rPr>
                <w:rFonts w:cs="B Yekan" w:hint="eastAsia"/>
                <w:sz w:val="20"/>
                <w:szCs w:val="20"/>
                <w:rtl/>
              </w:rPr>
              <w:t>در</w:t>
            </w:r>
            <w:r w:rsidRPr="00A308B2">
              <w:rPr>
                <w:rFonts w:cs="B Yekan"/>
                <w:sz w:val="20"/>
                <w:szCs w:val="20"/>
              </w:rPr>
              <w:t xml:space="preserve"> Chrome </w:t>
            </w:r>
            <w:r w:rsidRPr="00A308B2">
              <w:rPr>
                <w:rFonts w:cs="B Yekan" w:hint="eastAsia"/>
                <w:sz w:val="20"/>
                <w:szCs w:val="20"/>
                <w:rtl/>
              </w:rPr>
              <w:t>نما</w:t>
            </w:r>
            <w:r w:rsidRPr="00A308B2">
              <w:rPr>
                <w:rFonts w:cs="B Yekan" w:hint="cs"/>
                <w:sz w:val="20"/>
                <w:szCs w:val="20"/>
                <w:rtl/>
              </w:rPr>
              <w:t>ی</w:t>
            </w:r>
            <w:r w:rsidRPr="00A308B2">
              <w:rPr>
                <w:rFonts w:cs="B Yekan" w:hint="eastAsia"/>
                <w:sz w:val="20"/>
                <w:szCs w:val="20"/>
                <w:rtl/>
              </w:rPr>
              <w:t>ش</w:t>
            </w:r>
            <w:r w:rsidRPr="00A308B2">
              <w:rPr>
                <w:rFonts w:cs="B Yekan"/>
                <w:sz w:val="20"/>
                <w:szCs w:val="20"/>
                <w:rtl/>
              </w:rPr>
              <w:t xml:space="preserve"> </w:t>
            </w:r>
            <w:r w:rsidRPr="00A308B2">
              <w:rPr>
                <w:rFonts w:cs="B Yekan" w:hint="eastAsia"/>
                <w:sz w:val="20"/>
                <w:szCs w:val="20"/>
                <w:rtl/>
              </w:rPr>
              <w:t>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دهند،</w:t>
            </w:r>
            <w:r w:rsidRPr="00A308B2">
              <w:rPr>
                <w:rFonts w:cs="B Yekan"/>
                <w:sz w:val="20"/>
                <w:szCs w:val="20"/>
                <w:rtl/>
              </w:rPr>
              <w:t xml:space="preserve"> </w:t>
            </w:r>
            <w:r w:rsidRPr="00A308B2">
              <w:rPr>
                <w:rFonts w:cs="B Yekan" w:hint="eastAsia"/>
                <w:sz w:val="20"/>
                <w:szCs w:val="20"/>
                <w:rtl/>
              </w:rPr>
              <w:t>رتبه</w:t>
            </w:r>
            <w:r w:rsidRPr="00A308B2">
              <w:rPr>
                <w:rFonts w:cs="B Yekan"/>
                <w:sz w:val="20"/>
                <w:szCs w:val="20"/>
                <w:rtl/>
              </w:rPr>
              <w:t xml:space="preserve"> </w:t>
            </w:r>
            <w:r w:rsidRPr="00A308B2">
              <w:rPr>
                <w:rFonts w:cs="B Yekan" w:hint="eastAsia"/>
                <w:sz w:val="20"/>
                <w:szCs w:val="20"/>
                <w:rtl/>
              </w:rPr>
              <w:t>بند</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وب</w:t>
            </w:r>
            <w:r w:rsidRPr="00A308B2">
              <w:rPr>
                <w:rFonts w:cs="B Yekan"/>
                <w:sz w:val="20"/>
                <w:szCs w:val="20"/>
                <w:rtl/>
              </w:rPr>
              <w:t xml:space="preserve"> </w:t>
            </w:r>
            <w:r w:rsidRPr="00A308B2">
              <w:rPr>
                <w:rFonts w:cs="B Yekan" w:hint="eastAsia"/>
                <w:sz w:val="20"/>
                <w:szCs w:val="20"/>
                <w:rtl/>
              </w:rPr>
              <w:t>سا</w:t>
            </w:r>
            <w:r w:rsidRPr="00A308B2">
              <w:rPr>
                <w:rFonts w:cs="B Yekan" w:hint="cs"/>
                <w:sz w:val="20"/>
                <w:szCs w:val="20"/>
                <w:rtl/>
              </w:rPr>
              <w:t>ی</w:t>
            </w:r>
            <w:r w:rsidRPr="00A308B2">
              <w:rPr>
                <w:rFonts w:cs="B Yekan" w:hint="eastAsia"/>
                <w:sz w:val="20"/>
                <w:szCs w:val="20"/>
                <w:rtl/>
              </w:rPr>
              <w:t>ت</w:t>
            </w:r>
            <w:r w:rsidRPr="00A308B2">
              <w:rPr>
                <w:rFonts w:cs="B Yekan"/>
                <w:sz w:val="20"/>
                <w:szCs w:val="20"/>
                <w:rtl/>
              </w:rPr>
              <w:t xml:space="preserve"> </w:t>
            </w:r>
            <w:r w:rsidRPr="00A308B2">
              <w:rPr>
                <w:rFonts w:cs="B Yekan" w:hint="eastAsia"/>
                <w:sz w:val="20"/>
                <w:szCs w:val="20"/>
                <w:rtl/>
              </w:rPr>
              <w:t>شما</w:t>
            </w:r>
            <w:r w:rsidRPr="00A308B2">
              <w:rPr>
                <w:rFonts w:cs="B Yekan"/>
                <w:sz w:val="20"/>
                <w:szCs w:val="20"/>
                <w:rtl/>
              </w:rPr>
              <w:t xml:space="preserve"> </w:t>
            </w:r>
            <w:r w:rsidRPr="00A308B2">
              <w:rPr>
                <w:rFonts w:cs="B Yekan" w:hint="eastAsia"/>
                <w:sz w:val="20"/>
                <w:szCs w:val="20"/>
                <w:rtl/>
              </w:rPr>
              <w:t>در</w:t>
            </w:r>
            <w:r w:rsidRPr="00A308B2">
              <w:rPr>
                <w:rFonts w:cs="B Yekan"/>
                <w:sz w:val="20"/>
                <w:szCs w:val="20"/>
                <w:rtl/>
              </w:rPr>
              <w:t xml:space="preserve"> </w:t>
            </w:r>
            <w:r w:rsidRPr="00A308B2">
              <w:rPr>
                <w:rFonts w:cs="B Yekan" w:hint="eastAsia"/>
                <w:sz w:val="20"/>
                <w:szCs w:val="20"/>
                <w:rtl/>
              </w:rPr>
              <w:t>گوگل</w:t>
            </w:r>
            <w:r w:rsidRPr="00A308B2">
              <w:rPr>
                <w:rFonts w:cs="B Yekan"/>
                <w:sz w:val="20"/>
                <w:szCs w:val="20"/>
                <w:rtl/>
              </w:rPr>
              <w:t xml:space="preserve"> </w:t>
            </w:r>
            <w:r w:rsidRPr="00A308B2">
              <w:rPr>
                <w:rFonts w:cs="B Yekan" w:hint="eastAsia"/>
                <w:sz w:val="20"/>
                <w:szCs w:val="20"/>
                <w:rtl/>
              </w:rPr>
              <w:t>را</w:t>
            </w:r>
            <w:r w:rsidRPr="00A308B2">
              <w:rPr>
                <w:rFonts w:cs="B Yekan"/>
                <w:sz w:val="20"/>
                <w:szCs w:val="20"/>
                <w:rtl/>
              </w:rPr>
              <w:t xml:space="preserve"> </w:t>
            </w:r>
            <w:r w:rsidRPr="00A308B2">
              <w:rPr>
                <w:rFonts w:cs="B Yekan" w:hint="eastAsia"/>
                <w:sz w:val="20"/>
                <w:szCs w:val="20"/>
                <w:rtl/>
              </w:rPr>
              <w:t>بهبود</w:t>
            </w:r>
            <w:r w:rsidRPr="00A308B2">
              <w:rPr>
                <w:rFonts w:cs="B Yekan"/>
                <w:sz w:val="20"/>
                <w:szCs w:val="20"/>
                <w:rtl/>
              </w:rPr>
              <w:t xml:space="preserve"> </w:t>
            </w:r>
            <w:r w:rsidRPr="00A308B2">
              <w:rPr>
                <w:rFonts w:cs="B Yekan" w:hint="eastAsia"/>
                <w:sz w:val="20"/>
                <w:szCs w:val="20"/>
                <w:rtl/>
              </w:rPr>
              <w:t>م</w:t>
            </w:r>
            <w:r w:rsidRPr="00A308B2">
              <w:rPr>
                <w:rFonts w:cs="B Yekan" w:hint="cs"/>
                <w:sz w:val="20"/>
                <w:szCs w:val="20"/>
                <w:rtl/>
              </w:rPr>
              <w:t>ی</w:t>
            </w:r>
            <w:r w:rsidRPr="00A308B2">
              <w:rPr>
                <w:rFonts w:cs="B Yekan"/>
                <w:sz w:val="20"/>
                <w:szCs w:val="20"/>
                <w:rtl/>
              </w:rPr>
              <w:t xml:space="preserve"> </w:t>
            </w:r>
            <w:r w:rsidRPr="00A308B2">
              <w:rPr>
                <w:rFonts w:cs="B Yekan" w:hint="eastAsia"/>
                <w:sz w:val="20"/>
                <w:szCs w:val="20"/>
                <w:rtl/>
              </w:rPr>
              <w:t>بخشد</w:t>
            </w:r>
            <w:r w:rsidR="006829AC">
              <w:rPr>
                <w:rFonts w:cs="B Yekan" w:hint="cs"/>
                <w:sz w:val="20"/>
                <w:szCs w:val="20"/>
                <w:rtl/>
                <w:lang w:bidi="fa-IR"/>
              </w:rPr>
              <w:t>.</w:t>
            </w:r>
          </w:p>
        </w:tc>
        <w:tc>
          <w:tcPr>
            <w:tcW w:w="3402" w:type="dxa"/>
            <w:gridSpan w:val="2"/>
            <w:shd w:val="clear" w:color="auto" w:fill="auto"/>
            <w:tcMar>
              <w:left w:w="72" w:type="dxa"/>
              <w:right w:w="72" w:type="dxa"/>
            </w:tcMar>
          </w:tcPr>
          <w:p w:rsidR="00F538C4" w:rsidRPr="006829AC" w:rsidRDefault="00F538C4" w:rsidP="00F84A06">
            <w:pPr>
              <w:bidi/>
              <w:rPr>
                <w:rFonts w:cs="B Yekan"/>
                <w:sz w:val="20"/>
                <w:szCs w:val="20"/>
              </w:rPr>
            </w:pPr>
            <w:r w:rsidRPr="006829AC">
              <w:rPr>
                <w:rFonts w:cs="B Yekan" w:hint="eastAsia"/>
                <w:sz w:val="20"/>
                <w:szCs w:val="20"/>
                <w:rtl/>
              </w:rPr>
              <w:t>هر</w:t>
            </w:r>
            <w:r w:rsidRPr="006829AC">
              <w:rPr>
                <w:rFonts w:cs="B Yekan"/>
                <w:sz w:val="20"/>
                <w:szCs w:val="20"/>
                <w:rtl/>
              </w:rPr>
              <w:t xml:space="preserve"> </w:t>
            </w:r>
            <w:r w:rsidRPr="006829AC">
              <w:rPr>
                <w:rFonts w:cs="B Yekan" w:hint="eastAsia"/>
                <w:sz w:val="20"/>
                <w:szCs w:val="20"/>
                <w:rtl/>
              </w:rPr>
              <w:t>دو</w:t>
            </w:r>
            <w:r w:rsidRPr="006829AC">
              <w:rPr>
                <w:rFonts w:cs="B Yekan"/>
                <w:sz w:val="20"/>
                <w:szCs w:val="20"/>
                <w:rtl/>
              </w:rPr>
              <w:t xml:space="preserve"> </w:t>
            </w:r>
            <w:r w:rsidR="003172ED">
              <w:rPr>
                <w:rFonts w:cs="B Yekan" w:hint="cs"/>
                <w:sz w:val="20"/>
                <w:szCs w:val="20"/>
                <w:rtl/>
              </w:rPr>
              <w:t xml:space="preserve">سایت </w:t>
            </w:r>
            <w:r w:rsidRPr="006829AC">
              <w:rPr>
                <w:rFonts w:cs="B Yekan" w:hint="eastAsia"/>
                <w:sz w:val="20"/>
                <w:szCs w:val="20"/>
                <w:rtl/>
              </w:rPr>
              <w:t>گوگل</w:t>
            </w:r>
            <w:r w:rsidRPr="006829AC">
              <w:rPr>
                <w:rFonts w:cs="B Yekan"/>
                <w:sz w:val="20"/>
                <w:szCs w:val="20"/>
                <w:rtl/>
              </w:rPr>
              <w:t xml:space="preserve"> </w:t>
            </w:r>
            <w:r w:rsidRPr="006829AC">
              <w:rPr>
                <w:rFonts w:cs="B Yekan" w:hint="eastAsia"/>
                <w:sz w:val="20"/>
                <w:szCs w:val="20"/>
                <w:rtl/>
              </w:rPr>
              <w:t>و</w:t>
            </w:r>
            <w:r w:rsidRPr="006829AC">
              <w:rPr>
                <w:rFonts w:cs="B Yekan"/>
                <w:sz w:val="20"/>
                <w:szCs w:val="20"/>
                <w:rtl/>
              </w:rPr>
              <w:t xml:space="preserve"> </w:t>
            </w:r>
            <w:r w:rsidRPr="006829AC">
              <w:rPr>
                <w:rFonts w:cs="B Yekan" w:hint="eastAsia"/>
                <w:sz w:val="20"/>
                <w:szCs w:val="20"/>
                <w:rtl/>
              </w:rPr>
              <w:t>ب</w:t>
            </w:r>
            <w:r w:rsidRPr="006829AC">
              <w:rPr>
                <w:rFonts w:cs="B Yekan" w:hint="cs"/>
                <w:sz w:val="20"/>
                <w:szCs w:val="20"/>
                <w:rtl/>
              </w:rPr>
              <w:t>ی</w:t>
            </w:r>
            <w:r w:rsidRPr="006829AC">
              <w:rPr>
                <w:rFonts w:cs="B Yekan" w:hint="eastAsia"/>
                <w:sz w:val="20"/>
                <w:szCs w:val="20"/>
                <w:rtl/>
              </w:rPr>
              <w:t>نگ</w:t>
            </w:r>
            <w:r w:rsidRPr="006829AC">
              <w:rPr>
                <w:rFonts w:cs="B Yekan"/>
                <w:sz w:val="20"/>
                <w:szCs w:val="20"/>
                <w:rtl/>
              </w:rPr>
              <w:t xml:space="preserve"> </w:t>
            </w:r>
            <w:r w:rsidRPr="006829AC">
              <w:rPr>
                <w:rFonts w:cs="B Yekan" w:hint="eastAsia"/>
                <w:sz w:val="20"/>
                <w:szCs w:val="20"/>
                <w:rtl/>
              </w:rPr>
              <w:t>سرعت</w:t>
            </w:r>
            <w:r w:rsidRPr="006829AC">
              <w:rPr>
                <w:rFonts w:cs="B Yekan"/>
                <w:sz w:val="20"/>
                <w:szCs w:val="20"/>
                <w:rtl/>
              </w:rPr>
              <w:t xml:space="preserve"> </w:t>
            </w:r>
            <w:r w:rsidRPr="006829AC">
              <w:rPr>
                <w:rFonts w:cs="B Yekan" w:hint="eastAsia"/>
                <w:sz w:val="20"/>
                <w:szCs w:val="20"/>
                <w:rtl/>
              </w:rPr>
              <w:t>الگور</w:t>
            </w:r>
            <w:r w:rsidRPr="006829AC">
              <w:rPr>
                <w:rFonts w:cs="B Yekan" w:hint="cs"/>
                <w:sz w:val="20"/>
                <w:szCs w:val="20"/>
                <w:rtl/>
              </w:rPr>
              <w:t>ی</w:t>
            </w:r>
            <w:r w:rsidRPr="006829AC">
              <w:rPr>
                <w:rFonts w:cs="B Yekan" w:hint="eastAsia"/>
                <w:sz w:val="20"/>
                <w:szCs w:val="20"/>
                <w:rtl/>
              </w:rPr>
              <w:t>تم</w:t>
            </w:r>
            <w:r w:rsidRPr="006829AC">
              <w:rPr>
                <w:rFonts w:cs="B Yekan"/>
                <w:sz w:val="20"/>
                <w:szCs w:val="20"/>
                <w:rtl/>
              </w:rPr>
              <w:t xml:space="preserve"> </w:t>
            </w:r>
            <w:r w:rsidRPr="006829AC">
              <w:rPr>
                <w:rFonts w:cs="B Yekan" w:hint="eastAsia"/>
                <w:sz w:val="20"/>
                <w:szCs w:val="20"/>
                <w:rtl/>
              </w:rPr>
              <w:t>بارگذار</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صفحه</w:t>
            </w:r>
            <w:r w:rsidRPr="006829AC">
              <w:rPr>
                <w:rFonts w:cs="B Yekan"/>
                <w:sz w:val="20"/>
                <w:szCs w:val="20"/>
                <w:rtl/>
              </w:rPr>
              <w:t xml:space="preserve"> </w:t>
            </w:r>
            <w:r w:rsidRPr="006829AC">
              <w:rPr>
                <w:rFonts w:cs="B Yekan" w:hint="eastAsia"/>
                <w:sz w:val="20"/>
                <w:szCs w:val="20"/>
                <w:rtl/>
              </w:rPr>
              <w:t>را</w:t>
            </w:r>
            <w:r w:rsidRPr="006829AC">
              <w:rPr>
                <w:rFonts w:cs="B Yekan"/>
                <w:sz w:val="20"/>
                <w:szCs w:val="20"/>
                <w:rtl/>
              </w:rPr>
              <w:t xml:space="preserve"> </w:t>
            </w:r>
            <w:r w:rsidRPr="006829AC">
              <w:rPr>
                <w:rFonts w:cs="B Yekan" w:hint="eastAsia"/>
                <w:sz w:val="20"/>
                <w:szCs w:val="20"/>
                <w:rtl/>
              </w:rPr>
              <w:t>در</w:t>
            </w:r>
            <w:r w:rsidRPr="006829AC">
              <w:rPr>
                <w:rFonts w:cs="B Yekan"/>
                <w:sz w:val="20"/>
                <w:szCs w:val="20"/>
                <w:rtl/>
              </w:rPr>
              <w:t xml:space="preserve"> </w:t>
            </w:r>
            <w:r w:rsidRPr="006829AC">
              <w:rPr>
                <w:rFonts w:cs="B Yekan" w:hint="eastAsia"/>
                <w:sz w:val="20"/>
                <w:szCs w:val="20"/>
                <w:rtl/>
              </w:rPr>
              <w:t>الگور</w:t>
            </w:r>
            <w:r w:rsidRPr="006829AC">
              <w:rPr>
                <w:rFonts w:cs="B Yekan" w:hint="cs"/>
                <w:sz w:val="20"/>
                <w:szCs w:val="20"/>
                <w:rtl/>
              </w:rPr>
              <w:t>ی</w:t>
            </w:r>
            <w:r w:rsidRPr="006829AC">
              <w:rPr>
                <w:rFonts w:cs="B Yekan" w:hint="eastAsia"/>
                <w:sz w:val="20"/>
                <w:szCs w:val="20"/>
                <w:rtl/>
              </w:rPr>
              <w:t>تم</w:t>
            </w:r>
            <w:r w:rsidRPr="006829AC">
              <w:rPr>
                <w:rFonts w:cs="B Yekan"/>
                <w:sz w:val="20"/>
                <w:szCs w:val="20"/>
                <w:rtl/>
              </w:rPr>
              <w:t xml:space="preserve"> </w:t>
            </w:r>
            <w:r w:rsidRPr="006829AC">
              <w:rPr>
                <w:rFonts w:cs="B Yekan" w:hint="eastAsia"/>
                <w:sz w:val="20"/>
                <w:szCs w:val="20"/>
                <w:rtl/>
              </w:rPr>
              <w:t>رتبه</w:t>
            </w:r>
            <w:r w:rsidRPr="006829AC">
              <w:rPr>
                <w:rFonts w:cs="B Yekan"/>
                <w:sz w:val="20"/>
                <w:szCs w:val="20"/>
                <w:rtl/>
              </w:rPr>
              <w:t xml:space="preserve"> </w:t>
            </w:r>
            <w:r w:rsidRPr="006829AC">
              <w:rPr>
                <w:rFonts w:cs="B Yekan" w:hint="eastAsia"/>
                <w:sz w:val="20"/>
                <w:szCs w:val="20"/>
                <w:rtl/>
              </w:rPr>
              <w:t>بند</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وب</w:t>
            </w:r>
            <w:r w:rsidRPr="006829AC">
              <w:rPr>
                <w:rFonts w:cs="B Yekan"/>
                <w:sz w:val="20"/>
                <w:szCs w:val="20"/>
                <w:rtl/>
              </w:rPr>
              <w:t xml:space="preserve"> </w:t>
            </w:r>
            <w:r w:rsidRPr="006829AC">
              <w:rPr>
                <w:rFonts w:cs="B Yekan" w:hint="eastAsia"/>
                <w:sz w:val="20"/>
                <w:szCs w:val="20"/>
                <w:rtl/>
              </w:rPr>
              <w:t>سا</w:t>
            </w:r>
            <w:r w:rsidRPr="006829AC">
              <w:rPr>
                <w:rFonts w:cs="B Yekan" w:hint="cs"/>
                <w:sz w:val="20"/>
                <w:szCs w:val="20"/>
                <w:rtl/>
              </w:rPr>
              <w:t>ی</w:t>
            </w:r>
            <w:r w:rsidRPr="006829AC">
              <w:rPr>
                <w:rFonts w:cs="B Yekan" w:hint="eastAsia"/>
                <w:sz w:val="20"/>
                <w:szCs w:val="20"/>
                <w:rtl/>
              </w:rPr>
              <w:t>ت</w:t>
            </w:r>
            <w:r w:rsidRPr="006829AC">
              <w:rPr>
                <w:rFonts w:cs="B Yekan"/>
                <w:sz w:val="20"/>
                <w:szCs w:val="20"/>
                <w:rtl/>
              </w:rPr>
              <w:t xml:space="preserve"> </w:t>
            </w:r>
            <w:r w:rsidRPr="006829AC">
              <w:rPr>
                <w:rFonts w:cs="B Yekan" w:hint="eastAsia"/>
                <w:sz w:val="20"/>
                <w:szCs w:val="20"/>
                <w:rtl/>
              </w:rPr>
              <w:t>خود</w:t>
            </w:r>
            <w:r w:rsidRPr="006829AC">
              <w:rPr>
                <w:rFonts w:cs="B Yekan"/>
                <w:sz w:val="20"/>
                <w:szCs w:val="20"/>
                <w:rtl/>
              </w:rPr>
              <w:t xml:space="preserve"> </w:t>
            </w:r>
            <w:r w:rsidRPr="006829AC">
              <w:rPr>
                <w:rFonts w:cs="B Yekan" w:hint="eastAsia"/>
                <w:sz w:val="20"/>
                <w:szCs w:val="20"/>
                <w:rtl/>
              </w:rPr>
              <w:t>قرار</w:t>
            </w:r>
            <w:r w:rsidRPr="006829AC">
              <w:rPr>
                <w:rFonts w:cs="B Yekan"/>
                <w:sz w:val="20"/>
                <w:szCs w:val="20"/>
                <w:rtl/>
              </w:rPr>
              <w:t xml:space="preserve"> </w:t>
            </w:r>
            <w:r w:rsidRPr="006829AC">
              <w:rPr>
                <w:rFonts w:cs="B Yekan" w:hint="eastAsia"/>
                <w:sz w:val="20"/>
                <w:szCs w:val="20"/>
                <w:rtl/>
              </w:rPr>
              <w:t>م</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دهند</w:t>
            </w:r>
            <w:r w:rsidR="003172ED">
              <w:rPr>
                <w:rFonts w:cs="B Yekan" w:hint="cs"/>
                <w:sz w:val="20"/>
                <w:szCs w:val="20"/>
                <w:rtl/>
              </w:rPr>
              <w:t>.</w:t>
            </w:r>
          </w:p>
          <w:p w:rsidR="00F538C4" w:rsidRPr="006829AC" w:rsidRDefault="003172ED" w:rsidP="003172ED">
            <w:pPr>
              <w:bidi/>
              <w:rPr>
                <w:rFonts w:cs="B Yekan"/>
                <w:sz w:val="20"/>
                <w:szCs w:val="20"/>
              </w:rPr>
            </w:pPr>
            <w:r w:rsidRPr="006829AC">
              <w:rPr>
                <w:rFonts w:cs="B Yekan" w:hint="eastAsia"/>
                <w:sz w:val="20"/>
                <w:szCs w:val="20"/>
                <w:rtl/>
              </w:rPr>
              <w:t>اگر</w:t>
            </w:r>
            <w:r w:rsidRPr="006829AC">
              <w:rPr>
                <w:rFonts w:cs="B Yekan"/>
                <w:sz w:val="20"/>
                <w:szCs w:val="20"/>
                <w:rtl/>
              </w:rPr>
              <w:t xml:space="preserve"> </w:t>
            </w:r>
            <w:r>
              <w:rPr>
                <w:rFonts w:cs="B Yekan" w:hint="cs"/>
                <w:sz w:val="20"/>
                <w:szCs w:val="20"/>
                <w:rtl/>
              </w:rPr>
              <w:t>کاربران</w:t>
            </w:r>
            <w:r w:rsidRPr="006829AC">
              <w:rPr>
                <w:rFonts w:cs="B Yekan"/>
                <w:sz w:val="20"/>
                <w:szCs w:val="20"/>
                <w:rtl/>
              </w:rPr>
              <w:t xml:space="preserve"> </w:t>
            </w:r>
            <w:r w:rsidRPr="006829AC">
              <w:rPr>
                <w:rFonts w:cs="B Yekan" w:hint="eastAsia"/>
                <w:sz w:val="20"/>
                <w:szCs w:val="20"/>
                <w:rtl/>
              </w:rPr>
              <w:t>مجبور</w:t>
            </w:r>
            <w:r w:rsidRPr="006829AC">
              <w:rPr>
                <w:rFonts w:cs="B Yekan"/>
                <w:sz w:val="20"/>
                <w:szCs w:val="20"/>
                <w:rtl/>
              </w:rPr>
              <w:t xml:space="preserve"> </w:t>
            </w:r>
            <w:r w:rsidRPr="006829AC">
              <w:rPr>
                <w:rFonts w:cs="B Yekan" w:hint="eastAsia"/>
                <w:sz w:val="20"/>
                <w:szCs w:val="20"/>
                <w:rtl/>
              </w:rPr>
              <w:t>باشند</w:t>
            </w:r>
            <w:r w:rsidRPr="006829AC">
              <w:rPr>
                <w:rFonts w:cs="B Yekan" w:hint="eastAsia"/>
                <w:sz w:val="20"/>
                <w:szCs w:val="20"/>
                <w:rtl/>
              </w:rPr>
              <w:t xml:space="preserve"> </w:t>
            </w:r>
            <w:r w:rsidRPr="006829AC">
              <w:rPr>
                <w:rFonts w:cs="B Yekan" w:hint="eastAsia"/>
                <w:sz w:val="20"/>
                <w:szCs w:val="20"/>
                <w:rtl/>
              </w:rPr>
              <w:t>حت</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چند</w:t>
            </w:r>
            <w:r w:rsidRPr="006829AC">
              <w:rPr>
                <w:rFonts w:cs="B Yekan"/>
                <w:sz w:val="20"/>
                <w:szCs w:val="20"/>
                <w:rtl/>
              </w:rPr>
              <w:t xml:space="preserve"> </w:t>
            </w:r>
            <w:r w:rsidRPr="006829AC">
              <w:rPr>
                <w:rFonts w:cs="B Yekan" w:hint="eastAsia"/>
                <w:sz w:val="20"/>
                <w:szCs w:val="20"/>
                <w:rtl/>
              </w:rPr>
              <w:t>ثان</w:t>
            </w:r>
            <w:r w:rsidRPr="006829AC">
              <w:rPr>
                <w:rFonts w:cs="B Yekan" w:hint="cs"/>
                <w:sz w:val="20"/>
                <w:szCs w:val="20"/>
                <w:rtl/>
              </w:rPr>
              <w:t>ی</w:t>
            </w:r>
            <w:r w:rsidRPr="006829AC">
              <w:rPr>
                <w:rFonts w:cs="B Yekan" w:hint="eastAsia"/>
                <w:sz w:val="20"/>
                <w:szCs w:val="20"/>
                <w:rtl/>
              </w:rPr>
              <w:t>ه</w:t>
            </w:r>
            <w:r w:rsidRPr="006829AC">
              <w:rPr>
                <w:rFonts w:cs="B Yekan"/>
                <w:sz w:val="20"/>
                <w:szCs w:val="20"/>
                <w:rtl/>
              </w:rPr>
              <w:t xml:space="preserve"> </w:t>
            </w:r>
            <w:r w:rsidRPr="006829AC">
              <w:rPr>
                <w:rFonts w:cs="B Yekan" w:hint="eastAsia"/>
                <w:sz w:val="20"/>
                <w:szCs w:val="20"/>
                <w:rtl/>
              </w:rPr>
              <w:t>اضاف</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برا</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هر</w:t>
            </w:r>
            <w:r w:rsidRPr="006829AC">
              <w:rPr>
                <w:rFonts w:cs="B Yekan"/>
                <w:sz w:val="20"/>
                <w:szCs w:val="20"/>
                <w:rtl/>
              </w:rPr>
              <w:t xml:space="preserve"> </w:t>
            </w:r>
            <w:r w:rsidRPr="006829AC">
              <w:rPr>
                <w:rFonts w:cs="B Yekan" w:hint="eastAsia"/>
                <w:sz w:val="20"/>
                <w:szCs w:val="20"/>
                <w:rtl/>
              </w:rPr>
              <w:t>بار</w:t>
            </w:r>
            <w:r w:rsidRPr="006829AC">
              <w:rPr>
                <w:rFonts w:cs="B Yekan"/>
                <w:sz w:val="20"/>
                <w:szCs w:val="20"/>
                <w:rtl/>
              </w:rPr>
              <w:t xml:space="preserve"> </w:t>
            </w:r>
            <w:r w:rsidRPr="006829AC">
              <w:rPr>
                <w:rFonts w:cs="B Yekan" w:hint="eastAsia"/>
                <w:sz w:val="20"/>
                <w:szCs w:val="20"/>
                <w:rtl/>
              </w:rPr>
              <w:t>برا</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بارگذار</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صبر</w:t>
            </w:r>
            <w:r w:rsidRPr="006829AC">
              <w:rPr>
                <w:rFonts w:cs="B Yekan"/>
                <w:sz w:val="20"/>
                <w:szCs w:val="20"/>
                <w:rtl/>
              </w:rPr>
              <w:t xml:space="preserve"> </w:t>
            </w:r>
            <w:r w:rsidRPr="006829AC">
              <w:rPr>
                <w:rFonts w:cs="B Yekan" w:hint="eastAsia"/>
                <w:sz w:val="20"/>
                <w:szCs w:val="20"/>
                <w:rtl/>
              </w:rPr>
              <w:t>کنند</w:t>
            </w:r>
            <w:r w:rsidRPr="006829AC">
              <w:rPr>
                <w:rFonts w:cs="B Yekan"/>
                <w:sz w:val="20"/>
                <w:szCs w:val="20"/>
                <w:rtl/>
              </w:rPr>
              <w:t xml:space="preserve"> </w:t>
            </w:r>
            <w:r w:rsidR="00F538C4" w:rsidRPr="006829AC">
              <w:rPr>
                <w:rFonts w:cs="B Yekan" w:hint="eastAsia"/>
                <w:sz w:val="20"/>
                <w:szCs w:val="20"/>
                <w:rtl/>
              </w:rPr>
              <w:t>ممکن</w:t>
            </w:r>
            <w:r w:rsidR="00F538C4" w:rsidRPr="006829AC">
              <w:rPr>
                <w:rFonts w:cs="B Yekan"/>
                <w:sz w:val="20"/>
                <w:szCs w:val="20"/>
                <w:rtl/>
              </w:rPr>
              <w:t xml:space="preserve"> </w:t>
            </w:r>
            <w:r w:rsidR="00F538C4" w:rsidRPr="006829AC">
              <w:rPr>
                <w:rFonts w:cs="B Yekan" w:hint="eastAsia"/>
                <w:sz w:val="20"/>
                <w:szCs w:val="20"/>
                <w:rtl/>
              </w:rPr>
              <w:t>است</w:t>
            </w:r>
            <w:r w:rsidR="00F538C4" w:rsidRPr="006829AC">
              <w:rPr>
                <w:rFonts w:cs="B Yekan"/>
                <w:sz w:val="20"/>
                <w:szCs w:val="20"/>
                <w:rtl/>
              </w:rPr>
              <w:t xml:space="preserve"> </w:t>
            </w:r>
            <w:r w:rsidR="00F538C4" w:rsidRPr="006829AC">
              <w:rPr>
                <w:rFonts w:cs="B Yekan" w:hint="eastAsia"/>
                <w:sz w:val="20"/>
                <w:szCs w:val="20"/>
                <w:rtl/>
              </w:rPr>
              <w:t>سا</w:t>
            </w:r>
            <w:r w:rsidR="00F538C4" w:rsidRPr="006829AC">
              <w:rPr>
                <w:rFonts w:cs="B Yekan" w:hint="cs"/>
                <w:sz w:val="20"/>
                <w:szCs w:val="20"/>
                <w:rtl/>
              </w:rPr>
              <w:t>ی</w:t>
            </w:r>
            <w:r w:rsidR="00F538C4" w:rsidRPr="006829AC">
              <w:rPr>
                <w:rFonts w:cs="B Yekan" w:hint="eastAsia"/>
                <w:sz w:val="20"/>
                <w:szCs w:val="20"/>
                <w:rtl/>
              </w:rPr>
              <w:t>ت</w:t>
            </w:r>
            <w:r w:rsidR="00F538C4" w:rsidRPr="006829AC">
              <w:rPr>
                <w:rFonts w:cs="B Yekan"/>
                <w:sz w:val="20"/>
                <w:szCs w:val="20"/>
                <w:rtl/>
              </w:rPr>
              <w:t xml:space="preserve"> </w:t>
            </w:r>
            <w:r w:rsidR="00F538C4" w:rsidRPr="006829AC">
              <w:rPr>
                <w:rFonts w:cs="B Yekan" w:hint="eastAsia"/>
                <w:sz w:val="20"/>
                <w:szCs w:val="20"/>
                <w:rtl/>
              </w:rPr>
              <w:t>را</w:t>
            </w:r>
            <w:r w:rsidR="00F538C4" w:rsidRPr="006829AC">
              <w:rPr>
                <w:rFonts w:cs="B Yekan"/>
                <w:sz w:val="20"/>
                <w:szCs w:val="20"/>
                <w:rtl/>
              </w:rPr>
              <w:t xml:space="preserve"> </w:t>
            </w:r>
            <w:r w:rsidR="00F538C4" w:rsidRPr="006829AC">
              <w:rPr>
                <w:rFonts w:cs="B Yekan" w:hint="eastAsia"/>
                <w:sz w:val="20"/>
                <w:szCs w:val="20"/>
                <w:rtl/>
              </w:rPr>
              <w:t>ترک</w:t>
            </w:r>
            <w:r w:rsidR="00F538C4" w:rsidRPr="006829AC">
              <w:rPr>
                <w:rFonts w:cs="B Yekan"/>
                <w:sz w:val="20"/>
                <w:szCs w:val="20"/>
                <w:rtl/>
              </w:rPr>
              <w:t xml:space="preserve"> </w:t>
            </w:r>
            <w:r w:rsidR="00F538C4" w:rsidRPr="006829AC">
              <w:rPr>
                <w:rFonts w:cs="B Yekan" w:hint="eastAsia"/>
                <w:sz w:val="20"/>
                <w:szCs w:val="20"/>
                <w:rtl/>
              </w:rPr>
              <w:t>کنند</w:t>
            </w:r>
            <w:r w:rsidR="00F538C4" w:rsidRPr="006829AC">
              <w:rPr>
                <w:rFonts w:cs="B Yekan"/>
                <w:sz w:val="20"/>
                <w:szCs w:val="20"/>
                <w:rtl/>
              </w:rPr>
              <w:t xml:space="preserve">. </w:t>
            </w:r>
            <w:r w:rsidR="00F538C4" w:rsidRPr="006829AC">
              <w:rPr>
                <w:rFonts w:cs="B Yekan" w:hint="eastAsia"/>
                <w:sz w:val="20"/>
                <w:szCs w:val="20"/>
                <w:rtl/>
              </w:rPr>
              <w:t>ا</w:t>
            </w:r>
            <w:r w:rsidR="00F538C4" w:rsidRPr="006829AC">
              <w:rPr>
                <w:rFonts w:cs="B Yekan" w:hint="cs"/>
                <w:sz w:val="20"/>
                <w:szCs w:val="20"/>
                <w:rtl/>
              </w:rPr>
              <w:t>ی</w:t>
            </w:r>
            <w:r w:rsidR="00F538C4" w:rsidRPr="006829AC">
              <w:rPr>
                <w:rFonts w:cs="B Yekan" w:hint="eastAsia"/>
                <w:sz w:val="20"/>
                <w:szCs w:val="20"/>
                <w:rtl/>
              </w:rPr>
              <w:t>ن</w:t>
            </w:r>
            <w:r w:rsidR="00F538C4" w:rsidRPr="006829AC">
              <w:rPr>
                <w:rFonts w:cs="B Yekan"/>
                <w:sz w:val="20"/>
                <w:szCs w:val="20"/>
                <w:rtl/>
              </w:rPr>
              <w:t xml:space="preserve"> </w:t>
            </w:r>
            <w:r w:rsidR="00F538C4" w:rsidRPr="006829AC">
              <w:rPr>
                <w:rFonts w:cs="B Yekan" w:hint="eastAsia"/>
                <w:sz w:val="20"/>
                <w:szCs w:val="20"/>
                <w:rtl/>
              </w:rPr>
              <w:t>باعث</w:t>
            </w:r>
            <w:r w:rsidR="00F538C4" w:rsidRPr="006829AC">
              <w:rPr>
                <w:rFonts w:cs="B Yekan"/>
                <w:sz w:val="20"/>
                <w:szCs w:val="20"/>
                <w:rtl/>
              </w:rPr>
              <w:t xml:space="preserve"> </w:t>
            </w:r>
            <w:r w:rsidR="00F538C4" w:rsidRPr="006829AC">
              <w:rPr>
                <w:rFonts w:cs="B Yekan" w:hint="eastAsia"/>
                <w:sz w:val="20"/>
                <w:szCs w:val="20"/>
                <w:rtl/>
              </w:rPr>
              <w:t>م</w:t>
            </w:r>
            <w:r w:rsidR="00F538C4" w:rsidRPr="006829AC">
              <w:rPr>
                <w:rFonts w:cs="B Yekan" w:hint="cs"/>
                <w:sz w:val="20"/>
                <w:szCs w:val="20"/>
                <w:rtl/>
              </w:rPr>
              <w:t>ی</w:t>
            </w:r>
            <w:r w:rsidR="00F538C4" w:rsidRPr="006829AC">
              <w:rPr>
                <w:rFonts w:cs="B Yekan"/>
                <w:sz w:val="20"/>
                <w:szCs w:val="20"/>
                <w:rtl/>
              </w:rPr>
              <w:t xml:space="preserve"> </w:t>
            </w:r>
            <w:r w:rsidR="00F538C4" w:rsidRPr="006829AC">
              <w:rPr>
                <w:rFonts w:cs="B Yekan" w:hint="eastAsia"/>
                <w:sz w:val="20"/>
                <w:szCs w:val="20"/>
                <w:rtl/>
              </w:rPr>
              <w:t>شود</w:t>
            </w:r>
            <w:r w:rsidR="00F538C4" w:rsidRPr="006829AC">
              <w:rPr>
                <w:rFonts w:cs="B Yekan"/>
                <w:sz w:val="20"/>
                <w:szCs w:val="20"/>
                <w:rtl/>
              </w:rPr>
              <w:t xml:space="preserve"> </w:t>
            </w:r>
            <w:r w:rsidR="00F538C4" w:rsidRPr="006829AC">
              <w:rPr>
                <w:rFonts w:cs="B Yekan" w:hint="eastAsia"/>
                <w:sz w:val="20"/>
                <w:szCs w:val="20"/>
                <w:rtl/>
              </w:rPr>
              <w:t>که</w:t>
            </w:r>
            <w:r w:rsidR="00F538C4" w:rsidRPr="006829AC">
              <w:rPr>
                <w:rFonts w:cs="B Yekan"/>
                <w:sz w:val="20"/>
                <w:szCs w:val="20"/>
                <w:rtl/>
              </w:rPr>
              <w:t xml:space="preserve"> </w:t>
            </w:r>
            <w:r w:rsidR="00F538C4" w:rsidRPr="006829AC">
              <w:rPr>
                <w:rFonts w:cs="B Yekan" w:hint="eastAsia"/>
                <w:sz w:val="20"/>
                <w:szCs w:val="20"/>
                <w:rtl/>
              </w:rPr>
              <w:t>زمان</w:t>
            </w:r>
            <w:r w:rsidR="00F538C4" w:rsidRPr="006829AC">
              <w:rPr>
                <w:rFonts w:cs="B Yekan"/>
                <w:sz w:val="20"/>
                <w:szCs w:val="20"/>
                <w:rtl/>
              </w:rPr>
              <w:t xml:space="preserve"> </w:t>
            </w:r>
            <w:r w:rsidR="00F538C4" w:rsidRPr="006829AC">
              <w:rPr>
                <w:rFonts w:cs="B Yekan" w:hint="eastAsia"/>
                <w:sz w:val="20"/>
                <w:szCs w:val="20"/>
                <w:rtl/>
              </w:rPr>
              <w:t>خاموش</w:t>
            </w:r>
            <w:r w:rsidR="00F538C4" w:rsidRPr="006829AC">
              <w:rPr>
                <w:rFonts w:cs="B Yekan"/>
                <w:sz w:val="20"/>
                <w:szCs w:val="20"/>
                <w:rtl/>
              </w:rPr>
              <w:t xml:space="preserve"> </w:t>
            </w:r>
            <w:r w:rsidR="00F538C4" w:rsidRPr="006829AC">
              <w:rPr>
                <w:rFonts w:cs="B Yekan" w:hint="eastAsia"/>
                <w:sz w:val="20"/>
                <w:szCs w:val="20"/>
                <w:rtl/>
              </w:rPr>
              <w:t>شدن</w:t>
            </w:r>
            <w:r w:rsidR="00F538C4" w:rsidRPr="006829AC">
              <w:rPr>
                <w:rFonts w:cs="B Yekan"/>
                <w:sz w:val="20"/>
                <w:szCs w:val="20"/>
                <w:rtl/>
              </w:rPr>
              <w:t xml:space="preserve"> </w:t>
            </w:r>
            <w:r w:rsidR="00F538C4" w:rsidRPr="006829AC">
              <w:rPr>
                <w:rFonts w:cs="B Yekan" w:hint="eastAsia"/>
                <w:sz w:val="20"/>
                <w:szCs w:val="20"/>
                <w:rtl/>
              </w:rPr>
              <w:t>شما</w:t>
            </w:r>
            <w:r w:rsidR="00F538C4" w:rsidRPr="006829AC">
              <w:rPr>
                <w:rFonts w:cs="B Yekan"/>
                <w:sz w:val="20"/>
                <w:szCs w:val="20"/>
                <w:rtl/>
              </w:rPr>
              <w:t xml:space="preserve"> </w:t>
            </w:r>
            <w:r w:rsidR="00F538C4" w:rsidRPr="006829AC">
              <w:rPr>
                <w:rFonts w:cs="B Yekan" w:hint="eastAsia"/>
                <w:sz w:val="20"/>
                <w:szCs w:val="20"/>
                <w:rtl/>
              </w:rPr>
              <w:t>افزا</w:t>
            </w:r>
            <w:r w:rsidR="00F538C4" w:rsidRPr="006829AC">
              <w:rPr>
                <w:rFonts w:cs="B Yekan" w:hint="cs"/>
                <w:sz w:val="20"/>
                <w:szCs w:val="20"/>
                <w:rtl/>
              </w:rPr>
              <w:t>ی</w:t>
            </w:r>
            <w:r w:rsidR="00F538C4" w:rsidRPr="006829AC">
              <w:rPr>
                <w:rFonts w:cs="B Yekan" w:hint="eastAsia"/>
                <w:sz w:val="20"/>
                <w:szCs w:val="20"/>
                <w:rtl/>
              </w:rPr>
              <w:t>ش</w:t>
            </w:r>
            <w:r w:rsidR="00F538C4" w:rsidRPr="006829AC">
              <w:rPr>
                <w:rFonts w:cs="B Yekan"/>
                <w:sz w:val="20"/>
                <w:szCs w:val="20"/>
                <w:rtl/>
              </w:rPr>
              <w:t xml:space="preserve"> </w:t>
            </w:r>
            <w:r w:rsidR="00F538C4" w:rsidRPr="006829AC">
              <w:rPr>
                <w:rFonts w:cs="B Yekan" w:hint="cs"/>
                <w:sz w:val="20"/>
                <w:szCs w:val="20"/>
                <w:rtl/>
              </w:rPr>
              <w:t>ی</w:t>
            </w:r>
            <w:r w:rsidR="00F538C4" w:rsidRPr="006829AC">
              <w:rPr>
                <w:rFonts w:cs="B Yekan" w:hint="eastAsia"/>
                <w:sz w:val="20"/>
                <w:szCs w:val="20"/>
                <w:rtl/>
              </w:rPr>
              <w:t>ابد،</w:t>
            </w:r>
            <w:r w:rsidR="00F538C4" w:rsidRPr="006829AC">
              <w:rPr>
                <w:rFonts w:cs="B Yekan"/>
                <w:sz w:val="20"/>
                <w:szCs w:val="20"/>
                <w:rtl/>
              </w:rPr>
              <w:t xml:space="preserve"> </w:t>
            </w:r>
            <w:r w:rsidR="00F538C4" w:rsidRPr="006829AC">
              <w:rPr>
                <w:rFonts w:cs="B Yekan" w:hint="eastAsia"/>
                <w:sz w:val="20"/>
                <w:szCs w:val="20"/>
                <w:rtl/>
              </w:rPr>
              <w:t>م</w:t>
            </w:r>
            <w:r w:rsidR="00F538C4" w:rsidRPr="006829AC">
              <w:rPr>
                <w:rFonts w:cs="B Yekan" w:hint="cs"/>
                <w:sz w:val="20"/>
                <w:szCs w:val="20"/>
                <w:rtl/>
              </w:rPr>
              <w:t>ی</w:t>
            </w:r>
            <w:r w:rsidR="00F538C4" w:rsidRPr="006829AC">
              <w:rPr>
                <w:rFonts w:cs="B Yekan" w:hint="eastAsia"/>
                <w:sz w:val="20"/>
                <w:szCs w:val="20"/>
                <w:rtl/>
              </w:rPr>
              <w:t>زان</w:t>
            </w:r>
            <w:r w:rsidR="00F538C4" w:rsidRPr="006829AC">
              <w:rPr>
                <w:rFonts w:cs="B Yekan"/>
                <w:sz w:val="20"/>
                <w:szCs w:val="20"/>
                <w:rtl/>
              </w:rPr>
              <w:t xml:space="preserve"> </w:t>
            </w:r>
            <w:r w:rsidR="00F538C4" w:rsidRPr="006829AC">
              <w:rPr>
                <w:rFonts w:cs="B Yekan" w:hint="eastAsia"/>
                <w:sz w:val="20"/>
                <w:szCs w:val="20"/>
                <w:rtl/>
              </w:rPr>
              <w:t>گزاف</w:t>
            </w:r>
            <w:r w:rsidR="00F538C4" w:rsidRPr="006829AC">
              <w:rPr>
                <w:rFonts w:cs="B Yekan"/>
                <w:sz w:val="20"/>
                <w:szCs w:val="20"/>
                <w:rtl/>
              </w:rPr>
              <w:t xml:space="preserve"> </w:t>
            </w:r>
            <w:r w:rsidR="00F538C4" w:rsidRPr="006829AC">
              <w:rPr>
                <w:rFonts w:cs="B Yekan" w:hint="eastAsia"/>
                <w:sz w:val="20"/>
                <w:szCs w:val="20"/>
                <w:rtl/>
              </w:rPr>
              <w:t>گو</w:t>
            </w:r>
            <w:r w:rsidR="00F538C4" w:rsidRPr="006829AC">
              <w:rPr>
                <w:rFonts w:cs="B Yekan" w:hint="cs"/>
                <w:sz w:val="20"/>
                <w:szCs w:val="20"/>
                <w:rtl/>
              </w:rPr>
              <w:t>یی</w:t>
            </w:r>
            <w:r w:rsidR="00F538C4" w:rsidRPr="006829AC">
              <w:rPr>
                <w:rFonts w:cs="B Yekan"/>
                <w:sz w:val="20"/>
                <w:szCs w:val="20"/>
                <w:rtl/>
              </w:rPr>
              <w:t xml:space="preserve"> </w:t>
            </w:r>
            <w:r w:rsidR="00F538C4" w:rsidRPr="006829AC">
              <w:rPr>
                <w:rFonts w:cs="B Yekan" w:hint="eastAsia"/>
                <w:sz w:val="20"/>
                <w:szCs w:val="20"/>
                <w:rtl/>
              </w:rPr>
              <w:t>شما</w:t>
            </w:r>
            <w:r w:rsidR="00F538C4" w:rsidRPr="006829AC">
              <w:rPr>
                <w:rFonts w:cs="B Yekan"/>
                <w:sz w:val="20"/>
                <w:szCs w:val="20"/>
                <w:rtl/>
              </w:rPr>
              <w:t xml:space="preserve"> </w:t>
            </w:r>
            <w:r w:rsidR="00F538C4" w:rsidRPr="006829AC">
              <w:rPr>
                <w:rFonts w:cs="B Yekan" w:hint="eastAsia"/>
                <w:sz w:val="20"/>
                <w:szCs w:val="20"/>
                <w:rtl/>
              </w:rPr>
              <w:t>افزا</w:t>
            </w:r>
            <w:r w:rsidR="00F538C4" w:rsidRPr="006829AC">
              <w:rPr>
                <w:rFonts w:cs="B Yekan" w:hint="cs"/>
                <w:sz w:val="20"/>
                <w:szCs w:val="20"/>
                <w:rtl/>
              </w:rPr>
              <w:t>ی</w:t>
            </w:r>
            <w:r w:rsidR="00F538C4" w:rsidRPr="006829AC">
              <w:rPr>
                <w:rFonts w:cs="B Yekan" w:hint="eastAsia"/>
                <w:sz w:val="20"/>
                <w:szCs w:val="20"/>
                <w:rtl/>
              </w:rPr>
              <w:t>ش</w:t>
            </w:r>
            <w:r w:rsidR="00F538C4" w:rsidRPr="006829AC">
              <w:rPr>
                <w:rFonts w:cs="B Yekan"/>
                <w:sz w:val="20"/>
                <w:szCs w:val="20"/>
                <w:rtl/>
              </w:rPr>
              <w:t xml:space="preserve"> </w:t>
            </w:r>
            <w:r w:rsidR="00F538C4" w:rsidRPr="006829AC">
              <w:rPr>
                <w:rFonts w:cs="B Yekan" w:hint="eastAsia"/>
                <w:sz w:val="20"/>
                <w:szCs w:val="20"/>
                <w:rtl/>
              </w:rPr>
              <w:t>م</w:t>
            </w:r>
            <w:r w:rsidR="00F538C4" w:rsidRPr="006829AC">
              <w:rPr>
                <w:rFonts w:cs="B Yekan" w:hint="cs"/>
                <w:sz w:val="20"/>
                <w:szCs w:val="20"/>
                <w:rtl/>
              </w:rPr>
              <w:t>ی</w:t>
            </w:r>
            <w:r w:rsidR="00F538C4" w:rsidRPr="006829AC">
              <w:rPr>
                <w:rFonts w:cs="B Yekan"/>
                <w:sz w:val="20"/>
                <w:szCs w:val="20"/>
                <w:rtl/>
              </w:rPr>
              <w:t xml:space="preserve"> </w:t>
            </w:r>
            <w:r w:rsidR="00F538C4" w:rsidRPr="006829AC">
              <w:rPr>
                <w:rFonts w:cs="B Yekan" w:hint="cs"/>
                <w:sz w:val="20"/>
                <w:szCs w:val="20"/>
                <w:rtl/>
              </w:rPr>
              <w:t>ی</w:t>
            </w:r>
            <w:r w:rsidR="00F538C4" w:rsidRPr="006829AC">
              <w:rPr>
                <w:rFonts w:cs="B Yekan" w:hint="eastAsia"/>
                <w:sz w:val="20"/>
                <w:szCs w:val="20"/>
                <w:rtl/>
              </w:rPr>
              <w:t>ابد</w:t>
            </w:r>
            <w:r w:rsidR="00F538C4" w:rsidRPr="006829AC">
              <w:rPr>
                <w:rFonts w:cs="B Yekan"/>
                <w:sz w:val="20"/>
                <w:szCs w:val="20"/>
                <w:rtl/>
              </w:rPr>
              <w:t xml:space="preserve"> </w:t>
            </w:r>
            <w:r w:rsidR="00F538C4" w:rsidRPr="006829AC">
              <w:rPr>
                <w:rFonts w:cs="B Yekan" w:hint="eastAsia"/>
                <w:sz w:val="20"/>
                <w:szCs w:val="20"/>
                <w:rtl/>
              </w:rPr>
              <w:t>و</w:t>
            </w:r>
            <w:r w:rsidR="00F538C4" w:rsidRPr="006829AC">
              <w:rPr>
                <w:rFonts w:cs="B Yekan"/>
                <w:sz w:val="20"/>
                <w:szCs w:val="20"/>
                <w:rtl/>
              </w:rPr>
              <w:t xml:space="preserve"> </w:t>
            </w:r>
            <w:r w:rsidR="00F538C4" w:rsidRPr="006829AC">
              <w:rPr>
                <w:rFonts w:cs="B Yekan" w:hint="eastAsia"/>
                <w:sz w:val="20"/>
                <w:szCs w:val="20"/>
                <w:rtl/>
              </w:rPr>
              <w:t>تعداد</w:t>
            </w:r>
            <w:r w:rsidR="00F538C4" w:rsidRPr="006829AC">
              <w:rPr>
                <w:rFonts w:cs="B Yekan"/>
                <w:sz w:val="20"/>
                <w:szCs w:val="20"/>
                <w:rtl/>
              </w:rPr>
              <w:t xml:space="preserve"> </w:t>
            </w:r>
            <w:r w:rsidR="00F538C4" w:rsidRPr="006829AC">
              <w:rPr>
                <w:rFonts w:cs="B Yekan" w:hint="eastAsia"/>
                <w:sz w:val="20"/>
                <w:szCs w:val="20"/>
                <w:rtl/>
              </w:rPr>
              <w:t>صفحات</w:t>
            </w:r>
            <w:r w:rsidR="00F538C4" w:rsidRPr="006829AC">
              <w:rPr>
                <w:rFonts w:cs="B Yekan"/>
                <w:sz w:val="20"/>
                <w:szCs w:val="20"/>
                <w:rtl/>
              </w:rPr>
              <w:t xml:space="preserve"> </w:t>
            </w:r>
            <w:r w:rsidR="00F538C4" w:rsidRPr="006829AC">
              <w:rPr>
                <w:rFonts w:cs="B Yekan" w:hint="eastAsia"/>
                <w:sz w:val="20"/>
                <w:szCs w:val="20"/>
                <w:rtl/>
              </w:rPr>
              <w:t>مشاهده</w:t>
            </w:r>
            <w:r w:rsidR="00F538C4" w:rsidRPr="006829AC">
              <w:rPr>
                <w:rFonts w:cs="B Yekan"/>
                <w:sz w:val="20"/>
                <w:szCs w:val="20"/>
                <w:rtl/>
              </w:rPr>
              <w:t xml:space="preserve"> </w:t>
            </w:r>
            <w:r w:rsidR="00F538C4" w:rsidRPr="006829AC">
              <w:rPr>
                <w:rFonts w:cs="B Yekan" w:hint="eastAsia"/>
                <w:sz w:val="20"/>
                <w:szCs w:val="20"/>
                <w:rtl/>
              </w:rPr>
              <w:t>شده</w:t>
            </w:r>
            <w:r w:rsidR="00F538C4" w:rsidRPr="006829AC">
              <w:rPr>
                <w:rFonts w:cs="B Yekan"/>
                <w:sz w:val="20"/>
                <w:szCs w:val="20"/>
                <w:rtl/>
              </w:rPr>
              <w:t xml:space="preserve"> </w:t>
            </w:r>
            <w:r w:rsidR="00F538C4" w:rsidRPr="006829AC">
              <w:rPr>
                <w:rFonts w:cs="B Yekan" w:hint="eastAsia"/>
                <w:sz w:val="20"/>
                <w:szCs w:val="20"/>
                <w:rtl/>
              </w:rPr>
              <w:t>را</w:t>
            </w:r>
            <w:r w:rsidR="00F538C4" w:rsidRPr="006829AC">
              <w:rPr>
                <w:rFonts w:cs="B Yekan"/>
                <w:sz w:val="20"/>
                <w:szCs w:val="20"/>
                <w:rtl/>
              </w:rPr>
              <w:t xml:space="preserve"> </w:t>
            </w:r>
            <w:r w:rsidR="00F538C4" w:rsidRPr="006829AC">
              <w:rPr>
                <w:rFonts w:cs="B Yekan" w:hint="eastAsia"/>
                <w:sz w:val="20"/>
                <w:szCs w:val="20"/>
                <w:rtl/>
              </w:rPr>
              <w:t>کاهش</w:t>
            </w:r>
            <w:r w:rsidR="00F538C4" w:rsidRPr="006829AC">
              <w:rPr>
                <w:rFonts w:cs="B Yekan"/>
                <w:sz w:val="20"/>
                <w:szCs w:val="20"/>
                <w:rtl/>
              </w:rPr>
              <w:t xml:space="preserve"> </w:t>
            </w:r>
            <w:r w:rsidR="00F538C4" w:rsidRPr="006829AC">
              <w:rPr>
                <w:rFonts w:cs="B Yekan" w:hint="eastAsia"/>
                <w:sz w:val="20"/>
                <w:szCs w:val="20"/>
                <w:rtl/>
              </w:rPr>
              <w:t>م</w:t>
            </w:r>
            <w:r w:rsidR="00F538C4" w:rsidRPr="006829AC">
              <w:rPr>
                <w:rFonts w:cs="B Yekan" w:hint="cs"/>
                <w:sz w:val="20"/>
                <w:szCs w:val="20"/>
                <w:rtl/>
              </w:rPr>
              <w:t>ی</w:t>
            </w:r>
            <w:r w:rsidR="00F538C4" w:rsidRPr="006829AC">
              <w:rPr>
                <w:rFonts w:cs="B Yekan"/>
                <w:sz w:val="20"/>
                <w:szCs w:val="20"/>
                <w:rtl/>
              </w:rPr>
              <w:t xml:space="preserve"> </w:t>
            </w:r>
            <w:r w:rsidR="00F538C4" w:rsidRPr="006829AC">
              <w:rPr>
                <w:rFonts w:cs="B Yekan" w:hint="eastAsia"/>
                <w:sz w:val="20"/>
                <w:szCs w:val="20"/>
                <w:rtl/>
              </w:rPr>
              <w:t>دهد</w:t>
            </w:r>
            <w:r w:rsidR="00F538C4" w:rsidRPr="006829AC">
              <w:rPr>
                <w:rFonts w:cs="B Yekan"/>
                <w:sz w:val="20"/>
                <w:szCs w:val="20"/>
                <w:rtl/>
              </w:rPr>
              <w:t xml:space="preserve"> </w:t>
            </w:r>
            <w:r w:rsidR="00F538C4" w:rsidRPr="006829AC">
              <w:rPr>
                <w:rFonts w:cs="B Yekan" w:hint="eastAsia"/>
                <w:sz w:val="20"/>
                <w:szCs w:val="20"/>
                <w:rtl/>
              </w:rPr>
              <w:t>که</w:t>
            </w:r>
            <w:r w:rsidR="00F538C4" w:rsidRPr="006829AC">
              <w:rPr>
                <w:rFonts w:cs="B Yekan"/>
                <w:sz w:val="20"/>
                <w:szCs w:val="20"/>
                <w:rtl/>
              </w:rPr>
              <w:t xml:space="preserve"> </w:t>
            </w:r>
            <w:r w:rsidR="00F538C4" w:rsidRPr="006829AC">
              <w:rPr>
                <w:rFonts w:cs="B Yekan" w:hint="eastAsia"/>
                <w:sz w:val="20"/>
                <w:szCs w:val="20"/>
                <w:rtl/>
              </w:rPr>
              <w:t>ا</w:t>
            </w:r>
            <w:r w:rsidR="00F538C4" w:rsidRPr="006829AC">
              <w:rPr>
                <w:rFonts w:cs="B Yekan" w:hint="cs"/>
                <w:sz w:val="20"/>
                <w:szCs w:val="20"/>
                <w:rtl/>
              </w:rPr>
              <w:t>ی</w:t>
            </w:r>
            <w:r w:rsidR="00F538C4" w:rsidRPr="006829AC">
              <w:rPr>
                <w:rFonts w:cs="B Yekan" w:hint="eastAsia"/>
                <w:sz w:val="20"/>
                <w:szCs w:val="20"/>
                <w:rtl/>
              </w:rPr>
              <w:t>ن</w:t>
            </w:r>
            <w:r w:rsidR="00F538C4" w:rsidRPr="006829AC">
              <w:rPr>
                <w:rFonts w:cs="B Yekan"/>
                <w:sz w:val="20"/>
                <w:szCs w:val="20"/>
                <w:rtl/>
              </w:rPr>
              <w:t xml:space="preserve"> </w:t>
            </w:r>
            <w:r w:rsidR="00F538C4" w:rsidRPr="006829AC">
              <w:rPr>
                <w:rFonts w:cs="B Yekan" w:hint="eastAsia"/>
                <w:sz w:val="20"/>
                <w:szCs w:val="20"/>
                <w:rtl/>
              </w:rPr>
              <w:t>م</w:t>
            </w:r>
            <w:r w:rsidR="00F538C4" w:rsidRPr="006829AC">
              <w:rPr>
                <w:rFonts w:cs="B Yekan" w:hint="cs"/>
                <w:sz w:val="20"/>
                <w:szCs w:val="20"/>
                <w:rtl/>
              </w:rPr>
              <w:t>ی</w:t>
            </w:r>
            <w:r w:rsidR="00F538C4" w:rsidRPr="006829AC">
              <w:rPr>
                <w:rFonts w:cs="B Yekan"/>
                <w:sz w:val="20"/>
                <w:szCs w:val="20"/>
                <w:rtl/>
              </w:rPr>
              <w:t xml:space="preserve"> </w:t>
            </w:r>
            <w:r w:rsidR="00F538C4" w:rsidRPr="006829AC">
              <w:rPr>
                <w:rFonts w:cs="B Yekan" w:hint="eastAsia"/>
                <w:sz w:val="20"/>
                <w:szCs w:val="20"/>
                <w:rtl/>
              </w:rPr>
              <w:t>تواند</w:t>
            </w:r>
            <w:r w:rsidR="00F538C4" w:rsidRPr="006829AC">
              <w:rPr>
                <w:rFonts w:cs="B Yekan"/>
                <w:sz w:val="20"/>
                <w:szCs w:val="20"/>
                <w:rtl/>
              </w:rPr>
              <w:t xml:space="preserve"> </w:t>
            </w:r>
            <w:r w:rsidR="00F538C4" w:rsidRPr="006829AC">
              <w:rPr>
                <w:rFonts w:cs="B Yekan" w:hint="eastAsia"/>
                <w:sz w:val="20"/>
                <w:szCs w:val="20"/>
                <w:rtl/>
              </w:rPr>
              <w:t>رتبه</w:t>
            </w:r>
            <w:r w:rsidR="00F538C4" w:rsidRPr="006829AC">
              <w:rPr>
                <w:rFonts w:cs="B Yekan"/>
                <w:sz w:val="20"/>
                <w:szCs w:val="20"/>
                <w:rtl/>
              </w:rPr>
              <w:t xml:space="preserve"> </w:t>
            </w:r>
            <w:r w:rsidR="00F538C4" w:rsidRPr="006829AC">
              <w:rPr>
                <w:rFonts w:cs="B Yekan" w:hint="eastAsia"/>
                <w:sz w:val="20"/>
                <w:szCs w:val="20"/>
                <w:rtl/>
              </w:rPr>
              <w:t>بند</w:t>
            </w:r>
            <w:r w:rsidR="00F538C4" w:rsidRPr="006829AC">
              <w:rPr>
                <w:rFonts w:cs="B Yekan" w:hint="cs"/>
                <w:sz w:val="20"/>
                <w:szCs w:val="20"/>
                <w:rtl/>
              </w:rPr>
              <w:t>ی</w:t>
            </w:r>
            <w:r w:rsidR="00F538C4" w:rsidRPr="006829AC">
              <w:rPr>
                <w:rFonts w:cs="B Yekan"/>
                <w:sz w:val="20"/>
                <w:szCs w:val="20"/>
                <w:rtl/>
              </w:rPr>
              <w:t xml:space="preserve"> </w:t>
            </w:r>
            <w:r w:rsidR="00F538C4" w:rsidRPr="006829AC">
              <w:rPr>
                <w:rFonts w:cs="B Yekan" w:hint="eastAsia"/>
                <w:sz w:val="20"/>
                <w:szCs w:val="20"/>
                <w:rtl/>
              </w:rPr>
              <w:t>جستجوگر</w:t>
            </w:r>
            <w:r w:rsidR="00F538C4" w:rsidRPr="006829AC">
              <w:rPr>
                <w:rFonts w:cs="B Yekan"/>
                <w:sz w:val="20"/>
                <w:szCs w:val="20"/>
                <w:rtl/>
              </w:rPr>
              <w:t xml:space="preserve"> </w:t>
            </w:r>
            <w:r w:rsidR="00F538C4" w:rsidRPr="006829AC">
              <w:rPr>
                <w:rFonts w:cs="B Yekan" w:hint="eastAsia"/>
                <w:sz w:val="20"/>
                <w:szCs w:val="20"/>
                <w:rtl/>
              </w:rPr>
              <w:t>ا</w:t>
            </w:r>
            <w:r w:rsidR="00F538C4" w:rsidRPr="006829AC">
              <w:rPr>
                <w:rFonts w:cs="B Yekan" w:hint="cs"/>
                <w:sz w:val="20"/>
                <w:szCs w:val="20"/>
                <w:rtl/>
              </w:rPr>
              <w:t>ی</w:t>
            </w:r>
            <w:r w:rsidR="00F538C4" w:rsidRPr="006829AC">
              <w:rPr>
                <w:rFonts w:cs="B Yekan" w:hint="eastAsia"/>
                <w:sz w:val="20"/>
                <w:szCs w:val="20"/>
                <w:rtl/>
              </w:rPr>
              <w:t>نترنت</w:t>
            </w:r>
            <w:r w:rsidR="00F538C4" w:rsidRPr="006829AC">
              <w:rPr>
                <w:rFonts w:cs="B Yekan" w:hint="cs"/>
                <w:sz w:val="20"/>
                <w:szCs w:val="20"/>
                <w:rtl/>
              </w:rPr>
              <w:t>ی</w:t>
            </w:r>
            <w:r w:rsidR="00F538C4" w:rsidRPr="006829AC">
              <w:rPr>
                <w:rFonts w:cs="B Yekan"/>
                <w:sz w:val="20"/>
                <w:szCs w:val="20"/>
                <w:rtl/>
              </w:rPr>
              <w:t xml:space="preserve"> </w:t>
            </w:r>
            <w:r w:rsidR="00F538C4" w:rsidRPr="006829AC">
              <w:rPr>
                <w:rFonts w:cs="B Yekan" w:hint="eastAsia"/>
                <w:sz w:val="20"/>
                <w:szCs w:val="20"/>
                <w:rtl/>
              </w:rPr>
              <w:t>شما</w:t>
            </w:r>
            <w:r w:rsidR="00F538C4" w:rsidRPr="006829AC">
              <w:rPr>
                <w:rFonts w:cs="B Yekan"/>
                <w:sz w:val="20"/>
                <w:szCs w:val="20"/>
                <w:rtl/>
              </w:rPr>
              <w:t xml:space="preserve"> </w:t>
            </w:r>
            <w:r w:rsidR="00F538C4" w:rsidRPr="006829AC">
              <w:rPr>
                <w:rFonts w:cs="B Yekan" w:hint="eastAsia"/>
                <w:sz w:val="20"/>
                <w:szCs w:val="20"/>
                <w:rtl/>
              </w:rPr>
              <w:t>را</w:t>
            </w:r>
            <w:r w:rsidR="00F538C4" w:rsidRPr="006829AC">
              <w:rPr>
                <w:rFonts w:cs="B Yekan"/>
                <w:sz w:val="20"/>
                <w:szCs w:val="20"/>
                <w:rtl/>
              </w:rPr>
              <w:t xml:space="preserve"> </w:t>
            </w:r>
            <w:r w:rsidR="00F538C4" w:rsidRPr="006829AC">
              <w:rPr>
                <w:rFonts w:cs="B Yekan" w:hint="eastAsia"/>
                <w:sz w:val="20"/>
                <w:szCs w:val="20"/>
                <w:rtl/>
              </w:rPr>
              <w:t>به</w:t>
            </w:r>
            <w:r w:rsidR="00F538C4" w:rsidRPr="006829AC">
              <w:rPr>
                <w:rFonts w:cs="B Yekan"/>
                <w:sz w:val="20"/>
                <w:szCs w:val="20"/>
                <w:rtl/>
              </w:rPr>
              <w:t xml:space="preserve"> </w:t>
            </w:r>
            <w:r w:rsidR="00F538C4" w:rsidRPr="006829AC">
              <w:rPr>
                <w:rFonts w:cs="B Yekan" w:hint="eastAsia"/>
                <w:sz w:val="20"/>
                <w:szCs w:val="20"/>
                <w:rtl/>
              </w:rPr>
              <w:t>خطر</w:t>
            </w:r>
            <w:r w:rsidR="00F538C4" w:rsidRPr="006829AC">
              <w:rPr>
                <w:rFonts w:cs="B Yekan"/>
                <w:sz w:val="20"/>
                <w:szCs w:val="20"/>
                <w:rtl/>
              </w:rPr>
              <w:t xml:space="preserve"> </w:t>
            </w:r>
            <w:r w:rsidR="00F538C4" w:rsidRPr="006829AC">
              <w:rPr>
                <w:rFonts w:cs="B Yekan" w:hint="eastAsia"/>
                <w:sz w:val="20"/>
                <w:szCs w:val="20"/>
                <w:rtl/>
              </w:rPr>
              <w:t>ب</w:t>
            </w:r>
            <w:r w:rsidR="00F538C4" w:rsidRPr="006829AC">
              <w:rPr>
                <w:rFonts w:cs="B Yekan" w:hint="cs"/>
                <w:sz w:val="20"/>
                <w:szCs w:val="20"/>
                <w:rtl/>
              </w:rPr>
              <w:t>ی</w:t>
            </w:r>
            <w:r w:rsidR="00F538C4" w:rsidRPr="006829AC">
              <w:rPr>
                <w:rFonts w:cs="B Yekan" w:hint="eastAsia"/>
                <w:sz w:val="20"/>
                <w:szCs w:val="20"/>
                <w:rtl/>
              </w:rPr>
              <w:t>ندازد</w:t>
            </w:r>
            <w:r>
              <w:rPr>
                <w:rFonts w:cs="B Yekan" w:hint="cs"/>
                <w:sz w:val="20"/>
                <w:szCs w:val="20"/>
                <w:rtl/>
              </w:rPr>
              <w:t>.</w:t>
            </w:r>
          </w:p>
          <w:p w:rsidR="00F538C4" w:rsidRPr="006829AC" w:rsidRDefault="00F538C4" w:rsidP="00F84A06">
            <w:pPr>
              <w:bidi/>
              <w:rPr>
                <w:rFonts w:cs="B Yekan"/>
                <w:sz w:val="20"/>
                <w:szCs w:val="20"/>
              </w:rPr>
            </w:pPr>
            <w:r w:rsidRPr="006829AC">
              <w:rPr>
                <w:rFonts w:cs="B Yekan" w:hint="eastAsia"/>
                <w:sz w:val="20"/>
                <w:szCs w:val="20"/>
                <w:rtl/>
              </w:rPr>
              <w:t>راه</w:t>
            </w:r>
            <w:r w:rsidRPr="006829AC">
              <w:rPr>
                <w:rFonts w:cs="B Yekan"/>
                <w:sz w:val="20"/>
                <w:szCs w:val="20"/>
                <w:rtl/>
              </w:rPr>
              <w:t xml:space="preserve"> </w:t>
            </w:r>
            <w:r w:rsidRPr="006829AC">
              <w:rPr>
                <w:rFonts w:cs="B Yekan" w:hint="eastAsia"/>
                <w:sz w:val="20"/>
                <w:szCs w:val="20"/>
                <w:rtl/>
              </w:rPr>
              <w:t>ها</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ز</w:t>
            </w:r>
            <w:r w:rsidRPr="006829AC">
              <w:rPr>
                <w:rFonts w:cs="B Yekan" w:hint="cs"/>
                <w:sz w:val="20"/>
                <w:szCs w:val="20"/>
                <w:rtl/>
              </w:rPr>
              <w:t>ی</w:t>
            </w:r>
            <w:r w:rsidRPr="006829AC">
              <w:rPr>
                <w:rFonts w:cs="B Yekan" w:hint="eastAsia"/>
                <w:sz w:val="20"/>
                <w:szCs w:val="20"/>
                <w:rtl/>
              </w:rPr>
              <w:t>اد</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برا</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افزا</w:t>
            </w:r>
            <w:r w:rsidRPr="006829AC">
              <w:rPr>
                <w:rFonts w:cs="B Yekan" w:hint="cs"/>
                <w:sz w:val="20"/>
                <w:szCs w:val="20"/>
                <w:rtl/>
              </w:rPr>
              <w:t>ی</w:t>
            </w:r>
            <w:r w:rsidRPr="006829AC">
              <w:rPr>
                <w:rFonts w:cs="B Yekan" w:hint="eastAsia"/>
                <w:sz w:val="20"/>
                <w:szCs w:val="20"/>
                <w:rtl/>
              </w:rPr>
              <w:t>ش</w:t>
            </w:r>
            <w:r w:rsidRPr="006829AC">
              <w:rPr>
                <w:rFonts w:cs="B Yekan"/>
                <w:sz w:val="20"/>
                <w:szCs w:val="20"/>
                <w:rtl/>
              </w:rPr>
              <w:t xml:space="preserve"> </w:t>
            </w:r>
            <w:r w:rsidRPr="006829AC">
              <w:rPr>
                <w:rFonts w:cs="B Yekan" w:hint="eastAsia"/>
                <w:sz w:val="20"/>
                <w:szCs w:val="20"/>
                <w:rtl/>
              </w:rPr>
              <w:t>سرعت</w:t>
            </w:r>
            <w:r w:rsidRPr="006829AC">
              <w:rPr>
                <w:rFonts w:cs="B Yekan"/>
                <w:sz w:val="20"/>
                <w:szCs w:val="20"/>
                <w:rtl/>
              </w:rPr>
              <w:t xml:space="preserve"> </w:t>
            </w:r>
            <w:r w:rsidRPr="006829AC">
              <w:rPr>
                <w:rFonts w:cs="B Yekan" w:hint="eastAsia"/>
                <w:sz w:val="20"/>
                <w:szCs w:val="20"/>
                <w:rtl/>
              </w:rPr>
              <w:t>بارگذار</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صفحه</w:t>
            </w:r>
            <w:r w:rsidRPr="006829AC">
              <w:rPr>
                <w:rFonts w:cs="B Yekan"/>
                <w:sz w:val="20"/>
                <w:szCs w:val="20"/>
                <w:rtl/>
              </w:rPr>
              <w:t xml:space="preserve"> </w:t>
            </w:r>
            <w:r w:rsidRPr="006829AC">
              <w:rPr>
                <w:rFonts w:cs="B Yekan" w:hint="eastAsia"/>
                <w:sz w:val="20"/>
                <w:szCs w:val="20"/>
                <w:rtl/>
              </w:rPr>
              <w:t>وجود</w:t>
            </w:r>
            <w:r w:rsidRPr="006829AC">
              <w:rPr>
                <w:rFonts w:cs="B Yekan"/>
                <w:sz w:val="20"/>
                <w:szCs w:val="20"/>
                <w:rtl/>
              </w:rPr>
              <w:t xml:space="preserve"> </w:t>
            </w:r>
            <w:r w:rsidRPr="006829AC">
              <w:rPr>
                <w:rFonts w:cs="B Yekan" w:hint="eastAsia"/>
                <w:sz w:val="20"/>
                <w:szCs w:val="20"/>
                <w:rtl/>
              </w:rPr>
              <w:t>دارد</w:t>
            </w:r>
            <w:r w:rsidRPr="006829AC">
              <w:rPr>
                <w:rFonts w:cs="B Yekan"/>
                <w:sz w:val="20"/>
                <w:szCs w:val="20"/>
                <w:rtl/>
              </w:rPr>
              <w:t xml:space="preserve"> </w:t>
            </w:r>
            <w:r w:rsidRPr="006829AC">
              <w:rPr>
                <w:rFonts w:cs="B Yekan" w:hint="eastAsia"/>
                <w:sz w:val="20"/>
                <w:szCs w:val="20"/>
                <w:rtl/>
              </w:rPr>
              <w:t>که</w:t>
            </w:r>
            <w:r w:rsidRPr="006829AC">
              <w:rPr>
                <w:rFonts w:cs="B Yekan"/>
                <w:sz w:val="20"/>
                <w:szCs w:val="20"/>
                <w:rtl/>
              </w:rPr>
              <w:t xml:space="preserve"> </w:t>
            </w:r>
            <w:r w:rsidRPr="006829AC">
              <w:rPr>
                <w:rFonts w:cs="B Yekan" w:hint="eastAsia"/>
                <w:sz w:val="20"/>
                <w:szCs w:val="20"/>
                <w:rtl/>
              </w:rPr>
              <w:t>برخ</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از</w:t>
            </w:r>
            <w:r w:rsidRPr="006829AC">
              <w:rPr>
                <w:rFonts w:cs="B Yekan"/>
                <w:sz w:val="20"/>
                <w:szCs w:val="20"/>
                <w:rtl/>
              </w:rPr>
              <w:t xml:space="preserve"> </w:t>
            </w:r>
            <w:r w:rsidRPr="006829AC">
              <w:rPr>
                <w:rFonts w:cs="B Yekan" w:hint="eastAsia"/>
                <w:sz w:val="20"/>
                <w:szCs w:val="20"/>
                <w:rtl/>
              </w:rPr>
              <w:t>آنها</w:t>
            </w:r>
            <w:r w:rsidRPr="006829AC">
              <w:rPr>
                <w:rFonts w:cs="B Yekan"/>
                <w:sz w:val="20"/>
                <w:szCs w:val="20"/>
                <w:rtl/>
              </w:rPr>
              <w:t xml:space="preserve"> </w:t>
            </w:r>
            <w:r w:rsidRPr="006829AC">
              <w:rPr>
                <w:rFonts w:cs="B Yekan" w:hint="eastAsia"/>
                <w:sz w:val="20"/>
                <w:szCs w:val="20"/>
                <w:rtl/>
              </w:rPr>
              <w:t>شامل</w:t>
            </w:r>
            <w:r w:rsidRPr="006829AC">
              <w:rPr>
                <w:rFonts w:cs="B Yekan"/>
                <w:sz w:val="20"/>
                <w:szCs w:val="20"/>
                <w:rtl/>
              </w:rPr>
              <w:t xml:space="preserve"> </w:t>
            </w:r>
            <w:r w:rsidRPr="006829AC">
              <w:rPr>
                <w:rFonts w:cs="B Yekan" w:hint="eastAsia"/>
                <w:sz w:val="20"/>
                <w:szCs w:val="20"/>
                <w:rtl/>
              </w:rPr>
              <w:t>استفاده</w:t>
            </w:r>
            <w:r w:rsidRPr="006829AC">
              <w:rPr>
                <w:rFonts w:cs="B Yekan"/>
                <w:sz w:val="20"/>
                <w:szCs w:val="20"/>
                <w:rtl/>
              </w:rPr>
              <w:t xml:space="preserve"> </w:t>
            </w:r>
            <w:r w:rsidRPr="006829AC">
              <w:rPr>
                <w:rFonts w:cs="B Yekan" w:hint="eastAsia"/>
                <w:sz w:val="20"/>
                <w:szCs w:val="20"/>
                <w:rtl/>
              </w:rPr>
              <w:t>از</w:t>
            </w:r>
            <w:r w:rsidRPr="006829AC">
              <w:rPr>
                <w:rFonts w:cs="B Yekan"/>
                <w:sz w:val="20"/>
                <w:szCs w:val="20"/>
                <w:rtl/>
              </w:rPr>
              <w:t xml:space="preserve"> </w:t>
            </w:r>
            <w:r w:rsidRPr="006829AC">
              <w:rPr>
                <w:rFonts w:cs="B Yekan" w:hint="eastAsia"/>
                <w:sz w:val="20"/>
                <w:szCs w:val="20"/>
                <w:rtl/>
              </w:rPr>
              <w:t>پلاگ</w:t>
            </w:r>
            <w:r w:rsidRPr="006829AC">
              <w:rPr>
                <w:rFonts w:cs="B Yekan" w:hint="cs"/>
                <w:sz w:val="20"/>
                <w:szCs w:val="20"/>
                <w:rtl/>
              </w:rPr>
              <w:t>ی</w:t>
            </w:r>
            <w:r w:rsidRPr="006829AC">
              <w:rPr>
                <w:rFonts w:cs="B Yekan" w:hint="eastAsia"/>
                <w:sz w:val="20"/>
                <w:szCs w:val="20"/>
                <w:rtl/>
              </w:rPr>
              <w:t>ن</w:t>
            </w:r>
            <w:r w:rsidRPr="006829AC">
              <w:rPr>
                <w:rFonts w:cs="B Yekan"/>
                <w:sz w:val="20"/>
                <w:szCs w:val="20"/>
                <w:rtl/>
              </w:rPr>
              <w:t xml:space="preserve"> </w:t>
            </w:r>
            <w:r w:rsidRPr="006829AC">
              <w:rPr>
                <w:rFonts w:cs="B Yekan" w:hint="eastAsia"/>
                <w:sz w:val="20"/>
                <w:szCs w:val="20"/>
                <w:rtl/>
              </w:rPr>
              <w:t>ها</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ذخ</w:t>
            </w:r>
            <w:r w:rsidRPr="006829AC">
              <w:rPr>
                <w:rFonts w:cs="B Yekan" w:hint="cs"/>
                <w:sz w:val="20"/>
                <w:szCs w:val="20"/>
                <w:rtl/>
              </w:rPr>
              <w:t>ی</w:t>
            </w:r>
            <w:r w:rsidRPr="006829AC">
              <w:rPr>
                <w:rFonts w:cs="B Yekan" w:hint="eastAsia"/>
                <w:sz w:val="20"/>
                <w:szCs w:val="20"/>
                <w:rtl/>
              </w:rPr>
              <w:t>ره</w:t>
            </w:r>
            <w:r w:rsidRPr="006829AC">
              <w:rPr>
                <w:rFonts w:cs="B Yekan"/>
                <w:sz w:val="20"/>
                <w:szCs w:val="20"/>
                <w:rtl/>
              </w:rPr>
              <w:t xml:space="preserve"> </w:t>
            </w:r>
            <w:r w:rsidRPr="006829AC">
              <w:rPr>
                <w:rFonts w:cs="B Yekan" w:hint="eastAsia"/>
                <w:sz w:val="20"/>
                <w:szCs w:val="20"/>
                <w:rtl/>
              </w:rPr>
              <w:t>ساز</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م</w:t>
            </w:r>
            <w:r w:rsidRPr="006829AC">
              <w:rPr>
                <w:rFonts w:cs="B Yekan" w:hint="cs"/>
                <w:sz w:val="20"/>
                <w:szCs w:val="20"/>
                <w:rtl/>
              </w:rPr>
              <w:t>ی</w:t>
            </w:r>
            <w:r w:rsidRPr="006829AC">
              <w:rPr>
                <w:rFonts w:cs="B Yekan"/>
                <w:sz w:val="20"/>
                <w:szCs w:val="20"/>
                <w:rtl/>
              </w:rPr>
              <w:t xml:space="preserve"> </w:t>
            </w:r>
            <w:r w:rsidR="003172ED">
              <w:rPr>
                <w:rFonts w:cs="B Yekan" w:hint="eastAsia"/>
                <w:sz w:val="20"/>
                <w:szCs w:val="20"/>
                <w:rtl/>
              </w:rPr>
              <w:t>باشد</w:t>
            </w:r>
            <w:r w:rsidR="003172ED">
              <w:rPr>
                <w:rFonts w:cs="B Yekan" w:hint="cs"/>
                <w:sz w:val="20"/>
                <w:szCs w:val="20"/>
                <w:rtl/>
              </w:rPr>
              <w:t>.</w:t>
            </w:r>
            <w:r w:rsidRPr="006829AC">
              <w:rPr>
                <w:rFonts w:cs="B Yekan" w:hint="eastAsia"/>
                <w:sz w:val="20"/>
                <w:szCs w:val="20"/>
                <w:rtl/>
              </w:rPr>
              <w:t>اطم</w:t>
            </w:r>
            <w:r w:rsidRPr="006829AC">
              <w:rPr>
                <w:rFonts w:cs="B Yekan" w:hint="cs"/>
                <w:sz w:val="20"/>
                <w:szCs w:val="20"/>
                <w:rtl/>
              </w:rPr>
              <w:t>ی</w:t>
            </w:r>
            <w:r w:rsidRPr="006829AC">
              <w:rPr>
                <w:rFonts w:cs="B Yekan" w:hint="eastAsia"/>
                <w:sz w:val="20"/>
                <w:szCs w:val="20"/>
                <w:rtl/>
              </w:rPr>
              <w:t>نان</w:t>
            </w:r>
            <w:r w:rsidRPr="006829AC">
              <w:rPr>
                <w:rFonts w:cs="B Yekan"/>
                <w:sz w:val="20"/>
                <w:szCs w:val="20"/>
                <w:rtl/>
              </w:rPr>
              <w:t xml:space="preserve"> </w:t>
            </w:r>
            <w:r w:rsidRPr="006829AC">
              <w:rPr>
                <w:rFonts w:cs="B Yekan" w:hint="eastAsia"/>
                <w:sz w:val="20"/>
                <w:szCs w:val="20"/>
                <w:rtl/>
              </w:rPr>
              <w:t>حاصل</w:t>
            </w:r>
            <w:r w:rsidRPr="006829AC">
              <w:rPr>
                <w:rFonts w:cs="B Yekan"/>
                <w:sz w:val="20"/>
                <w:szCs w:val="20"/>
                <w:rtl/>
              </w:rPr>
              <w:t xml:space="preserve"> </w:t>
            </w:r>
            <w:r w:rsidRPr="006829AC">
              <w:rPr>
                <w:rFonts w:cs="B Yekan" w:hint="eastAsia"/>
                <w:sz w:val="20"/>
                <w:szCs w:val="20"/>
                <w:rtl/>
              </w:rPr>
              <w:t>کن</w:t>
            </w:r>
            <w:r w:rsidRPr="006829AC">
              <w:rPr>
                <w:rFonts w:cs="B Yekan" w:hint="cs"/>
                <w:sz w:val="20"/>
                <w:szCs w:val="20"/>
                <w:rtl/>
              </w:rPr>
              <w:t>ی</w:t>
            </w:r>
            <w:r w:rsidRPr="006829AC">
              <w:rPr>
                <w:rFonts w:cs="B Yekan" w:hint="eastAsia"/>
                <w:sz w:val="20"/>
                <w:szCs w:val="20"/>
                <w:rtl/>
              </w:rPr>
              <w:t>د</w:t>
            </w:r>
            <w:r w:rsidRPr="006829AC">
              <w:rPr>
                <w:rFonts w:cs="B Yekan"/>
                <w:sz w:val="20"/>
                <w:szCs w:val="20"/>
                <w:rtl/>
              </w:rPr>
              <w:t xml:space="preserve"> </w:t>
            </w:r>
            <w:r w:rsidRPr="006829AC">
              <w:rPr>
                <w:rFonts w:cs="B Yekan" w:hint="eastAsia"/>
                <w:sz w:val="20"/>
                <w:szCs w:val="20"/>
                <w:rtl/>
              </w:rPr>
              <w:t>که</w:t>
            </w:r>
            <w:r w:rsidRPr="006829AC">
              <w:rPr>
                <w:rFonts w:cs="B Yekan"/>
                <w:sz w:val="20"/>
                <w:szCs w:val="20"/>
                <w:rtl/>
              </w:rPr>
              <w:t xml:space="preserve"> </w:t>
            </w:r>
            <w:r w:rsidRPr="006829AC">
              <w:rPr>
                <w:rFonts w:cs="B Yekan" w:hint="eastAsia"/>
                <w:sz w:val="20"/>
                <w:szCs w:val="20"/>
                <w:rtl/>
              </w:rPr>
              <w:t>کد</w:t>
            </w:r>
            <w:r w:rsidRPr="006829AC">
              <w:rPr>
                <w:rFonts w:cs="B Yekan"/>
                <w:sz w:val="20"/>
                <w:szCs w:val="20"/>
                <w:rtl/>
              </w:rPr>
              <w:t xml:space="preserve"> </w:t>
            </w:r>
            <w:r w:rsidRPr="006829AC">
              <w:rPr>
                <w:rFonts w:cs="B Yekan" w:hint="eastAsia"/>
                <w:sz w:val="20"/>
                <w:szCs w:val="20"/>
                <w:rtl/>
              </w:rPr>
              <w:t>تم</w:t>
            </w:r>
            <w:r w:rsidRPr="006829AC">
              <w:rPr>
                <w:rFonts w:cs="B Yekan" w:hint="cs"/>
                <w:sz w:val="20"/>
                <w:szCs w:val="20"/>
                <w:rtl/>
              </w:rPr>
              <w:t>ی</w:t>
            </w:r>
            <w:r w:rsidRPr="006829AC">
              <w:rPr>
                <w:rFonts w:cs="B Yekan" w:hint="eastAsia"/>
                <w:sz w:val="20"/>
                <w:szCs w:val="20"/>
                <w:rtl/>
              </w:rPr>
              <w:t>ز</w:t>
            </w:r>
            <w:r w:rsidRPr="006829AC">
              <w:rPr>
                <w:rFonts w:cs="B Yekan"/>
                <w:sz w:val="20"/>
                <w:szCs w:val="20"/>
                <w:rtl/>
              </w:rPr>
              <w:t xml:space="preserve"> </w:t>
            </w:r>
            <w:r w:rsidRPr="006829AC">
              <w:rPr>
                <w:rFonts w:cs="B Yekan" w:hint="eastAsia"/>
                <w:sz w:val="20"/>
                <w:szCs w:val="20"/>
                <w:rtl/>
              </w:rPr>
              <w:t>و</w:t>
            </w:r>
            <w:r w:rsidRPr="006829AC">
              <w:rPr>
                <w:rFonts w:cs="B Yekan"/>
                <w:sz w:val="20"/>
                <w:szCs w:val="20"/>
                <w:rtl/>
              </w:rPr>
              <w:t xml:space="preserve"> </w:t>
            </w:r>
            <w:r w:rsidRPr="006829AC">
              <w:rPr>
                <w:rFonts w:cs="B Yekan" w:hint="eastAsia"/>
                <w:sz w:val="20"/>
                <w:szCs w:val="20"/>
                <w:rtl/>
              </w:rPr>
              <w:t>ساده</w:t>
            </w:r>
            <w:r w:rsidRPr="006829AC">
              <w:rPr>
                <w:rFonts w:cs="B Yekan"/>
                <w:sz w:val="20"/>
                <w:szCs w:val="20"/>
                <w:rtl/>
              </w:rPr>
              <w:t xml:space="preserve"> </w:t>
            </w:r>
            <w:r w:rsidRPr="006829AC">
              <w:rPr>
                <w:rFonts w:cs="B Yekan" w:hint="eastAsia"/>
                <w:sz w:val="20"/>
                <w:szCs w:val="20"/>
                <w:rtl/>
              </w:rPr>
              <w:t>است،</w:t>
            </w:r>
            <w:r w:rsidRPr="006829AC">
              <w:rPr>
                <w:rFonts w:cs="B Yekan"/>
                <w:sz w:val="20"/>
                <w:szCs w:val="20"/>
                <w:rtl/>
              </w:rPr>
              <w:t xml:space="preserve"> </w:t>
            </w:r>
            <w:r w:rsidRPr="006829AC">
              <w:rPr>
                <w:rFonts w:cs="B Yekan" w:hint="eastAsia"/>
                <w:sz w:val="20"/>
                <w:szCs w:val="20"/>
                <w:rtl/>
              </w:rPr>
              <w:t>به</w:t>
            </w:r>
            <w:r w:rsidRPr="006829AC">
              <w:rPr>
                <w:rFonts w:cs="B Yekan" w:hint="cs"/>
                <w:sz w:val="20"/>
                <w:szCs w:val="20"/>
                <w:rtl/>
              </w:rPr>
              <w:t>ی</w:t>
            </w:r>
            <w:r w:rsidRPr="006829AC">
              <w:rPr>
                <w:rFonts w:cs="B Yekan" w:hint="eastAsia"/>
                <w:sz w:val="20"/>
                <w:szCs w:val="20"/>
                <w:rtl/>
              </w:rPr>
              <w:t>نه</w:t>
            </w:r>
            <w:r w:rsidRPr="006829AC">
              <w:rPr>
                <w:rFonts w:cs="B Yekan"/>
                <w:sz w:val="20"/>
                <w:szCs w:val="20"/>
                <w:rtl/>
              </w:rPr>
              <w:t xml:space="preserve"> </w:t>
            </w:r>
            <w:r w:rsidRPr="006829AC">
              <w:rPr>
                <w:rFonts w:cs="B Yekan" w:hint="eastAsia"/>
                <w:sz w:val="20"/>
                <w:szCs w:val="20"/>
                <w:rtl/>
              </w:rPr>
              <w:t>ساز</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اندازه</w:t>
            </w:r>
            <w:r w:rsidRPr="006829AC">
              <w:rPr>
                <w:rFonts w:cs="B Yekan"/>
                <w:sz w:val="20"/>
                <w:szCs w:val="20"/>
                <w:rtl/>
              </w:rPr>
              <w:t xml:space="preserve"> </w:t>
            </w:r>
            <w:r w:rsidRPr="006829AC">
              <w:rPr>
                <w:rFonts w:cs="B Yekan" w:hint="eastAsia"/>
                <w:sz w:val="20"/>
                <w:szCs w:val="20"/>
                <w:rtl/>
              </w:rPr>
              <w:t>تصاو</w:t>
            </w:r>
            <w:r w:rsidRPr="006829AC">
              <w:rPr>
                <w:rFonts w:cs="B Yekan" w:hint="cs"/>
                <w:sz w:val="20"/>
                <w:szCs w:val="20"/>
                <w:rtl/>
              </w:rPr>
              <w:t>ی</w:t>
            </w:r>
            <w:r w:rsidRPr="006829AC">
              <w:rPr>
                <w:rFonts w:cs="B Yekan" w:hint="eastAsia"/>
                <w:sz w:val="20"/>
                <w:szCs w:val="20"/>
                <w:rtl/>
              </w:rPr>
              <w:t>ر،</w:t>
            </w:r>
            <w:r w:rsidRPr="006829AC">
              <w:rPr>
                <w:rFonts w:cs="B Yekan"/>
                <w:sz w:val="20"/>
                <w:szCs w:val="20"/>
                <w:rtl/>
              </w:rPr>
              <w:t xml:space="preserve"> </w:t>
            </w:r>
            <w:r w:rsidRPr="006829AC">
              <w:rPr>
                <w:rFonts w:cs="B Yekan" w:hint="eastAsia"/>
                <w:sz w:val="20"/>
                <w:szCs w:val="20"/>
                <w:rtl/>
              </w:rPr>
              <w:t>کاهش</w:t>
            </w:r>
            <w:r w:rsidRPr="006829AC">
              <w:rPr>
                <w:rFonts w:cs="B Yekan"/>
                <w:sz w:val="20"/>
                <w:szCs w:val="20"/>
                <w:rtl/>
              </w:rPr>
              <w:t xml:space="preserve"> </w:t>
            </w:r>
            <w:r w:rsidRPr="006829AC">
              <w:rPr>
                <w:rFonts w:cs="B Yekan" w:hint="eastAsia"/>
                <w:sz w:val="20"/>
                <w:szCs w:val="20"/>
                <w:rtl/>
              </w:rPr>
              <w:t>تعداد</w:t>
            </w:r>
            <w:r w:rsidRPr="006829AC">
              <w:rPr>
                <w:rFonts w:cs="B Yekan"/>
                <w:sz w:val="20"/>
                <w:szCs w:val="20"/>
                <w:rtl/>
              </w:rPr>
              <w:t xml:space="preserve"> </w:t>
            </w:r>
            <w:r w:rsidRPr="006829AC">
              <w:rPr>
                <w:rFonts w:cs="B Yekan" w:hint="eastAsia"/>
                <w:sz w:val="20"/>
                <w:szCs w:val="20"/>
                <w:rtl/>
              </w:rPr>
              <w:t>افزونه</w:t>
            </w:r>
            <w:r w:rsidRPr="006829AC">
              <w:rPr>
                <w:rFonts w:cs="B Yekan"/>
                <w:sz w:val="20"/>
                <w:szCs w:val="20"/>
                <w:rtl/>
              </w:rPr>
              <w:t xml:space="preserve"> </w:t>
            </w:r>
            <w:r w:rsidRPr="006829AC">
              <w:rPr>
                <w:rFonts w:cs="B Yekan" w:hint="eastAsia"/>
                <w:sz w:val="20"/>
                <w:szCs w:val="20"/>
                <w:rtl/>
              </w:rPr>
              <w:t>ها</w:t>
            </w:r>
            <w:r w:rsidRPr="006829AC">
              <w:rPr>
                <w:rFonts w:cs="B Yekan"/>
                <w:sz w:val="20"/>
                <w:szCs w:val="20"/>
                <w:rtl/>
              </w:rPr>
              <w:t xml:space="preserve"> </w:t>
            </w:r>
            <w:r w:rsidRPr="006829AC">
              <w:rPr>
                <w:rFonts w:cs="B Yekan" w:hint="eastAsia"/>
                <w:sz w:val="20"/>
                <w:szCs w:val="20"/>
                <w:rtl/>
              </w:rPr>
              <w:t>و</w:t>
            </w:r>
            <w:r w:rsidRPr="006829AC">
              <w:rPr>
                <w:rFonts w:cs="B Yekan"/>
                <w:sz w:val="20"/>
                <w:szCs w:val="20"/>
                <w:rtl/>
              </w:rPr>
              <w:t xml:space="preserve"> </w:t>
            </w:r>
            <w:r w:rsidRPr="006829AC">
              <w:rPr>
                <w:rFonts w:cs="B Yekan" w:hint="eastAsia"/>
                <w:sz w:val="20"/>
                <w:szCs w:val="20"/>
                <w:rtl/>
              </w:rPr>
              <w:t>به</w:t>
            </w:r>
            <w:r w:rsidRPr="006829AC">
              <w:rPr>
                <w:rFonts w:cs="B Yekan"/>
                <w:sz w:val="20"/>
                <w:szCs w:val="20"/>
                <w:rtl/>
              </w:rPr>
              <w:t xml:space="preserve"> </w:t>
            </w:r>
            <w:r w:rsidRPr="006829AC">
              <w:rPr>
                <w:rFonts w:cs="B Yekan" w:hint="eastAsia"/>
                <w:sz w:val="20"/>
                <w:szCs w:val="20"/>
                <w:rtl/>
              </w:rPr>
              <w:t>حداقل</w:t>
            </w:r>
            <w:r w:rsidRPr="006829AC">
              <w:rPr>
                <w:rFonts w:cs="B Yekan"/>
                <w:sz w:val="20"/>
                <w:szCs w:val="20"/>
                <w:rtl/>
              </w:rPr>
              <w:t xml:space="preserve"> </w:t>
            </w:r>
            <w:r w:rsidRPr="006829AC">
              <w:rPr>
                <w:rFonts w:cs="B Yekan" w:hint="eastAsia"/>
                <w:sz w:val="20"/>
                <w:szCs w:val="20"/>
                <w:rtl/>
              </w:rPr>
              <w:t>رساندن</w:t>
            </w:r>
            <w:r w:rsidRPr="006829AC">
              <w:rPr>
                <w:rFonts w:cs="B Yekan"/>
                <w:sz w:val="20"/>
                <w:szCs w:val="20"/>
                <w:rtl/>
              </w:rPr>
              <w:t xml:space="preserve"> </w:t>
            </w:r>
            <w:r w:rsidRPr="006829AC">
              <w:rPr>
                <w:rFonts w:cs="B Yekan" w:hint="eastAsia"/>
                <w:sz w:val="20"/>
                <w:szCs w:val="20"/>
                <w:rtl/>
              </w:rPr>
              <w:t>تغ</w:t>
            </w:r>
            <w:r w:rsidRPr="006829AC">
              <w:rPr>
                <w:rFonts w:cs="B Yekan" w:hint="cs"/>
                <w:sz w:val="20"/>
                <w:szCs w:val="20"/>
                <w:rtl/>
              </w:rPr>
              <w:t>یی</w:t>
            </w:r>
            <w:r w:rsidRPr="006829AC">
              <w:rPr>
                <w:rFonts w:cs="B Yekan" w:hint="eastAsia"/>
                <w:sz w:val="20"/>
                <w:szCs w:val="20"/>
                <w:rtl/>
              </w:rPr>
              <w:t>ر</w:t>
            </w:r>
            <w:r w:rsidRPr="006829AC">
              <w:rPr>
                <w:rFonts w:cs="B Yekan"/>
                <w:sz w:val="20"/>
                <w:szCs w:val="20"/>
                <w:rtl/>
              </w:rPr>
              <w:t xml:space="preserve"> </w:t>
            </w:r>
            <w:r w:rsidRPr="006829AC">
              <w:rPr>
                <w:rFonts w:cs="B Yekan" w:hint="eastAsia"/>
                <w:sz w:val="20"/>
                <w:szCs w:val="20"/>
                <w:rtl/>
              </w:rPr>
              <w:t>مس</w:t>
            </w:r>
            <w:r w:rsidRPr="006829AC">
              <w:rPr>
                <w:rFonts w:cs="B Yekan" w:hint="cs"/>
                <w:sz w:val="20"/>
                <w:szCs w:val="20"/>
                <w:rtl/>
              </w:rPr>
              <w:t>ی</w:t>
            </w:r>
            <w:r w:rsidRPr="006829AC">
              <w:rPr>
                <w:rFonts w:cs="B Yekan" w:hint="eastAsia"/>
                <w:sz w:val="20"/>
                <w:szCs w:val="20"/>
                <w:rtl/>
              </w:rPr>
              <w:t>رها</w:t>
            </w:r>
            <w:r w:rsidRPr="006829AC">
              <w:rPr>
                <w:rFonts w:cs="B Yekan"/>
                <w:sz w:val="20"/>
                <w:szCs w:val="20"/>
              </w:rPr>
              <w:t>.</w:t>
            </w:r>
          </w:p>
          <w:p w:rsidR="00F538C4" w:rsidRPr="006829AC" w:rsidRDefault="00F538C4" w:rsidP="00F84A06">
            <w:pPr>
              <w:bidi/>
              <w:rPr>
                <w:rFonts w:cs="B Yekan"/>
                <w:sz w:val="20"/>
                <w:szCs w:val="20"/>
              </w:rPr>
            </w:pPr>
            <w:r w:rsidRPr="006829AC">
              <w:rPr>
                <w:rFonts w:cs="B Yekan" w:hint="eastAsia"/>
                <w:sz w:val="20"/>
                <w:szCs w:val="20"/>
                <w:rtl/>
              </w:rPr>
              <w:t>به</w:t>
            </w:r>
            <w:r w:rsidRPr="006829AC">
              <w:rPr>
                <w:rFonts w:cs="B Yekan" w:hint="cs"/>
                <w:sz w:val="20"/>
                <w:szCs w:val="20"/>
                <w:rtl/>
              </w:rPr>
              <w:t>ی</w:t>
            </w:r>
            <w:r w:rsidRPr="006829AC">
              <w:rPr>
                <w:rFonts w:cs="B Yekan" w:hint="eastAsia"/>
                <w:sz w:val="20"/>
                <w:szCs w:val="20"/>
                <w:rtl/>
              </w:rPr>
              <w:t>نه</w:t>
            </w:r>
            <w:r w:rsidRPr="006829AC">
              <w:rPr>
                <w:rFonts w:cs="B Yekan"/>
                <w:sz w:val="20"/>
                <w:szCs w:val="20"/>
                <w:rtl/>
              </w:rPr>
              <w:t xml:space="preserve"> </w:t>
            </w:r>
            <w:r w:rsidRPr="006829AC">
              <w:rPr>
                <w:rFonts w:cs="B Yekan" w:hint="eastAsia"/>
                <w:sz w:val="20"/>
                <w:szCs w:val="20"/>
                <w:rtl/>
              </w:rPr>
              <w:t>ساز</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مناسب</w:t>
            </w:r>
            <w:r w:rsidRPr="006829AC">
              <w:rPr>
                <w:rFonts w:cs="B Yekan"/>
                <w:sz w:val="20"/>
                <w:szCs w:val="20"/>
                <w:rtl/>
              </w:rPr>
              <w:t xml:space="preserve"> </w:t>
            </w:r>
            <w:r w:rsidRPr="006829AC">
              <w:rPr>
                <w:rFonts w:cs="B Yekan" w:hint="eastAsia"/>
                <w:sz w:val="20"/>
                <w:szCs w:val="20"/>
                <w:rtl/>
              </w:rPr>
              <w:t>تصاو</w:t>
            </w:r>
            <w:r w:rsidRPr="006829AC">
              <w:rPr>
                <w:rFonts w:cs="B Yekan" w:hint="cs"/>
                <w:sz w:val="20"/>
                <w:szCs w:val="20"/>
                <w:rtl/>
              </w:rPr>
              <w:t>ی</w:t>
            </w:r>
            <w:r w:rsidRPr="006829AC">
              <w:rPr>
                <w:rFonts w:cs="B Yekan" w:hint="eastAsia"/>
                <w:sz w:val="20"/>
                <w:szCs w:val="20"/>
                <w:rtl/>
              </w:rPr>
              <w:t>ر</w:t>
            </w:r>
            <w:r w:rsidRPr="006829AC">
              <w:rPr>
                <w:rFonts w:cs="B Yekan"/>
                <w:sz w:val="20"/>
                <w:szCs w:val="20"/>
                <w:rtl/>
              </w:rPr>
              <w:t xml:space="preserve"> </w:t>
            </w:r>
            <w:r w:rsidRPr="006829AC">
              <w:rPr>
                <w:rFonts w:cs="B Yekan" w:hint="eastAsia"/>
                <w:sz w:val="20"/>
                <w:szCs w:val="20"/>
                <w:rtl/>
              </w:rPr>
              <w:t>م</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تواند</w:t>
            </w:r>
            <w:r w:rsidRPr="006829AC">
              <w:rPr>
                <w:rFonts w:cs="B Yekan"/>
                <w:sz w:val="20"/>
                <w:szCs w:val="20"/>
                <w:rtl/>
              </w:rPr>
              <w:t xml:space="preserve"> </w:t>
            </w:r>
            <w:r w:rsidRPr="006829AC">
              <w:rPr>
                <w:rFonts w:cs="B Yekan" w:hint="eastAsia"/>
                <w:sz w:val="20"/>
                <w:szCs w:val="20"/>
                <w:rtl/>
              </w:rPr>
              <w:t>به</w:t>
            </w:r>
            <w:r w:rsidRPr="006829AC">
              <w:rPr>
                <w:rFonts w:cs="B Yekan"/>
                <w:sz w:val="20"/>
                <w:szCs w:val="20"/>
                <w:rtl/>
              </w:rPr>
              <w:t xml:space="preserve"> </w:t>
            </w:r>
            <w:r w:rsidRPr="006829AC">
              <w:rPr>
                <w:rFonts w:cs="B Yekan" w:hint="eastAsia"/>
                <w:sz w:val="20"/>
                <w:szCs w:val="20"/>
                <w:rtl/>
              </w:rPr>
              <w:t>کاهش</w:t>
            </w:r>
            <w:r w:rsidRPr="006829AC">
              <w:rPr>
                <w:rFonts w:cs="B Yekan"/>
                <w:sz w:val="20"/>
                <w:szCs w:val="20"/>
                <w:rtl/>
              </w:rPr>
              <w:t xml:space="preserve"> </w:t>
            </w:r>
            <w:r w:rsidRPr="006829AC">
              <w:rPr>
                <w:rFonts w:cs="B Yekan" w:hint="eastAsia"/>
                <w:sz w:val="20"/>
                <w:szCs w:val="20"/>
                <w:rtl/>
              </w:rPr>
              <w:t>حجم</w:t>
            </w:r>
            <w:r w:rsidRPr="006829AC">
              <w:rPr>
                <w:rFonts w:cs="B Yekan"/>
                <w:sz w:val="20"/>
                <w:szCs w:val="20"/>
                <w:rtl/>
              </w:rPr>
              <w:t xml:space="preserve"> </w:t>
            </w:r>
            <w:r w:rsidRPr="006829AC">
              <w:rPr>
                <w:rFonts w:cs="B Yekan" w:hint="eastAsia"/>
                <w:sz w:val="20"/>
                <w:szCs w:val="20"/>
                <w:rtl/>
              </w:rPr>
              <w:t>فا</w:t>
            </w:r>
            <w:r w:rsidRPr="006829AC">
              <w:rPr>
                <w:rFonts w:cs="B Yekan" w:hint="cs"/>
                <w:sz w:val="20"/>
                <w:szCs w:val="20"/>
                <w:rtl/>
              </w:rPr>
              <w:t>ی</w:t>
            </w:r>
            <w:r w:rsidRPr="006829AC">
              <w:rPr>
                <w:rFonts w:cs="B Yekan" w:hint="eastAsia"/>
                <w:sz w:val="20"/>
                <w:szCs w:val="20"/>
                <w:rtl/>
              </w:rPr>
              <w:t>ل</w:t>
            </w:r>
            <w:r w:rsidRPr="006829AC">
              <w:rPr>
                <w:rFonts w:cs="B Yekan"/>
                <w:sz w:val="20"/>
                <w:szCs w:val="20"/>
                <w:rtl/>
              </w:rPr>
              <w:t xml:space="preserve"> </w:t>
            </w:r>
            <w:r w:rsidRPr="006829AC">
              <w:rPr>
                <w:rFonts w:cs="B Yekan" w:hint="eastAsia"/>
                <w:sz w:val="20"/>
                <w:szCs w:val="20"/>
                <w:rtl/>
              </w:rPr>
              <w:t>و</w:t>
            </w:r>
            <w:r w:rsidRPr="006829AC">
              <w:rPr>
                <w:rFonts w:cs="B Yekan"/>
                <w:sz w:val="20"/>
                <w:szCs w:val="20"/>
                <w:rtl/>
              </w:rPr>
              <w:t xml:space="preserve"> </w:t>
            </w:r>
            <w:r w:rsidRPr="006829AC">
              <w:rPr>
                <w:rFonts w:cs="B Yekan" w:hint="eastAsia"/>
                <w:sz w:val="20"/>
                <w:szCs w:val="20"/>
                <w:rtl/>
              </w:rPr>
              <w:t>بهبود</w:t>
            </w:r>
            <w:r w:rsidRPr="006829AC">
              <w:rPr>
                <w:rFonts w:cs="B Yekan"/>
                <w:sz w:val="20"/>
                <w:szCs w:val="20"/>
                <w:rtl/>
              </w:rPr>
              <w:t xml:space="preserve"> </w:t>
            </w:r>
            <w:r w:rsidRPr="006829AC">
              <w:rPr>
                <w:rFonts w:cs="B Yekan" w:hint="eastAsia"/>
                <w:sz w:val="20"/>
                <w:szCs w:val="20"/>
                <w:rtl/>
              </w:rPr>
              <w:t>سرعت</w:t>
            </w:r>
            <w:r w:rsidRPr="006829AC">
              <w:rPr>
                <w:rFonts w:cs="B Yekan"/>
                <w:sz w:val="20"/>
                <w:szCs w:val="20"/>
                <w:rtl/>
              </w:rPr>
              <w:t xml:space="preserve"> </w:t>
            </w:r>
            <w:r w:rsidRPr="006829AC">
              <w:rPr>
                <w:rFonts w:cs="B Yekan" w:hint="eastAsia"/>
                <w:sz w:val="20"/>
                <w:szCs w:val="20"/>
                <w:rtl/>
              </w:rPr>
              <w:t>بار</w:t>
            </w:r>
            <w:r w:rsidRPr="006829AC">
              <w:rPr>
                <w:rFonts w:cs="B Yekan"/>
                <w:sz w:val="20"/>
                <w:szCs w:val="20"/>
                <w:rtl/>
              </w:rPr>
              <w:t xml:space="preserve"> </w:t>
            </w:r>
            <w:r w:rsidRPr="006829AC">
              <w:rPr>
                <w:rFonts w:cs="B Yekan" w:hint="eastAsia"/>
                <w:sz w:val="20"/>
                <w:szCs w:val="20"/>
                <w:rtl/>
              </w:rPr>
              <w:t>کمک</w:t>
            </w:r>
            <w:r w:rsidRPr="006829AC">
              <w:rPr>
                <w:rFonts w:cs="B Yekan"/>
                <w:sz w:val="20"/>
                <w:szCs w:val="20"/>
                <w:rtl/>
              </w:rPr>
              <w:t xml:space="preserve"> </w:t>
            </w:r>
            <w:r w:rsidRPr="006829AC">
              <w:rPr>
                <w:rFonts w:cs="B Yekan" w:hint="eastAsia"/>
                <w:sz w:val="20"/>
                <w:szCs w:val="20"/>
                <w:rtl/>
              </w:rPr>
              <w:t>کند</w:t>
            </w:r>
            <w:r w:rsidRPr="006829AC">
              <w:rPr>
                <w:rFonts w:cs="B Yekan"/>
                <w:sz w:val="20"/>
                <w:szCs w:val="20"/>
              </w:rPr>
              <w:t>.</w:t>
            </w:r>
          </w:p>
          <w:p w:rsidR="003E51E1" w:rsidRPr="006829AC" w:rsidRDefault="00F538C4" w:rsidP="00F84A06">
            <w:pPr>
              <w:bidi/>
              <w:rPr>
                <w:rFonts w:cs="B Yekan"/>
                <w:sz w:val="20"/>
                <w:szCs w:val="20"/>
              </w:rPr>
            </w:pPr>
            <w:r w:rsidRPr="006829AC">
              <w:rPr>
                <w:rFonts w:cs="B Yekan" w:hint="eastAsia"/>
                <w:sz w:val="20"/>
                <w:szCs w:val="20"/>
                <w:rtl/>
              </w:rPr>
              <w:t>تحق</w:t>
            </w:r>
            <w:r w:rsidRPr="006829AC">
              <w:rPr>
                <w:rFonts w:cs="B Yekan" w:hint="cs"/>
                <w:sz w:val="20"/>
                <w:szCs w:val="20"/>
                <w:rtl/>
              </w:rPr>
              <w:t>ی</w:t>
            </w:r>
            <w:r w:rsidRPr="006829AC">
              <w:rPr>
                <w:rFonts w:cs="B Yekan" w:hint="eastAsia"/>
                <w:sz w:val="20"/>
                <w:szCs w:val="20"/>
                <w:rtl/>
              </w:rPr>
              <w:t>قات</w:t>
            </w:r>
            <w:r w:rsidRPr="006829AC">
              <w:rPr>
                <w:rFonts w:cs="B Yekan"/>
                <w:sz w:val="20"/>
                <w:szCs w:val="20"/>
                <w:rtl/>
              </w:rPr>
              <w:t xml:space="preserve"> </w:t>
            </w:r>
            <w:r w:rsidRPr="006829AC">
              <w:rPr>
                <w:rFonts w:cs="B Yekan" w:hint="eastAsia"/>
                <w:sz w:val="20"/>
                <w:szCs w:val="20"/>
                <w:rtl/>
              </w:rPr>
              <w:t>نشان</w:t>
            </w:r>
            <w:r w:rsidRPr="006829AC">
              <w:rPr>
                <w:rFonts w:cs="B Yekan"/>
                <w:sz w:val="20"/>
                <w:szCs w:val="20"/>
                <w:rtl/>
              </w:rPr>
              <w:t xml:space="preserve"> </w:t>
            </w:r>
            <w:r w:rsidRPr="006829AC">
              <w:rPr>
                <w:rFonts w:cs="B Yekan" w:hint="eastAsia"/>
                <w:sz w:val="20"/>
                <w:szCs w:val="20"/>
                <w:rtl/>
              </w:rPr>
              <w:t>داده</w:t>
            </w:r>
            <w:r w:rsidRPr="006829AC">
              <w:rPr>
                <w:rFonts w:cs="B Yekan"/>
                <w:sz w:val="20"/>
                <w:szCs w:val="20"/>
                <w:rtl/>
              </w:rPr>
              <w:t xml:space="preserve"> </w:t>
            </w:r>
            <w:r w:rsidRPr="006829AC">
              <w:rPr>
                <w:rFonts w:cs="B Yekan" w:hint="eastAsia"/>
                <w:sz w:val="20"/>
                <w:szCs w:val="20"/>
                <w:rtl/>
              </w:rPr>
              <w:t>است</w:t>
            </w:r>
            <w:r w:rsidRPr="006829AC">
              <w:rPr>
                <w:rFonts w:cs="B Yekan"/>
                <w:sz w:val="20"/>
                <w:szCs w:val="20"/>
                <w:rtl/>
              </w:rPr>
              <w:t xml:space="preserve"> </w:t>
            </w:r>
            <w:r w:rsidRPr="006829AC">
              <w:rPr>
                <w:rFonts w:cs="B Yekan" w:hint="eastAsia"/>
                <w:sz w:val="20"/>
                <w:szCs w:val="20"/>
                <w:rtl/>
              </w:rPr>
              <w:t>که</w:t>
            </w:r>
            <w:r w:rsidRPr="006829AC">
              <w:rPr>
                <w:rFonts w:cs="B Yekan"/>
                <w:sz w:val="20"/>
                <w:szCs w:val="20"/>
                <w:rtl/>
              </w:rPr>
              <w:t xml:space="preserve"> </w:t>
            </w:r>
            <w:r w:rsidRPr="006829AC">
              <w:rPr>
                <w:rFonts w:cs="B Yekan" w:hint="eastAsia"/>
                <w:sz w:val="20"/>
                <w:szCs w:val="20"/>
                <w:rtl/>
              </w:rPr>
              <w:t>استفاده</w:t>
            </w:r>
            <w:r w:rsidRPr="006829AC">
              <w:rPr>
                <w:rFonts w:cs="B Yekan"/>
                <w:sz w:val="20"/>
                <w:szCs w:val="20"/>
                <w:rtl/>
              </w:rPr>
              <w:t xml:space="preserve"> </w:t>
            </w:r>
            <w:r w:rsidRPr="006829AC">
              <w:rPr>
                <w:rFonts w:cs="B Yekan" w:hint="eastAsia"/>
                <w:sz w:val="20"/>
                <w:szCs w:val="20"/>
                <w:rtl/>
              </w:rPr>
              <w:t>از</w:t>
            </w:r>
            <w:r w:rsidRPr="006829AC">
              <w:rPr>
                <w:rFonts w:cs="B Yekan"/>
                <w:sz w:val="20"/>
                <w:szCs w:val="20"/>
                <w:rtl/>
              </w:rPr>
              <w:t xml:space="preserve"> </w:t>
            </w:r>
            <w:r w:rsidRPr="006829AC">
              <w:rPr>
                <w:rFonts w:cs="B Yekan" w:hint="eastAsia"/>
                <w:sz w:val="20"/>
                <w:szCs w:val="20"/>
                <w:rtl/>
              </w:rPr>
              <w:t>تصاو</w:t>
            </w:r>
            <w:r w:rsidRPr="006829AC">
              <w:rPr>
                <w:rFonts w:cs="B Yekan" w:hint="cs"/>
                <w:sz w:val="20"/>
                <w:szCs w:val="20"/>
                <w:rtl/>
              </w:rPr>
              <w:t>ی</w:t>
            </w:r>
            <w:r w:rsidRPr="006829AC">
              <w:rPr>
                <w:rFonts w:cs="B Yekan" w:hint="eastAsia"/>
                <w:sz w:val="20"/>
                <w:szCs w:val="20"/>
                <w:rtl/>
              </w:rPr>
              <w:t>ر</w:t>
            </w:r>
            <w:r w:rsidRPr="006829AC">
              <w:rPr>
                <w:rFonts w:cs="B Yekan"/>
                <w:sz w:val="20"/>
                <w:szCs w:val="20"/>
                <w:rtl/>
              </w:rPr>
              <w:t xml:space="preserve"> </w:t>
            </w:r>
            <w:r w:rsidRPr="006829AC">
              <w:rPr>
                <w:rFonts w:cs="B Yekan" w:hint="eastAsia"/>
                <w:sz w:val="20"/>
                <w:szCs w:val="20"/>
                <w:rtl/>
              </w:rPr>
              <w:t>با</w:t>
            </w:r>
            <w:r w:rsidRPr="006829AC">
              <w:rPr>
                <w:rFonts w:cs="B Yekan"/>
                <w:sz w:val="20"/>
                <w:szCs w:val="20"/>
                <w:rtl/>
              </w:rPr>
              <w:t xml:space="preserve"> </w:t>
            </w:r>
            <w:r w:rsidRPr="006829AC">
              <w:rPr>
                <w:rFonts w:cs="B Yekan" w:hint="eastAsia"/>
                <w:sz w:val="20"/>
                <w:szCs w:val="20"/>
                <w:rtl/>
              </w:rPr>
              <w:t>ک</w:t>
            </w:r>
            <w:r w:rsidRPr="006829AC">
              <w:rPr>
                <w:rFonts w:cs="B Yekan" w:hint="cs"/>
                <w:sz w:val="20"/>
                <w:szCs w:val="20"/>
                <w:rtl/>
              </w:rPr>
              <w:t>ی</w:t>
            </w:r>
            <w:r w:rsidRPr="006829AC">
              <w:rPr>
                <w:rFonts w:cs="B Yekan" w:hint="eastAsia"/>
                <w:sz w:val="20"/>
                <w:szCs w:val="20"/>
                <w:rtl/>
              </w:rPr>
              <w:t>ف</w:t>
            </w:r>
            <w:r w:rsidRPr="006829AC">
              <w:rPr>
                <w:rFonts w:cs="B Yekan" w:hint="cs"/>
                <w:sz w:val="20"/>
                <w:szCs w:val="20"/>
                <w:rtl/>
              </w:rPr>
              <w:t>ی</w:t>
            </w:r>
            <w:r w:rsidRPr="006829AC">
              <w:rPr>
                <w:rFonts w:cs="B Yekan" w:hint="eastAsia"/>
                <w:sz w:val="20"/>
                <w:szCs w:val="20"/>
                <w:rtl/>
              </w:rPr>
              <w:t>ت</w:t>
            </w:r>
            <w:r w:rsidRPr="006829AC">
              <w:rPr>
                <w:rFonts w:cs="B Yekan"/>
                <w:sz w:val="20"/>
                <w:szCs w:val="20"/>
                <w:rtl/>
              </w:rPr>
              <w:t xml:space="preserve"> </w:t>
            </w:r>
            <w:r w:rsidRPr="006829AC">
              <w:rPr>
                <w:rFonts w:cs="B Yekan" w:hint="eastAsia"/>
                <w:sz w:val="20"/>
                <w:szCs w:val="20"/>
                <w:rtl/>
              </w:rPr>
              <w:t>خوب</w:t>
            </w:r>
            <w:r w:rsidRPr="006829AC">
              <w:rPr>
                <w:rFonts w:cs="B Yekan"/>
                <w:sz w:val="20"/>
                <w:szCs w:val="20"/>
                <w:rtl/>
              </w:rPr>
              <w:t xml:space="preserve"> </w:t>
            </w:r>
            <w:r w:rsidRPr="006829AC">
              <w:rPr>
                <w:rFonts w:cs="B Yekan" w:hint="eastAsia"/>
                <w:sz w:val="20"/>
                <w:szCs w:val="20"/>
                <w:rtl/>
              </w:rPr>
              <w:t>م</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تواند</w:t>
            </w:r>
            <w:r w:rsidRPr="006829AC">
              <w:rPr>
                <w:rFonts w:cs="B Yekan"/>
                <w:sz w:val="20"/>
                <w:szCs w:val="20"/>
                <w:rtl/>
              </w:rPr>
              <w:t xml:space="preserve"> </w:t>
            </w:r>
            <w:r w:rsidRPr="006829AC">
              <w:rPr>
                <w:rFonts w:cs="B Yekan" w:hint="eastAsia"/>
                <w:sz w:val="20"/>
                <w:szCs w:val="20"/>
                <w:rtl/>
              </w:rPr>
              <w:t>نرخ</w:t>
            </w:r>
            <w:r w:rsidRPr="006829AC">
              <w:rPr>
                <w:rFonts w:cs="B Yekan"/>
                <w:sz w:val="20"/>
                <w:szCs w:val="20"/>
                <w:rtl/>
              </w:rPr>
              <w:t xml:space="preserve"> </w:t>
            </w:r>
            <w:r w:rsidRPr="006829AC">
              <w:rPr>
                <w:rFonts w:cs="B Yekan" w:hint="eastAsia"/>
                <w:sz w:val="20"/>
                <w:szCs w:val="20"/>
                <w:rtl/>
              </w:rPr>
              <w:t>تبد</w:t>
            </w:r>
            <w:r w:rsidRPr="006829AC">
              <w:rPr>
                <w:rFonts w:cs="B Yekan" w:hint="cs"/>
                <w:sz w:val="20"/>
                <w:szCs w:val="20"/>
                <w:rtl/>
              </w:rPr>
              <w:t>ی</w:t>
            </w:r>
            <w:r w:rsidRPr="006829AC">
              <w:rPr>
                <w:rFonts w:cs="B Yekan" w:hint="eastAsia"/>
                <w:sz w:val="20"/>
                <w:szCs w:val="20"/>
                <w:rtl/>
              </w:rPr>
              <w:t>ل</w:t>
            </w:r>
            <w:r w:rsidRPr="006829AC">
              <w:rPr>
                <w:rFonts w:cs="B Yekan"/>
                <w:sz w:val="20"/>
                <w:szCs w:val="20"/>
                <w:rtl/>
              </w:rPr>
              <w:t xml:space="preserve"> </w:t>
            </w:r>
            <w:r w:rsidRPr="006829AC">
              <w:rPr>
                <w:rFonts w:cs="B Yekan" w:hint="eastAsia"/>
                <w:sz w:val="20"/>
                <w:szCs w:val="20"/>
                <w:rtl/>
              </w:rPr>
              <w:t>را</w:t>
            </w:r>
            <w:r w:rsidRPr="006829AC">
              <w:rPr>
                <w:rFonts w:cs="B Yekan"/>
                <w:sz w:val="20"/>
                <w:szCs w:val="20"/>
                <w:rtl/>
              </w:rPr>
              <w:t xml:space="preserve"> </w:t>
            </w:r>
            <w:r w:rsidRPr="006829AC">
              <w:rPr>
                <w:rFonts w:cs="B Yekan" w:hint="eastAsia"/>
                <w:sz w:val="20"/>
                <w:szCs w:val="20"/>
                <w:rtl/>
              </w:rPr>
              <w:t>افزا</w:t>
            </w:r>
            <w:r w:rsidRPr="006829AC">
              <w:rPr>
                <w:rFonts w:cs="B Yekan" w:hint="cs"/>
                <w:sz w:val="20"/>
                <w:szCs w:val="20"/>
                <w:rtl/>
              </w:rPr>
              <w:t>ی</w:t>
            </w:r>
            <w:r w:rsidRPr="006829AC">
              <w:rPr>
                <w:rFonts w:cs="B Yekan" w:hint="eastAsia"/>
                <w:sz w:val="20"/>
                <w:szCs w:val="20"/>
                <w:rtl/>
              </w:rPr>
              <w:t>ش</w:t>
            </w:r>
            <w:r w:rsidRPr="006829AC">
              <w:rPr>
                <w:rFonts w:cs="B Yekan"/>
                <w:sz w:val="20"/>
                <w:szCs w:val="20"/>
                <w:rtl/>
              </w:rPr>
              <w:t xml:space="preserve"> </w:t>
            </w:r>
            <w:r w:rsidRPr="006829AC">
              <w:rPr>
                <w:rFonts w:cs="B Yekan" w:hint="eastAsia"/>
                <w:sz w:val="20"/>
                <w:szCs w:val="20"/>
                <w:rtl/>
              </w:rPr>
              <w:t>دهد</w:t>
            </w:r>
            <w:r w:rsidRPr="006829AC">
              <w:rPr>
                <w:rFonts w:cs="B Yekan"/>
                <w:sz w:val="20"/>
                <w:szCs w:val="20"/>
                <w:rtl/>
              </w:rPr>
              <w:t xml:space="preserve">. </w:t>
            </w:r>
            <w:r w:rsidRPr="006829AC">
              <w:rPr>
                <w:rFonts w:cs="B Yekan" w:hint="eastAsia"/>
                <w:sz w:val="20"/>
                <w:szCs w:val="20"/>
                <w:rtl/>
              </w:rPr>
              <w:t>به</w:t>
            </w:r>
            <w:r w:rsidRPr="006829AC">
              <w:rPr>
                <w:rFonts w:cs="B Yekan"/>
                <w:sz w:val="20"/>
                <w:szCs w:val="20"/>
                <w:rtl/>
              </w:rPr>
              <w:t xml:space="preserve"> </w:t>
            </w:r>
            <w:r w:rsidRPr="006829AC">
              <w:rPr>
                <w:rFonts w:cs="B Yekan" w:hint="eastAsia"/>
                <w:sz w:val="20"/>
                <w:szCs w:val="20"/>
                <w:rtl/>
              </w:rPr>
              <w:t>طور</w:t>
            </w:r>
            <w:r w:rsidRPr="006829AC">
              <w:rPr>
                <w:rFonts w:cs="B Yekan"/>
                <w:sz w:val="20"/>
                <w:szCs w:val="20"/>
                <w:rtl/>
              </w:rPr>
              <w:t xml:space="preserve"> </w:t>
            </w:r>
            <w:r w:rsidRPr="006829AC">
              <w:rPr>
                <w:rFonts w:cs="B Yekan" w:hint="eastAsia"/>
                <w:sz w:val="20"/>
                <w:szCs w:val="20"/>
                <w:rtl/>
              </w:rPr>
              <w:t>مناسب</w:t>
            </w:r>
            <w:r w:rsidRPr="006829AC">
              <w:rPr>
                <w:rFonts w:cs="B Yekan"/>
                <w:sz w:val="20"/>
                <w:szCs w:val="20"/>
                <w:rtl/>
              </w:rPr>
              <w:t xml:space="preserve"> </w:t>
            </w:r>
            <w:r w:rsidRPr="006829AC">
              <w:rPr>
                <w:rFonts w:cs="B Yekan" w:hint="eastAsia"/>
                <w:sz w:val="20"/>
                <w:szCs w:val="20"/>
                <w:rtl/>
              </w:rPr>
              <w:t>به</w:t>
            </w:r>
            <w:r w:rsidRPr="006829AC">
              <w:rPr>
                <w:rFonts w:cs="B Yekan" w:hint="cs"/>
                <w:sz w:val="20"/>
                <w:szCs w:val="20"/>
                <w:rtl/>
              </w:rPr>
              <w:t>ی</w:t>
            </w:r>
            <w:r w:rsidRPr="006829AC">
              <w:rPr>
                <w:rFonts w:cs="B Yekan" w:hint="eastAsia"/>
                <w:sz w:val="20"/>
                <w:szCs w:val="20"/>
                <w:rtl/>
              </w:rPr>
              <w:t>نه</w:t>
            </w:r>
            <w:r w:rsidRPr="006829AC">
              <w:rPr>
                <w:rFonts w:cs="B Yekan"/>
                <w:sz w:val="20"/>
                <w:szCs w:val="20"/>
                <w:rtl/>
              </w:rPr>
              <w:t xml:space="preserve"> </w:t>
            </w:r>
            <w:r w:rsidRPr="006829AC">
              <w:rPr>
                <w:rFonts w:cs="B Yekan" w:hint="eastAsia"/>
                <w:sz w:val="20"/>
                <w:szCs w:val="20"/>
                <w:rtl/>
              </w:rPr>
              <w:t>ساز</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lastRenderedPageBreak/>
              <w:t>تصاو</w:t>
            </w:r>
            <w:r w:rsidRPr="006829AC">
              <w:rPr>
                <w:rFonts w:cs="B Yekan" w:hint="cs"/>
                <w:sz w:val="20"/>
                <w:szCs w:val="20"/>
                <w:rtl/>
              </w:rPr>
              <w:t>ی</w:t>
            </w:r>
            <w:r w:rsidRPr="006829AC">
              <w:rPr>
                <w:rFonts w:cs="B Yekan" w:hint="eastAsia"/>
                <w:sz w:val="20"/>
                <w:szCs w:val="20"/>
                <w:rtl/>
              </w:rPr>
              <w:t>ر</w:t>
            </w:r>
            <w:r w:rsidRPr="006829AC">
              <w:rPr>
                <w:rFonts w:cs="B Yekan"/>
                <w:sz w:val="20"/>
                <w:szCs w:val="20"/>
                <w:rtl/>
              </w:rPr>
              <w:t xml:space="preserve"> </w:t>
            </w:r>
            <w:r w:rsidRPr="006829AC">
              <w:rPr>
                <w:rFonts w:cs="B Yekan" w:hint="eastAsia"/>
                <w:sz w:val="20"/>
                <w:szCs w:val="20"/>
                <w:rtl/>
              </w:rPr>
              <w:t>شما</w:t>
            </w:r>
            <w:r w:rsidRPr="006829AC">
              <w:rPr>
                <w:rFonts w:cs="B Yekan"/>
                <w:sz w:val="20"/>
                <w:szCs w:val="20"/>
                <w:rtl/>
              </w:rPr>
              <w:t xml:space="preserve"> </w:t>
            </w:r>
            <w:r w:rsidRPr="006829AC">
              <w:rPr>
                <w:rFonts w:cs="B Yekan" w:hint="eastAsia"/>
                <w:sz w:val="20"/>
                <w:szCs w:val="20"/>
                <w:rtl/>
              </w:rPr>
              <w:t>م</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تواند</w:t>
            </w:r>
            <w:r w:rsidRPr="006829AC">
              <w:rPr>
                <w:rFonts w:cs="B Yekan"/>
                <w:sz w:val="20"/>
                <w:szCs w:val="20"/>
                <w:rtl/>
              </w:rPr>
              <w:t xml:space="preserve"> </w:t>
            </w:r>
            <w:r w:rsidRPr="006829AC">
              <w:rPr>
                <w:rFonts w:cs="B Yekan" w:hint="eastAsia"/>
                <w:sz w:val="20"/>
                <w:szCs w:val="20"/>
                <w:rtl/>
              </w:rPr>
              <w:t>به</w:t>
            </w:r>
            <w:r w:rsidRPr="006829AC">
              <w:rPr>
                <w:rFonts w:cs="B Yekan"/>
                <w:sz w:val="20"/>
                <w:szCs w:val="20"/>
                <w:rtl/>
              </w:rPr>
              <w:t xml:space="preserve"> </w:t>
            </w:r>
            <w:r w:rsidRPr="006829AC">
              <w:rPr>
                <w:rFonts w:cs="B Yekan" w:hint="eastAsia"/>
                <w:sz w:val="20"/>
                <w:szCs w:val="20"/>
                <w:rtl/>
              </w:rPr>
              <w:t>شما</w:t>
            </w:r>
            <w:r w:rsidRPr="006829AC">
              <w:rPr>
                <w:rFonts w:cs="B Yekan"/>
                <w:sz w:val="20"/>
                <w:szCs w:val="20"/>
                <w:rtl/>
              </w:rPr>
              <w:t xml:space="preserve"> </w:t>
            </w:r>
            <w:r w:rsidRPr="006829AC">
              <w:rPr>
                <w:rFonts w:cs="B Yekan" w:hint="eastAsia"/>
                <w:sz w:val="20"/>
                <w:szCs w:val="20"/>
                <w:rtl/>
              </w:rPr>
              <w:t>کمک</w:t>
            </w:r>
            <w:r w:rsidRPr="006829AC">
              <w:rPr>
                <w:rFonts w:cs="B Yekan"/>
                <w:sz w:val="20"/>
                <w:szCs w:val="20"/>
                <w:rtl/>
              </w:rPr>
              <w:t xml:space="preserve"> </w:t>
            </w:r>
            <w:r w:rsidRPr="006829AC">
              <w:rPr>
                <w:rFonts w:cs="B Yekan" w:hint="eastAsia"/>
                <w:sz w:val="20"/>
                <w:szCs w:val="20"/>
                <w:rtl/>
              </w:rPr>
              <w:t>کند</w:t>
            </w:r>
            <w:r w:rsidRPr="006829AC">
              <w:rPr>
                <w:rFonts w:cs="B Yekan"/>
                <w:sz w:val="20"/>
                <w:szCs w:val="20"/>
                <w:rtl/>
              </w:rPr>
              <w:t xml:space="preserve"> </w:t>
            </w:r>
            <w:r w:rsidRPr="006829AC">
              <w:rPr>
                <w:rFonts w:cs="B Yekan" w:hint="eastAsia"/>
                <w:sz w:val="20"/>
                <w:szCs w:val="20"/>
                <w:rtl/>
              </w:rPr>
              <w:t>از</w:t>
            </w:r>
            <w:r w:rsidRPr="006829AC">
              <w:rPr>
                <w:rFonts w:cs="B Yekan"/>
                <w:sz w:val="20"/>
                <w:szCs w:val="20"/>
                <w:rtl/>
              </w:rPr>
              <w:t xml:space="preserve"> </w:t>
            </w:r>
            <w:r w:rsidRPr="006829AC">
              <w:rPr>
                <w:rFonts w:cs="B Yekan" w:hint="eastAsia"/>
                <w:sz w:val="20"/>
                <w:szCs w:val="20"/>
                <w:rtl/>
              </w:rPr>
              <w:t>عکس</w:t>
            </w:r>
            <w:r w:rsidRPr="006829AC">
              <w:rPr>
                <w:rFonts w:cs="B Yekan"/>
                <w:sz w:val="20"/>
                <w:szCs w:val="20"/>
                <w:rtl/>
              </w:rPr>
              <w:t xml:space="preserve"> </w:t>
            </w:r>
            <w:r w:rsidRPr="006829AC">
              <w:rPr>
                <w:rFonts w:cs="B Yekan" w:hint="eastAsia"/>
                <w:sz w:val="20"/>
                <w:szCs w:val="20"/>
                <w:rtl/>
              </w:rPr>
              <w:t>ها</w:t>
            </w:r>
            <w:r w:rsidRPr="006829AC">
              <w:rPr>
                <w:rFonts w:cs="B Yekan"/>
                <w:sz w:val="20"/>
                <w:szCs w:val="20"/>
                <w:rtl/>
              </w:rPr>
              <w:t xml:space="preserve"> </w:t>
            </w:r>
            <w:r w:rsidRPr="006829AC">
              <w:rPr>
                <w:rFonts w:cs="B Yekan" w:hint="eastAsia"/>
                <w:sz w:val="20"/>
                <w:szCs w:val="20"/>
                <w:rtl/>
              </w:rPr>
              <w:t>برا</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ا</w:t>
            </w:r>
            <w:r w:rsidRPr="006829AC">
              <w:rPr>
                <w:rFonts w:cs="B Yekan" w:hint="cs"/>
                <w:sz w:val="20"/>
                <w:szCs w:val="20"/>
                <w:rtl/>
              </w:rPr>
              <w:t>ی</w:t>
            </w:r>
            <w:r w:rsidRPr="006829AC">
              <w:rPr>
                <w:rFonts w:cs="B Yekan" w:hint="eastAsia"/>
                <w:sz w:val="20"/>
                <w:szCs w:val="20"/>
                <w:rtl/>
              </w:rPr>
              <w:t>جاد</w:t>
            </w:r>
            <w:r w:rsidRPr="006829AC">
              <w:rPr>
                <w:rFonts w:cs="B Yekan"/>
                <w:sz w:val="20"/>
                <w:szCs w:val="20"/>
                <w:rtl/>
              </w:rPr>
              <w:t xml:space="preserve"> </w:t>
            </w:r>
            <w:r w:rsidRPr="006829AC">
              <w:rPr>
                <w:rFonts w:cs="B Yekan" w:hint="eastAsia"/>
                <w:sz w:val="20"/>
                <w:szCs w:val="20"/>
                <w:rtl/>
              </w:rPr>
              <w:t>همدل</w:t>
            </w:r>
            <w:r w:rsidRPr="006829AC">
              <w:rPr>
                <w:rFonts w:cs="B Yekan" w:hint="cs"/>
                <w:sz w:val="20"/>
                <w:szCs w:val="20"/>
                <w:rtl/>
              </w:rPr>
              <w:t>ی</w:t>
            </w:r>
            <w:r w:rsidRPr="006829AC">
              <w:rPr>
                <w:rFonts w:cs="B Yekan" w:hint="eastAsia"/>
                <w:sz w:val="20"/>
                <w:szCs w:val="20"/>
                <w:rtl/>
              </w:rPr>
              <w:t>،</w:t>
            </w:r>
            <w:r w:rsidRPr="006829AC">
              <w:rPr>
                <w:rFonts w:cs="B Yekan"/>
                <w:sz w:val="20"/>
                <w:szCs w:val="20"/>
                <w:rtl/>
              </w:rPr>
              <w:t xml:space="preserve"> </w:t>
            </w:r>
            <w:r w:rsidRPr="006829AC">
              <w:rPr>
                <w:rFonts w:cs="B Yekan" w:hint="eastAsia"/>
                <w:sz w:val="20"/>
                <w:szCs w:val="20"/>
                <w:rtl/>
              </w:rPr>
              <w:t>افزا</w:t>
            </w:r>
            <w:r w:rsidRPr="006829AC">
              <w:rPr>
                <w:rFonts w:cs="B Yekan" w:hint="cs"/>
                <w:sz w:val="20"/>
                <w:szCs w:val="20"/>
                <w:rtl/>
              </w:rPr>
              <w:t>ی</w:t>
            </w:r>
            <w:r w:rsidRPr="006829AC">
              <w:rPr>
                <w:rFonts w:cs="B Yekan" w:hint="eastAsia"/>
                <w:sz w:val="20"/>
                <w:szCs w:val="20"/>
                <w:rtl/>
              </w:rPr>
              <w:t>ش</w:t>
            </w:r>
            <w:r w:rsidRPr="006829AC">
              <w:rPr>
                <w:rFonts w:cs="B Yekan"/>
                <w:sz w:val="20"/>
                <w:szCs w:val="20"/>
                <w:rtl/>
              </w:rPr>
              <w:t xml:space="preserve"> </w:t>
            </w:r>
            <w:r w:rsidRPr="006829AC">
              <w:rPr>
                <w:rFonts w:cs="B Yekan" w:hint="eastAsia"/>
                <w:sz w:val="20"/>
                <w:szCs w:val="20"/>
                <w:rtl/>
              </w:rPr>
              <w:t>اعتماد</w:t>
            </w:r>
            <w:r w:rsidRPr="006829AC">
              <w:rPr>
                <w:rFonts w:cs="B Yekan"/>
                <w:sz w:val="20"/>
                <w:szCs w:val="20"/>
                <w:rtl/>
              </w:rPr>
              <w:t xml:space="preserve"> </w:t>
            </w:r>
            <w:r w:rsidRPr="006829AC">
              <w:rPr>
                <w:rFonts w:cs="B Yekan" w:hint="eastAsia"/>
                <w:sz w:val="20"/>
                <w:szCs w:val="20"/>
                <w:rtl/>
              </w:rPr>
              <w:t>و</w:t>
            </w:r>
            <w:r w:rsidRPr="006829AC">
              <w:rPr>
                <w:rFonts w:cs="B Yekan"/>
                <w:sz w:val="20"/>
                <w:szCs w:val="20"/>
                <w:rtl/>
              </w:rPr>
              <w:t xml:space="preserve"> </w:t>
            </w:r>
            <w:r w:rsidRPr="006829AC">
              <w:rPr>
                <w:rFonts w:cs="B Yekan" w:hint="eastAsia"/>
                <w:sz w:val="20"/>
                <w:szCs w:val="20"/>
                <w:rtl/>
              </w:rPr>
              <w:t>بهبود</w:t>
            </w:r>
            <w:r w:rsidRPr="006829AC">
              <w:rPr>
                <w:rFonts w:cs="B Yekan"/>
                <w:sz w:val="20"/>
                <w:szCs w:val="20"/>
                <w:rtl/>
              </w:rPr>
              <w:t xml:space="preserve"> </w:t>
            </w:r>
            <w:r w:rsidRPr="006829AC">
              <w:rPr>
                <w:rFonts w:cs="B Yekan" w:hint="eastAsia"/>
                <w:sz w:val="20"/>
                <w:szCs w:val="20"/>
                <w:rtl/>
              </w:rPr>
              <w:t>تجربه</w:t>
            </w:r>
            <w:r w:rsidRPr="006829AC">
              <w:rPr>
                <w:rFonts w:cs="B Yekan"/>
                <w:sz w:val="20"/>
                <w:szCs w:val="20"/>
                <w:rtl/>
              </w:rPr>
              <w:t xml:space="preserve"> </w:t>
            </w:r>
            <w:r w:rsidRPr="006829AC">
              <w:rPr>
                <w:rFonts w:cs="B Yekan" w:hint="eastAsia"/>
                <w:sz w:val="20"/>
                <w:szCs w:val="20"/>
                <w:rtl/>
              </w:rPr>
              <w:t>بازد</w:t>
            </w:r>
            <w:r w:rsidRPr="006829AC">
              <w:rPr>
                <w:rFonts w:cs="B Yekan" w:hint="cs"/>
                <w:sz w:val="20"/>
                <w:szCs w:val="20"/>
                <w:rtl/>
              </w:rPr>
              <w:t>ی</w:t>
            </w:r>
            <w:r w:rsidRPr="006829AC">
              <w:rPr>
                <w:rFonts w:cs="B Yekan" w:hint="eastAsia"/>
                <w:sz w:val="20"/>
                <w:szCs w:val="20"/>
                <w:rtl/>
              </w:rPr>
              <w:t>د</w:t>
            </w:r>
            <w:r w:rsidRPr="006829AC">
              <w:rPr>
                <w:rFonts w:cs="B Yekan"/>
                <w:sz w:val="20"/>
                <w:szCs w:val="20"/>
                <w:rtl/>
              </w:rPr>
              <w:t xml:space="preserve"> </w:t>
            </w:r>
            <w:r w:rsidRPr="006829AC">
              <w:rPr>
                <w:rFonts w:cs="B Yekan" w:hint="eastAsia"/>
                <w:sz w:val="20"/>
                <w:szCs w:val="20"/>
                <w:rtl/>
              </w:rPr>
              <w:t>کننده</w:t>
            </w:r>
            <w:r w:rsidRPr="006829AC">
              <w:rPr>
                <w:rFonts w:cs="B Yekan"/>
                <w:sz w:val="20"/>
                <w:szCs w:val="20"/>
                <w:rtl/>
              </w:rPr>
              <w:t xml:space="preserve"> </w:t>
            </w:r>
            <w:r w:rsidRPr="006829AC">
              <w:rPr>
                <w:rFonts w:cs="B Yekan" w:hint="eastAsia"/>
                <w:sz w:val="20"/>
                <w:szCs w:val="20"/>
                <w:rtl/>
              </w:rPr>
              <w:t>بدون</w:t>
            </w:r>
            <w:r w:rsidRPr="006829AC">
              <w:rPr>
                <w:rFonts w:cs="B Yekan"/>
                <w:sz w:val="20"/>
                <w:szCs w:val="20"/>
                <w:rtl/>
              </w:rPr>
              <w:t xml:space="preserve"> </w:t>
            </w:r>
            <w:r w:rsidRPr="006829AC">
              <w:rPr>
                <w:rFonts w:cs="B Yekan" w:hint="eastAsia"/>
                <w:sz w:val="20"/>
                <w:szCs w:val="20"/>
                <w:rtl/>
              </w:rPr>
              <w:t>مانع</w:t>
            </w:r>
            <w:r w:rsidRPr="006829AC">
              <w:rPr>
                <w:rFonts w:cs="B Yekan"/>
                <w:sz w:val="20"/>
                <w:szCs w:val="20"/>
                <w:rtl/>
              </w:rPr>
              <w:t xml:space="preserve"> </w:t>
            </w:r>
            <w:r w:rsidRPr="006829AC">
              <w:rPr>
                <w:rFonts w:cs="B Yekan" w:hint="eastAsia"/>
                <w:sz w:val="20"/>
                <w:szCs w:val="20"/>
                <w:rtl/>
              </w:rPr>
              <w:t>از</w:t>
            </w:r>
            <w:r w:rsidRPr="006829AC">
              <w:rPr>
                <w:rFonts w:cs="B Yekan"/>
                <w:sz w:val="20"/>
                <w:szCs w:val="20"/>
                <w:rtl/>
              </w:rPr>
              <w:t xml:space="preserve"> </w:t>
            </w:r>
            <w:r w:rsidRPr="006829AC">
              <w:rPr>
                <w:rFonts w:cs="B Yekan" w:hint="eastAsia"/>
                <w:sz w:val="20"/>
                <w:szCs w:val="20"/>
                <w:rtl/>
              </w:rPr>
              <w:t>زمان</w:t>
            </w:r>
            <w:r w:rsidRPr="006829AC">
              <w:rPr>
                <w:rFonts w:cs="B Yekan"/>
                <w:sz w:val="20"/>
                <w:szCs w:val="20"/>
                <w:rtl/>
              </w:rPr>
              <w:t xml:space="preserve"> </w:t>
            </w:r>
            <w:r w:rsidRPr="006829AC">
              <w:rPr>
                <w:rFonts w:cs="B Yekan" w:hint="eastAsia"/>
                <w:sz w:val="20"/>
                <w:szCs w:val="20"/>
                <w:rtl/>
              </w:rPr>
              <w:t>بارگذار</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استفاده</w:t>
            </w:r>
            <w:r w:rsidRPr="006829AC">
              <w:rPr>
                <w:rFonts w:cs="B Yekan"/>
                <w:sz w:val="20"/>
                <w:szCs w:val="20"/>
                <w:rtl/>
              </w:rPr>
              <w:t xml:space="preserve"> </w:t>
            </w:r>
            <w:r w:rsidRPr="006829AC">
              <w:rPr>
                <w:rFonts w:cs="B Yekan" w:hint="eastAsia"/>
                <w:sz w:val="20"/>
                <w:szCs w:val="20"/>
                <w:rtl/>
              </w:rPr>
              <w:t>کن</w:t>
            </w:r>
            <w:r w:rsidRPr="006829AC">
              <w:rPr>
                <w:rFonts w:cs="B Yekan" w:hint="cs"/>
                <w:sz w:val="20"/>
                <w:szCs w:val="20"/>
                <w:rtl/>
              </w:rPr>
              <w:t>ی</w:t>
            </w:r>
            <w:r w:rsidRPr="006829AC">
              <w:rPr>
                <w:rFonts w:cs="B Yekan" w:hint="eastAsia"/>
                <w:sz w:val="20"/>
                <w:szCs w:val="20"/>
                <w:rtl/>
              </w:rPr>
              <w:t>د</w:t>
            </w:r>
            <w:r w:rsidRPr="006829AC">
              <w:rPr>
                <w:rFonts w:cs="B Yekan"/>
                <w:sz w:val="20"/>
                <w:szCs w:val="20"/>
                <w:rtl/>
              </w:rPr>
              <w:t xml:space="preserve"> </w:t>
            </w:r>
            <w:r w:rsidRPr="006829AC">
              <w:rPr>
                <w:rFonts w:cs="B Yekan" w:hint="eastAsia"/>
                <w:sz w:val="20"/>
                <w:szCs w:val="20"/>
                <w:rtl/>
              </w:rPr>
              <w:t>که</w:t>
            </w:r>
            <w:r w:rsidRPr="006829AC">
              <w:rPr>
                <w:rFonts w:cs="B Yekan"/>
                <w:sz w:val="20"/>
                <w:szCs w:val="20"/>
                <w:rtl/>
              </w:rPr>
              <w:t xml:space="preserve"> </w:t>
            </w:r>
            <w:r w:rsidRPr="006829AC">
              <w:rPr>
                <w:rFonts w:cs="B Yekan" w:hint="eastAsia"/>
                <w:sz w:val="20"/>
                <w:szCs w:val="20"/>
                <w:rtl/>
              </w:rPr>
              <w:t>م</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تواند</w:t>
            </w:r>
            <w:r w:rsidRPr="006829AC">
              <w:rPr>
                <w:rFonts w:cs="B Yekan"/>
                <w:sz w:val="20"/>
                <w:szCs w:val="20"/>
                <w:rtl/>
              </w:rPr>
              <w:t xml:space="preserve"> </w:t>
            </w:r>
            <w:r w:rsidRPr="006829AC">
              <w:rPr>
                <w:rFonts w:cs="B Yekan" w:hint="eastAsia"/>
                <w:sz w:val="20"/>
                <w:szCs w:val="20"/>
                <w:rtl/>
              </w:rPr>
              <w:t>رتبه</w:t>
            </w:r>
            <w:r w:rsidRPr="006829AC">
              <w:rPr>
                <w:rFonts w:cs="B Yekan"/>
                <w:sz w:val="20"/>
                <w:szCs w:val="20"/>
                <w:rtl/>
              </w:rPr>
              <w:t xml:space="preserve"> </w:t>
            </w:r>
            <w:r w:rsidRPr="006829AC">
              <w:rPr>
                <w:rFonts w:cs="B Yekan" w:hint="eastAsia"/>
                <w:sz w:val="20"/>
                <w:szCs w:val="20"/>
                <w:rtl/>
              </w:rPr>
              <w:t>بند</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جستجوگرها</w:t>
            </w:r>
            <w:r w:rsidRPr="006829AC">
              <w:rPr>
                <w:rFonts w:cs="B Yekan" w:hint="cs"/>
                <w:sz w:val="20"/>
                <w:szCs w:val="20"/>
                <w:rtl/>
              </w:rPr>
              <w:t>ی</w:t>
            </w:r>
            <w:r w:rsidRPr="006829AC">
              <w:rPr>
                <w:rFonts w:cs="B Yekan"/>
                <w:sz w:val="20"/>
                <w:szCs w:val="20"/>
                <w:rtl/>
              </w:rPr>
              <w:t xml:space="preserve"> </w:t>
            </w:r>
            <w:r w:rsidRPr="006829AC">
              <w:rPr>
                <w:rFonts w:cs="B Yekan" w:hint="eastAsia"/>
                <w:sz w:val="20"/>
                <w:szCs w:val="20"/>
                <w:rtl/>
              </w:rPr>
              <w:t>شما</w:t>
            </w:r>
            <w:r w:rsidRPr="006829AC">
              <w:rPr>
                <w:rFonts w:cs="B Yekan"/>
                <w:sz w:val="20"/>
                <w:szCs w:val="20"/>
                <w:rtl/>
              </w:rPr>
              <w:t xml:space="preserve"> </w:t>
            </w:r>
            <w:r w:rsidRPr="006829AC">
              <w:rPr>
                <w:rFonts w:cs="B Yekan" w:hint="eastAsia"/>
                <w:sz w:val="20"/>
                <w:szCs w:val="20"/>
                <w:rtl/>
              </w:rPr>
              <w:t>را</w:t>
            </w:r>
            <w:r w:rsidRPr="006829AC">
              <w:rPr>
                <w:rFonts w:cs="B Yekan"/>
                <w:sz w:val="20"/>
                <w:szCs w:val="20"/>
                <w:rtl/>
              </w:rPr>
              <w:t xml:space="preserve"> </w:t>
            </w:r>
            <w:r w:rsidRPr="006829AC">
              <w:rPr>
                <w:rFonts w:cs="B Yekan" w:hint="eastAsia"/>
                <w:sz w:val="20"/>
                <w:szCs w:val="20"/>
                <w:rtl/>
              </w:rPr>
              <w:t>تحت</w:t>
            </w:r>
            <w:r w:rsidRPr="006829AC">
              <w:rPr>
                <w:rFonts w:cs="B Yekan"/>
                <w:sz w:val="20"/>
                <w:szCs w:val="20"/>
                <w:rtl/>
              </w:rPr>
              <w:t xml:space="preserve"> </w:t>
            </w:r>
            <w:r w:rsidRPr="006829AC">
              <w:rPr>
                <w:rFonts w:cs="B Yekan" w:hint="eastAsia"/>
                <w:sz w:val="20"/>
                <w:szCs w:val="20"/>
                <w:rtl/>
              </w:rPr>
              <w:t>تاث</w:t>
            </w:r>
            <w:r w:rsidRPr="006829AC">
              <w:rPr>
                <w:rFonts w:cs="B Yekan" w:hint="cs"/>
                <w:sz w:val="20"/>
                <w:szCs w:val="20"/>
                <w:rtl/>
              </w:rPr>
              <w:t>ی</w:t>
            </w:r>
            <w:r w:rsidRPr="006829AC">
              <w:rPr>
                <w:rFonts w:cs="B Yekan" w:hint="eastAsia"/>
                <w:sz w:val="20"/>
                <w:szCs w:val="20"/>
                <w:rtl/>
              </w:rPr>
              <w:t>ر</w:t>
            </w:r>
            <w:r w:rsidRPr="006829AC">
              <w:rPr>
                <w:rFonts w:cs="B Yekan"/>
                <w:sz w:val="20"/>
                <w:szCs w:val="20"/>
                <w:rtl/>
              </w:rPr>
              <w:t xml:space="preserve"> </w:t>
            </w:r>
            <w:r w:rsidRPr="006829AC">
              <w:rPr>
                <w:rFonts w:cs="B Yekan" w:hint="eastAsia"/>
                <w:sz w:val="20"/>
                <w:szCs w:val="20"/>
                <w:rtl/>
              </w:rPr>
              <w:t>قرار</w:t>
            </w:r>
            <w:r w:rsidRPr="006829AC">
              <w:rPr>
                <w:rFonts w:cs="B Yekan"/>
                <w:sz w:val="20"/>
                <w:szCs w:val="20"/>
                <w:rtl/>
              </w:rPr>
              <w:t xml:space="preserve"> </w:t>
            </w:r>
            <w:r w:rsidRPr="006829AC">
              <w:rPr>
                <w:rFonts w:cs="B Yekan" w:hint="eastAsia"/>
                <w:sz w:val="20"/>
                <w:szCs w:val="20"/>
                <w:rtl/>
              </w:rPr>
              <w:t>دهد</w:t>
            </w:r>
            <w:r w:rsidRPr="006829AC">
              <w:rPr>
                <w:rFonts w:cs="B Yekan"/>
                <w:sz w:val="20"/>
                <w:szCs w:val="20"/>
              </w:rPr>
              <w:t>.</w:t>
            </w:r>
          </w:p>
        </w:tc>
        <w:tc>
          <w:tcPr>
            <w:tcW w:w="3969" w:type="dxa"/>
            <w:shd w:val="clear" w:color="auto" w:fill="auto"/>
            <w:tcMar>
              <w:left w:w="72" w:type="dxa"/>
              <w:right w:w="72" w:type="dxa"/>
            </w:tcMar>
          </w:tcPr>
          <w:p w:rsidR="00F84A06" w:rsidRPr="00F84A06" w:rsidRDefault="00F84A06" w:rsidP="003172ED">
            <w:pPr>
              <w:bidi/>
              <w:rPr>
                <w:rFonts w:cs="B Yekan"/>
              </w:rPr>
            </w:pPr>
            <w:r w:rsidRPr="00F84A06">
              <w:rPr>
                <w:rFonts w:cs="B Yekan" w:hint="eastAsia"/>
                <w:rtl/>
              </w:rPr>
              <w:lastRenderedPageBreak/>
              <w:t>علاوه</w:t>
            </w:r>
            <w:r w:rsidRPr="00F84A06">
              <w:rPr>
                <w:rFonts w:cs="B Yekan"/>
                <w:rtl/>
              </w:rPr>
              <w:t xml:space="preserve"> </w:t>
            </w:r>
            <w:r w:rsidRPr="00F84A06">
              <w:rPr>
                <w:rFonts w:cs="B Yekan" w:hint="eastAsia"/>
                <w:rtl/>
              </w:rPr>
              <w:t>بر</w:t>
            </w:r>
            <w:r w:rsidRPr="00F84A06">
              <w:rPr>
                <w:rFonts w:cs="B Yekan"/>
                <w:rtl/>
              </w:rPr>
              <w:t xml:space="preserve"> </w:t>
            </w:r>
            <w:r w:rsidRPr="00F84A06">
              <w:rPr>
                <w:rFonts w:cs="B Yekan" w:hint="eastAsia"/>
                <w:rtl/>
              </w:rPr>
              <w:t>فرمت</w:t>
            </w:r>
            <w:r w:rsidRPr="00F84A06">
              <w:rPr>
                <w:rFonts w:cs="B Yekan"/>
                <w:rtl/>
              </w:rPr>
              <w:t xml:space="preserve"> </w:t>
            </w:r>
            <w:r w:rsidRPr="00F84A06">
              <w:rPr>
                <w:rFonts w:cs="B Yekan" w:hint="eastAsia"/>
                <w:rtl/>
              </w:rPr>
              <w:t>فا</w:t>
            </w:r>
            <w:r w:rsidRPr="00F84A06">
              <w:rPr>
                <w:rFonts w:cs="B Yekan" w:hint="cs"/>
                <w:rtl/>
              </w:rPr>
              <w:t>ی</w:t>
            </w:r>
            <w:r w:rsidRPr="00F84A06">
              <w:rPr>
                <w:rFonts w:cs="B Yekan" w:hint="eastAsia"/>
                <w:rtl/>
              </w:rPr>
              <w:t>ل</w:t>
            </w:r>
            <w:r w:rsidRPr="00F84A06">
              <w:rPr>
                <w:rFonts w:cs="B Yekan"/>
                <w:rtl/>
              </w:rPr>
              <w:t xml:space="preserve"> </w:t>
            </w:r>
            <w:r w:rsidRPr="00F84A06">
              <w:rPr>
                <w:rFonts w:cs="B Yekan" w:hint="eastAsia"/>
                <w:rtl/>
              </w:rPr>
              <w:t>تصو</w:t>
            </w:r>
            <w:r w:rsidRPr="00F84A06">
              <w:rPr>
                <w:rFonts w:cs="B Yekan" w:hint="cs"/>
                <w:rtl/>
              </w:rPr>
              <w:t>ی</w:t>
            </w:r>
            <w:r w:rsidRPr="00F84A06">
              <w:rPr>
                <w:rFonts w:cs="B Yekan" w:hint="eastAsia"/>
                <w:rtl/>
              </w:rPr>
              <w:t>ر</w:t>
            </w:r>
            <w:r w:rsidRPr="00F84A06">
              <w:rPr>
                <w:rFonts w:cs="B Yekan" w:hint="cs"/>
                <w:rtl/>
              </w:rPr>
              <w:t>ی</w:t>
            </w:r>
            <w:r w:rsidRPr="00F84A06">
              <w:rPr>
                <w:rFonts w:cs="B Yekan"/>
                <w:rtl/>
              </w:rPr>
              <w:t xml:space="preserve"> </w:t>
            </w:r>
            <w:r w:rsidRPr="00F84A06">
              <w:rPr>
                <w:rFonts w:cs="B Yekan" w:hint="eastAsia"/>
                <w:rtl/>
              </w:rPr>
              <w:t>و</w:t>
            </w:r>
            <w:r w:rsidRPr="00F84A06">
              <w:rPr>
                <w:rFonts w:cs="B Yekan"/>
                <w:rtl/>
              </w:rPr>
              <w:t xml:space="preserve"> </w:t>
            </w:r>
            <w:r w:rsidRPr="00F84A06">
              <w:rPr>
                <w:rFonts w:cs="B Yekan" w:hint="eastAsia"/>
                <w:rtl/>
              </w:rPr>
              <w:t>اندازه،</w:t>
            </w:r>
            <w:r w:rsidRPr="00F84A06">
              <w:rPr>
                <w:rFonts w:cs="B Yekan"/>
                <w:rtl/>
              </w:rPr>
              <w:t xml:space="preserve"> </w:t>
            </w:r>
            <w:r w:rsidRPr="00F84A06">
              <w:rPr>
                <w:rFonts w:cs="B Yekan" w:hint="eastAsia"/>
                <w:rtl/>
              </w:rPr>
              <w:t>روش</w:t>
            </w:r>
            <w:r w:rsidRPr="00F84A06">
              <w:rPr>
                <w:rFonts w:cs="B Yekan"/>
                <w:rtl/>
              </w:rPr>
              <w:t xml:space="preserve"> </w:t>
            </w:r>
            <w:r w:rsidRPr="00F84A06">
              <w:rPr>
                <w:rFonts w:cs="B Yekan" w:hint="eastAsia"/>
                <w:rtl/>
              </w:rPr>
              <w:t>ها</w:t>
            </w:r>
            <w:r w:rsidRPr="00F84A06">
              <w:rPr>
                <w:rFonts w:cs="B Yekan" w:hint="cs"/>
                <w:rtl/>
              </w:rPr>
              <w:t>ی</w:t>
            </w:r>
            <w:r w:rsidRPr="00F84A06">
              <w:rPr>
                <w:rFonts w:cs="B Yekan"/>
                <w:rtl/>
              </w:rPr>
              <w:t xml:space="preserve"> </w:t>
            </w:r>
            <w:r w:rsidRPr="00F84A06">
              <w:rPr>
                <w:rFonts w:cs="B Yekan" w:hint="eastAsia"/>
                <w:rtl/>
              </w:rPr>
              <w:t>د</w:t>
            </w:r>
            <w:r w:rsidRPr="00F84A06">
              <w:rPr>
                <w:rFonts w:cs="B Yekan" w:hint="cs"/>
                <w:rtl/>
              </w:rPr>
              <w:t>ی</w:t>
            </w:r>
            <w:r w:rsidRPr="00F84A06">
              <w:rPr>
                <w:rFonts w:cs="B Yekan" w:hint="eastAsia"/>
                <w:rtl/>
              </w:rPr>
              <w:t>گر</w:t>
            </w:r>
            <w:r w:rsidRPr="00F84A06">
              <w:rPr>
                <w:rFonts w:cs="B Yekan" w:hint="cs"/>
                <w:rtl/>
              </w:rPr>
              <w:t>ی</w:t>
            </w:r>
            <w:r w:rsidRPr="00F84A06">
              <w:rPr>
                <w:rFonts w:cs="B Yekan"/>
                <w:rtl/>
              </w:rPr>
              <w:t xml:space="preserve"> </w:t>
            </w:r>
            <w:r w:rsidRPr="00F84A06">
              <w:rPr>
                <w:rFonts w:cs="B Yekan" w:hint="eastAsia"/>
                <w:rtl/>
              </w:rPr>
              <w:t>ن</w:t>
            </w:r>
            <w:r w:rsidRPr="00F84A06">
              <w:rPr>
                <w:rFonts w:cs="B Yekan" w:hint="cs"/>
                <w:rtl/>
              </w:rPr>
              <w:t>ی</w:t>
            </w:r>
            <w:r w:rsidRPr="00F84A06">
              <w:rPr>
                <w:rFonts w:cs="B Yekan" w:hint="eastAsia"/>
                <w:rtl/>
              </w:rPr>
              <w:t>ز</w:t>
            </w:r>
            <w:r w:rsidRPr="00F84A06">
              <w:rPr>
                <w:rFonts w:cs="B Yekan"/>
                <w:rtl/>
              </w:rPr>
              <w:t xml:space="preserve"> </w:t>
            </w:r>
            <w:r w:rsidRPr="00F84A06">
              <w:rPr>
                <w:rFonts w:cs="B Yekan" w:hint="eastAsia"/>
                <w:rtl/>
              </w:rPr>
              <w:t>برا</w:t>
            </w:r>
            <w:r w:rsidRPr="00F84A06">
              <w:rPr>
                <w:rFonts w:cs="B Yekan" w:hint="cs"/>
                <w:rtl/>
              </w:rPr>
              <w:t>ی</w:t>
            </w:r>
            <w:r w:rsidRPr="00F84A06">
              <w:rPr>
                <w:rFonts w:cs="B Yekan"/>
                <w:rtl/>
              </w:rPr>
              <w:t xml:space="preserve"> </w:t>
            </w:r>
            <w:r w:rsidRPr="00F84A06">
              <w:rPr>
                <w:rFonts w:cs="B Yekan" w:hint="eastAsia"/>
                <w:rtl/>
              </w:rPr>
              <w:t>اطم</w:t>
            </w:r>
            <w:r w:rsidRPr="00F84A06">
              <w:rPr>
                <w:rFonts w:cs="B Yekan" w:hint="cs"/>
                <w:rtl/>
              </w:rPr>
              <w:t>ی</w:t>
            </w:r>
            <w:r w:rsidRPr="00F84A06">
              <w:rPr>
                <w:rFonts w:cs="B Yekan" w:hint="eastAsia"/>
                <w:rtl/>
              </w:rPr>
              <w:t>نان</w:t>
            </w:r>
            <w:r w:rsidRPr="00F84A06">
              <w:rPr>
                <w:rFonts w:cs="B Yekan"/>
                <w:rtl/>
              </w:rPr>
              <w:t xml:space="preserve"> </w:t>
            </w:r>
            <w:r w:rsidRPr="00F84A06">
              <w:rPr>
                <w:rFonts w:cs="B Yekan" w:hint="eastAsia"/>
                <w:rtl/>
              </w:rPr>
              <w:t>از</w:t>
            </w:r>
            <w:r w:rsidRPr="00F84A06">
              <w:rPr>
                <w:rFonts w:cs="B Yekan"/>
                <w:rtl/>
              </w:rPr>
              <w:t xml:space="preserve"> </w:t>
            </w:r>
            <w:r w:rsidRPr="00F84A06">
              <w:rPr>
                <w:rFonts w:cs="B Yekan" w:hint="eastAsia"/>
                <w:rtl/>
              </w:rPr>
              <w:t>ا</w:t>
            </w:r>
            <w:r w:rsidRPr="00F84A06">
              <w:rPr>
                <w:rFonts w:cs="B Yekan" w:hint="cs"/>
                <w:rtl/>
              </w:rPr>
              <w:t>ی</w:t>
            </w:r>
            <w:r w:rsidRPr="00F84A06">
              <w:rPr>
                <w:rFonts w:cs="B Yekan" w:hint="eastAsia"/>
                <w:rtl/>
              </w:rPr>
              <w:t>نکه</w:t>
            </w:r>
            <w:r w:rsidRPr="00F84A06">
              <w:rPr>
                <w:rFonts w:cs="B Yekan"/>
                <w:rtl/>
              </w:rPr>
              <w:t xml:space="preserve"> </w:t>
            </w:r>
            <w:r w:rsidRPr="00F84A06">
              <w:rPr>
                <w:rFonts w:cs="B Yekan" w:hint="eastAsia"/>
                <w:rtl/>
              </w:rPr>
              <w:t>تصاو</w:t>
            </w:r>
            <w:r w:rsidRPr="00F84A06">
              <w:rPr>
                <w:rFonts w:cs="B Yekan" w:hint="cs"/>
                <w:rtl/>
              </w:rPr>
              <w:t>ی</w:t>
            </w:r>
            <w:r w:rsidRPr="00F84A06">
              <w:rPr>
                <w:rFonts w:cs="B Yekan" w:hint="eastAsia"/>
                <w:rtl/>
              </w:rPr>
              <w:t>ر</w:t>
            </w:r>
            <w:r w:rsidRPr="00F84A06">
              <w:rPr>
                <w:rFonts w:cs="B Yekan"/>
                <w:rtl/>
              </w:rPr>
              <w:t xml:space="preserve"> </w:t>
            </w:r>
            <w:r w:rsidRPr="00F84A06">
              <w:rPr>
                <w:rFonts w:cs="B Yekan" w:hint="eastAsia"/>
                <w:rtl/>
              </w:rPr>
              <w:t>برا</w:t>
            </w:r>
            <w:r w:rsidRPr="00F84A06">
              <w:rPr>
                <w:rFonts w:cs="B Yekan" w:hint="cs"/>
                <w:rtl/>
              </w:rPr>
              <w:t>ی</w:t>
            </w:r>
            <w:r w:rsidRPr="00F84A06">
              <w:rPr>
                <w:rFonts w:cs="B Yekan"/>
                <w:rtl/>
              </w:rPr>
              <w:t xml:space="preserve"> </w:t>
            </w:r>
            <w:r w:rsidRPr="00F84A06">
              <w:rPr>
                <w:rFonts w:cs="B Yekan" w:hint="eastAsia"/>
                <w:rtl/>
              </w:rPr>
              <w:t>شما</w:t>
            </w:r>
            <w:r w:rsidRPr="00F84A06">
              <w:rPr>
                <w:rFonts w:cs="B Yekan"/>
                <w:rtl/>
              </w:rPr>
              <w:t xml:space="preserve"> </w:t>
            </w:r>
            <w:r w:rsidR="003172ED">
              <w:rPr>
                <w:rFonts w:cs="B Yekan" w:hint="cs"/>
                <w:rtl/>
              </w:rPr>
              <w:t xml:space="preserve">در </w:t>
            </w:r>
            <w:r w:rsidR="003172ED">
              <w:rPr>
                <w:rFonts w:cs="B Yekan"/>
              </w:rPr>
              <w:t xml:space="preserve">SEO </w:t>
            </w:r>
            <w:r w:rsidRPr="00F84A06">
              <w:rPr>
                <w:rFonts w:cs="B Yekan" w:hint="eastAsia"/>
                <w:rtl/>
              </w:rPr>
              <w:t>بس</w:t>
            </w:r>
            <w:r w:rsidRPr="00F84A06">
              <w:rPr>
                <w:rFonts w:cs="B Yekan" w:hint="cs"/>
                <w:rtl/>
              </w:rPr>
              <w:t>ی</w:t>
            </w:r>
            <w:r w:rsidRPr="00F84A06">
              <w:rPr>
                <w:rFonts w:cs="B Yekan" w:hint="eastAsia"/>
                <w:rtl/>
              </w:rPr>
              <w:t>ار</w:t>
            </w:r>
            <w:r w:rsidRPr="00F84A06">
              <w:rPr>
                <w:rFonts w:cs="B Yekan"/>
                <w:rtl/>
              </w:rPr>
              <w:t xml:space="preserve"> </w:t>
            </w:r>
            <w:r w:rsidRPr="00F84A06">
              <w:rPr>
                <w:rFonts w:cs="B Yekan" w:hint="eastAsia"/>
                <w:rtl/>
              </w:rPr>
              <w:t>کار</w:t>
            </w:r>
            <w:r w:rsidRPr="00F84A06">
              <w:rPr>
                <w:rFonts w:cs="B Yekan"/>
                <w:rtl/>
              </w:rPr>
              <w:t xml:space="preserve"> </w:t>
            </w:r>
            <w:r w:rsidRPr="00F84A06">
              <w:rPr>
                <w:rFonts w:cs="B Yekan" w:hint="eastAsia"/>
                <w:rtl/>
              </w:rPr>
              <w:t>م</w:t>
            </w:r>
            <w:r w:rsidRPr="00F84A06">
              <w:rPr>
                <w:rFonts w:cs="B Yekan" w:hint="cs"/>
                <w:rtl/>
              </w:rPr>
              <w:t>ی</w:t>
            </w:r>
            <w:r w:rsidRPr="00F84A06">
              <w:rPr>
                <w:rFonts w:cs="B Yekan"/>
                <w:rtl/>
              </w:rPr>
              <w:t xml:space="preserve"> </w:t>
            </w:r>
            <w:r w:rsidRPr="00F84A06">
              <w:rPr>
                <w:rFonts w:cs="B Yekan" w:hint="eastAsia"/>
                <w:rtl/>
              </w:rPr>
              <w:t>کنند</w:t>
            </w:r>
            <w:r w:rsidRPr="00F84A06">
              <w:rPr>
                <w:rFonts w:cs="B Yekan"/>
                <w:rtl/>
              </w:rPr>
              <w:t xml:space="preserve"> </w:t>
            </w:r>
            <w:r w:rsidR="003172ED">
              <w:rPr>
                <w:rFonts w:cs="B Yekan" w:hint="cs"/>
                <w:rtl/>
                <w:lang w:bidi="fa-IR"/>
              </w:rPr>
              <w:t xml:space="preserve">وجود </w:t>
            </w:r>
            <w:r w:rsidRPr="00F84A06">
              <w:rPr>
                <w:rFonts w:cs="B Yekan" w:hint="eastAsia"/>
                <w:rtl/>
              </w:rPr>
              <w:t>دارد</w:t>
            </w:r>
            <w:r w:rsidR="003172ED">
              <w:rPr>
                <w:rFonts w:cs="B Yekan" w:hint="cs"/>
                <w:rtl/>
              </w:rPr>
              <w:t>.</w:t>
            </w:r>
          </w:p>
          <w:p w:rsidR="003E51E1" w:rsidRPr="00083CF9" w:rsidRDefault="00F84A06" w:rsidP="003172ED">
            <w:pPr>
              <w:bidi/>
              <w:rPr>
                <w:rFonts w:cs="B Yekan"/>
              </w:rPr>
            </w:pPr>
            <w:r w:rsidRPr="00F84A06">
              <w:rPr>
                <w:rFonts w:cs="B Yekan" w:hint="eastAsia"/>
                <w:rtl/>
              </w:rPr>
              <w:t>شما</w:t>
            </w:r>
            <w:r w:rsidRPr="00F84A06">
              <w:rPr>
                <w:rFonts w:cs="B Yekan"/>
                <w:rtl/>
              </w:rPr>
              <w:t xml:space="preserve"> </w:t>
            </w:r>
            <w:r w:rsidRPr="00F84A06">
              <w:rPr>
                <w:rFonts w:cs="B Yekan" w:hint="eastAsia"/>
                <w:rtl/>
              </w:rPr>
              <w:t>م</w:t>
            </w:r>
            <w:r w:rsidRPr="00F84A06">
              <w:rPr>
                <w:rFonts w:cs="B Yekan" w:hint="cs"/>
                <w:rtl/>
              </w:rPr>
              <w:t>ی</w:t>
            </w:r>
            <w:r w:rsidRPr="00F84A06">
              <w:rPr>
                <w:rFonts w:cs="B Yekan"/>
                <w:rtl/>
              </w:rPr>
              <w:t xml:space="preserve"> </w:t>
            </w:r>
            <w:r w:rsidRPr="00F84A06">
              <w:rPr>
                <w:rFonts w:cs="B Yekan" w:hint="eastAsia"/>
                <w:rtl/>
              </w:rPr>
              <w:t>توان</w:t>
            </w:r>
            <w:r w:rsidRPr="00F84A06">
              <w:rPr>
                <w:rFonts w:cs="B Yekan" w:hint="cs"/>
                <w:rtl/>
              </w:rPr>
              <w:t>ی</w:t>
            </w:r>
            <w:r w:rsidRPr="00F84A06">
              <w:rPr>
                <w:rFonts w:cs="B Yekan" w:hint="eastAsia"/>
                <w:rtl/>
              </w:rPr>
              <w:t>د</w:t>
            </w:r>
            <w:r w:rsidRPr="00F84A06">
              <w:rPr>
                <w:rFonts w:cs="B Yekan"/>
                <w:rtl/>
              </w:rPr>
              <w:t xml:space="preserve"> </w:t>
            </w:r>
            <w:r w:rsidRPr="00F84A06">
              <w:rPr>
                <w:rFonts w:cs="B Yekan" w:hint="eastAsia"/>
                <w:rtl/>
              </w:rPr>
              <w:t>با</w:t>
            </w:r>
            <w:r w:rsidRPr="00F84A06">
              <w:rPr>
                <w:rFonts w:cs="B Yekan"/>
                <w:rtl/>
              </w:rPr>
              <w:t xml:space="preserve"> </w:t>
            </w:r>
            <w:r w:rsidRPr="00F84A06">
              <w:rPr>
                <w:rFonts w:cs="B Yekan" w:hint="eastAsia"/>
                <w:rtl/>
              </w:rPr>
              <w:t>استفاده</w:t>
            </w:r>
            <w:r w:rsidRPr="00F84A06">
              <w:rPr>
                <w:rFonts w:cs="B Yekan"/>
                <w:rtl/>
              </w:rPr>
              <w:t xml:space="preserve"> </w:t>
            </w:r>
            <w:r w:rsidRPr="00F84A06">
              <w:rPr>
                <w:rFonts w:cs="B Yekan" w:hint="eastAsia"/>
                <w:rtl/>
              </w:rPr>
              <w:t>از</w:t>
            </w:r>
            <w:r w:rsidRPr="00F84A06">
              <w:rPr>
                <w:rFonts w:cs="B Yekan"/>
                <w:rtl/>
              </w:rPr>
              <w:t xml:space="preserve"> </w:t>
            </w:r>
            <w:r w:rsidRPr="00F84A06">
              <w:rPr>
                <w:rFonts w:cs="B Yekan" w:hint="eastAsia"/>
                <w:rtl/>
              </w:rPr>
              <w:t>کلمات</w:t>
            </w:r>
            <w:r w:rsidRPr="00F84A06">
              <w:rPr>
                <w:rFonts w:cs="B Yekan"/>
                <w:rtl/>
              </w:rPr>
              <w:t xml:space="preserve"> </w:t>
            </w:r>
            <w:r w:rsidRPr="00F84A06">
              <w:rPr>
                <w:rFonts w:cs="B Yekan" w:hint="eastAsia"/>
                <w:rtl/>
              </w:rPr>
              <w:t>کل</w:t>
            </w:r>
            <w:r w:rsidRPr="00F84A06">
              <w:rPr>
                <w:rFonts w:cs="B Yekan" w:hint="cs"/>
                <w:rtl/>
              </w:rPr>
              <w:t>ی</w:t>
            </w:r>
            <w:r w:rsidRPr="00F84A06">
              <w:rPr>
                <w:rFonts w:cs="B Yekan" w:hint="eastAsia"/>
                <w:rtl/>
              </w:rPr>
              <w:t>د</w:t>
            </w:r>
            <w:r w:rsidRPr="00F84A06">
              <w:rPr>
                <w:rFonts w:cs="B Yekan" w:hint="cs"/>
                <w:rtl/>
              </w:rPr>
              <w:t>ی</w:t>
            </w:r>
            <w:r w:rsidRPr="00F84A06">
              <w:rPr>
                <w:rFonts w:cs="B Yekan"/>
                <w:rtl/>
              </w:rPr>
              <w:t xml:space="preserve"> </w:t>
            </w:r>
            <w:r w:rsidRPr="00F84A06">
              <w:rPr>
                <w:rFonts w:cs="B Yekan" w:hint="eastAsia"/>
                <w:rtl/>
              </w:rPr>
              <w:t>برا</w:t>
            </w:r>
            <w:r w:rsidRPr="00F84A06">
              <w:rPr>
                <w:rFonts w:cs="B Yekan" w:hint="cs"/>
                <w:rtl/>
              </w:rPr>
              <w:t>ی</w:t>
            </w:r>
            <w:r w:rsidRPr="00F84A06">
              <w:rPr>
                <w:rFonts w:cs="B Yekan"/>
                <w:rtl/>
              </w:rPr>
              <w:t xml:space="preserve"> </w:t>
            </w:r>
            <w:r w:rsidRPr="00F84A06">
              <w:rPr>
                <w:rFonts w:cs="B Yekan" w:hint="eastAsia"/>
                <w:rtl/>
              </w:rPr>
              <w:t>نام</w:t>
            </w:r>
            <w:r w:rsidRPr="00F84A06">
              <w:rPr>
                <w:rFonts w:cs="B Yekan"/>
                <w:rtl/>
              </w:rPr>
              <w:t xml:space="preserve"> </w:t>
            </w:r>
            <w:r w:rsidRPr="00F84A06">
              <w:rPr>
                <w:rFonts w:cs="B Yekan" w:hint="eastAsia"/>
                <w:rtl/>
              </w:rPr>
              <w:t>فا</w:t>
            </w:r>
            <w:r w:rsidRPr="00F84A06">
              <w:rPr>
                <w:rFonts w:cs="B Yekan" w:hint="cs"/>
                <w:rtl/>
              </w:rPr>
              <w:t>ی</w:t>
            </w:r>
            <w:r w:rsidRPr="00F84A06">
              <w:rPr>
                <w:rFonts w:cs="B Yekan" w:hint="eastAsia"/>
                <w:rtl/>
              </w:rPr>
              <w:t>ل</w:t>
            </w:r>
            <w:r w:rsidRPr="00F84A06">
              <w:rPr>
                <w:rFonts w:cs="B Yekan"/>
                <w:rtl/>
              </w:rPr>
              <w:t xml:space="preserve"> </w:t>
            </w:r>
            <w:r w:rsidRPr="00F84A06">
              <w:rPr>
                <w:rFonts w:cs="B Yekan" w:hint="eastAsia"/>
                <w:rtl/>
              </w:rPr>
              <w:t>تصو</w:t>
            </w:r>
            <w:r w:rsidRPr="00F84A06">
              <w:rPr>
                <w:rFonts w:cs="B Yekan" w:hint="cs"/>
                <w:rtl/>
              </w:rPr>
              <w:t>ی</w:t>
            </w:r>
            <w:r w:rsidRPr="00F84A06">
              <w:rPr>
                <w:rFonts w:cs="B Yekan" w:hint="eastAsia"/>
                <w:rtl/>
              </w:rPr>
              <w:t>ر</w:t>
            </w:r>
            <w:r w:rsidRPr="00F84A06">
              <w:rPr>
                <w:rFonts w:cs="B Yekan"/>
                <w:rtl/>
              </w:rPr>
              <w:t xml:space="preserve"> </w:t>
            </w:r>
            <w:r w:rsidRPr="00F84A06">
              <w:rPr>
                <w:rFonts w:cs="B Yekan" w:hint="eastAsia"/>
                <w:rtl/>
              </w:rPr>
              <w:t>خود،</w:t>
            </w:r>
            <w:r w:rsidRPr="00F84A06">
              <w:rPr>
                <w:rFonts w:cs="B Yekan"/>
                <w:rtl/>
              </w:rPr>
              <w:t xml:space="preserve"> </w:t>
            </w:r>
            <w:r w:rsidRPr="00F84A06">
              <w:rPr>
                <w:rFonts w:cs="B Yekan" w:hint="eastAsia"/>
                <w:rtl/>
              </w:rPr>
              <w:t>برچسب</w:t>
            </w:r>
            <w:r w:rsidRPr="00F84A06">
              <w:rPr>
                <w:rFonts w:cs="B Yekan"/>
              </w:rPr>
              <w:t xml:space="preserve"> ALT</w:t>
            </w:r>
            <w:r w:rsidRPr="00F84A06">
              <w:rPr>
                <w:rFonts w:cs="B Yekan" w:hint="eastAsia"/>
                <w:rtl/>
              </w:rPr>
              <w:t>،</w:t>
            </w:r>
            <w:r w:rsidRPr="00F84A06">
              <w:rPr>
                <w:rFonts w:cs="B Yekan"/>
                <w:rtl/>
              </w:rPr>
              <w:t xml:space="preserve"> </w:t>
            </w:r>
            <w:r w:rsidRPr="00F84A06">
              <w:rPr>
                <w:rFonts w:cs="B Yekan" w:hint="eastAsia"/>
                <w:rtl/>
              </w:rPr>
              <w:t>عنوان،</w:t>
            </w:r>
            <w:r w:rsidRPr="00F84A06">
              <w:rPr>
                <w:rFonts w:cs="B Yekan"/>
                <w:rtl/>
              </w:rPr>
              <w:t xml:space="preserve"> </w:t>
            </w:r>
            <w:r w:rsidRPr="00F84A06">
              <w:rPr>
                <w:rFonts w:cs="B Yekan" w:hint="eastAsia"/>
                <w:rtl/>
              </w:rPr>
              <w:t>شرح</w:t>
            </w:r>
            <w:r w:rsidRPr="00F84A06">
              <w:rPr>
                <w:rFonts w:cs="B Yekan"/>
                <w:rtl/>
              </w:rPr>
              <w:t xml:space="preserve"> </w:t>
            </w:r>
            <w:r w:rsidRPr="00F84A06">
              <w:rPr>
                <w:rFonts w:cs="B Yekan" w:hint="eastAsia"/>
                <w:rtl/>
              </w:rPr>
              <w:t>و</w:t>
            </w:r>
            <w:r w:rsidRPr="00F84A06">
              <w:rPr>
                <w:rFonts w:cs="B Yekan"/>
                <w:rtl/>
              </w:rPr>
              <w:t xml:space="preserve"> </w:t>
            </w:r>
            <w:r w:rsidR="003172ED">
              <w:rPr>
                <w:rFonts w:cs="B Yekan" w:hint="eastAsia"/>
                <w:rtl/>
              </w:rPr>
              <w:t>عنوان</w:t>
            </w:r>
            <w:r w:rsidR="003172ED">
              <w:rPr>
                <w:rFonts w:cs="B Yekan" w:hint="cs"/>
                <w:rtl/>
              </w:rPr>
              <w:t xml:space="preserve"> </w:t>
            </w:r>
            <w:r w:rsidRPr="00F84A06">
              <w:rPr>
                <w:rFonts w:cs="B Yekan" w:hint="eastAsia"/>
                <w:rtl/>
              </w:rPr>
              <w:t>را</w:t>
            </w:r>
            <w:r w:rsidRPr="00F84A06">
              <w:rPr>
                <w:rFonts w:cs="B Yekan"/>
                <w:rtl/>
              </w:rPr>
              <w:t xml:space="preserve"> </w:t>
            </w:r>
            <w:r w:rsidRPr="00F84A06">
              <w:rPr>
                <w:rFonts w:cs="B Yekan" w:hint="eastAsia"/>
                <w:rtl/>
              </w:rPr>
              <w:t>به</w:t>
            </w:r>
            <w:r w:rsidRPr="00F84A06">
              <w:rPr>
                <w:rFonts w:cs="B Yekan"/>
                <w:rtl/>
              </w:rPr>
              <w:t xml:space="preserve"> </w:t>
            </w:r>
            <w:r w:rsidRPr="00F84A06">
              <w:rPr>
                <w:rFonts w:cs="B Yekan" w:hint="eastAsia"/>
                <w:rtl/>
              </w:rPr>
              <w:t>موتورها</w:t>
            </w:r>
            <w:r w:rsidRPr="00F84A06">
              <w:rPr>
                <w:rFonts w:cs="B Yekan" w:hint="cs"/>
                <w:rtl/>
              </w:rPr>
              <w:t>ی</w:t>
            </w:r>
            <w:r w:rsidRPr="00F84A06">
              <w:rPr>
                <w:rFonts w:cs="B Yekan"/>
                <w:rtl/>
              </w:rPr>
              <w:t xml:space="preserve"> </w:t>
            </w:r>
            <w:r w:rsidRPr="00F84A06">
              <w:rPr>
                <w:rFonts w:cs="B Yekan" w:hint="eastAsia"/>
                <w:rtl/>
              </w:rPr>
              <w:t>جستجو</w:t>
            </w:r>
            <w:r w:rsidRPr="00F84A06">
              <w:rPr>
                <w:rFonts w:cs="B Yekan"/>
                <w:rtl/>
              </w:rPr>
              <w:t xml:space="preserve"> </w:t>
            </w:r>
            <w:r w:rsidRPr="00F84A06">
              <w:rPr>
                <w:rFonts w:cs="B Yekan" w:hint="eastAsia"/>
                <w:rtl/>
              </w:rPr>
              <w:t>مربوط</w:t>
            </w:r>
            <w:r w:rsidRPr="00F84A06">
              <w:rPr>
                <w:rFonts w:cs="B Yekan"/>
                <w:rtl/>
              </w:rPr>
              <w:t xml:space="preserve"> </w:t>
            </w:r>
            <w:r w:rsidR="003172ED">
              <w:rPr>
                <w:rFonts w:cs="B Yekan" w:hint="cs"/>
                <w:rtl/>
              </w:rPr>
              <w:t>سازید.</w:t>
            </w:r>
          </w:p>
        </w:tc>
        <w:tc>
          <w:tcPr>
            <w:tcW w:w="2918" w:type="dxa"/>
            <w:shd w:val="clear" w:color="auto" w:fill="auto"/>
            <w:tcMar>
              <w:left w:w="72" w:type="dxa"/>
              <w:right w:w="72" w:type="dxa"/>
            </w:tcMar>
          </w:tcPr>
          <w:p w:rsidR="003744B2" w:rsidRPr="003744B2" w:rsidRDefault="003744B2" w:rsidP="003744B2">
            <w:pPr>
              <w:bidi/>
              <w:jc w:val="both"/>
              <w:rPr>
                <w:rFonts w:cs="B Yekan" w:hint="cs"/>
                <w:rtl/>
                <w:lang w:bidi="fa-IR"/>
              </w:rPr>
            </w:pPr>
            <w:r w:rsidRPr="003744B2">
              <w:rPr>
                <w:rFonts w:cs="B Yekan" w:hint="eastAsia"/>
                <w:rtl/>
              </w:rPr>
              <w:t>ه</w:t>
            </w:r>
            <w:r w:rsidRPr="003744B2">
              <w:rPr>
                <w:rFonts w:cs="B Yekan" w:hint="cs"/>
                <w:rtl/>
              </w:rPr>
              <w:t>ی</w:t>
            </w:r>
            <w:r w:rsidRPr="003744B2">
              <w:rPr>
                <w:rFonts w:cs="B Yekan" w:hint="eastAsia"/>
                <w:rtl/>
              </w:rPr>
              <w:t>چکس</w:t>
            </w:r>
            <w:r w:rsidRPr="003744B2">
              <w:rPr>
                <w:rFonts w:cs="B Yekan"/>
                <w:rtl/>
              </w:rPr>
              <w:t xml:space="preserve"> </w:t>
            </w:r>
            <w:r w:rsidRPr="003744B2">
              <w:rPr>
                <w:rFonts w:cs="B Yekan" w:hint="eastAsia"/>
                <w:rtl/>
              </w:rPr>
              <w:t>دوست</w:t>
            </w:r>
            <w:r w:rsidRPr="003744B2">
              <w:rPr>
                <w:rFonts w:cs="B Yekan"/>
                <w:rtl/>
              </w:rPr>
              <w:t xml:space="preserve"> </w:t>
            </w:r>
            <w:r w:rsidRPr="003744B2">
              <w:rPr>
                <w:rFonts w:cs="B Yekan" w:hint="eastAsia"/>
                <w:rtl/>
              </w:rPr>
              <w:t>ندارد</w:t>
            </w:r>
            <w:r w:rsidRPr="003744B2">
              <w:rPr>
                <w:rFonts w:cs="B Yekan"/>
                <w:rtl/>
              </w:rPr>
              <w:t xml:space="preserve"> </w:t>
            </w:r>
            <w:r w:rsidRPr="003744B2">
              <w:rPr>
                <w:rFonts w:cs="B Yekan" w:hint="eastAsia"/>
                <w:rtl/>
              </w:rPr>
              <w:t>به</w:t>
            </w:r>
            <w:r w:rsidRPr="003744B2">
              <w:rPr>
                <w:rFonts w:cs="B Yekan"/>
                <w:rtl/>
              </w:rPr>
              <w:t xml:space="preserve"> </w:t>
            </w:r>
            <w:r w:rsidRPr="003744B2">
              <w:rPr>
                <w:rFonts w:cs="B Yekan" w:hint="cs"/>
                <w:rtl/>
              </w:rPr>
              <w:t>ی</w:t>
            </w:r>
            <w:r w:rsidRPr="003744B2">
              <w:rPr>
                <w:rFonts w:cs="B Yekan" w:hint="eastAsia"/>
                <w:rtl/>
              </w:rPr>
              <w:t>ک</w:t>
            </w:r>
            <w:r w:rsidRPr="003744B2">
              <w:rPr>
                <w:rFonts w:cs="B Yekan"/>
                <w:rtl/>
              </w:rPr>
              <w:t xml:space="preserve"> </w:t>
            </w:r>
            <w:r w:rsidRPr="003744B2">
              <w:rPr>
                <w:rFonts w:cs="B Yekan" w:hint="eastAsia"/>
                <w:rtl/>
              </w:rPr>
              <w:t>د</w:t>
            </w:r>
            <w:r w:rsidRPr="003744B2">
              <w:rPr>
                <w:rFonts w:cs="B Yekan" w:hint="cs"/>
                <w:rtl/>
              </w:rPr>
              <w:t>ی</w:t>
            </w:r>
            <w:r w:rsidRPr="003744B2">
              <w:rPr>
                <w:rFonts w:cs="B Yekan" w:hint="eastAsia"/>
                <w:rtl/>
              </w:rPr>
              <w:t>وار</w:t>
            </w:r>
            <w:r w:rsidRPr="003744B2">
              <w:rPr>
                <w:rFonts w:cs="B Yekan"/>
                <w:rtl/>
              </w:rPr>
              <w:t xml:space="preserve"> </w:t>
            </w:r>
            <w:r w:rsidRPr="003744B2">
              <w:rPr>
                <w:rFonts w:cs="B Yekan" w:hint="eastAsia"/>
                <w:rtl/>
              </w:rPr>
              <w:t>متن</w:t>
            </w:r>
            <w:r w:rsidRPr="003744B2">
              <w:rPr>
                <w:rFonts w:cs="B Yekan"/>
                <w:rtl/>
              </w:rPr>
              <w:t xml:space="preserve"> </w:t>
            </w:r>
            <w:r w:rsidRPr="003744B2">
              <w:rPr>
                <w:rFonts w:cs="B Yekan" w:hint="eastAsia"/>
                <w:rtl/>
              </w:rPr>
              <w:t>بپ</w:t>
            </w:r>
            <w:r w:rsidRPr="003744B2">
              <w:rPr>
                <w:rFonts w:cs="B Yekan" w:hint="cs"/>
                <w:rtl/>
              </w:rPr>
              <w:t>ی</w:t>
            </w:r>
            <w:r w:rsidRPr="003744B2">
              <w:rPr>
                <w:rFonts w:cs="B Yekan" w:hint="eastAsia"/>
                <w:rtl/>
              </w:rPr>
              <w:t>وندد</w:t>
            </w:r>
            <w:r>
              <w:rPr>
                <w:rFonts w:cs="B Yekan" w:hint="cs"/>
                <w:rtl/>
                <w:lang w:bidi="fa-IR"/>
              </w:rPr>
              <w:t>.</w:t>
            </w:r>
          </w:p>
          <w:p w:rsidR="003744B2" w:rsidRPr="003744B2" w:rsidRDefault="003744B2" w:rsidP="00A755AA">
            <w:pPr>
              <w:bidi/>
              <w:jc w:val="both"/>
              <w:rPr>
                <w:rFonts w:cs="B Yekan"/>
              </w:rPr>
            </w:pPr>
            <w:r w:rsidRPr="003744B2">
              <w:rPr>
                <w:rFonts w:cs="B Yekan" w:hint="eastAsia"/>
                <w:rtl/>
              </w:rPr>
              <w:t>قالب</w:t>
            </w:r>
            <w:r w:rsidRPr="003744B2">
              <w:rPr>
                <w:rFonts w:cs="B Yekan"/>
                <w:rtl/>
              </w:rPr>
              <w:t xml:space="preserve"> </w:t>
            </w:r>
            <w:r w:rsidRPr="003744B2">
              <w:rPr>
                <w:rFonts w:cs="B Yekan" w:hint="eastAsia"/>
                <w:rtl/>
              </w:rPr>
              <w:t>بند</w:t>
            </w:r>
            <w:r w:rsidRPr="003744B2">
              <w:rPr>
                <w:rFonts w:cs="B Yekan" w:hint="cs"/>
                <w:rtl/>
              </w:rPr>
              <w:t>ی</w:t>
            </w:r>
            <w:r w:rsidRPr="003744B2">
              <w:rPr>
                <w:rFonts w:cs="B Yekan"/>
                <w:rtl/>
              </w:rPr>
              <w:t xml:space="preserve"> </w:t>
            </w:r>
            <w:r w:rsidRPr="003744B2">
              <w:rPr>
                <w:rFonts w:cs="B Yekan" w:hint="eastAsia"/>
                <w:rtl/>
              </w:rPr>
              <w:t>مناسب</w:t>
            </w:r>
            <w:r w:rsidRPr="003744B2">
              <w:rPr>
                <w:rFonts w:cs="B Yekan"/>
                <w:rtl/>
              </w:rPr>
              <w:t xml:space="preserve"> </w:t>
            </w:r>
            <w:r w:rsidRPr="003744B2">
              <w:rPr>
                <w:rFonts w:cs="B Yekan" w:hint="eastAsia"/>
                <w:rtl/>
              </w:rPr>
              <w:t>محتوا</w:t>
            </w:r>
            <w:r w:rsidRPr="003744B2">
              <w:rPr>
                <w:rFonts w:cs="B Yekan" w:hint="cs"/>
                <w:rtl/>
              </w:rPr>
              <w:t>ی</w:t>
            </w:r>
            <w:r w:rsidRPr="003744B2">
              <w:rPr>
                <w:rFonts w:cs="B Yekan"/>
                <w:rtl/>
              </w:rPr>
              <w:t xml:space="preserve"> </w:t>
            </w:r>
            <w:r w:rsidRPr="003744B2">
              <w:rPr>
                <w:rFonts w:cs="B Yekan" w:hint="eastAsia"/>
                <w:rtl/>
              </w:rPr>
              <w:t>شما</w:t>
            </w:r>
            <w:r w:rsidRPr="003744B2">
              <w:rPr>
                <w:rFonts w:cs="B Yekan"/>
                <w:rtl/>
              </w:rPr>
              <w:t xml:space="preserve"> </w:t>
            </w:r>
            <w:r w:rsidR="00A755AA">
              <w:rPr>
                <w:rFonts w:cs="B Yekan" w:hint="cs"/>
                <w:rtl/>
                <w:lang w:bidi="fa-IR"/>
              </w:rPr>
              <w:t xml:space="preserve">را </w:t>
            </w:r>
            <w:r w:rsidRPr="003744B2">
              <w:rPr>
                <w:rFonts w:cs="B Yekan" w:hint="eastAsia"/>
                <w:rtl/>
              </w:rPr>
              <w:t>به</w:t>
            </w:r>
            <w:r w:rsidRPr="003744B2">
              <w:rPr>
                <w:rFonts w:cs="B Yekan"/>
                <w:rtl/>
              </w:rPr>
              <w:t xml:space="preserve"> </w:t>
            </w:r>
            <w:r w:rsidRPr="003744B2">
              <w:rPr>
                <w:rFonts w:cs="B Yekan" w:hint="eastAsia"/>
                <w:rtl/>
              </w:rPr>
              <w:t>طرز</w:t>
            </w:r>
            <w:r w:rsidRPr="003744B2">
              <w:rPr>
                <w:rFonts w:cs="B Yekan"/>
                <w:rtl/>
              </w:rPr>
              <w:t xml:space="preserve"> </w:t>
            </w:r>
            <w:r w:rsidRPr="003744B2">
              <w:rPr>
                <w:rFonts w:cs="B Yekan" w:hint="eastAsia"/>
                <w:rtl/>
              </w:rPr>
              <w:t>چشمگ</w:t>
            </w:r>
            <w:r w:rsidRPr="003744B2">
              <w:rPr>
                <w:rFonts w:cs="B Yekan" w:hint="cs"/>
                <w:rtl/>
              </w:rPr>
              <w:t>ی</w:t>
            </w:r>
            <w:r w:rsidRPr="003744B2">
              <w:rPr>
                <w:rFonts w:cs="B Yekan" w:hint="eastAsia"/>
                <w:rtl/>
              </w:rPr>
              <w:t>ر</w:t>
            </w:r>
            <w:r w:rsidRPr="003744B2">
              <w:rPr>
                <w:rFonts w:cs="B Yekan" w:hint="cs"/>
                <w:rtl/>
              </w:rPr>
              <w:t>ی</w:t>
            </w:r>
            <w:r w:rsidRPr="003744B2">
              <w:rPr>
                <w:rFonts w:cs="B Yekan"/>
                <w:rtl/>
              </w:rPr>
              <w:t xml:space="preserve"> </w:t>
            </w:r>
            <w:r w:rsidRPr="003744B2">
              <w:rPr>
                <w:rFonts w:cs="B Yekan" w:hint="eastAsia"/>
                <w:rtl/>
              </w:rPr>
              <w:t>به</w:t>
            </w:r>
            <w:r w:rsidRPr="003744B2">
              <w:rPr>
                <w:rFonts w:cs="B Yekan"/>
                <w:rtl/>
              </w:rPr>
              <w:t xml:space="preserve"> </w:t>
            </w:r>
            <w:r w:rsidR="00A755AA">
              <w:rPr>
                <w:rFonts w:cs="B Yekan" w:hint="cs"/>
                <w:rtl/>
              </w:rPr>
              <w:t xml:space="preserve">سمت </w:t>
            </w:r>
            <w:r w:rsidRPr="003744B2">
              <w:rPr>
                <w:rFonts w:cs="B Yekan" w:hint="eastAsia"/>
                <w:rtl/>
              </w:rPr>
              <w:t>بهبود</w:t>
            </w:r>
            <w:r w:rsidRPr="003744B2">
              <w:rPr>
                <w:rFonts w:cs="B Yekan"/>
                <w:rtl/>
              </w:rPr>
              <w:t xml:space="preserve"> </w:t>
            </w:r>
            <w:r w:rsidRPr="003744B2">
              <w:rPr>
                <w:rFonts w:cs="B Yekan" w:hint="eastAsia"/>
                <w:rtl/>
              </w:rPr>
              <w:t>تجربه</w:t>
            </w:r>
            <w:r w:rsidRPr="003744B2">
              <w:rPr>
                <w:rFonts w:cs="B Yekan"/>
                <w:rtl/>
              </w:rPr>
              <w:t xml:space="preserve"> </w:t>
            </w:r>
            <w:r w:rsidRPr="003744B2">
              <w:rPr>
                <w:rFonts w:cs="B Yekan" w:hint="eastAsia"/>
                <w:rtl/>
              </w:rPr>
              <w:t>کاربر</w:t>
            </w:r>
            <w:r w:rsidR="00A755AA">
              <w:rPr>
                <w:rFonts w:cs="B Yekan" w:hint="cs"/>
                <w:rtl/>
              </w:rPr>
              <w:t>ی</w:t>
            </w:r>
            <w:r w:rsidRPr="003744B2">
              <w:rPr>
                <w:rFonts w:cs="B Yekan"/>
                <w:rtl/>
              </w:rPr>
              <w:t xml:space="preserve"> </w:t>
            </w:r>
            <w:r w:rsidRPr="003744B2">
              <w:rPr>
                <w:rFonts w:cs="B Yekan" w:hint="eastAsia"/>
                <w:rtl/>
              </w:rPr>
              <w:t>وب</w:t>
            </w:r>
            <w:r w:rsidRPr="003744B2">
              <w:rPr>
                <w:rFonts w:cs="B Yekan"/>
                <w:rtl/>
              </w:rPr>
              <w:t xml:space="preserve"> </w:t>
            </w:r>
            <w:r w:rsidRPr="003744B2">
              <w:rPr>
                <w:rFonts w:cs="B Yekan" w:hint="eastAsia"/>
                <w:rtl/>
              </w:rPr>
              <w:t>سا</w:t>
            </w:r>
            <w:r w:rsidRPr="003744B2">
              <w:rPr>
                <w:rFonts w:cs="B Yekan" w:hint="cs"/>
                <w:rtl/>
              </w:rPr>
              <w:t>ی</w:t>
            </w:r>
            <w:r w:rsidRPr="003744B2">
              <w:rPr>
                <w:rFonts w:cs="B Yekan" w:hint="eastAsia"/>
                <w:rtl/>
              </w:rPr>
              <w:t>ت</w:t>
            </w:r>
            <w:r w:rsidRPr="003744B2">
              <w:rPr>
                <w:rFonts w:cs="B Yekan"/>
                <w:rtl/>
              </w:rPr>
              <w:t xml:space="preserve"> </w:t>
            </w:r>
            <w:r w:rsidRPr="003744B2">
              <w:rPr>
                <w:rFonts w:cs="B Yekan" w:hint="eastAsia"/>
                <w:rtl/>
              </w:rPr>
              <w:t>شما</w:t>
            </w:r>
            <w:r w:rsidRPr="003744B2">
              <w:rPr>
                <w:rFonts w:cs="B Yekan"/>
                <w:rtl/>
              </w:rPr>
              <w:t xml:space="preserve"> </w:t>
            </w:r>
            <w:r w:rsidR="00A755AA">
              <w:rPr>
                <w:rFonts w:cs="B Yekan" w:hint="cs"/>
                <w:rtl/>
              </w:rPr>
              <w:t>رهنمون می کند</w:t>
            </w:r>
            <w:r w:rsidRPr="003744B2">
              <w:rPr>
                <w:rFonts w:cs="B Yekan"/>
                <w:rtl/>
              </w:rPr>
              <w:t xml:space="preserve">. </w:t>
            </w:r>
            <w:r w:rsidRPr="003744B2">
              <w:rPr>
                <w:rFonts w:cs="B Yekan" w:hint="eastAsia"/>
                <w:rtl/>
              </w:rPr>
              <w:t>ا</w:t>
            </w:r>
            <w:r w:rsidRPr="003744B2">
              <w:rPr>
                <w:rFonts w:cs="B Yekan" w:hint="cs"/>
                <w:rtl/>
              </w:rPr>
              <w:t>ی</w:t>
            </w:r>
            <w:r w:rsidRPr="003744B2">
              <w:rPr>
                <w:rFonts w:cs="B Yekan" w:hint="eastAsia"/>
                <w:rtl/>
              </w:rPr>
              <w:t>ن</w:t>
            </w:r>
            <w:r w:rsidRPr="003744B2">
              <w:rPr>
                <w:rFonts w:cs="B Yekan"/>
                <w:rtl/>
              </w:rPr>
              <w:t xml:space="preserve"> </w:t>
            </w:r>
            <w:r w:rsidRPr="003744B2">
              <w:rPr>
                <w:rFonts w:cs="B Yekan" w:hint="eastAsia"/>
                <w:rtl/>
              </w:rPr>
              <w:t>باعث</w:t>
            </w:r>
            <w:r w:rsidRPr="003744B2">
              <w:rPr>
                <w:rFonts w:cs="B Yekan"/>
                <w:rtl/>
              </w:rPr>
              <w:t xml:space="preserve"> </w:t>
            </w:r>
            <w:r w:rsidRPr="003744B2">
              <w:rPr>
                <w:rFonts w:cs="B Yekan" w:hint="eastAsia"/>
                <w:rtl/>
              </w:rPr>
              <w:t>م</w:t>
            </w:r>
            <w:r w:rsidRPr="003744B2">
              <w:rPr>
                <w:rFonts w:cs="B Yekan" w:hint="cs"/>
                <w:rtl/>
              </w:rPr>
              <w:t>ی</w:t>
            </w:r>
            <w:r w:rsidRPr="003744B2">
              <w:rPr>
                <w:rFonts w:cs="B Yekan"/>
                <w:rtl/>
              </w:rPr>
              <w:t xml:space="preserve"> </w:t>
            </w:r>
            <w:r w:rsidRPr="003744B2">
              <w:rPr>
                <w:rFonts w:cs="B Yekan" w:hint="eastAsia"/>
                <w:rtl/>
              </w:rPr>
              <w:t>شود</w:t>
            </w:r>
            <w:r w:rsidRPr="003744B2">
              <w:rPr>
                <w:rFonts w:cs="B Yekan"/>
                <w:rtl/>
              </w:rPr>
              <w:t xml:space="preserve"> </w:t>
            </w:r>
            <w:r w:rsidRPr="003744B2">
              <w:rPr>
                <w:rFonts w:cs="B Yekan" w:hint="eastAsia"/>
                <w:rtl/>
              </w:rPr>
              <w:t>خوانندگان</w:t>
            </w:r>
            <w:r w:rsidRPr="003744B2">
              <w:rPr>
                <w:rFonts w:cs="B Yekan"/>
                <w:rtl/>
              </w:rPr>
              <w:t xml:space="preserve"> </w:t>
            </w:r>
            <w:r w:rsidRPr="003744B2">
              <w:rPr>
                <w:rFonts w:cs="B Yekan" w:hint="eastAsia"/>
                <w:rtl/>
              </w:rPr>
              <w:t>ب</w:t>
            </w:r>
            <w:r w:rsidRPr="003744B2">
              <w:rPr>
                <w:rFonts w:cs="B Yekan" w:hint="cs"/>
                <w:rtl/>
              </w:rPr>
              <w:t>ی</w:t>
            </w:r>
            <w:r w:rsidRPr="003744B2">
              <w:rPr>
                <w:rFonts w:cs="B Yekan" w:hint="eastAsia"/>
                <w:rtl/>
              </w:rPr>
              <w:t>شتر</w:t>
            </w:r>
            <w:r w:rsidRPr="003744B2">
              <w:rPr>
                <w:rFonts w:cs="B Yekan"/>
                <w:rtl/>
              </w:rPr>
              <w:t xml:space="preserve"> </w:t>
            </w:r>
            <w:r w:rsidRPr="003744B2">
              <w:rPr>
                <w:rFonts w:cs="B Yekan" w:hint="eastAsia"/>
                <w:rtl/>
              </w:rPr>
              <w:t>ما</w:t>
            </w:r>
            <w:r w:rsidRPr="003744B2">
              <w:rPr>
                <w:rFonts w:cs="B Yekan" w:hint="cs"/>
                <w:rtl/>
              </w:rPr>
              <w:t>ی</w:t>
            </w:r>
            <w:r w:rsidRPr="003744B2">
              <w:rPr>
                <w:rFonts w:cs="B Yekan" w:hint="eastAsia"/>
                <w:rtl/>
              </w:rPr>
              <w:t>ل</w:t>
            </w:r>
            <w:r w:rsidRPr="003744B2">
              <w:rPr>
                <w:rFonts w:cs="B Yekan"/>
                <w:rtl/>
              </w:rPr>
              <w:t xml:space="preserve"> </w:t>
            </w:r>
            <w:r w:rsidRPr="003744B2">
              <w:rPr>
                <w:rFonts w:cs="B Yekan" w:hint="eastAsia"/>
                <w:rtl/>
              </w:rPr>
              <w:t>به</w:t>
            </w:r>
            <w:r w:rsidRPr="003744B2">
              <w:rPr>
                <w:rFonts w:cs="B Yekan"/>
                <w:rtl/>
              </w:rPr>
              <w:t xml:space="preserve"> </w:t>
            </w:r>
            <w:r w:rsidRPr="003744B2">
              <w:rPr>
                <w:rFonts w:cs="B Yekan" w:hint="eastAsia"/>
                <w:rtl/>
              </w:rPr>
              <w:t>صرف</w:t>
            </w:r>
            <w:r w:rsidRPr="003744B2">
              <w:rPr>
                <w:rFonts w:cs="B Yekan"/>
                <w:rtl/>
              </w:rPr>
              <w:t xml:space="preserve"> </w:t>
            </w:r>
            <w:r w:rsidRPr="003744B2">
              <w:rPr>
                <w:rFonts w:cs="B Yekan" w:hint="eastAsia"/>
                <w:rtl/>
              </w:rPr>
              <w:t>وقت</w:t>
            </w:r>
            <w:r w:rsidRPr="003744B2">
              <w:rPr>
                <w:rFonts w:cs="B Yekan"/>
                <w:rtl/>
              </w:rPr>
              <w:t xml:space="preserve"> </w:t>
            </w:r>
            <w:r w:rsidRPr="003744B2">
              <w:rPr>
                <w:rFonts w:cs="B Yekan" w:hint="eastAsia"/>
                <w:rtl/>
              </w:rPr>
              <w:t>برا</w:t>
            </w:r>
            <w:r w:rsidRPr="003744B2">
              <w:rPr>
                <w:rFonts w:cs="B Yekan" w:hint="cs"/>
                <w:rtl/>
              </w:rPr>
              <w:t>ی</w:t>
            </w:r>
            <w:r w:rsidRPr="003744B2">
              <w:rPr>
                <w:rFonts w:cs="B Yekan"/>
                <w:rtl/>
              </w:rPr>
              <w:t xml:space="preserve"> </w:t>
            </w:r>
            <w:r w:rsidRPr="003744B2">
              <w:rPr>
                <w:rFonts w:cs="B Yekan" w:hint="eastAsia"/>
                <w:rtl/>
              </w:rPr>
              <w:t>خواندن</w:t>
            </w:r>
            <w:r w:rsidRPr="003744B2">
              <w:rPr>
                <w:rFonts w:cs="B Yekan"/>
                <w:rtl/>
              </w:rPr>
              <w:t xml:space="preserve"> </w:t>
            </w:r>
            <w:r w:rsidRPr="003744B2">
              <w:rPr>
                <w:rFonts w:cs="B Yekan" w:hint="eastAsia"/>
                <w:rtl/>
              </w:rPr>
              <w:t>مطالب</w:t>
            </w:r>
            <w:r w:rsidRPr="003744B2">
              <w:rPr>
                <w:rFonts w:cs="B Yekan"/>
                <w:rtl/>
              </w:rPr>
              <w:t xml:space="preserve"> </w:t>
            </w:r>
            <w:r w:rsidR="00A755AA">
              <w:rPr>
                <w:rFonts w:cs="B Yekan" w:hint="cs"/>
                <w:rtl/>
              </w:rPr>
              <w:t xml:space="preserve">شما شوند </w:t>
            </w:r>
            <w:r w:rsidRPr="003744B2">
              <w:rPr>
                <w:rFonts w:cs="B Yekan"/>
                <w:rtl/>
              </w:rPr>
              <w:t xml:space="preserve"> </w:t>
            </w:r>
            <w:r w:rsidRPr="003744B2">
              <w:rPr>
                <w:rFonts w:cs="B Yekan" w:hint="eastAsia"/>
                <w:rtl/>
              </w:rPr>
              <w:t>و</w:t>
            </w:r>
            <w:r w:rsidRPr="003744B2">
              <w:rPr>
                <w:rFonts w:cs="B Yekan"/>
                <w:rtl/>
              </w:rPr>
              <w:t xml:space="preserve"> </w:t>
            </w:r>
            <w:r w:rsidR="00A755AA">
              <w:rPr>
                <w:rFonts w:cs="B Yekan" w:hint="cs"/>
                <w:rtl/>
              </w:rPr>
              <w:t>نتیجتا بازخورد خود را بیان نمایند.</w:t>
            </w:r>
            <w:r w:rsidRPr="003744B2">
              <w:rPr>
                <w:rFonts w:cs="B Yekan"/>
                <w:rtl/>
              </w:rPr>
              <w:t xml:space="preserve"> </w:t>
            </w:r>
            <w:r w:rsidRPr="003744B2">
              <w:rPr>
                <w:rFonts w:cs="B Yekan" w:hint="eastAsia"/>
                <w:rtl/>
              </w:rPr>
              <w:t>که</w:t>
            </w:r>
            <w:r w:rsidRPr="003744B2">
              <w:rPr>
                <w:rFonts w:cs="B Yekan"/>
                <w:rtl/>
              </w:rPr>
              <w:t xml:space="preserve"> </w:t>
            </w:r>
            <w:r w:rsidRPr="003744B2">
              <w:rPr>
                <w:rFonts w:cs="B Yekan" w:hint="eastAsia"/>
                <w:rtl/>
              </w:rPr>
              <w:t>در</w:t>
            </w:r>
            <w:r w:rsidRPr="003744B2">
              <w:rPr>
                <w:rFonts w:cs="B Yekan"/>
                <w:rtl/>
              </w:rPr>
              <w:t xml:space="preserve"> </w:t>
            </w:r>
            <w:r w:rsidRPr="003744B2">
              <w:rPr>
                <w:rFonts w:cs="B Yekan" w:hint="eastAsia"/>
                <w:rtl/>
              </w:rPr>
              <w:t>نها</w:t>
            </w:r>
            <w:r w:rsidRPr="003744B2">
              <w:rPr>
                <w:rFonts w:cs="B Yekan" w:hint="cs"/>
                <w:rtl/>
              </w:rPr>
              <w:t>ی</w:t>
            </w:r>
            <w:r w:rsidRPr="003744B2">
              <w:rPr>
                <w:rFonts w:cs="B Yekan" w:hint="eastAsia"/>
                <w:rtl/>
              </w:rPr>
              <w:t>ت</w:t>
            </w:r>
            <w:r w:rsidRPr="003744B2">
              <w:rPr>
                <w:rFonts w:cs="B Yekan"/>
                <w:rtl/>
              </w:rPr>
              <w:t xml:space="preserve"> </w:t>
            </w:r>
            <w:r w:rsidRPr="003744B2">
              <w:rPr>
                <w:rFonts w:cs="B Yekan" w:hint="eastAsia"/>
                <w:rtl/>
              </w:rPr>
              <w:t>س</w:t>
            </w:r>
            <w:r w:rsidRPr="003744B2">
              <w:rPr>
                <w:rFonts w:cs="B Yekan" w:hint="cs"/>
                <w:rtl/>
              </w:rPr>
              <w:t>ی</w:t>
            </w:r>
            <w:r w:rsidRPr="003744B2">
              <w:rPr>
                <w:rFonts w:cs="B Yekan" w:hint="eastAsia"/>
                <w:rtl/>
              </w:rPr>
              <w:t>گنال</w:t>
            </w:r>
            <w:r w:rsidRPr="003744B2">
              <w:rPr>
                <w:rFonts w:cs="B Yekan"/>
                <w:rtl/>
              </w:rPr>
              <w:t xml:space="preserve"> </w:t>
            </w:r>
            <w:r w:rsidRPr="003744B2">
              <w:rPr>
                <w:rFonts w:cs="B Yekan" w:hint="eastAsia"/>
                <w:rtl/>
              </w:rPr>
              <w:t>شما</w:t>
            </w:r>
            <w:r w:rsidRPr="003744B2">
              <w:rPr>
                <w:rFonts w:cs="B Yekan"/>
                <w:rtl/>
              </w:rPr>
              <w:t xml:space="preserve"> </w:t>
            </w:r>
            <w:r w:rsidRPr="003744B2">
              <w:rPr>
                <w:rFonts w:cs="B Yekan" w:hint="eastAsia"/>
                <w:rtl/>
              </w:rPr>
              <w:t>را</w:t>
            </w:r>
            <w:r w:rsidRPr="003744B2">
              <w:rPr>
                <w:rFonts w:cs="B Yekan"/>
                <w:rtl/>
              </w:rPr>
              <w:t xml:space="preserve"> </w:t>
            </w:r>
            <w:r w:rsidRPr="003744B2">
              <w:rPr>
                <w:rFonts w:cs="B Yekan" w:hint="eastAsia"/>
                <w:rtl/>
              </w:rPr>
              <w:t>نسبت</w:t>
            </w:r>
            <w:r w:rsidRPr="003744B2">
              <w:rPr>
                <w:rFonts w:cs="B Yekan"/>
                <w:rtl/>
              </w:rPr>
              <w:t xml:space="preserve"> </w:t>
            </w:r>
            <w:r w:rsidRPr="003744B2">
              <w:rPr>
                <w:rFonts w:cs="B Yekan" w:hint="eastAsia"/>
                <w:rtl/>
              </w:rPr>
              <w:t>به</w:t>
            </w:r>
            <w:r w:rsidRPr="003744B2">
              <w:rPr>
                <w:rFonts w:cs="B Yekan"/>
                <w:rtl/>
              </w:rPr>
              <w:t xml:space="preserve"> </w:t>
            </w:r>
            <w:r w:rsidRPr="003744B2">
              <w:rPr>
                <w:rFonts w:cs="B Yekan" w:hint="eastAsia"/>
                <w:rtl/>
              </w:rPr>
              <w:t>موتورها</w:t>
            </w:r>
            <w:r w:rsidRPr="003744B2">
              <w:rPr>
                <w:rFonts w:cs="B Yekan" w:hint="cs"/>
                <w:rtl/>
              </w:rPr>
              <w:t>ی</w:t>
            </w:r>
            <w:r w:rsidRPr="003744B2">
              <w:rPr>
                <w:rFonts w:cs="B Yekan"/>
                <w:rtl/>
              </w:rPr>
              <w:t xml:space="preserve"> </w:t>
            </w:r>
            <w:r w:rsidRPr="003744B2">
              <w:rPr>
                <w:rFonts w:cs="B Yekan" w:hint="eastAsia"/>
                <w:rtl/>
              </w:rPr>
              <w:t>جستجو</w:t>
            </w:r>
            <w:r w:rsidRPr="003744B2">
              <w:rPr>
                <w:rFonts w:cs="B Yekan"/>
                <w:rtl/>
              </w:rPr>
              <w:t xml:space="preserve"> </w:t>
            </w:r>
            <w:r w:rsidRPr="003744B2">
              <w:rPr>
                <w:rFonts w:cs="B Yekan" w:hint="eastAsia"/>
                <w:rtl/>
              </w:rPr>
              <w:t>نشان</w:t>
            </w:r>
            <w:r w:rsidRPr="003744B2">
              <w:rPr>
                <w:rFonts w:cs="B Yekan"/>
                <w:rtl/>
              </w:rPr>
              <w:t xml:space="preserve"> </w:t>
            </w:r>
            <w:r w:rsidRPr="003744B2">
              <w:rPr>
                <w:rFonts w:cs="B Yekan" w:hint="eastAsia"/>
                <w:rtl/>
              </w:rPr>
              <w:t>م</w:t>
            </w:r>
            <w:r w:rsidRPr="003744B2">
              <w:rPr>
                <w:rFonts w:cs="B Yekan" w:hint="cs"/>
                <w:rtl/>
              </w:rPr>
              <w:t>ی</w:t>
            </w:r>
            <w:r w:rsidRPr="003744B2">
              <w:rPr>
                <w:rFonts w:cs="B Yekan"/>
                <w:rtl/>
              </w:rPr>
              <w:t xml:space="preserve"> </w:t>
            </w:r>
            <w:r w:rsidRPr="003744B2">
              <w:rPr>
                <w:rFonts w:cs="B Yekan" w:hint="eastAsia"/>
                <w:rtl/>
              </w:rPr>
              <w:t>دهد</w:t>
            </w:r>
            <w:r>
              <w:rPr>
                <w:rFonts w:cs="B Yekan" w:hint="cs"/>
                <w:rtl/>
              </w:rPr>
              <w:t>.</w:t>
            </w:r>
          </w:p>
          <w:p w:rsidR="003744B2" w:rsidRPr="003744B2" w:rsidRDefault="003744B2" w:rsidP="00A755AA">
            <w:pPr>
              <w:bidi/>
              <w:jc w:val="both"/>
              <w:rPr>
                <w:rFonts w:cs="B Yekan"/>
              </w:rPr>
            </w:pPr>
            <w:r w:rsidRPr="003744B2">
              <w:rPr>
                <w:rFonts w:cs="B Yekan" w:hint="eastAsia"/>
                <w:rtl/>
              </w:rPr>
              <w:t>استفاده</w:t>
            </w:r>
            <w:r w:rsidRPr="003744B2">
              <w:rPr>
                <w:rFonts w:cs="B Yekan"/>
                <w:rtl/>
              </w:rPr>
              <w:t xml:space="preserve"> </w:t>
            </w:r>
            <w:r w:rsidRPr="003744B2">
              <w:rPr>
                <w:rFonts w:cs="B Yekan" w:hint="eastAsia"/>
                <w:rtl/>
              </w:rPr>
              <w:t>مناسب</w:t>
            </w:r>
            <w:r w:rsidRPr="003744B2">
              <w:rPr>
                <w:rFonts w:cs="B Yekan"/>
                <w:rtl/>
              </w:rPr>
              <w:t xml:space="preserve"> </w:t>
            </w:r>
            <w:r w:rsidRPr="003744B2">
              <w:rPr>
                <w:rFonts w:cs="B Yekan" w:hint="eastAsia"/>
                <w:rtl/>
              </w:rPr>
              <w:t>از</w:t>
            </w:r>
            <w:r w:rsidRPr="003744B2">
              <w:rPr>
                <w:rFonts w:cs="B Yekan"/>
                <w:rtl/>
              </w:rPr>
              <w:t xml:space="preserve"> </w:t>
            </w:r>
            <w:r w:rsidRPr="003744B2">
              <w:rPr>
                <w:rFonts w:cs="B Yekan" w:hint="eastAsia"/>
                <w:rtl/>
              </w:rPr>
              <w:t>برچسب</w:t>
            </w:r>
            <w:r w:rsidRPr="003744B2">
              <w:rPr>
                <w:rFonts w:cs="B Yekan"/>
                <w:rtl/>
              </w:rPr>
              <w:t xml:space="preserve"> </w:t>
            </w:r>
            <w:r w:rsidRPr="003744B2">
              <w:rPr>
                <w:rFonts w:cs="B Yekan" w:hint="eastAsia"/>
                <w:rtl/>
              </w:rPr>
              <w:t>ها</w:t>
            </w:r>
            <w:r w:rsidRPr="003744B2">
              <w:rPr>
                <w:rFonts w:cs="B Yekan" w:hint="cs"/>
                <w:rtl/>
              </w:rPr>
              <w:t>ی</w:t>
            </w:r>
            <w:r w:rsidRPr="003744B2">
              <w:rPr>
                <w:rFonts w:cs="B Yekan"/>
                <w:rtl/>
              </w:rPr>
              <w:t xml:space="preserve"> </w:t>
            </w:r>
            <w:r w:rsidRPr="003744B2">
              <w:rPr>
                <w:rFonts w:cs="B Yekan" w:hint="eastAsia"/>
                <w:rtl/>
              </w:rPr>
              <w:t>هدر</w:t>
            </w:r>
            <w:r w:rsidRPr="003744B2">
              <w:rPr>
                <w:rFonts w:cs="B Yekan"/>
                <w:rtl/>
              </w:rPr>
              <w:t xml:space="preserve"> </w:t>
            </w:r>
            <w:r w:rsidRPr="003744B2">
              <w:rPr>
                <w:rFonts w:cs="B Yekan" w:hint="eastAsia"/>
                <w:rtl/>
              </w:rPr>
              <w:t>م</w:t>
            </w:r>
            <w:r w:rsidRPr="003744B2">
              <w:rPr>
                <w:rFonts w:cs="B Yekan" w:hint="cs"/>
                <w:rtl/>
              </w:rPr>
              <w:t>ی</w:t>
            </w:r>
            <w:r w:rsidRPr="003744B2">
              <w:rPr>
                <w:rFonts w:cs="B Yekan"/>
                <w:rtl/>
              </w:rPr>
              <w:t xml:space="preserve"> </w:t>
            </w:r>
            <w:r w:rsidRPr="003744B2">
              <w:rPr>
                <w:rFonts w:cs="B Yekan" w:hint="eastAsia"/>
                <w:rtl/>
              </w:rPr>
              <w:t>تواند</w:t>
            </w:r>
            <w:r w:rsidRPr="003744B2">
              <w:rPr>
                <w:rFonts w:cs="B Yekan"/>
                <w:rtl/>
              </w:rPr>
              <w:t xml:space="preserve"> </w:t>
            </w:r>
            <w:r w:rsidRPr="003744B2">
              <w:rPr>
                <w:rFonts w:cs="B Yekan" w:hint="eastAsia"/>
                <w:rtl/>
              </w:rPr>
              <w:t>به</w:t>
            </w:r>
            <w:r w:rsidRPr="003744B2">
              <w:rPr>
                <w:rFonts w:cs="B Yekan"/>
                <w:rtl/>
              </w:rPr>
              <w:t xml:space="preserve"> </w:t>
            </w:r>
            <w:r w:rsidRPr="003744B2">
              <w:rPr>
                <w:rFonts w:cs="B Yekan" w:hint="eastAsia"/>
                <w:rtl/>
              </w:rPr>
              <w:t>تجز</w:t>
            </w:r>
            <w:r w:rsidRPr="003744B2">
              <w:rPr>
                <w:rFonts w:cs="B Yekan" w:hint="cs"/>
                <w:rtl/>
              </w:rPr>
              <w:t>ی</w:t>
            </w:r>
            <w:r w:rsidRPr="003744B2">
              <w:rPr>
                <w:rFonts w:cs="B Yekan" w:hint="eastAsia"/>
                <w:rtl/>
              </w:rPr>
              <w:t>ه</w:t>
            </w:r>
            <w:r w:rsidRPr="003744B2">
              <w:rPr>
                <w:rFonts w:cs="B Yekan"/>
                <w:rtl/>
              </w:rPr>
              <w:t xml:space="preserve"> </w:t>
            </w:r>
            <w:r w:rsidRPr="003744B2">
              <w:rPr>
                <w:rFonts w:cs="B Yekan" w:hint="eastAsia"/>
                <w:rtl/>
              </w:rPr>
              <w:t>مطالب</w:t>
            </w:r>
            <w:r w:rsidRPr="003744B2">
              <w:rPr>
                <w:rFonts w:cs="B Yekan"/>
                <w:rtl/>
              </w:rPr>
              <w:t xml:space="preserve"> </w:t>
            </w:r>
            <w:r w:rsidR="00A755AA">
              <w:rPr>
                <w:rFonts w:cs="B Yekan" w:hint="cs"/>
                <w:rtl/>
              </w:rPr>
              <w:t>شما</w:t>
            </w:r>
            <w:r w:rsidRPr="003744B2">
              <w:rPr>
                <w:rFonts w:cs="B Yekan"/>
                <w:rtl/>
              </w:rPr>
              <w:t xml:space="preserve"> </w:t>
            </w:r>
            <w:r w:rsidRPr="003744B2">
              <w:rPr>
                <w:rFonts w:cs="B Yekan" w:hint="eastAsia"/>
                <w:rtl/>
              </w:rPr>
              <w:t>به</w:t>
            </w:r>
            <w:r w:rsidRPr="003744B2">
              <w:rPr>
                <w:rFonts w:cs="B Yekan"/>
                <w:rtl/>
              </w:rPr>
              <w:t xml:space="preserve"> </w:t>
            </w:r>
            <w:r w:rsidRPr="003744B2">
              <w:rPr>
                <w:rFonts w:cs="B Yekan" w:hint="eastAsia"/>
                <w:rtl/>
              </w:rPr>
              <w:t>بخش</w:t>
            </w:r>
            <w:r w:rsidRPr="003744B2">
              <w:rPr>
                <w:rFonts w:cs="B Yekan"/>
                <w:rtl/>
              </w:rPr>
              <w:t xml:space="preserve"> </w:t>
            </w:r>
            <w:r w:rsidRPr="003744B2">
              <w:rPr>
                <w:rFonts w:cs="B Yekan" w:hint="eastAsia"/>
                <w:rtl/>
              </w:rPr>
              <w:t>ها</w:t>
            </w:r>
            <w:r w:rsidRPr="003744B2">
              <w:rPr>
                <w:rFonts w:cs="B Yekan" w:hint="cs"/>
                <w:rtl/>
              </w:rPr>
              <w:t>یی</w:t>
            </w:r>
            <w:r w:rsidRPr="003744B2">
              <w:rPr>
                <w:rFonts w:cs="B Yekan"/>
                <w:rtl/>
              </w:rPr>
              <w:t xml:space="preserve"> </w:t>
            </w:r>
            <w:r w:rsidRPr="003744B2">
              <w:rPr>
                <w:rFonts w:cs="B Yekan" w:hint="eastAsia"/>
                <w:rtl/>
              </w:rPr>
              <w:t>که</w:t>
            </w:r>
            <w:r w:rsidRPr="003744B2">
              <w:rPr>
                <w:rFonts w:cs="B Yekan"/>
                <w:rtl/>
              </w:rPr>
              <w:t xml:space="preserve"> </w:t>
            </w:r>
            <w:r w:rsidR="00A755AA" w:rsidRPr="003744B2">
              <w:rPr>
                <w:rFonts w:cs="B Yekan" w:hint="eastAsia"/>
                <w:rtl/>
              </w:rPr>
              <w:t>برا</w:t>
            </w:r>
            <w:r w:rsidR="00A755AA" w:rsidRPr="003744B2">
              <w:rPr>
                <w:rFonts w:cs="B Yekan" w:hint="cs"/>
                <w:rtl/>
              </w:rPr>
              <w:t>ی</w:t>
            </w:r>
            <w:r w:rsidR="00A755AA" w:rsidRPr="003744B2">
              <w:rPr>
                <w:rFonts w:cs="B Yekan"/>
                <w:rtl/>
              </w:rPr>
              <w:t xml:space="preserve"> </w:t>
            </w:r>
            <w:r w:rsidR="00A755AA" w:rsidRPr="003744B2">
              <w:rPr>
                <w:rFonts w:cs="B Yekan" w:hint="eastAsia"/>
                <w:rtl/>
              </w:rPr>
              <w:t>خواندن</w:t>
            </w:r>
            <w:r w:rsidR="00A755AA" w:rsidRPr="003744B2">
              <w:rPr>
                <w:rFonts w:cs="B Yekan"/>
                <w:rtl/>
              </w:rPr>
              <w:t xml:space="preserve"> </w:t>
            </w:r>
            <w:r w:rsidR="00A755AA" w:rsidRPr="003744B2">
              <w:rPr>
                <w:rFonts w:cs="B Yekan" w:hint="eastAsia"/>
                <w:rtl/>
              </w:rPr>
              <w:t>و</w:t>
            </w:r>
            <w:r w:rsidR="00A755AA" w:rsidRPr="003744B2">
              <w:rPr>
                <w:rFonts w:cs="B Yekan"/>
                <w:rtl/>
              </w:rPr>
              <w:t xml:space="preserve"> </w:t>
            </w:r>
            <w:r w:rsidR="00A755AA" w:rsidRPr="003744B2">
              <w:rPr>
                <w:rFonts w:cs="B Yekan" w:hint="eastAsia"/>
                <w:rtl/>
              </w:rPr>
              <w:t>استفاده</w:t>
            </w:r>
            <w:r w:rsidR="00A755AA" w:rsidRPr="003744B2">
              <w:rPr>
                <w:rFonts w:cs="B Yekan" w:hint="eastAsia"/>
                <w:rtl/>
              </w:rPr>
              <w:t xml:space="preserve"> </w:t>
            </w:r>
            <w:r w:rsidRPr="003744B2">
              <w:rPr>
                <w:rFonts w:cs="B Yekan" w:hint="eastAsia"/>
                <w:rtl/>
              </w:rPr>
              <w:t>آسان</w:t>
            </w:r>
            <w:r w:rsidRPr="003744B2">
              <w:rPr>
                <w:rFonts w:cs="B Yekan"/>
                <w:rtl/>
              </w:rPr>
              <w:t xml:space="preserve"> </w:t>
            </w:r>
            <w:r w:rsidRPr="003744B2">
              <w:rPr>
                <w:rFonts w:cs="B Yekan" w:hint="eastAsia"/>
                <w:rtl/>
              </w:rPr>
              <w:t>تر</w:t>
            </w:r>
            <w:r w:rsidR="00A755AA">
              <w:rPr>
                <w:rFonts w:cs="B Yekan" w:hint="cs"/>
                <w:rtl/>
              </w:rPr>
              <w:t>شوند</w:t>
            </w:r>
            <w:r w:rsidRPr="003744B2">
              <w:rPr>
                <w:rFonts w:cs="B Yekan"/>
                <w:rtl/>
              </w:rPr>
              <w:t xml:space="preserve"> </w:t>
            </w:r>
            <w:r w:rsidR="00A755AA">
              <w:rPr>
                <w:rFonts w:cs="B Yekan" w:hint="cs"/>
                <w:rtl/>
              </w:rPr>
              <w:t>تبدیل</w:t>
            </w:r>
            <w:r w:rsidRPr="003744B2">
              <w:rPr>
                <w:rFonts w:cs="B Yekan"/>
                <w:rtl/>
              </w:rPr>
              <w:t xml:space="preserve"> </w:t>
            </w:r>
            <w:r w:rsidR="00A755AA">
              <w:rPr>
                <w:rFonts w:cs="B Yekan" w:hint="eastAsia"/>
                <w:rtl/>
              </w:rPr>
              <w:t>ک</w:t>
            </w:r>
            <w:r w:rsidRPr="003744B2">
              <w:rPr>
                <w:rFonts w:cs="B Yekan" w:hint="eastAsia"/>
                <w:rtl/>
              </w:rPr>
              <w:t>ند</w:t>
            </w:r>
            <w:r>
              <w:rPr>
                <w:rFonts w:cs="B Yekan" w:hint="cs"/>
                <w:rtl/>
              </w:rPr>
              <w:t>.</w:t>
            </w:r>
          </w:p>
          <w:p w:rsidR="003E51E1" w:rsidRPr="00083CF9" w:rsidRDefault="003744B2" w:rsidP="003744B2">
            <w:pPr>
              <w:bidi/>
              <w:jc w:val="both"/>
              <w:rPr>
                <w:rFonts w:cs="B Yekan"/>
              </w:rPr>
            </w:pPr>
            <w:r w:rsidRPr="003744B2">
              <w:rPr>
                <w:rFonts w:cs="B Yekan" w:hint="eastAsia"/>
                <w:rtl/>
              </w:rPr>
              <w:t>موتورها</w:t>
            </w:r>
            <w:r w:rsidRPr="003744B2">
              <w:rPr>
                <w:rFonts w:cs="B Yekan" w:hint="cs"/>
                <w:rtl/>
              </w:rPr>
              <w:t>ی</w:t>
            </w:r>
            <w:r w:rsidRPr="003744B2">
              <w:rPr>
                <w:rFonts w:cs="B Yekan"/>
                <w:rtl/>
              </w:rPr>
              <w:t xml:space="preserve"> </w:t>
            </w:r>
            <w:r w:rsidRPr="003744B2">
              <w:rPr>
                <w:rFonts w:cs="B Yekan" w:hint="eastAsia"/>
                <w:rtl/>
              </w:rPr>
              <w:t>جستجو</w:t>
            </w:r>
            <w:r w:rsidRPr="003744B2">
              <w:rPr>
                <w:rFonts w:cs="B Yekan"/>
                <w:rtl/>
              </w:rPr>
              <w:t xml:space="preserve"> </w:t>
            </w:r>
            <w:r w:rsidRPr="003744B2">
              <w:rPr>
                <w:rFonts w:cs="B Yekan" w:hint="eastAsia"/>
                <w:rtl/>
              </w:rPr>
              <w:t>ن</w:t>
            </w:r>
            <w:r w:rsidRPr="003744B2">
              <w:rPr>
                <w:rFonts w:cs="B Yekan" w:hint="cs"/>
                <w:rtl/>
              </w:rPr>
              <w:t>ی</w:t>
            </w:r>
            <w:r w:rsidRPr="003744B2">
              <w:rPr>
                <w:rFonts w:cs="B Yekan" w:hint="eastAsia"/>
                <w:rtl/>
              </w:rPr>
              <w:t>ز</w:t>
            </w:r>
            <w:r w:rsidRPr="003744B2">
              <w:rPr>
                <w:rFonts w:cs="B Yekan"/>
                <w:rtl/>
              </w:rPr>
              <w:t xml:space="preserve"> </w:t>
            </w:r>
            <w:r w:rsidRPr="003744B2">
              <w:rPr>
                <w:rFonts w:cs="B Yekan" w:hint="eastAsia"/>
                <w:rtl/>
              </w:rPr>
              <w:t>کلمات</w:t>
            </w:r>
            <w:r w:rsidRPr="003744B2">
              <w:rPr>
                <w:rFonts w:cs="B Yekan"/>
                <w:rtl/>
              </w:rPr>
              <w:t xml:space="preserve"> </w:t>
            </w:r>
            <w:r w:rsidRPr="003744B2">
              <w:rPr>
                <w:rFonts w:cs="B Yekan" w:hint="eastAsia"/>
                <w:rtl/>
              </w:rPr>
              <w:t>کل</w:t>
            </w:r>
            <w:r w:rsidRPr="003744B2">
              <w:rPr>
                <w:rFonts w:cs="B Yekan" w:hint="cs"/>
                <w:rtl/>
              </w:rPr>
              <w:t>ی</w:t>
            </w:r>
            <w:r w:rsidRPr="003744B2">
              <w:rPr>
                <w:rFonts w:cs="B Yekan" w:hint="eastAsia"/>
                <w:rtl/>
              </w:rPr>
              <w:t>د</w:t>
            </w:r>
            <w:r w:rsidRPr="003744B2">
              <w:rPr>
                <w:rFonts w:cs="B Yekan" w:hint="cs"/>
                <w:rtl/>
              </w:rPr>
              <w:t>ی</w:t>
            </w:r>
            <w:r w:rsidRPr="003744B2">
              <w:rPr>
                <w:rFonts w:cs="B Yekan"/>
                <w:rtl/>
              </w:rPr>
              <w:t xml:space="preserve"> </w:t>
            </w:r>
            <w:r w:rsidRPr="003744B2">
              <w:rPr>
                <w:rFonts w:cs="B Yekan" w:hint="eastAsia"/>
                <w:rtl/>
              </w:rPr>
              <w:t>در</w:t>
            </w:r>
            <w:r w:rsidRPr="003744B2">
              <w:rPr>
                <w:rFonts w:cs="B Yekan"/>
                <w:rtl/>
              </w:rPr>
              <w:t xml:space="preserve"> </w:t>
            </w:r>
            <w:r w:rsidRPr="003744B2">
              <w:rPr>
                <w:rFonts w:cs="B Yekan" w:hint="eastAsia"/>
                <w:rtl/>
              </w:rPr>
              <w:t>تگ</w:t>
            </w:r>
            <w:r w:rsidRPr="003744B2">
              <w:rPr>
                <w:rFonts w:cs="B Yekan"/>
                <w:rtl/>
              </w:rPr>
              <w:t xml:space="preserve"> </w:t>
            </w:r>
            <w:r w:rsidRPr="003744B2">
              <w:rPr>
                <w:rFonts w:cs="B Yekan" w:hint="eastAsia"/>
                <w:rtl/>
              </w:rPr>
              <w:t>ها</w:t>
            </w:r>
            <w:r w:rsidRPr="003744B2">
              <w:rPr>
                <w:rFonts w:cs="B Yekan" w:hint="cs"/>
                <w:rtl/>
              </w:rPr>
              <w:t>ی</w:t>
            </w:r>
            <w:r w:rsidRPr="003744B2">
              <w:rPr>
                <w:rFonts w:cs="B Yekan"/>
                <w:rtl/>
              </w:rPr>
              <w:t xml:space="preserve"> </w:t>
            </w:r>
            <w:r w:rsidRPr="003744B2">
              <w:rPr>
                <w:rFonts w:cs="B Yekan" w:hint="eastAsia"/>
                <w:rtl/>
              </w:rPr>
              <w:t>هدر</w:t>
            </w:r>
            <w:r w:rsidRPr="003744B2">
              <w:rPr>
                <w:rFonts w:cs="B Yekan"/>
                <w:rtl/>
              </w:rPr>
              <w:t xml:space="preserve"> </w:t>
            </w:r>
            <w:r w:rsidRPr="003744B2">
              <w:rPr>
                <w:rFonts w:cs="B Yekan" w:hint="eastAsia"/>
                <w:rtl/>
              </w:rPr>
              <w:t>را</w:t>
            </w:r>
            <w:r w:rsidRPr="003744B2">
              <w:rPr>
                <w:rFonts w:cs="B Yekan"/>
                <w:rtl/>
              </w:rPr>
              <w:t xml:space="preserve"> </w:t>
            </w:r>
            <w:r w:rsidRPr="003744B2">
              <w:rPr>
                <w:rFonts w:cs="B Yekan" w:hint="eastAsia"/>
                <w:rtl/>
              </w:rPr>
              <w:t>به</w:t>
            </w:r>
            <w:r w:rsidRPr="003744B2">
              <w:rPr>
                <w:rFonts w:cs="B Yekan"/>
                <w:rtl/>
              </w:rPr>
              <w:t xml:space="preserve"> </w:t>
            </w:r>
            <w:r w:rsidRPr="003744B2">
              <w:rPr>
                <w:rFonts w:cs="B Yekan" w:hint="eastAsia"/>
                <w:rtl/>
              </w:rPr>
              <w:t>شدت</w:t>
            </w:r>
            <w:r w:rsidRPr="003744B2">
              <w:rPr>
                <w:rFonts w:cs="B Yekan"/>
                <w:rtl/>
              </w:rPr>
              <w:t xml:space="preserve"> </w:t>
            </w:r>
            <w:r w:rsidRPr="003744B2">
              <w:rPr>
                <w:rFonts w:cs="B Yekan" w:hint="eastAsia"/>
                <w:rtl/>
              </w:rPr>
              <w:t>کاهش</w:t>
            </w:r>
            <w:r w:rsidRPr="003744B2">
              <w:rPr>
                <w:rFonts w:cs="B Yekan"/>
                <w:rtl/>
              </w:rPr>
              <w:t xml:space="preserve"> </w:t>
            </w:r>
            <w:r w:rsidRPr="003744B2">
              <w:rPr>
                <w:rFonts w:cs="B Yekan" w:hint="eastAsia"/>
                <w:rtl/>
              </w:rPr>
              <w:t>م</w:t>
            </w:r>
            <w:r w:rsidRPr="003744B2">
              <w:rPr>
                <w:rFonts w:cs="B Yekan" w:hint="cs"/>
                <w:rtl/>
              </w:rPr>
              <w:t>ی</w:t>
            </w:r>
            <w:r w:rsidRPr="003744B2">
              <w:rPr>
                <w:rFonts w:cs="B Yekan"/>
                <w:rtl/>
              </w:rPr>
              <w:t xml:space="preserve"> </w:t>
            </w:r>
            <w:r w:rsidRPr="003744B2">
              <w:rPr>
                <w:rFonts w:cs="B Yekan" w:hint="eastAsia"/>
                <w:rtl/>
              </w:rPr>
              <w:t>دهند</w:t>
            </w:r>
            <w:r w:rsidRPr="003744B2">
              <w:rPr>
                <w:rFonts w:cs="B Yekan"/>
                <w:rtl/>
              </w:rPr>
              <w:t xml:space="preserve">. </w:t>
            </w:r>
            <w:r w:rsidRPr="003744B2">
              <w:rPr>
                <w:rFonts w:cs="B Yekan" w:hint="eastAsia"/>
                <w:rtl/>
              </w:rPr>
              <w:t>با</w:t>
            </w:r>
            <w:r w:rsidRPr="003744B2">
              <w:rPr>
                <w:rFonts w:cs="B Yekan"/>
                <w:rtl/>
              </w:rPr>
              <w:t xml:space="preserve"> </w:t>
            </w:r>
            <w:r w:rsidRPr="003744B2">
              <w:rPr>
                <w:rFonts w:cs="B Yekan" w:hint="eastAsia"/>
                <w:rtl/>
              </w:rPr>
              <w:t>اضافه</w:t>
            </w:r>
            <w:r w:rsidRPr="003744B2">
              <w:rPr>
                <w:rFonts w:cs="B Yekan"/>
                <w:rtl/>
              </w:rPr>
              <w:t xml:space="preserve"> </w:t>
            </w:r>
            <w:r w:rsidRPr="003744B2">
              <w:rPr>
                <w:rFonts w:cs="B Yekan" w:hint="eastAsia"/>
                <w:rtl/>
              </w:rPr>
              <w:t>کردن</w:t>
            </w:r>
            <w:r w:rsidRPr="003744B2">
              <w:rPr>
                <w:rFonts w:cs="B Yekan"/>
                <w:rtl/>
              </w:rPr>
              <w:t xml:space="preserve"> </w:t>
            </w:r>
            <w:r w:rsidRPr="003744B2">
              <w:rPr>
                <w:rFonts w:cs="B Yekan" w:hint="eastAsia"/>
                <w:rtl/>
              </w:rPr>
              <w:t>شرا</w:t>
            </w:r>
            <w:r w:rsidRPr="003744B2">
              <w:rPr>
                <w:rFonts w:cs="B Yekan" w:hint="cs"/>
                <w:rtl/>
              </w:rPr>
              <w:t>ی</w:t>
            </w:r>
            <w:r w:rsidRPr="003744B2">
              <w:rPr>
                <w:rFonts w:cs="B Yekan" w:hint="eastAsia"/>
                <w:rtl/>
              </w:rPr>
              <w:t>ط</w:t>
            </w:r>
            <w:r w:rsidRPr="003744B2">
              <w:rPr>
                <w:rFonts w:cs="B Yekan"/>
                <w:rtl/>
              </w:rPr>
              <w:t xml:space="preserve"> </w:t>
            </w:r>
            <w:r w:rsidRPr="003744B2">
              <w:rPr>
                <w:rFonts w:cs="B Yekan" w:hint="eastAsia"/>
                <w:rtl/>
              </w:rPr>
              <w:t>مرتبط</w:t>
            </w:r>
            <w:r w:rsidRPr="003744B2">
              <w:rPr>
                <w:rFonts w:cs="B Yekan"/>
                <w:rtl/>
              </w:rPr>
              <w:t xml:space="preserve"> </w:t>
            </w:r>
            <w:r w:rsidRPr="003744B2">
              <w:rPr>
                <w:rFonts w:cs="B Yekan" w:hint="eastAsia"/>
                <w:rtl/>
              </w:rPr>
              <w:t>در</w:t>
            </w:r>
            <w:r w:rsidRPr="003744B2">
              <w:rPr>
                <w:rFonts w:cs="B Yekan"/>
                <w:rtl/>
              </w:rPr>
              <w:t xml:space="preserve"> </w:t>
            </w:r>
            <w:r w:rsidRPr="003744B2">
              <w:rPr>
                <w:rFonts w:cs="B Yekan" w:hint="eastAsia"/>
                <w:rtl/>
              </w:rPr>
              <w:t>برچسب</w:t>
            </w:r>
            <w:r w:rsidRPr="003744B2">
              <w:rPr>
                <w:rFonts w:cs="B Yekan"/>
                <w:rtl/>
              </w:rPr>
              <w:t xml:space="preserve"> </w:t>
            </w:r>
            <w:r w:rsidRPr="003744B2">
              <w:rPr>
                <w:rFonts w:cs="B Yekan" w:hint="eastAsia"/>
                <w:rtl/>
              </w:rPr>
              <w:t>ها</w:t>
            </w:r>
            <w:r w:rsidRPr="003744B2">
              <w:rPr>
                <w:rFonts w:cs="B Yekan" w:hint="cs"/>
                <w:rtl/>
              </w:rPr>
              <w:t>ی</w:t>
            </w:r>
            <w:r w:rsidRPr="003744B2">
              <w:rPr>
                <w:rFonts w:cs="B Yekan"/>
                <w:rtl/>
              </w:rPr>
              <w:t xml:space="preserve"> </w:t>
            </w:r>
            <w:r w:rsidRPr="003744B2">
              <w:rPr>
                <w:rFonts w:cs="B Yekan" w:hint="eastAsia"/>
                <w:rtl/>
              </w:rPr>
              <w:t>هدر</w:t>
            </w:r>
            <w:r w:rsidRPr="003744B2">
              <w:rPr>
                <w:rFonts w:cs="B Yekan"/>
                <w:rtl/>
              </w:rPr>
              <w:t xml:space="preserve"> </w:t>
            </w:r>
            <w:r w:rsidRPr="003744B2">
              <w:rPr>
                <w:rFonts w:cs="B Yekan" w:hint="eastAsia"/>
                <w:rtl/>
              </w:rPr>
              <w:t>شما،</w:t>
            </w:r>
            <w:r w:rsidRPr="003744B2">
              <w:rPr>
                <w:rFonts w:cs="B Yekan"/>
                <w:rtl/>
              </w:rPr>
              <w:t xml:space="preserve"> </w:t>
            </w:r>
            <w:r w:rsidRPr="003744B2">
              <w:rPr>
                <w:rFonts w:cs="B Yekan" w:hint="eastAsia"/>
                <w:rtl/>
              </w:rPr>
              <w:t>شما</w:t>
            </w:r>
            <w:r w:rsidRPr="003744B2">
              <w:rPr>
                <w:rFonts w:cs="B Yekan"/>
                <w:rtl/>
              </w:rPr>
              <w:t xml:space="preserve"> </w:t>
            </w:r>
            <w:r w:rsidRPr="003744B2">
              <w:rPr>
                <w:rFonts w:cs="B Yekan" w:hint="eastAsia"/>
                <w:rtl/>
              </w:rPr>
              <w:t>همچن</w:t>
            </w:r>
            <w:r w:rsidRPr="003744B2">
              <w:rPr>
                <w:rFonts w:cs="B Yekan" w:hint="cs"/>
                <w:rtl/>
              </w:rPr>
              <w:t>ی</w:t>
            </w:r>
            <w:r w:rsidRPr="003744B2">
              <w:rPr>
                <w:rFonts w:cs="B Yekan" w:hint="eastAsia"/>
                <w:rtl/>
              </w:rPr>
              <w:t>ن</w:t>
            </w:r>
            <w:r w:rsidRPr="003744B2">
              <w:rPr>
                <w:rFonts w:cs="B Yekan"/>
                <w:rtl/>
              </w:rPr>
              <w:t xml:space="preserve"> </w:t>
            </w:r>
            <w:r w:rsidRPr="003744B2">
              <w:rPr>
                <w:rFonts w:cs="B Yekan" w:hint="eastAsia"/>
                <w:rtl/>
              </w:rPr>
              <w:t>رتبه</w:t>
            </w:r>
            <w:r w:rsidRPr="003744B2">
              <w:rPr>
                <w:rFonts w:cs="B Yekan"/>
                <w:rtl/>
              </w:rPr>
              <w:t xml:space="preserve"> </w:t>
            </w:r>
            <w:r w:rsidRPr="003744B2">
              <w:rPr>
                <w:rFonts w:cs="B Yekan" w:hint="eastAsia"/>
                <w:rtl/>
              </w:rPr>
              <w:t>بند</w:t>
            </w:r>
            <w:r w:rsidRPr="003744B2">
              <w:rPr>
                <w:rFonts w:cs="B Yekan" w:hint="cs"/>
                <w:rtl/>
              </w:rPr>
              <w:t>ی</w:t>
            </w:r>
            <w:r w:rsidRPr="003744B2">
              <w:rPr>
                <w:rFonts w:cs="B Yekan"/>
                <w:rtl/>
              </w:rPr>
              <w:t xml:space="preserve"> </w:t>
            </w:r>
            <w:r w:rsidRPr="003744B2">
              <w:rPr>
                <w:rFonts w:cs="B Yekan" w:hint="eastAsia"/>
                <w:rtl/>
              </w:rPr>
              <w:t>جستجوگرها</w:t>
            </w:r>
            <w:r w:rsidRPr="003744B2">
              <w:rPr>
                <w:rFonts w:cs="B Yekan"/>
                <w:rtl/>
              </w:rPr>
              <w:t xml:space="preserve"> </w:t>
            </w:r>
            <w:r w:rsidRPr="003744B2">
              <w:rPr>
                <w:rFonts w:cs="B Yekan" w:hint="eastAsia"/>
                <w:rtl/>
              </w:rPr>
              <w:t>خود</w:t>
            </w:r>
            <w:r w:rsidRPr="003744B2">
              <w:rPr>
                <w:rFonts w:cs="B Yekan"/>
                <w:rtl/>
              </w:rPr>
              <w:t xml:space="preserve"> </w:t>
            </w:r>
            <w:r w:rsidRPr="003744B2">
              <w:rPr>
                <w:rFonts w:cs="B Yekan" w:hint="eastAsia"/>
                <w:rtl/>
              </w:rPr>
              <w:t>را</w:t>
            </w:r>
            <w:r w:rsidRPr="003744B2">
              <w:rPr>
                <w:rFonts w:cs="B Yekan"/>
                <w:rtl/>
              </w:rPr>
              <w:t xml:space="preserve"> </w:t>
            </w:r>
            <w:r w:rsidRPr="003744B2">
              <w:rPr>
                <w:rFonts w:cs="B Yekan" w:hint="eastAsia"/>
                <w:rtl/>
              </w:rPr>
              <w:t>در</w:t>
            </w:r>
            <w:r w:rsidRPr="003744B2">
              <w:rPr>
                <w:rFonts w:cs="B Yekan"/>
                <w:rtl/>
              </w:rPr>
              <w:t xml:space="preserve"> </w:t>
            </w:r>
            <w:r w:rsidRPr="003744B2">
              <w:rPr>
                <w:rFonts w:cs="B Yekan" w:hint="eastAsia"/>
                <w:rtl/>
              </w:rPr>
              <w:t>برابر</w:t>
            </w:r>
            <w:r w:rsidRPr="003744B2">
              <w:rPr>
                <w:rFonts w:cs="B Yekan"/>
                <w:rtl/>
              </w:rPr>
              <w:t xml:space="preserve"> </w:t>
            </w:r>
            <w:r w:rsidRPr="003744B2">
              <w:rPr>
                <w:rFonts w:cs="B Yekan" w:hint="eastAsia"/>
                <w:rtl/>
              </w:rPr>
              <w:t>ا</w:t>
            </w:r>
            <w:r w:rsidRPr="003744B2">
              <w:rPr>
                <w:rFonts w:cs="B Yekan" w:hint="cs"/>
                <w:rtl/>
              </w:rPr>
              <w:t>ی</w:t>
            </w:r>
            <w:r w:rsidRPr="003744B2">
              <w:rPr>
                <w:rFonts w:cs="B Yekan" w:hint="eastAsia"/>
                <w:rtl/>
              </w:rPr>
              <w:t>ن</w:t>
            </w:r>
            <w:r w:rsidRPr="003744B2">
              <w:rPr>
                <w:rFonts w:cs="B Yekan"/>
                <w:rtl/>
              </w:rPr>
              <w:t xml:space="preserve"> </w:t>
            </w:r>
            <w:r w:rsidRPr="003744B2">
              <w:rPr>
                <w:rFonts w:cs="B Yekan" w:hint="eastAsia"/>
                <w:rtl/>
              </w:rPr>
              <w:t>کلمات</w:t>
            </w:r>
            <w:r w:rsidRPr="003744B2">
              <w:rPr>
                <w:rFonts w:cs="B Yekan"/>
                <w:rtl/>
              </w:rPr>
              <w:t xml:space="preserve"> </w:t>
            </w:r>
            <w:r w:rsidRPr="003744B2">
              <w:rPr>
                <w:rFonts w:cs="B Yekan" w:hint="eastAsia"/>
                <w:rtl/>
              </w:rPr>
              <w:t>کل</w:t>
            </w:r>
            <w:r w:rsidRPr="003744B2">
              <w:rPr>
                <w:rFonts w:cs="B Yekan" w:hint="cs"/>
                <w:rtl/>
              </w:rPr>
              <w:t>ی</w:t>
            </w:r>
            <w:r w:rsidRPr="003744B2">
              <w:rPr>
                <w:rFonts w:cs="B Yekan" w:hint="eastAsia"/>
                <w:rtl/>
              </w:rPr>
              <w:t>د</w:t>
            </w:r>
            <w:r w:rsidRPr="003744B2">
              <w:rPr>
                <w:rFonts w:cs="B Yekan" w:hint="cs"/>
                <w:rtl/>
              </w:rPr>
              <w:t>ی</w:t>
            </w:r>
            <w:r w:rsidRPr="003744B2">
              <w:rPr>
                <w:rFonts w:cs="B Yekan"/>
                <w:rtl/>
              </w:rPr>
              <w:t xml:space="preserve"> </w:t>
            </w:r>
            <w:r w:rsidRPr="003744B2">
              <w:rPr>
                <w:rFonts w:cs="B Yekan" w:hint="eastAsia"/>
                <w:rtl/>
              </w:rPr>
              <w:t>افزا</w:t>
            </w:r>
            <w:r w:rsidRPr="003744B2">
              <w:rPr>
                <w:rFonts w:cs="B Yekan" w:hint="cs"/>
                <w:rtl/>
              </w:rPr>
              <w:t>ی</w:t>
            </w:r>
            <w:r w:rsidRPr="003744B2">
              <w:rPr>
                <w:rFonts w:cs="B Yekan" w:hint="eastAsia"/>
                <w:rtl/>
              </w:rPr>
              <w:t>ش</w:t>
            </w:r>
            <w:r w:rsidRPr="003744B2">
              <w:rPr>
                <w:rFonts w:cs="B Yekan"/>
                <w:rtl/>
              </w:rPr>
              <w:t xml:space="preserve"> </w:t>
            </w:r>
            <w:r w:rsidRPr="003744B2">
              <w:rPr>
                <w:rFonts w:cs="B Yekan" w:hint="eastAsia"/>
                <w:rtl/>
              </w:rPr>
              <w:t>م</w:t>
            </w:r>
            <w:r w:rsidRPr="003744B2">
              <w:rPr>
                <w:rFonts w:cs="B Yekan" w:hint="cs"/>
                <w:rtl/>
              </w:rPr>
              <w:t>ی</w:t>
            </w:r>
            <w:r w:rsidRPr="003744B2">
              <w:rPr>
                <w:rFonts w:cs="B Yekan"/>
                <w:rtl/>
              </w:rPr>
              <w:t xml:space="preserve"> </w:t>
            </w:r>
            <w:r w:rsidRPr="003744B2">
              <w:rPr>
                <w:rFonts w:cs="B Yekan" w:hint="eastAsia"/>
                <w:rtl/>
              </w:rPr>
              <w:t>ده</w:t>
            </w:r>
            <w:r w:rsidRPr="003744B2">
              <w:rPr>
                <w:rFonts w:cs="B Yekan" w:hint="cs"/>
                <w:rtl/>
              </w:rPr>
              <w:t>ی</w:t>
            </w:r>
            <w:r w:rsidRPr="003744B2">
              <w:rPr>
                <w:rFonts w:cs="B Yekan" w:hint="eastAsia"/>
                <w:rtl/>
              </w:rPr>
              <w:t>د</w:t>
            </w:r>
            <w:r>
              <w:rPr>
                <w:rFonts w:cs="B Yekan" w:hint="cs"/>
                <w:rtl/>
              </w:rPr>
              <w:t>.</w:t>
            </w:r>
          </w:p>
        </w:tc>
      </w:tr>
      <w:tr w:rsidR="00361548" w:rsidRPr="00083CF9" w:rsidTr="00CA7492">
        <w:tc>
          <w:tcPr>
            <w:tcW w:w="4395" w:type="dxa"/>
            <w:gridSpan w:val="2"/>
            <w:shd w:val="clear" w:color="auto" w:fill="F2CDD1" w:themeFill="accent2" w:themeFillTint="33"/>
            <w:tcMar>
              <w:left w:w="72" w:type="dxa"/>
              <w:right w:w="72" w:type="dxa"/>
            </w:tcMar>
            <w:vAlign w:val="bottom"/>
          </w:tcPr>
          <w:p w:rsidR="003E51E1" w:rsidRPr="00083CF9" w:rsidRDefault="0053578F" w:rsidP="00A06255">
            <w:pPr>
              <w:pStyle w:val="Heading1"/>
              <w:bidi/>
              <w:jc w:val="center"/>
              <w:rPr>
                <w:rFonts w:cs="B Yekan"/>
                <w:lang w:bidi="fa-IR"/>
              </w:rPr>
            </w:pPr>
            <w:r w:rsidRPr="00ED0C78">
              <w:rPr>
                <w:rFonts w:cs="B Yekan" w:hint="eastAsia"/>
                <w:shd w:val="clear" w:color="auto" w:fill="FFFF00"/>
                <w:rtl/>
              </w:rPr>
              <w:lastRenderedPageBreak/>
              <w:t>ل</w:t>
            </w:r>
            <w:r w:rsidRPr="00ED0C78">
              <w:rPr>
                <w:rFonts w:cs="B Yekan" w:hint="cs"/>
                <w:shd w:val="clear" w:color="auto" w:fill="FFFF00"/>
                <w:rtl/>
              </w:rPr>
              <w:t>ی</w:t>
            </w:r>
            <w:r w:rsidRPr="00ED0C78">
              <w:rPr>
                <w:rFonts w:cs="B Yekan" w:hint="eastAsia"/>
                <w:shd w:val="clear" w:color="auto" w:fill="FFFF00"/>
                <w:rtl/>
              </w:rPr>
              <w:t>نک</w:t>
            </w:r>
            <w:r w:rsidRPr="00ED0C78">
              <w:rPr>
                <w:rFonts w:cs="B Yekan"/>
                <w:shd w:val="clear" w:color="auto" w:fill="FFFF00"/>
                <w:rtl/>
              </w:rPr>
              <w:t xml:space="preserve"> </w:t>
            </w:r>
            <w:r w:rsidRPr="00ED0C78">
              <w:rPr>
                <w:rFonts w:cs="B Yekan" w:hint="eastAsia"/>
                <w:shd w:val="clear" w:color="auto" w:fill="FFFF00"/>
                <w:rtl/>
              </w:rPr>
              <w:t>ها</w:t>
            </w:r>
            <w:r w:rsidRPr="00ED0C78">
              <w:rPr>
                <w:rFonts w:cs="B Yekan" w:hint="cs"/>
                <w:shd w:val="clear" w:color="auto" w:fill="FFFF00"/>
                <w:rtl/>
              </w:rPr>
              <w:t>ی</w:t>
            </w:r>
            <w:r w:rsidRPr="00ED0C78">
              <w:rPr>
                <w:rFonts w:cs="B Yekan"/>
                <w:shd w:val="clear" w:color="auto" w:fill="FFFF00"/>
                <w:rtl/>
              </w:rPr>
              <w:t xml:space="preserve"> </w:t>
            </w:r>
            <w:r w:rsidRPr="00ED0C78">
              <w:rPr>
                <w:rFonts w:cs="B Yekan" w:hint="eastAsia"/>
                <w:shd w:val="clear" w:color="auto" w:fill="FFFF00"/>
                <w:rtl/>
              </w:rPr>
              <w:t>خروج</w:t>
            </w:r>
            <w:r w:rsidRPr="00ED0C78">
              <w:rPr>
                <w:rFonts w:cs="B Yekan" w:hint="cs"/>
                <w:shd w:val="clear" w:color="auto" w:fill="FFFF00"/>
                <w:rtl/>
              </w:rPr>
              <w:t>ی</w:t>
            </w:r>
            <w:r w:rsidR="00A06255">
              <w:rPr>
                <w:rFonts w:cs="B Yekan"/>
              </w:rPr>
              <w:t>]</w:t>
            </w:r>
            <w:r w:rsidR="00A06255">
              <w:rPr>
                <w:rFonts w:cs="B Yekan" w:hint="cs"/>
                <w:rtl/>
                <w:lang w:bidi="fa-IR"/>
              </w:rPr>
              <w:t>۵</w:t>
            </w:r>
            <w:r w:rsidR="00A06255">
              <w:rPr>
                <w:rFonts w:cs="B Yekan"/>
                <w:lang w:bidi="fa-IR"/>
              </w:rPr>
              <w:t>[</w:t>
            </w:r>
          </w:p>
        </w:tc>
        <w:tc>
          <w:tcPr>
            <w:tcW w:w="3118" w:type="dxa"/>
            <w:shd w:val="clear" w:color="auto" w:fill="C3E0F2" w:themeFill="accent3" w:themeFillTint="33"/>
            <w:tcMar>
              <w:left w:w="72" w:type="dxa"/>
              <w:right w:w="72" w:type="dxa"/>
            </w:tcMar>
            <w:vAlign w:val="bottom"/>
          </w:tcPr>
          <w:p w:rsidR="003E51E1" w:rsidRPr="00083CF9" w:rsidRDefault="0053578F" w:rsidP="00014E91">
            <w:pPr>
              <w:pStyle w:val="Heading1"/>
              <w:bidi/>
              <w:jc w:val="center"/>
              <w:rPr>
                <w:rFonts w:cs="B Yekan"/>
                <w:lang w:bidi="fa-IR"/>
              </w:rPr>
            </w:pPr>
            <w:r w:rsidRPr="00ED0C78">
              <w:rPr>
                <w:rFonts w:cs="B Yekan" w:hint="eastAsia"/>
                <w:shd w:val="clear" w:color="auto" w:fill="00B0F0"/>
                <w:rtl/>
              </w:rPr>
              <w:t>چند</w:t>
            </w:r>
            <w:r w:rsidRPr="00ED0C78">
              <w:rPr>
                <w:rFonts w:cs="B Yekan"/>
                <w:shd w:val="clear" w:color="auto" w:fill="00B0F0"/>
                <w:rtl/>
              </w:rPr>
              <w:t xml:space="preserve"> </w:t>
            </w:r>
            <w:r w:rsidRPr="00ED0C78">
              <w:rPr>
                <w:rFonts w:cs="B Yekan" w:hint="eastAsia"/>
                <w:shd w:val="clear" w:color="auto" w:fill="00B0F0"/>
                <w:rtl/>
              </w:rPr>
              <w:t>رسانه</w:t>
            </w:r>
            <w:r w:rsidRPr="00ED0C78">
              <w:rPr>
                <w:rFonts w:cs="B Yekan"/>
                <w:shd w:val="clear" w:color="auto" w:fill="00B0F0"/>
                <w:rtl/>
              </w:rPr>
              <w:t xml:space="preserve"> </w:t>
            </w:r>
            <w:r w:rsidRPr="00ED0C78">
              <w:rPr>
                <w:rFonts w:cs="B Yekan" w:hint="eastAsia"/>
                <w:shd w:val="clear" w:color="auto" w:fill="00B0F0"/>
                <w:rtl/>
              </w:rPr>
              <w:t>ا</w:t>
            </w:r>
            <w:r w:rsidRPr="00ED0C78">
              <w:rPr>
                <w:rFonts w:cs="B Yekan" w:hint="cs"/>
                <w:shd w:val="clear" w:color="auto" w:fill="00B0F0"/>
                <w:rtl/>
              </w:rPr>
              <w:t>ی</w:t>
            </w:r>
            <w:r w:rsidRPr="00ED0C78">
              <w:rPr>
                <w:rFonts w:cs="B Yekan"/>
                <w:shd w:val="clear" w:color="auto" w:fill="00B0F0"/>
                <w:rtl/>
              </w:rPr>
              <w:t xml:space="preserve"> </w:t>
            </w:r>
            <w:r w:rsidRPr="00ED0C78">
              <w:rPr>
                <w:rFonts w:cs="B Yekan" w:hint="eastAsia"/>
                <w:shd w:val="clear" w:color="auto" w:fill="00B0F0"/>
                <w:rtl/>
              </w:rPr>
              <w:t>متفاوت</w:t>
            </w:r>
            <w:r w:rsidR="00014E91">
              <w:rPr>
                <w:rFonts w:cs="B Yekan" w:hint="cs"/>
                <w:rtl/>
                <w:lang w:bidi="fa-IR"/>
              </w:rPr>
              <w:t xml:space="preserve"> </w:t>
            </w:r>
            <w:r w:rsidR="00014E91">
              <w:rPr>
                <w:rFonts w:cs="B Yekan"/>
                <w:lang w:bidi="fa-IR"/>
              </w:rPr>
              <w:t>]</w:t>
            </w:r>
            <w:r w:rsidR="00014E91">
              <w:rPr>
                <w:rFonts w:cs="B Yekan" w:hint="cs"/>
                <w:rtl/>
                <w:lang w:bidi="fa-IR"/>
              </w:rPr>
              <w:t>۶</w:t>
            </w:r>
            <w:r w:rsidR="00014E91">
              <w:rPr>
                <w:rFonts w:cs="B Yekan"/>
                <w:lang w:bidi="fa-IR"/>
              </w:rPr>
              <w:t>[</w:t>
            </w:r>
          </w:p>
        </w:tc>
        <w:tc>
          <w:tcPr>
            <w:tcW w:w="3969" w:type="dxa"/>
            <w:shd w:val="clear" w:color="auto" w:fill="D9EAD5" w:themeFill="accent4" w:themeFillTint="33"/>
            <w:tcMar>
              <w:left w:w="72" w:type="dxa"/>
              <w:right w:w="72" w:type="dxa"/>
            </w:tcMar>
            <w:vAlign w:val="bottom"/>
          </w:tcPr>
          <w:p w:rsidR="003E51E1" w:rsidRPr="00083CF9" w:rsidRDefault="0053578F" w:rsidP="00F420E5">
            <w:pPr>
              <w:pStyle w:val="Heading1"/>
              <w:bidi/>
              <w:jc w:val="center"/>
              <w:rPr>
                <w:rFonts w:cs="B Yekan"/>
                <w:lang w:bidi="fa-IR"/>
              </w:rPr>
            </w:pPr>
            <w:r w:rsidRPr="00ED0C78">
              <w:rPr>
                <w:rFonts w:cs="B Yekan" w:hint="cs"/>
                <w:shd w:val="clear" w:color="auto" w:fill="00B0F0"/>
                <w:rtl/>
              </w:rPr>
              <w:t>خلاص</w:t>
            </w:r>
            <w:r w:rsidRPr="00ED0C78">
              <w:rPr>
                <w:rFonts w:cs="B Yekan"/>
                <w:shd w:val="clear" w:color="auto" w:fill="00B0F0"/>
                <w:rtl/>
              </w:rPr>
              <w:t xml:space="preserve"> </w:t>
            </w:r>
            <w:r w:rsidRPr="00ED0C78">
              <w:rPr>
                <w:rFonts w:cs="B Yekan" w:hint="eastAsia"/>
                <w:shd w:val="clear" w:color="auto" w:fill="00B0F0"/>
                <w:rtl/>
              </w:rPr>
              <w:t>از</w:t>
            </w:r>
            <w:r w:rsidRPr="00ED0C78">
              <w:rPr>
                <w:rFonts w:cs="B Yekan"/>
                <w:shd w:val="clear" w:color="auto" w:fill="00B0F0"/>
                <w:rtl/>
              </w:rPr>
              <w:t xml:space="preserve"> </w:t>
            </w:r>
            <w:r w:rsidRPr="00ED0C78">
              <w:rPr>
                <w:rFonts w:cs="B Yekan" w:hint="eastAsia"/>
                <w:shd w:val="clear" w:color="auto" w:fill="00B0F0"/>
                <w:rtl/>
              </w:rPr>
              <w:t>هر</w:t>
            </w:r>
            <w:r w:rsidRPr="00ED0C78">
              <w:rPr>
                <w:rFonts w:cs="B Yekan"/>
                <w:shd w:val="clear" w:color="auto" w:fill="00B0F0"/>
                <w:rtl/>
              </w:rPr>
              <w:t xml:space="preserve"> </w:t>
            </w:r>
            <w:r w:rsidRPr="00ED0C78">
              <w:rPr>
                <w:rFonts w:cs="B Yekan" w:hint="eastAsia"/>
                <w:shd w:val="clear" w:color="auto" w:fill="00B0F0"/>
                <w:rtl/>
              </w:rPr>
              <w:t>گونه</w:t>
            </w:r>
            <w:r w:rsidRPr="00ED0C78">
              <w:rPr>
                <w:rFonts w:cs="B Yekan"/>
                <w:shd w:val="clear" w:color="auto" w:fill="00B0F0"/>
                <w:rtl/>
              </w:rPr>
              <w:t xml:space="preserve"> </w:t>
            </w:r>
            <w:r w:rsidRPr="00ED0C78">
              <w:rPr>
                <w:rFonts w:cs="B Yekan" w:hint="eastAsia"/>
                <w:shd w:val="clear" w:color="auto" w:fill="00B0F0"/>
                <w:rtl/>
              </w:rPr>
              <w:t>ل</w:t>
            </w:r>
            <w:r w:rsidRPr="00ED0C78">
              <w:rPr>
                <w:rFonts w:cs="B Yekan" w:hint="cs"/>
                <w:shd w:val="clear" w:color="auto" w:fill="00B0F0"/>
                <w:rtl/>
              </w:rPr>
              <w:t>ی</w:t>
            </w:r>
            <w:r w:rsidRPr="00ED0C78">
              <w:rPr>
                <w:rFonts w:cs="B Yekan" w:hint="eastAsia"/>
                <w:shd w:val="clear" w:color="auto" w:fill="00B0F0"/>
                <w:rtl/>
              </w:rPr>
              <w:t>نک</w:t>
            </w:r>
            <w:r w:rsidRPr="00ED0C78">
              <w:rPr>
                <w:rFonts w:cs="B Yekan"/>
                <w:shd w:val="clear" w:color="auto" w:fill="00B0F0"/>
                <w:rtl/>
              </w:rPr>
              <w:t xml:space="preserve"> </w:t>
            </w:r>
            <w:r w:rsidRPr="00ED0C78">
              <w:rPr>
                <w:rFonts w:cs="B Yekan" w:hint="eastAsia"/>
                <w:shd w:val="clear" w:color="auto" w:fill="00B0F0"/>
                <w:rtl/>
              </w:rPr>
              <w:t>ها</w:t>
            </w:r>
            <w:r w:rsidRPr="00ED0C78">
              <w:rPr>
                <w:rFonts w:cs="B Yekan" w:hint="cs"/>
                <w:shd w:val="clear" w:color="auto" w:fill="00B0F0"/>
                <w:rtl/>
              </w:rPr>
              <w:t>ی</w:t>
            </w:r>
            <w:r w:rsidRPr="00ED0C78">
              <w:rPr>
                <w:rFonts w:cs="B Yekan"/>
                <w:shd w:val="clear" w:color="auto" w:fill="00B0F0"/>
                <w:rtl/>
              </w:rPr>
              <w:t xml:space="preserve"> </w:t>
            </w:r>
            <w:r w:rsidRPr="00ED0C78">
              <w:rPr>
                <w:rFonts w:cs="B Yekan" w:hint="eastAsia"/>
                <w:shd w:val="clear" w:color="auto" w:fill="00B0F0"/>
                <w:rtl/>
              </w:rPr>
              <w:t>شکسته</w:t>
            </w:r>
            <w:r w:rsidR="00F420E5">
              <w:rPr>
                <w:rFonts w:cs="B Yekan"/>
              </w:rPr>
              <w:t>[7]</w:t>
            </w:r>
          </w:p>
        </w:tc>
        <w:tc>
          <w:tcPr>
            <w:tcW w:w="2918" w:type="dxa"/>
            <w:shd w:val="clear" w:color="auto" w:fill="DFD7E7" w:themeFill="accent5" w:themeFillTint="33"/>
            <w:tcMar>
              <w:left w:w="72" w:type="dxa"/>
              <w:right w:w="72" w:type="dxa"/>
            </w:tcMar>
            <w:vAlign w:val="bottom"/>
          </w:tcPr>
          <w:p w:rsidR="003E51E1" w:rsidRPr="00083CF9" w:rsidRDefault="0053578F" w:rsidP="00F23E9A">
            <w:pPr>
              <w:pStyle w:val="Heading1"/>
              <w:bidi/>
              <w:jc w:val="center"/>
              <w:rPr>
                <w:rFonts w:cs="B Yekan"/>
              </w:rPr>
            </w:pPr>
            <w:r w:rsidRPr="00ED0C78">
              <w:rPr>
                <w:rFonts w:cs="B Yekan" w:hint="eastAsia"/>
                <w:shd w:val="clear" w:color="auto" w:fill="00B0F0"/>
                <w:rtl/>
              </w:rPr>
              <w:t>معمار</w:t>
            </w:r>
            <w:r w:rsidRPr="00ED0C78">
              <w:rPr>
                <w:rFonts w:cs="B Yekan" w:hint="cs"/>
                <w:shd w:val="clear" w:color="auto" w:fill="00B0F0"/>
                <w:rtl/>
              </w:rPr>
              <w:t>ی</w:t>
            </w:r>
            <w:r w:rsidRPr="00ED0C78">
              <w:rPr>
                <w:rFonts w:cs="B Yekan"/>
                <w:shd w:val="clear" w:color="auto" w:fill="00B0F0"/>
                <w:rtl/>
              </w:rPr>
              <w:t xml:space="preserve"> </w:t>
            </w:r>
            <w:r w:rsidRPr="00ED0C78">
              <w:rPr>
                <w:rFonts w:cs="B Yekan" w:hint="eastAsia"/>
                <w:shd w:val="clear" w:color="auto" w:fill="00B0F0"/>
                <w:rtl/>
              </w:rPr>
              <w:t>سا</w:t>
            </w:r>
            <w:r w:rsidRPr="00ED0C78">
              <w:rPr>
                <w:rFonts w:cs="B Yekan" w:hint="cs"/>
                <w:shd w:val="clear" w:color="auto" w:fill="00B0F0"/>
                <w:rtl/>
              </w:rPr>
              <w:t>ی</w:t>
            </w:r>
            <w:r w:rsidRPr="00ED0C78">
              <w:rPr>
                <w:rFonts w:cs="B Yekan" w:hint="eastAsia"/>
                <w:shd w:val="clear" w:color="auto" w:fill="00B0F0"/>
                <w:rtl/>
              </w:rPr>
              <w:t>ت</w:t>
            </w:r>
            <w:r w:rsidRPr="00ED0C78">
              <w:rPr>
                <w:rFonts w:cs="B Yekan"/>
                <w:shd w:val="clear" w:color="auto" w:fill="00B0F0"/>
                <w:rtl/>
              </w:rPr>
              <w:t xml:space="preserve"> </w:t>
            </w:r>
            <w:r w:rsidRPr="00ED0C78">
              <w:rPr>
                <w:rFonts w:cs="B Yekan" w:hint="eastAsia"/>
                <w:shd w:val="clear" w:color="auto" w:fill="00B0F0"/>
                <w:rtl/>
              </w:rPr>
              <w:t>و</w:t>
            </w:r>
            <w:r w:rsidRPr="00ED0C78">
              <w:rPr>
                <w:rFonts w:cs="B Yekan"/>
                <w:shd w:val="clear" w:color="auto" w:fill="00B0F0"/>
                <w:rtl/>
              </w:rPr>
              <w:t xml:space="preserve"> </w:t>
            </w:r>
            <w:r w:rsidRPr="00ED0C78">
              <w:rPr>
                <w:rFonts w:cs="B Yekan" w:hint="cs"/>
                <w:shd w:val="clear" w:color="auto" w:fill="00B0F0"/>
                <w:rtl/>
              </w:rPr>
              <w:t xml:space="preserve">قسمت </w:t>
            </w:r>
            <w:r w:rsidRPr="00ED0C78">
              <w:rPr>
                <w:rFonts w:cs="B Yekan" w:hint="eastAsia"/>
                <w:shd w:val="clear" w:color="auto" w:fill="00B0F0"/>
                <w:rtl/>
              </w:rPr>
              <w:t>نوب</w:t>
            </w:r>
            <w:r w:rsidRPr="00ED0C78">
              <w:rPr>
                <w:rFonts w:cs="B Yekan" w:hint="cs"/>
                <w:shd w:val="clear" w:color="auto" w:fill="00B0F0"/>
                <w:rtl/>
              </w:rPr>
              <w:t>ا</w:t>
            </w:r>
            <w:r w:rsidRPr="00ED0C78">
              <w:rPr>
                <w:rFonts w:cs="B Yekan" w:hint="eastAsia"/>
                <w:shd w:val="clear" w:color="auto" w:fill="00B0F0"/>
                <w:rtl/>
              </w:rPr>
              <w:t>ر</w:t>
            </w:r>
            <w:r w:rsidR="00F23E9A">
              <w:rPr>
                <w:rFonts w:cs="B Yekan"/>
              </w:rPr>
              <w:t>[</w:t>
            </w:r>
            <w:r w:rsidR="00F23E9A">
              <w:rPr>
                <w:rFonts w:cs="B Yekan"/>
              </w:rPr>
              <w:t>8</w:t>
            </w:r>
            <w:r w:rsidR="00F23E9A">
              <w:rPr>
                <w:rFonts w:cs="B Yekan"/>
              </w:rPr>
              <w:t>]</w:t>
            </w:r>
          </w:p>
        </w:tc>
      </w:tr>
      <w:tr w:rsidR="00042F95" w:rsidRPr="00083CF9" w:rsidTr="00CA7492">
        <w:tc>
          <w:tcPr>
            <w:tcW w:w="4395" w:type="dxa"/>
            <w:gridSpan w:val="2"/>
            <w:shd w:val="clear" w:color="auto" w:fill="auto"/>
            <w:tcMar>
              <w:left w:w="72" w:type="dxa"/>
              <w:right w:w="72" w:type="dxa"/>
            </w:tcMar>
          </w:tcPr>
          <w:p w:rsidR="00A06255" w:rsidRPr="00A06255" w:rsidRDefault="00A06255" w:rsidP="00C9151E">
            <w:pPr>
              <w:bidi/>
              <w:jc w:val="both"/>
              <w:rPr>
                <w:rFonts w:cs="B Yekan"/>
              </w:rPr>
            </w:pPr>
            <w:r w:rsidRPr="00A06255">
              <w:rPr>
                <w:rFonts w:cs="B Yekan" w:hint="eastAsia"/>
                <w:rtl/>
              </w:rPr>
              <w:t>برا</w:t>
            </w:r>
            <w:r w:rsidRPr="00A06255">
              <w:rPr>
                <w:rFonts w:cs="B Yekan" w:hint="cs"/>
                <w:rtl/>
              </w:rPr>
              <w:t>ی</w:t>
            </w:r>
            <w:r w:rsidRPr="00A06255">
              <w:rPr>
                <w:rFonts w:cs="B Yekan"/>
                <w:rtl/>
              </w:rPr>
              <w:t xml:space="preserve"> </w:t>
            </w:r>
            <w:r w:rsidRPr="00A06255">
              <w:rPr>
                <w:rFonts w:cs="B Yekan" w:hint="eastAsia"/>
                <w:rtl/>
              </w:rPr>
              <w:t>ا</w:t>
            </w:r>
            <w:r w:rsidRPr="00A06255">
              <w:rPr>
                <w:rFonts w:cs="B Yekan" w:hint="cs"/>
                <w:rtl/>
              </w:rPr>
              <w:t>ی</w:t>
            </w:r>
            <w:r w:rsidRPr="00A06255">
              <w:rPr>
                <w:rFonts w:cs="B Yekan" w:hint="eastAsia"/>
                <w:rtl/>
              </w:rPr>
              <w:t>جاد</w:t>
            </w:r>
            <w:r w:rsidRPr="00A06255">
              <w:rPr>
                <w:rFonts w:cs="B Yekan"/>
                <w:rtl/>
              </w:rPr>
              <w:t xml:space="preserve"> </w:t>
            </w:r>
            <w:r w:rsidRPr="00A06255">
              <w:rPr>
                <w:rFonts w:cs="B Yekan" w:hint="eastAsia"/>
                <w:rtl/>
              </w:rPr>
              <w:t>محتوا</w:t>
            </w:r>
            <w:r w:rsidRPr="00A06255">
              <w:rPr>
                <w:rFonts w:cs="B Yekan" w:hint="cs"/>
                <w:rtl/>
              </w:rPr>
              <w:t>ی</w:t>
            </w:r>
            <w:r w:rsidRPr="00A06255">
              <w:rPr>
                <w:rFonts w:cs="B Yekan"/>
                <w:rtl/>
              </w:rPr>
              <w:t xml:space="preserve"> </w:t>
            </w:r>
            <w:r w:rsidRPr="00A06255">
              <w:rPr>
                <w:rFonts w:cs="B Yekan" w:hint="eastAsia"/>
                <w:rtl/>
              </w:rPr>
              <w:t>مف</w:t>
            </w:r>
            <w:r w:rsidRPr="00A06255">
              <w:rPr>
                <w:rFonts w:cs="B Yekan" w:hint="cs"/>
                <w:rtl/>
              </w:rPr>
              <w:t>ی</w:t>
            </w:r>
            <w:r w:rsidRPr="00A06255">
              <w:rPr>
                <w:rFonts w:cs="B Yekan" w:hint="eastAsia"/>
                <w:rtl/>
              </w:rPr>
              <w:t>د</w:t>
            </w:r>
            <w:r w:rsidRPr="00A06255">
              <w:rPr>
                <w:rFonts w:cs="B Yekan"/>
                <w:rtl/>
              </w:rPr>
              <w:t xml:space="preserve"> </w:t>
            </w:r>
            <w:r w:rsidRPr="00A06255">
              <w:rPr>
                <w:rFonts w:cs="B Yekan" w:hint="eastAsia"/>
                <w:rtl/>
              </w:rPr>
              <w:t>تر</w:t>
            </w:r>
            <w:r w:rsidRPr="00A06255">
              <w:rPr>
                <w:rFonts w:cs="B Yekan"/>
                <w:rtl/>
              </w:rPr>
              <w:t xml:space="preserve"> </w:t>
            </w:r>
            <w:r w:rsidRPr="00A06255">
              <w:rPr>
                <w:rFonts w:cs="B Yekan" w:hint="eastAsia"/>
                <w:rtl/>
              </w:rPr>
              <w:t>و</w:t>
            </w:r>
            <w:r w:rsidRPr="00A06255">
              <w:rPr>
                <w:rFonts w:cs="B Yekan"/>
                <w:rtl/>
              </w:rPr>
              <w:t xml:space="preserve"> </w:t>
            </w:r>
            <w:r w:rsidRPr="00A06255">
              <w:rPr>
                <w:rFonts w:cs="B Yekan" w:hint="eastAsia"/>
                <w:rtl/>
              </w:rPr>
              <w:t>مرتبط</w:t>
            </w:r>
            <w:r w:rsidRPr="00A06255">
              <w:rPr>
                <w:rFonts w:cs="B Yekan"/>
                <w:rtl/>
              </w:rPr>
              <w:t xml:space="preserve"> </w:t>
            </w:r>
            <w:r w:rsidRPr="00A06255">
              <w:rPr>
                <w:rFonts w:cs="B Yekan" w:hint="eastAsia"/>
                <w:rtl/>
              </w:rPr>
              <w:t>تر،</w:t>
            </w:r>
            <w:r w:rsidRPr="00A06255">
              <w:rPr>
                <w:rFonts w:cs="B Yekan"/>
                <w:rtl/>
              </w:rPr>
              <w:t xml:space="preserve"> </w:t>
            </w:r>
            <w:r w:rsidRPr="00A06255">
              <w:rPr>
                <w:rFonts w:cs="B Yekan" w:hint="eastAsia"/>
                <w:rtl/>
              </w:rPr>
              <w:t>شما</w:t>
            </w:r>
            <w:r w:rsidRPr="00A06255">
              <w:rPr>
                <w:rFonts w:cs="B Yekan"/>
                <w:rtl/>
              </w:rPr>
              <w:t xml:space="preserve"> </w:t>
            </w:r>
            <w:r w:rsidRPr="00A06255">
              <w:rPr>
                <w:rFonts w:cs="B Yekan" w:hint="eastAsia"/>
                <w:rtl/>
              </w:rPr>
              <w:t>م</w:t>
            </w:r>
            <w:r w:rsidRPr="00A06255">
              <w:rPr>
                <w:rFonts w:cs="B Yekan" w:hint="cs"/>
                <w:rtl/>
              </w:rPr>
              <w:t>ی</w:t>
            </w:r>
            <w:r w:rsidRPr="00A06255">
              <w:rPr>
                <w:rFonts w:cs="B Yekan"/>
                <w:rtl/>
              </w:rPr>
              <w:t xml:space="preserve"> </w:t>
            </w:r>
            <w:r w:rsidRPr="00A06255">
              <w:rPr>
                <w:rFonts w:cs="B Yekan" w:hint="eastAsia"/>
                <w:rtl/>
              </w:rPr>
              <w:t>توان</w:t>
            </w:r>
            <w:r w:rsidRPr="00A06255">
              <w:rPr>
                <w:rFonts w:cs="B Yekan" w:hint="cs"/>
                <w:rtl/>
              </w:rPr>
              <w:t>ی</w:t>
            </w:r>
            <w:r w:rsidRPr="00A06255">
              <w:rPr>
                <w:rFonts w:cs="B Yekan" w:hint="eastAsia"/>
                <w:rtl/>
              </w:rPr>
              <w:t>د</w:t>
            </w:r>
            <w:r w:rsidRPr="00A06255">
              <w:rPr>
                <w:rFonts w:cs="B Yekan"/>
                <w:rtl/>
              </w:rPr>
              <w:t xml:space="preserve"> </w:t>
            </w:r>
            <w:r w:rsidRPr="00A06255">
              <w:rPr>
                <w:rFonts w:cs="B Yekan" w:hint="eastAsia"/>
                <w:rtl/>
              </w:rPr>
              <w:t>به</w:t>
            </w:r>
            <w:r w:rsidRPr="00A06255">
              <w:rPr>
                <w:rFonts w:cs="B Yekan"/>
                <w:rtl/>
              </w:rPr>
              <w:t xml:space="preserve"> </w:t>
            </w:r>
            <w:r w:rsidRPr="00A06255">
              <w:rPr>
                <w:rFonts w:cs="B Yekan" w:hint="eastAsia"/>
                <w:rtl/>
              </w:rPr>
              <w:t>سا</w:t>
            </w:r>
            <w:r w:rsidRPr="00A06255">
              <w:rPr>
                <w:rFonts w:cs="B Yekan" w:hint="cs"/>
                <w:rtl/>
              </w:rPr>
              <w:t>ی</w:t>
            </w:r>
            <w:r w:rsidRPr="00A06255">
              <w:rPr>
                <w:rFonts w:cs="B Yekan" w:hint="eastAsia"/>
                <w:rtl/>
              </w:rPr>
              <w:t>ت</w:t>
            </w:r>
            <w:r w:rsidRPr="00A06255">
              <w:rPr>
                <w:rFonts w:cs="B Yekan"/>
                <w:rtl/>
              </w:rPr>
              <w:t xml:space="preserve"> </w:t>
            </w:r>
            <w:r w:rsidRPr="00A06255">
              <w:rPr>
                <w:rFonts w:cs="B Yekan" w:hint="eastAsia"/>
                <w:rtl/>
              </w:rPr>
              <w:t>ها</w:t>
            </w:r>
            <w:r w:rsidRPr="00A06255">
              <w:rPr>
                <w:rFonts w:cs="B Yekan" w:hint="cs"/>
                <w:rtl/>
              </w:rPr>
              <w:t>ی</w:t>
            </w:r>
            <w:r w:rsidRPr="00A06255">
              <w:rPr>
                <w:rFonts w:cs="B Yekan"/>
                <w:rtl/>
              </w:rPr>
              <w:t xml:space="preserve"> </w:t>
            </w:r>
            <w:r w:rsidRPr="00A06255">
              <w:rPr>
                <w:rFonts w:cs="B Yekan" w:hint="eastAsia"/>
                <w:rtl/>
              </w:rPr>
              <w:t>مجاز</w:t>
            </w:r>
            <w:r w:rsidRPr="00A06255">
              <w:rPr>
                <w:rFonts w:cs="B Yekan"/>
                <w:rtl/>
              </w:rPr>
              <w:t xml:space="preserve"> </w:t>
            </w:r>
            <w:r w:rsidRPr="00A06255">
              <w:rPr>
                <w:rFonts w:cs="B Yekan" w:hint="eastAsia"/>
                <w:rtl/>
              </w:rPr>
              <w:t>برا</w:t>
            </w:r>
            <w:r w:rsidRPr="00A06255">
              <w:rPr>
                <w:rFonts w:cs="B Yekan" w:hint="cs"/>
                <w:rtl/>
              </w:rPr>
              <w:t>ی</w:t>
            </w:r>
            <w:r w:rsidRPr="00A06255">
              <w:rPr>
                <w:rFonts w:cs="B Yekan"/>
                <w:rtl/>
              </w:rPr>
              <w:t xml:space="preserve"> </w:t>
            </w:r>
            <w:r w:rsidRPr="00A06255">
              <w:rPr>
                <w:rFonts w:cs="B Yekan" w:hint="eastAsia"/>
                <w:rtl/>
              </w:rPr>
              <w:t>اطلاعات</w:t>
            </w:r>
            <w:r w:rsidRPr="00A06255">
              <w:rPr>
                <w:rFonts w:cs="B Yekan"/>
                <w:rtl/>
              </w:rPr>
              <w:t xml:space="preserve"> </w:t>
            </w:r>
            <w:r w:rsidRPr="00A06255">
              <w:rPr>
                <w:rFonts w:cs="B Yekan" w:hint="eastAsia"/>
                <w:rtl/>
              </w:rPr>
              <w:t>ب</w:t>
            </w:r>
            <w:r w:rsidRPr="00A06255">
              <w:rPr>
                <w:rFonts w:cs="B Yekan" w:hint="cs"/>
                <w:rtl/>
              </w:rPr>
              <w:t>ی</w:t>
            </w:r>
            <w:r w:rsidRPr="00A06255">
              <w:rPr>
                <w:rFonts w:cs="B Yekan" w:hint="eastAsia"/>
                <w:rtl/>
              </w:rPr>
              <w:t>شتر</w:t>
            </w:r>
            <w:r w:rsidRPr="00A06255">
              <w:rPr>
                <w:rFonts w:cs="B Yekan"/>
                <w:rtl/>
              </w:rPr>
              <w:t xml:space="preserve"> </w:t>
            </w:r>
            <w:r w:rsidRPr="00A06255">
              <w:rPr>
                <w:rFonts w:cs="B Yekan" w:hint="eastAsia"/>
                <w:rtl/>
              </w:rPr>
              <w:t>در</w:t>
            </w:r>
            <w:r w:rsidRPr="00A06255">
              <w:rPr>
                <w:rFonts w:cs="B Yekan"/>
                <w:rtl/>
              </w:rPr>
              <w:t xml:space="preserve"> </w:t>
            </w:r>
            <w:r w:rsidRPr="00A06255">
              <w:rPr>
                <w:rFonts w:cs="B Yekan" w:hint="eastAsia"/>
                <w:rtl/>
              </w:rPr>
              <w:t>مورد</w:t>
            </w:r>
            <w:r w:rsidRPr="00A06255">
              <w:rPr>
                <w:rFonts w:cs="B Yekan"/>
                <w:rtl/>
              </w:rPr>
              <w:t xml:space="preserve"> </w:t>
            </w:r>
            <w:r w:rsidRPr="00A06255">
              <w:rPr>
                <w:rFonts w:cs="B Yekan" w:hint="eastAsia"/>
                <w:rtl/>
              </w:rPr>
              <w:t>عم</w:t>
            </w:r>
            <w:r w:rsidRPr="00A06255">
              <w:rPr>
                <w:rFonts w:cs="B Yekan" w:hint="cs"/>
                <w:rtl/>
              </w:rPr>
              <w:t>ی</w:t>
            </w:r>
            <w:r w:rsidRPr="00A06255">
              <w:rPr>
                <w:rFonts w:cs="B Yekan" w:hint="eastAsia"/>
                <w:rtl/>
              </w:rPr>
              <w:t>ق</w:t>
            </w:r>
            <w:r w:rsidRPr="00A06255">
              <w:rPr>
                <w:rFonts w:cs="B Yekan"/>
                <w:rtl/>
              </w:rPr>
              <w:t xml:space="preserve"> </w:t>
            </w:r>
            <w:r w:rsidRPr="00A06255">
              <w:rPr>
                <w:rFonts w:cs="B Yekan" w:hint="eastAsia"/>
                <w:rtl/>
              </w:rPr>
              <w:t>تر</w:t>
            </w:r>
            <w:r w:rsidRPr="00A06255">
              <w:rPr>
                <w:rFonts w:cs="B Yekan" w:hint="cs"/>
                <w:rtl/>
              </w:rPr>
              <w:t>ی</w:t>
            </w:r>
            <w:r w:rsidRPr="00A06255">
              <w:rPr>
                <w:rFonts w:cs="B Yekan" w:hint="eastAsia"/>
                <w:rtl/>
              </w:rPr>
              <w:t>ن</w:t>
            </w:r>
            <w:r w:rsidRPr="00A06255">
              <w:rPr>
                <w:rFonts w:cs="B Yekan"/>
                <w:rtl/>
              </w:rPr>
              <w:t xml:space="preserve"> </w:t>
            </w:r>
            <w:r w:rsidRPr="00A06255">
              <w:rPr>
                <w:rFonts w:cs="B Yekan" w:hint="eastAsia"/>
                <w:rtl/>
              </w:rPr>
              <w:t>اطلاعات</w:t>
            </w:r>
            <w:r w:rsidRPr="00A06255">
              <w:rPr>
                <w:rFonts w:cs="B Yekan"/>
                <w:rtl/>
              </w:rPr>
              <w:t xml:space="preserve"> </w:t>
            </w:r>
            <w:r w:rsidRPr="00A06255">
              <w:rPr>
                <w:rFonts w:cs="B Yekan" w:hint="eastAsia"/>
                <w:rtl/>
              </w:rPr>
              <w:t>که</w:t>
            </w:r>
            <w:r w:rsidRPr="00A06255">
              <w:rPr>
                <w:rFonts w:cs="B Yekan"/>
                <w:rtl/>
              </w:rPr>
              <w:t xml:space="preserve"> </w:t>
            </w:r>
            <w:r w:rsidR="00C9151E" w:rsidRPr="00A06255">
              <w:rPr>
                <w:rFonts w:cs="B Yekan" w:hint="eastAsia"/>
                <w:rtl/>
              </w:rPr>
              <w:t>م</w:t>
            </w:r>
            <w:r w:rsidR="00C9151E" w:rsidRPr="00A06255">
              <w:rPr>
                <w:rFonts w:cs="B Yekan" w:hint="cs"/>
                <w:rtl/>
              </w:rPr>
              <w:t>ی</w:t>
            </w:r>
            <w:r w:rsidR="00C9151E" w:rsidRPr="00A06255">
              <w:rPr>
                <w:rFonts w:cs="B Yekan"/>
                <w:rtl/>
              </w:rPr>
              <w:t xml:space="preserve"> </w:t>
            </w:r>
            <w:r w:rsidR="00C9151E" w:rsidRPr="00A06255">
              <w:rPr>
                <w:rFonts w:cs="B Yekan" w:hint="eastAsia"/>
                <w:rtl/>
              </w:rPr>
              <w:t>توانند</w:t>
            </w:r>
            <w:r w:rsidR="00C9151E" w:rsidRPr="00A06255">
              <w:rPr>
                <w:rFonts w:cs="B Yekan"/>
                <w:rtl/>
              </w:rPr>
              <w:t xml:space="preserve"> </w:t>
            </w:r>
            <w:r w:rsidRPr="00A06255">
              <w:rPr>
                <w:rFonts w:cs="B Yekan" w:hint="eastAsia"/>
                <w:rtl/>
              </w:rPr>
              <w:t>خوانندگان</w:t>
            </w:r>
            <w:r w:rsidR="00C9151E">
              <w:rPr>
                <w:rFonts w:cs="B Yekan" w:hint="cs"/>
                <w:rtl/>
                <w:lang w:bidi="fa-IR"/>
              </w:rPr>
              <w:t xml:space="preserve"> را جذب کنند</w:t>
            </w:r>
            <w:r w:rsidRPr="00A06255">
              <w:rPr>
                <w:rFonts w:cs="B Yekan"/>
                <w:rtl/>
              </w:rPr>
              <w:t xml:space="preserve"> </w:t>
            </w:r>
            <w:r w:rsidRPr="00A06255">
              <w:rPr>
                <w:rFonts w:cs="B Yekan" w:hint="eastAsia"/>
                <w:rtl/>
              </w:rPr>
              <w:t>استفاده</w:t>
            </w:r>
            <w:r w:rsidRPr="00A06255">
              <w:rPr>
                <w:rFonts w:cs="B Yekan"/>
                <w:rtl/>
              </w:rPr>
              <w:t xml:space="preserve"> </w:t>
            </w:r>
            <w:r w:rsidRPr="00A06255">
              <w:rPr>
                <w:rFonts w:cs="B Yekan" w:hint="eastAsia"/>
                <w:rtl/>
              </w:rPr>
              <w:t>کن</w:t>
            </w:r>
            <w:r w:rsidRPr="00A06255">
              <w:rPr>
                <w:rFonts w:cs="B Yekan" w:hint="cs"/>
                <w:rtl/>
              </w:rPr>
              <w:t>ی</w:t>
            </w:r>
            <w:r w:rsidR="00C9151E">
              <w:rPr>
                <w:rFonts w:cs="B Yekan" w:hint="eastAsia"/>
                <w:rtl/>
              </w:rPr>
              <w:t>د</w:t>
            </w:r>
            <w:r w:rsidR="00C9151E">
              <w:rPr>
                <w:rFonts w:cs="B Yekan" w:hint="cs"/>
                <w:rtl/>
              </w:rPr>
              <w:t>.</w:t>
            </w:r>
          </w:p>
          <w:p w:rsidR="00A06255" w:rsidRPr="00A06255" w:rsidRDefault="00A06255" w:rsidP="002B2A01">
            <w:pPr>
              <w:bidi/>
              <w:jc w:val="both"/>
              <w:rPr>
                <w:rFonts w:cs="B Yekan"/>
              </w:rPr>
            </w:pPr>
            <w:r w:rsidRPr="00A06255">
              <w:rPr>
                <w:rFonts w:cs="B Yekan" w:hint="eastAsia"/>
                <w:rtl/>
              </w:rPr>
              <w:t>پ</w:t>
            </w:r>
            <w:r w:rsidRPr="00A06255">
              <w:rPr>
                <w:rFonts w:cs="B Yekan" w:hint="cs"/>
                <w:rtl/>
              </w:rPr>
              <w:t>ی</w:t>
            </w:r>
            <w:r w:rsidRPr="00A06255">
              <w:rPr>
                <w:rFonts w:cs="B Yekan" w:hint="eastAsia"/>
                <w:rtl/>
              </w:rPr>
              <w:t>وند</w:t>
            </w:r>
            <w:r w:rsidRPr="00A06255">
              <w:rPr>
                <w:rFonts w:cs="B Yekan"/>
                <w:rtl/>
              </w:rPr>
              <w:t xml:space="preserve"> </w:t>
            </w:r>
            <w:r w:rsidRPr="00A06255">
              <w:rPr>
                <w:rFonts w:cs="B Yekan" w:hint="eastAsia"/>
                <w:rtl/>
              </w:rPr>
              <w:t>به</w:t>
            </w:r>
            <w:r w:rsidRPr="00A06255">
              <w:rPr>
                <w:rFonts w:cs="B Yekan"/>
                <w:rtl/>
              </w:rPr>
              <w:t xml:space="preserve"> </w:t>
            </w:r>
            <w:r w:rsidRPr="00A06255">
              <w:rPr>
                <w:rFonts w:cs="B Yekan" w:hint="eastAsia"/>
                <w:rtl/>
              </w:rPr>
              <w:t>سا</w:t>
            </w:r>
            <w:r w:rsidRPr="00A06255">
              <w:rPr>
                <w:rFonts w:cs="B Yekan" w:hint="cs"/>
                <w:rtl/>
              </w:rPr>
              <w:t>ی</w:t>
            </w:r>
            <w:r w:rsidRPr="00A06255">
              <w:rPr>
                <w:rFonts w:cs="B Yekan" w:hint="eastAsia"/>
                <w:rtl/>
              </w:rPr>
              <w:t>تها</w:t>
            </w:r>
            <w:r w:rsidRPr="00A06255">
              <w:rPr>
                <w:rFonts w:cs="B Yekan" w:hint="cs"/>
                <w:rtl/>
              </w:rPr>
              <w:t>ی</w:t>
            </w:r>
            <w:r w:rsidRPr="00A06255">
              <w:rPr>
                <w:rFonts w:cs="B Yekan"/>
                <w:rtl/>
              </w:rPr>
              <w:t xml:space="preserve"> </w:t>
            </w:r>
            <w:r w:rsidRPr="00A06255">
              <w:rPr>
                <w:rFonts w:cs="B Yekan" w:hint="eastAsia"/>
                <w:rtl/>
              </w:rPr>
              <w:t>معتبر</w:t>
            </w:r>
            <w:r w:rsidRPr="00A06255">
              <w:rPr>
                <w:rFonts w:cs="B Yekan"/>
                <w:rtl/>
              </w:rPr>
              <w:t xml:space="preserve"> </w:t>
            </w:r>
            <w:r w:rsidRPr="00A06255">
              <w:rPr>
                <w:rFonts w:cs="B Yekan" w:hint="eastAsia"/>
                <w:rtl/>
              </w:rPr>
              <w:t>محرمانه</w:t>
            </w:r>
            <w:r w:rsidRPr="00A06255">
              <w:rPr>
                <w:rFonts w:cs="B Yekan"/>
                <w:rtl/>
              </w:rPr>
              <w:t xml:space="preserve"> </w:t>
            </w:r>
            <w:r w:rsidRPr="00A06255">
              <w:rPr>
                <w:rFonts w:cs="B Yekan" w:hint="eastAsia"/>
                <w:rtl/>
              </w:rPr>
              <w:t>نه</w:t>
            </w:r>
            <w:r w:rsidRPr="00A06255">
              <w:rPr>
                <w:rFonts w:cs="B Yekan"/>
                <w:rtl/>
              </w:rPr>
              <w:t xml:space="preserve"> </w:t>
            </w:r>
            <w:r w:rsidRPr="00A06255">
              <w:rPr>
                <w:rFonts w:cs="B Yekan" w:hint="eastAsia"/>
                <w:rtl/>
              </w:rPr>
              <w:t>تنها</w:t>
            </w:r>
            <w:r w:rsidRPr="00A06255">
              <w:rPr>
                <w:rFonts w:cs="B Yekan"/>
                <w:rtl/>
              </w:rPr>
              <w:t xml:space="preserve"> </w:t>
            </w:r>
            <w:r w:rsidRPr="00A06255">
              <w:rPr>
                <w:rFonts w:cs="B Yekan" w:hint="eastAsia"/>
                <w:rtl/>
              </w:rPr>
              <w:t>باعث</w:t>
            </w:r>
            <w:r w:rsidRPr="00A06255">
              <w:rPr>
                <w:rFonts w:cs="B Yekan"/>
                <w:rtl/>
              </w:rPr>
              <w:t xml:space="preserve"> </w:t>
            </w:r>
            <w:r w:rsidRPr="00A06255">
              <w:rPr>
                <w:rFonts w:cs="B Yekan" w:hint="eastAsia"/>
                <w:rtl/>
              </w:rPr>
              <w:t>افزا</w:t>
            </w:r>
            <w:r w:rsidRPr="00A06255">
              <w:rPr>
                <w:rFonts w:cs="B Yekan" w:hint="cs"/>
                <w:rtl/>
              </w:rPr>
              <w:t>ی</w:t>
            </w:r>
            <w:r w:rsidRPr="00A06255">
              <w:rPr>
                <w:rFonts w:cs="B Yekan" w:hint="eastAsia"/>
                <w:rtl/>
              </w:rPr>
              <w:t>ش</w:t>
            </w:r>
            <w:r w:rsidRPr="00A06255">
              <w:rPr>
                <w:rFonts w:cs="B Yekan"/>
                <w:rtl/>
              </w:rPr>
              <w:t xml:space="preserve"> </w:t>
            </w:r>
            <w:r w:rsidRPr="00A06255">
              <w:rPr>
                <w:rFonts w:cs="B Yekan" w:hint="eastAsia"/>
                <w:rtl/>
              </w:rPr>
              <w:t>رعا</w:t>
            </w:r>
            <w:r w:rsidRPr="00A06255">
              <w:rPr>
                <w:rFonts w:cs="B Yekan" w:hint="cs"/>
                <w:rtl/>
              </w:rPr>
              <w:t>ی</w:t>
            </w:r>
            <w:r w:rsidRPr="00A06255">
              <w:rPr>
                <w:rFonts w:cs="B Yekan" w:hint="eastAsia"/>
                <w:rtl/>
              </w:rPr>
              <w:t>ت</w:t>
            </w:r>
            <w:r w:rsidRPr="00A06255">
              <w:rPr>
                <w:rFonts w:cs="B Yekan"/>
                <w:rtl/>
              </w:rPr>
              <w:t xml:space="preserve"> </w:t>
            </w:r>
            <w:r w:rsidRPr="00A06255">
              <w:rPr>
                <w:rFonts w:cs="B Yekan" w:hint="eastAsia"/>
                <w:rtl/>
              </w:rPr>
              <w:t>محتوا</w:t>
            </w:r>
            <w:r w:rsidRPr="00A06255">
              <w:rPr>
                <w:rFonts w:cs="B Yekan" w:hint="cs"/>
                <w:rtl/>
              </w:rPr>
              <w:t>ی</w:t>
            </w:r>
            <w:r w:rsidRPr="00A06255">
              <w:rPr>
                <w:rFonts w:cs="B Yekan"/>
                <w:rtl/>
              </w:rPr>
              <w:t xml:space="preserve"> </w:t>
            </w:r>
            <w:r w:rsidRPr="00A06255">
              <w:rPr>
                <w:rFonts w:cs="B Yekan" w:hint="eastAsia"/>
                <w:rtl/>
              </w:rPr>
              <w:t>شما</w:t>
            </w:r>
            <w:r w:rsidRPr="00A06255">
              <w:rPr>
                <w:rFonts w:cs="B Yekan"/>
                <w:rtl/>
              </w:rPr>
              <w:t xml:space="preserve"> </w:t>
            </w:r>
            <w:r w:rsidRPr="00A06255">
              <w:rPr>
                <w:rFonts w:cs="B Yekan" w:hint="eastAsia"/>
                <w:rtl/>
              </w:rPr>
              <w:t>و</w:t>
            </w:r>
            <w:r w:rsidRPr="00A06255">
              <w:rPr>
                <w:rFonts w:cs="B Yekan"/>
                <w:rtl/>
              </w:rPr>
              <w:t xml:space="preserve"> </w:t>
            </w:r>
            <w:r w:rsidR="004C761E">
              <w:rPr>
                <w:rFonts w:cs="B Yekan" w:hint="cs"/>
                <w:rtl/>
              </w:rPr>
              <w:t xml:space="preserve">صرف زمان بیشتری از سمت </w:t>
            </w:r>
            <w:r w:rsidRPr="00A06255">
              <w:rPr>
                <w:rFonts w:cs="B Yekan" w:hint="eastAsia"/>
                <w:rtl/>
              </w:rPr>
              <w:t>خوانندگان</w:t>
            </w:r>
            <w:r w:rsidRPr="00A06255">
              <w:rPr>
                <w:rFonts w:cs="B Yekan"/>
                <w:rtl/>
              </w:rPr>
              <w:t xml:space="preserve"> </w:t>
            </w:r>
            <w:r w:rsidRPr="00A06255">
              <w:rPr>
                <w:rFonts w:cs="B Yekan" w:hint="eastAsia"/>
                <w:rtl/>
              </w:rPr>
              <w:t>در</w:t>
            </w:r>
            <w:r w:rsidRPr="00A06255">
              <w:rPr>
                <w:rFonts w:cs="B Yekan"/>
                <w:rtl/>
              </w:rPr>
              <w:t xml:space="preserve"> </w:t>
            </w:r>
            <w:r w:rsidRPr="00A06255">
              <w:rPr>
                <w:rFonts w:cs="B Yekan" w:hint="eastAsia"/>
                <w:rtl/>
              </w:rPr>
              <w:t>سا</w:t>
            </w:r>
            <w:r w:rsidRPr="00A06255">
              <w:rPr>
                <w:rFonts w:cs="B Yekan" w:hint="cs"/>
                <w:rtl/>
              </w:rPr>
              <w:t>ی</w:t>
            </w:r>
            <w:r w:rsidRPr="00A06255">
              <w:rPr>
                <w:rFonts w:cs="B Yekan" w:hint="eastAsia"/>
                <w:rtl/>
              </w:rPr>
              <w:t>ت</w:t>
            </w:r>
            <w:r w:rsidRPr="00A06255">
              <w:rPr>
                <w:rFonts w:cs="B Yekan"/>
                <w:rtl/>
              </w:rPr>
              <w:t xml:space="preserve"> </w:t>
            </w:r>
            <w:r w:rsidRPr="00A06255">
              <w:rPr>
                <w:rFonts w:cs="B Yekan" w:hint="eastAsia"/>
                <w:rtl/>
              </w:rPr>
              <w:t>شما</w:t>
            </w:r>
            <w:r w:rsidRPr="00A06255">
              <w:rPr>
                <w:rFonts w:cs="B Yekan"/>
                <w:rtl/>
              </w:rPr>
              <w:t xml:space="preserve"> </w:t>
            </w:r>
            <w:r w:rsidRPr="00A06255">
              <w:rPr>
                <w:rFonts w:cs="B Yekan" w:hint="eastAsia"/>
                <w:rtl/>
              </w:rPr>
              <w:t>م</w:t>
            </w:r>
            <w:r w:rsidRPr="00A06255">
              <w:rPr>
                <w:rFonts w:cs="B Yekan" w:hint="cs"/>
                <w:rtl/>
              </w:rPr>
              <w:t>ی</w:t>
            </w:r>
            <w:r w:rsidRPr="00A06255">
              <w:rPr>
                <w:rFonts w:cs="B Yekan"/>
                <w:rtl/>
              </w:rPr>
              <w:t xml:space="preserve"> </w:t>
            </w:r>
            <w:r w:rsidRPr="00A06255">
              <w:rPr>
                <w:rFonts w:cs="B Yekan" w:hint="eastAsia"/>
                <w:rtl/>
              </w:rPr>
              <w:t>شود،</w:t>
            </w:r>
            <w:r w:rsidRPr="00A06255">
              <w:rPr>
                <w:rFonts w:cs="B Yekan"/>
                <w:rtl/>
              </w:rPr>
              <w:t xml:space="preserve"> </w:t>
            </w:r>
            <w:r w:rsidRPr="00A06255">
              <w:rPr>
                <w:rFonts w:cs="B Yekan" w:hint="eastAsia"/>
                <w:rtl/>
              </w:rPr>
              <w:t>بلکه</w:t>
            </w:r>
            <w:r w:rsidRPr="00A06255">
              <w:rPr>
                <w:rFonts w:cs="B Yekan"/>
                <w:rtl/>
              </w:rPr>
              <w:t xml:space="preserve"> </w:t>
            </w:r>
            <w:r w:rsidRPr="00A06255">
              <w:rPr>
                <w:rFonts w:cs="B Yekan" w:hint="eastAsia"/>
                <w:rtl/>
              </w:rPr>
              <w:t>اعتقاد</w:t>
            </w:r>
            <w:r w:rsidRPr="00A06255">
              <w:rPr>
                <w:rFonts w:cs="B Yekan"/>
                <w:rtl/>
              </w:rPr>
              <w:t xml:space="preserve"> </w:t>
            </w:r>
            <w:r w:rsidRPr="00A06255">
              <w:rPr>
                <w:rFonts w:cs="B Yekan" w:hint="eastAsia"/>
                <w:rtl/>
              </w:rPr>
              <w:t>بر</w:t>
            </w:r>
            <w:r w:rsidRPr="00A06255">
              <w:rPr>
                <w:rFonts w:cs="B Yekan"/>
                <w:rtl/>
              </w:rPr>
              <w:t xml:space="preserve"> </w:t>
            </w:r>
            <w:r w:rsidRPr="00A06255">
              <w:rPr>
                <w:rFonts w:cs="B Yekan" w:hint="eastAsia"/>
                <w:rtl/>
              </w:rPr>
              <w:t>ا</w:t>
            </w:r>
            <w:r w:rsidRPr="00A06255">
              <w:rPr>
                <w:rFonts w:cs="B Yekan" w:hint="cs"/>
                <w:rtl/>
              </w:rPr>
              <w:t>ی</w:t>
            </w:r>
            <w:r w:rsidRPr="00A06255">
              <w:rPr>
                <w:rFonts w:cs="B Yekan" w:hint="eastAsia"/>
                <w:rtl/>
              </w:rPr>
              <w:t>ن</w:t>
            </w:r>
            <w:r w:rsidRPr="00A06255">
              <w:rPr>
                <w:rFonts w:cs="B Yekan"/>
                <w:rtl/>
              </w:rPr>
              <w:t xml:space="preserve"> </w:t>
            </w:r>
            <w:r w:rsidRPr="00A06255">
              <w:rPr>
                <w:rFonts w:cs="B Yekan" w:hint="eastAsia"/>
                <w:rtl/>
              </w:rPr>
              <w:t>است</w:t>
            </w:r>
            <w:r w:rsidRPr="00A06255">
              <w:rPr>
                <w:rFonts w:cs="B Yekan"/>
                <w:rtl/>
              </w:rPr>
              <w:t xml:space="preserve"> </w:t>
            </w:r>
            <w:r w:rsidRPr="00A06255">
              <w:rPr>
                <w:rFonts w:cs="B Yekan" w:hint="eastAsia"/>
                <w:rtl/>
              </w:rPr>
              <w:t>که</w:t>
            </w:r>
            <w:r w:rsidRPr="00A06255">
              <w:rPr>
                <w:rFonts w:cs="B Yekan"/>
                <w:rtl/>
              </w:rPr>
              <w:t xml:space="preserve"> </w:t>
            </w:r>
            <w:r w:rsidRPr="00A06255">
              <w:rPr>
                <w:rFonts w:cs="B Yekan" w:hint="eastAsia"/>
                <w:rtl/>
              </w:rPr>
              <w:t>س</w:t>
            </w:r>
            <w:r w:rsidRPr="00A06255">
              <w:rPr>
                <w:rFonts w:cs="B Yekan" w:hint="cs"/>
                <w:rtl/>
              </w:rPr>
              <w:t>ی</w:t>
            </w:r>
            <w:r w:rsidRPr="00A06255">
              <w:rPr>
                <w:rFonts w:cs="B Yekan" w:hint="eastAsia"/>
                <w:rtl/>
              </w:rPr>
              <w:t>گنال</w:t>
            </w:r>
            <w:r w:rsidRPr="00A06255">
              <w:rPr>
                <w:rFonts w:cs="B Yekan"/>
                <w:rtl/>
              </w:rPr>
              <w:t xml:space="preserve"> </w:t>
            </w:r>
            <w:r w:rsidRPr="00A06255">
              <w:rPr>
                <w:rFonts w:cs="B Yekan" w:hint="eastAsia"/>
                <w:rtl/>
              </w:rPr>
              <w:t>ها</w:t>
            </w:r>
            <w:r w:rsidRPr="00A06255">
              <w:rPr>
                <w:rFonts w:cs="B Yekan" w:hint="cs"/>
                <w:rtl/>
              </w:rPr>
              <w:t>ی</w:t>
            </w:r>
            <w:r w:rsidRPr="00A06255">
              <w:rPr>
                <w:rFonts w:cs="B Yekan"/>
                <w:rtl/>
              </w:rPr>
              <w:t xml:space="preserve"> </w:t>
            </w:r>
            <w:r w:rsidRPr="00A06255">
              <w:rPr>
                <w:rFonts w:cs="B Yekan" w:hint="eastAsia"/>
                <w:rtl/>
              </w:rPr>
              <w:t>اعتماد</w:t>
            </w:r>
            <w:r w:rsidRPr="00A06255">
              <w:rPr>
                <w:rFonts w:cs="B Yekan"/>
                <w:rtl/>
              </w:rPr>
              <w:t xml:space="preserve"> </w:t>
            </w:r>
            <w:r w:rsidRPr="00A06255">
              <w:rPr>
                <w:rFonts w:cs="B Yekan" w:hint="eastAsia"/>
                <w:rtl/>
              </w:rPr>
              <w:t>به</w:t>
            </w:r>
            <w:r w:rsidRPr="00A06255">
              <w:rPr>
                <w:rFonts w:cs="B Yekan"/>
              </w:rPr>
              <w:t xml:space="preserve"> Google </w:t>
            </w:r>
            <w:r w:rsidRPr="00A06255">
              <w:rPr>
                <w:rFonts w:cs="B Yekan" w:hint="eastAsia"/>
                <w:rtl/>
              </w:rPr>
              <w:t>ارسال</w:t>
            </w:r>
            <w:r w:rsidRPr="00A06255">
              <w:rPr>
                <w:rFonts w:cs="B Yekan"/>
                <w:rtl/>
              </w:rPr>
              <w:t xml:space="preserve"> </w:t>
            </w:r>
            <w:r w:rsidRPr="00A06255">
              <w:rPr>
                <w:rFonts w:cs="B Yekan" w:hint="eastAsia"/>
                <w:rtl/>
              </w:rPr>
              <w:t>و</w:t>
            </w:r>
            <w:r w:rsidRPr="00A06255">
              <w:rPr>
                <w:rFonts w:cs="B Yekan"/>
                <w:rtl/>
              </w:rPr>
              <w:t xml:space="preserve"> </w:t>
            </w:r>
            <w:r w:rsidRPr="00A06255">
              <w:rPr>
                <w:rFonts w:cs="B Yekan" w:hint="eastAsia"/>
                <w:rtl/>
              </w:rPr>
              <w:t>رتبه</w:t>
            </w:r>
            <w:r w:rsidRPr="00A06255">
              <w:rPr>
                <w:rFonts w:cs="B Yekan"/>
                <w:rtl/>
              </w:rPr>
              <w:t xml:space="preserve"> </w:t>
            </w:r>
            <w:r w:rsidRPr="00A06255">
              <w:rPr>
                <w:rFonts w:cs="B Yekan" w:hint="eastAsia"/>
                <w:rtl/>
              </w:rPr>
              <w:t>بند</w:t>
            </w:r>
            <w:r w:rsidRPr="00A06255">
              <w:rPr>
                <w:rFonts w:cs="B Yekan" w:hint="cs"/>
                <w:rtl/>
              </w:rPr>
              <w:t>ی</w:t>
            </w:r>
            <w:r w:rsidRPr="00A06255">
              <w:rPr>
                <w:rFonts w:cs="B Yekan"/>
                <w:rtl/>
              </w:rPr>
              <w:t xml:space="preserve"> </w:t>
            </w:r>
            <w:r w:rsidRPr="00A06255">
              <w:rPr>
                <w:rFonts w:cs="B Yekan" w:hint="eastAsia"/>
                <w:rtl/>
              </w:rPr>
              <w:t>جستجوگرها</w:t>
            </w:r>
            <w:r w:rsidRPr="00A06255">
              <w:rPr>
                <w:rFonts w:cs="B Yekan"/>
                <w:rtl/>
              </w:rPr>
              <w:t xml:space="preserve"> </w:t>
            </w:r>
            <w:r w:rsidRPr="00A06255">
              <w:rPr>
                <w:rFonts w:cs="B Yekan" w:hint="eastAsia"/>
                <w:rtl/>
              </w:rPr>
              <w:t>را</w:t>
            </w:r>
            <w:r w:rsidRPr="00A06255">
              <w:rPr>
                <w:rFonts w:cs="B Yekan"/>
                <w:rtl/>
              </w:rPr>
              <w:t xml:space="preserve"> </w:t>
            </w:r>
            <w:r w:rsidRPr="00A06255">
              <w:rPr>
                <w:rFonts w:cs="B Yekan" w:hint="eastAsia"/>
                <w:rtl/>
              </w:rPr>
              <w:t>افزا</w:t>
            </w:r>
            <w:r w:rsidRPr="00A06255">
              <w:rPr>
                <w:rFonts w:cs="B Yekan" w:hint="cs"/>
                <w:rtl/>
              </w:rPr>
              <w:t>ی</w:t>
            </w:r>
            <w:r w:rsidRPr="00A06255">
              <w:rPr>
                <w:rFonts w:cs="B Yekan" w:hint="eastAsia"/>
                <w:rtl/>
              </w:rPr>
              <w:t>ش</w:t>
            </w:r>
            <w:r w:rsidRPr="00A06255">
              <w:rPr>
                <w:rFonts w:cs="B Yekan"/>
                <w:rtl/>
              </w:rPr>
              <w:t xml:space="preserve"> </w:t>
            </w:r>
            <w:r w:rsidRPr="00A06255">
              <w:rPr>
                <w:rFonts w:cs="B Yekan" w:hint="eastAsia"/>
                <w:rtl/>
              </w:rPr>
              <w:t>دهد</w:t>
            </w:r>
            <w:r>
              <w:rPr>
                <w:rFonts w:cs="B Yekan" w:hint="cs"/>
                <w:rtl/>
              </w:rPr>
              <w:t>.</w:t>
            </w:r>
          </w:p>
          <w:p w:rsidR="003E51E1" w:rsidRPr="00083CF9" w:rsidRDefault="00A06255" w:rsidP="00A06255">
            <w:pPr>
              <w:bidi/>
              <w:jc w:val="both"/>
              <w:rPr>
                <w:rFonts w:cs="B Yekan"/>
              </w:rPr>
            </w:pPr>
            <w:r w:rsidRPr="00A06255">
              <w:rPr>
                <w:rFonts w:cs="B Yekan" w:hint="eastAsia"/>
                <w:rtl/>
              </w:rPr>
              <w:t>با</w:t>
            </w:r>
            <w:r w:rsidRPr="00A06255">
              <w:rPr>
                <w:rFonts w:cs="B Yekan"/>
                <w:rtl/>
              </w:rPr>
              <w:t xml:space="preserve"> </w:t>
            </w:r>
            <w:r w:rsidRPr="00A06255">
              <w:rPr>
                <w:rFonts w:cs="B Yekan" w:hint="eastAsia"/>
                <w:rtl/>
              </w:rPr>
              <w:t>ا</w:t>
            </w:r>
            <w:r w:rsidRPr="00A06255">
              <w:rPr>
                <w:rFonts w:cs="B Yekan" w:hint="cs"/>
                <w:rtl/>
              </w:rPr>
              <w:t>ی</w:t>
            </w:r>
            <w:r w:rsidRPr="00A06255">
              <w:rPr>
                <w:rFonts w:cs="B Yekan" w:hint="eastAsia"/>
                <w:rtl/>
              </w:rPr>
              <w:t>ن</w:t>
            </w:r>
            <w:r w:rsidRPr="00A06255">
              <w:rPr>
                <w:rFonts w:cs="B Yekan"/>
                <w:rtl/>
              </w:rPr>
              <w:t xml:space="preserve"> </w:t>
            </w:r>
            <w:r w:rsidRPr="00A06255">
              <w:rPr>
                <w:rFonts w:cs="B Yekan" w:hint="eastAsia"/>
                <w:rtl/>
              </w:rPr>
              <w:t>حال،</w:t>
            </w:r>
            <w:r w:rsidRPr="00A06255">
              <w:rPr>
                <w:rFonts w:cs="B Yekan"/>
                <w:rtl/>
              </w:rPr>
              <w:t xml:space="preserve"> </w:t>
            </w:r>
            <w:r w:rsidRPr="00A06255">
              <w:rPr>
                <w:rFonts w:cs="B Yekan" w:hint="eastAsia"/>
                <w:rtl/>
              </w:rPr>
              <w:t>ب</w:t>
            </w:r>
            <w:r w:rsidRPr="00A06255">
              <w:rPr>
                <w:rFonts w:cs="B Yekan" w:hint="cs"/>
                <w:rtl/>
              </w:rPr>
              <w:t>ی</w:t>
            </w:r>
            <w:r w:rsidRPr="00A06255">
              <w:rPr>
                <w:rFonts w:cs="B Yekan" w:hint="eastAsia"/>
                <w:rtl/>
              </w:rPr>
              <w:t>شتر</w:t>
            </w:r>
            <w:r w:rsidRPr="00A06255">
              <w:rPr>
                <w:rFonts w:cs="B Yekan"/>
                <w:rtl/>
              </w:rPr>
              <w:t xml:space="preserve"> </w:t>
            </w:r>
            <w:r w:rsidRPr="00A06255">
              <w:rPr>
                <w:rFonts w:cs="B Yekan" w:hint="eastAsia"/>
                <w:rtl/>
              </w:rPr>
              <w:t>لزوما</w:t>
            </w:r>
            <w:r w:rsidRPr="00A06255">
              <w:rPr>
                <w:rFonts w:cs="B Yekan"/>
                <w:rtl/>
              </w:rPr>
              <w:t xml:space="preserve"> </w:t>
            </w:r>
            <w:r w:rsidRPr="00A06255">
              <w:rPr>
                <w:rFonts w:cs="B Yekan" w:hint="eastAsia"/>
                <w:rtl/>
              </w:rPr>
              <w:t>بهتر</w:t>
            </w:r>
            <w:r w:rsidRPr="00A06255">
              <w:rPr>
                <w:rFonts w:cs="B Yekan"/>
                <w:rtl/>
              </w:rPr>
              <w:t xml:space="preserve"> </w:t>
            </w:r>
            <w:r w:rsidRPr="00A06255">
              <w:rPr>
                <w:rFonts w:cs="B Yekan" w:hint="eastAsia"/>
                <w:rtl/>
              </w:rPr>
              <w:t>ن</w:t>
            </w:r>
            <w:r w:rsidRPr="00A06255">
              <w:rPr>
                <w:rFonts w:cs="B Yekan" w:hint="cs"/>
                <w:rtl/>
              </w:rPr>
              <w:t>ی</w:t>
            </w:r>
            <w:r w:rsidRPr="00A06255">
              <w:rPr>
                <w:rFonts w:cs="B Yekan" w:hint="eastAsia"/>
                <w:rtl/>
              </w:rPr>
              <w:t>ست</w:t>
            </w:r>
            <w:r w:rsidRPr="00A06255">
              <w:rPr>
                <w:rFonts w:cs="B Yekan"/>
                <w:rtl/>
              </w:rPr>
              <w:t xml:space="preserve">. </w:t>
            </w:r>
            <w:r w:rsidRPr="00A06255">
              <w:rPr>
                <w:rFonts w:cs="B Yekan" w:hint="eastAsia"/>
                <w:rtl/>
              </w:rPr>
              <w:t>ب</w:t>
            </w:r>
            <w:r w:rsidRPr="00A06255">
              <w:rPr>
                <w:rFonts w:cs="B Yekan" w:hint="cs"/>
                <w:rtl/>
              </w:rPr>
              <w:t>ی</w:t>
            </w:r>
            <w:r w:rsidRPr="00A06255">
              <w:rPr>
                <w:rFonts w:cs="B Yekan" w:hint="eastAsia"/>
                <w:rtl/>
              </w:rPr>
              <w:t>ش</w:t>
            </w:r>
            <w:r w:rsidRPr="00A06255">
              <w:rPr>
                <w:rFonts w:cs="B Yekan"/>
                <w:rtl/>
              </w:rPr>
              <w:t xml:space="preserve"> </w:t>
            </w:r>
            <w:r w:rsidRPr="00A06255">
              <w:rPr>
                <w:rFonts w:cs="B Yekan" w:hint="eastAsia"/>
                <w:rtl/>
              </w:rPr>
              <w:t>از</w:t>
            </w:r>
            <w:r w:rsidRPr="00A06255">
              <w:rPr>
                <w:rFonts w:cs="B Yekan"/>
                <w:rtl/>
              </w:rPr>
              <w:t xml:space="preserve"> </w:t>
            </w:r>
            <w:r w:rsidRPr="00A06255">
              <w:rPr>
                <w:rFonts w:cs="B Yekan" w:hint="eastAsia"/>
                <w:rtl/>
              </w:rPr>
              <w:t>حد</w:t>
            </w:r>
            <w:r w:rsidRPr="00A06255">
              <w:rPr>
                <w:rFonts w:cs="B Yekan"/>
                <w:rtl/>
              </w:rPr>
              <w:t xml:space="preserve"> </w:t>
            </w:r>
            <w:r w:rsidRPr="00A06255">
              <w:rPr>
                <w:rFonts w:cs="B Yekan" w:hint="eastAsia"/>
                <w:rtl/>
              </w:rPr>
              <w:t>بس</w:t>
            </w:r>
            <w:r w:rsidRPr="00A06255">
              <w:rPr>
                <w:rFonts w:cs="B Yekan" w:hint="cs"/>
                <w:rtl/>
              </w:rPr>
              <w:t>ی</w:t>
            </w:r>
            <w:r w:rsidRPr="00A06255">
              <w:rPr>
                <w:rFonts w:cs="B Yekan" w:hint="eastAsia"/>
                <w:rtl/>
              </w:rPr>
              <w:t>ار</w:t>
            </w:r>
            <w:r w:rsidRPr="00A06255">
              <w:rPr>
                <w:rFonts w:cs="B Yekan" w:hint="cs"/>
                <w:rtl/>
              </w:rPr>
              <w:t>ی</w:t>
            </w:r>
            <w:r w:rsidRPr="00A06255">
              <w:rPr>
                <w:rFonts w:cs="B Yekan"/>
                <w:rtl/>
              </w:rPr>
              <w:t xml:space="preserve"> </w:t>
            </w:r>
            <w:r w:rsidRPr="00A06255">
              <w:rPr>
                <w:rFonts w:cs="B Yekan" w:hint="eastAsia"/>
                <w:rtl/>
              </w:rPr>
              <w:t>از</w:t>
            </w:r>
            <w:r w:rsidRPr="00A06255">
              <w:rPr>
                <w:rFonts w:cs="B Yekan"/>
                <w:rtl/>
              </w:rPr>
              <w:t xml:space="preserve"> </w:t>
            </w:r>
            <w:r w:rsidRPr="00A06255">
              <w:rPr>
                <w:rFonts w:cs="B Yekan" w:hint="eastAsia"/>
                <w:rtl/>
              </w:rPr>
              <w:t>ل</w:t>
            </w:r>
            <w:r w:rsidRPr="00A06255">
              <w:rPr>
                <w:rFonts w:cs="B Yekan" w:hint="cs"/>
                <w:rtl/>
              </w:rPr>
              <w:t>ی</w:t>
            </w:r>
            <w:r w:rsidRPr="00A06255">
              <w:rPr>
                <w:rFonts w:cs="B Yekan" w:hint="eastAsia"/>
                <w:rtl/>
              </w:rPr>
              <w:t>نک</w:t>
            </w:r>
            <w:r w:rsidRPr="00A06255">
              <w:rPr>
                <w:rFonts w:cs="B Yekan"/>
                <w:rtl/>
              </w:rPr>
              <w:t xml:space="preserve"> </w:t>
            </w:r>
            <w:r w:rsidRPr="00A06255">
              <w:rPr>
                <w:rFonts w:cs="B Yekan" w:hint="eastAsia"/>
                <w:rtl/>
              </w:rPr>
              <w:t>ها</w:t>
            </w:r>
            <w:r w:rsidRPr="00A06255">
              <w:rPr>
                <w:rFonts w:cs="B Yekan" w:hint="cs"/>
                <w:rtl/>
              </w:rPr>
              <w:t>ی</w:t>
            </w:r>
            <w:r w:rsidRPr="00A06255">
              <w:rPr>
                <w:rFonts w:cs="B Yekan"/>
                <w:rtl/>
              </w:rPr>
              <w:t xml:space="preserve"> </w:t>
            </w:r>
            <w:r w:rsidRPr="00A06255">
              <w:rPr>
                <w:rFonts w:cs="B Yekan" w:hint="eastAsia"/>
                <w:rtl/>
              </w:rPr>
              <w:t>خروج</w:t>
            </w:r>
            <w:r w:rsidRPr="00A06255">
              <w:rPr>
                <w:rFonts w:cs="B Yekan" w:hint="cs"/>
                <w:rtl/>
              </w:rPr>
              <w:t>ی</w:t>
            </w:r>
            <w:r w:rsidRPr="00A06255">
              <w:rPr>
                <w:rFonts w:cs="B Yekan"/>
                <w:rtl/>
              </w:rPr>
              <w:t xml:space="preserve"> </w:t>
            </w:r>
            <w:r w:rsidRPr="00A06255">
              <w:rPr>
                <w:rFonts w:cs="B Yekan" w:hint="eastAsia"/>
                <w:rtl/>
              </w:rPr>
              <w:t>م</w:t>
            </w:r>
            <w:r w:rsidRPr="00A06255">
              <w:rPr>
                <w:rFonts w:cs="B Yekan" w:hint="cs"/>
                <w:rtl/>
              </w:rPr>
              <w:t>ی</w:t>
            </w:r>
            <w:r w:rsidRPr="00A06255">
              <w:rPr>
                <w:rFonts w:cs="B Yekan"/>
                <w:rtl/>
              </w:rPr>
              <w:t xml:space="preserve"> </w:t>
            </w:r>
            <w:r w:rsidRPr="00A06255">
              <w:rPr>
                <w:rFonts w:cs="B Yekan" w:hint="eastAsia"/>
                <w:rtl/>
              </w:rPr>
              <w:t>تواند</w:t>
            </w:r>
            <w:r w:rsidRPr="00A06255">
              <w:rPr>
                <w:rFonts w:cs="B Yekan"/>
                <w:rtl/>
              </w:rPr>
              <w:t xml:space="preserve"> </w:t>
            </w:r>
            <w:r w:rsidR="002B2A01">
              <w:rPr>
                <w:rFonts w:cs="B Yekan" w:hint="cs"/>
                <w:rtl/>
              </w:rPr>
              <w:t xml:space="preserve">باعث </w:t>
            </w:r>
            <w:r w:rsidRPr="00A06255">
              <w:rPr>
                <w:rFonts w:cs="B Yekan" w:hint="eastAsia"/>
                <w:rtl/>
              </w:rPr>
              <w:t>حواس</w:t>
            </w:r>
            <w:r w:rsidRPr="00A06255">
              <w:rPr>
                <w:rFonts w:cs="B Yekan"/>
                <w:rtl/>
              </w:rPr>
              <w:t xml:space="preserve"> </w:t>
            </w:r>
            <w:r w:rsidRPr="00A06255">
              <w:rPr>
                <w:rFonts w:cs="B Yekan" w:hint="eastAsia"/>
                <w:rtl/>
              </w:rPr>
              <w:t>پرت</w:t>
            </w:r>
            <w:r w:rsidRPr="00A06255">
              <w:rPr>
                <w:rFonts w:cs="B Yekan" w:hint="cs"/>
                <w:rtl/>
              </w:rPr>
              <w:t>ی</w:t>
            </w:r>
            <w:r w:rsidRPr="00A06255">
              <w:rPr>
                <w:rFonts w:cs="B Yekan"/>
                <w:rtl/>
              </w:rPr>
              <w:t xml:space="preserve"> </w:t>
            </w:r>
            <w:r w:rsidRPr="00A06255">
              <w:rPr>
                <w:rFonts w:cs="B Yekan" w:hint="eastAsia"/>
                <w:rtl/>
              </w:rPr>
              <w:t>باشد</w:t>
            </w:r>
            <w:r w:rsidRPr="00A06255">
              <w:rPr>
                <w:rFonts w:cs="B Yekan"/>
                <w:rtl/>
              </w:rPr>
              <w:t xml:space="preserve"> </w:t>
            </w:r>
            <w:r w:rsidRPr="00A06255">
              <w:rPr>
                <w:rFonts w:cs="B Yekan" w:hint="eastAsia"/>
                <w:rtl/>
              </w:rPr>
              <w:t>و</w:t>
            </w:r>
            <w:r w:rsidRPr="00A06255">
              <w:rPr>
                <w:rFonts w:cs="B Yekan"/>
                <w:rtl/>
              </w:rPr>
              <w:t xml:space="preserve"> </w:t>
            </w:r>
            <w:r w:rsidRPr="00A06255">
              <w:rPr>
                <w:rFonts w:cs="B Yekan" w:hint="eastAsia"/>
                <w:rtl/>
              </w:rPr>
              <w:t>مطالب</w:t>
            </w:r>
            <w:r w:rsidRPr="00A06255">
              <w:rPr>
                <w:rFonts w:cs="B Yekan"/>
                <w:rtl/>
              </w:rPr>
              <w:t xml:space="preserve"> </w:t>
            </w:r>
            <w:r w:rsidRPr="00A06255">
              <w:rPr>
                <w:rFonts w:cs="B Yekan" w:hint="eastAsia"/>
                <w:rtl/>
              </w:rPr>
              <w:t>را</w:t>
            </w:r>
            <w:r w:rsidRPr="00A06255">
              <w:rPr>
                <w:rFonts w:cs="B Yekan"/>
                <w:rtl/>
              </w:rPr>
              <w:t xml:space="preserve"> </w:t>
            </w:r>
            <w:r w:rsidRPr="00A06255">
              <w:rPr>
                <w:rFonts w:cs="B Yekan" w:hint="eastAsia"/>
                <w:rtl/>
              </w:rPr>
              <w:t>از</w:t>
            </w:r>
            <w:r w:rsidRPr="00A06255">
              <w:rPr>
                <w:rFonts w:cs="B Yekan"/>
                <w:rtl/>
              </w:rPr>
              <w:t xml:space="preserve"> </w:t>
            </w:r>
            <w:r w:rsidRPr="00A06255">
              <w:rPr>
                <w:rFonts w:cs="B Yekan" w:hint="eastAsia"/>
                <w:rtl/>
              </w:rPr>
              <w:t>ب</w:t>
            </w:r>
            <w:r w:rsidRPr="00A06255">
              <w:rPr>
                <w:rFonts w:cs="B Yekan" w:hint="cs"/>
                <w:rtl/>
              </w:rPr>
              <w:t>ی</w:t>
            </w:r>
            <w:r w:rsidRPr="00A06255">
              <w:rPr>
                <w:rFonts w:cs="B Yekan" w:hint="eastAsia"/>
                <w:rtl/>
              </w:rPr>
              <w:t>ن</w:t>
            </w:r>
            <w:r w:rsidRPr="00A06255">
              <w:rPr>
                <w:rFonts w:cs="B Yekan"/>
                <w:rtl/>
              </w:rPr>
              <w:t xml:space="preserve"> </w:t>
            </w:r>
            <w:r w:rsidRPr="00A06255">
              <w:rPr>
                <w:rFonts w:cs="B Yekan" w:hint="eastAsia"/>
                <w:rtl/>
              </w:rPr>
              <w:t>ببرد</w:t>
            </w:r>
            <w:r>
              <w:rPr>
                <w:rFonts w:cs="B Yekan" w:hint="cs"/>
                <w:rtl/>
              </w:rPr>
              <w:t>.</w:t>
            </w:r>
          </w:p>
        </w:tc>
        <w:tc>
          <w:tcPr>
            <w:tcW w:w="3118" w:type="dxa"/>
            <w:shd w:val="clear" w:color="auto" w:fill="auto"/>
            <w:tcMar>
              <w:left w:w="72" w:type="dxa"/>
              <w:right w:w="72" w:type="dxa"/>
            </w:tcMar>
          </w:tcPr>
          <w:p w:rsidR="00BD10D2" w:rsidRPr="00BD10D2" w:rsidRDefault="00BD10D2" w:rsidP="00BD10D2">
            <w:pPr>
              <w:bidi/>
              <w:jc w:val="both"/>
              <w:rPr>
                <w:rFonts w:cs="B Yekan" w:hint="cs"/>
                <w:rtl/>
                <w:lang w:bidi="fa-IR"/>
              </w:rPr>
            </w:pPr>
            <w:r w:rsidRPr="00BD10D2">
              <w:rPr>
                <w:rFonts w:cs="B Yekan" w:hint="eastAsia"/>
                <w:rtl/>
              </w:rPr>
              <w:t>تصاو</w:t>
            </w:r>
            <w:r w:rsidRPr="00BD10D2">
              <w:rPr>
                <w:rFonts w:cs="B Yekan" w:hint="cs"/>
                <w:rtl/>
              </w:rPr>
              <w:t>ی</w:t>
            </w:r>
            <w:r w:rsidRPr="00BD10D2">
              <w:rPr>
                <w:rFonts w:cs="B Yekan" w:hint="eastAsia"/>
                <w:rtl/>
              </w:rPr>
              <w:t>ر،</w:t>
            </w:r>
            <w:r w:rsidRPr="00BD10D2">
              <w:rPr>
                <w:rFonts w:cs="B Yekan"/>
                <w:rtl/>
              </w:rPr>
              <w:t xml:space="preserve"> </w:t>
            </w:r>
            <w:r w:rsidRPr="00BD10D2">
              <w:rPr>
                <w:rFonts w:cs="B Yekan" w:hint="eastAsia"/>
                <w:rtl/>
              </w:rPr>
              <w:t>ف</w:t>
            </w:r>
            <w:r w:rsidRPr="00BD10D2">
              <w:rPr>
                <w:rFonts w:cs="B Yekan" w:hint="cs"/>
                <w:rtl/>
              </w:rPr>
              <w:t>ی</w:t>
            </w:r>
            <w:r w:rsidRPr="00BD10D2">
              <w:rPr>
                <w:rFonts w:cs="B Yekan" w:hint="eastAsia"/>
                <w:rtl/>
              </w:rPr>
              <w:t>لم</w:t>
            </w:r>
            <w:r w:rsidRPr="00BD10D2">
              <w:rPr>
                <w:rFonts w:cs="B Yekan"/>
                <w:rtl/>
              </w:rPr>
              <w:t xml:space="preserve"> </w:t>
            </w:r>
            <w:r w:rsidRPr="00BD10D2">
              <w:rPr>
                <w:rFonts w:cs="B Yekan" w:hint="eastAsia"/>
                <w:rtl/>
              </w:rPr>
              <w:t>ها،</w:t>
            </w:r>
            <w:r w:rsidRPr="00BD10D2">
              <w:rPr>
                <w:rFonts w:cs="B Yekan"/>
                <w:rtl/>
              </w:rPr>
              <w:t xml:space="preserve"> </w:t>
            </w:r>
            <w:r w:rsidRPr="00BD10D2">
              <w:rPr>
                <w:rFonts w:cs="B Yekan" w:hint="eastAsia"/>
                <w:rtl/>
              </w:rPr>
              <w:t>نما</w:t>
            </w:r>
            <w:r w:rsidRPr="00BD10D2">
              <w:rPr>
                <w:rFonts w:cs="B Yekan" w:hint="cs"/>
                <w:rtl/>
              </w:rPr>
              <w:t>ی</w:t>
            </w:r>
            <w:r w:rsidRPr="00BD10D2">
              <w:rPr>
                <w:rFonts w:cs="B Yekan" w:hint="eastAsia"/>
                <w:rtl/>
              </w:rPr>
              <w:t>ش</w:t>
            </w:r>
            <w:r w:rsidRPr="00BD10D2">
              <w:rPr>
                <w:rFonts w:cs="B Yekan"/>
                <w:rtl/>
              </w:rPr>
              <w:t xml:space="preserve"> </w:t>
            </w:r>
            <w:r w:rsidRPr="00BD10D2">
              <w:rPr>
                <w:rFonts w:cs="B Yekan" w:hint="eastAsia"/>
                <w:rtl/>
              </w:rPr>
              <w:t>اسلا</w:t>
            </w:r>
            <w:r w:rsidRPr="00BD10D2">
              <w:rPr>
                <w:rFonts w:cs="B Yekan" w:hint="cs"/>
                <w:rtl/>
              </w:rPr>
              <w:t>ی</w:t>
            </w:r>
            <w:r w:rsidRPr="00BD10D2">
              <w:rPr>
                <w:rFonts w:cs="B Yekan" w:hint="eastAsia"/>
                <w:rtl/>
              </w:rPr>
              <w:t>د</w:t>
            </w:r>
            <w:r w:rsidRPr="00BD10D2">
              <w:rPr>
                <w:rFonts w:cs="B Yekan"/>
                <w:rtl/>
              </w:rPr>
              <w:t xml:space="preserve"> </w:t>
            </w:r>
            <w:r w:rsidRPr="00BD10D2">
              <w:rPr>
                <w:rFonts w:cs="B Yekan" w:hint="eastAsia"/>
                <w:rtl/>
              </w:rPr>
              <w:t>ها</w:t>
            </w:r>
            <w:r w:rsidRPr="00BD10D2">
              <w:rPr>
                <w:rFonts w:cs="B Yekan"/>
                <w:rtl/>
              </w:rPr>
              <w:t xml:space="preserve"> </w:t>
            </w:r>
            <w:r w:rsidRPr="00BD10D2">
              <w:rPr>
                <w:rFonts w:cs="B Yekan" w:hint="eastAsia"/>
                <w:rtl/>
              </w:rPr>
              <w:t>و</w:t>
            </w:r>
            <w:r w:rsidRPr="00BD10D2">
              <w:rPr>
                <w:rFonts w:cs="B Yekan"/>
                <w:rtl/>
              </w:rPr>
              <w:t xml:space="preserve"> </w:t>
            </w:r>
            <w:r w:rsidRPr="00BD10D2">
              <w:rPr>
                <w:rFonts w:cs="B Yekan" w:hint="eastAsia"/>
                <w:rtl/>
              </w:rPr>
              <w:t>صوت</w:t>
            </w:r>
            <w:r w:rsidRPr="00BD10D2">
              <w:rPr>
                <w:rFonts w:cs="B Yekan" w:hint="cs"/>
                <w:rtl/>
              </w:rPr>
              <w:t>ی</w:t>
            </w:r>
            <w:r w:rsidRPr="00BD10D2">
              <w:rPr>
                <w:rFonts w:cs="B Yekan"/>
                <w:rtl/>
              </w:rPr>
              <w:t xml:space="preserve"> </w:t>
            </w:r>
            <w:r w:rsidRPr="00BD10D2">
              <w:rPr>
                <w:rFonts w:cs="B Yekan" w:hint="eastAsia"/>
                <w:rtl/>
              </w:rPr>
              <w:t>م</w:t>
            </w:r>
            <w:r w:rsidRPr="00BD10D2">
              <w:rPr>
                <w:rFonts w:cs="B Yekan" w:hint="cs"/>
                <w:rtl/>
              </w:rPr>
              <w:t>ی</w:t>
            </w:r>
            <w:r w:rsidRPr="00BD10D2">
              <w:rPr>
                <w:rFonts w:cs="B Yekan"/>
                <w:rtl/>
              </w:rPr>
              <w:t xml:space="preserve"> </w:t>
            </w:r>
            <w:r w:rsidRPr="00BD10D2">
              <w:rPr>
                <w:rFonts w:cs="B Yekan" w:hint="eastAsia"/>
                <w:rtl/>
              </w:rPr>
              <w:t>توانند</w:t>
            </w:r>
            <w:r w:rsidRPr="00BD10D2">
              <w:rPr>
                <w:rFonts w:cs="B Yekan"/>
                <w:rtl/>
              </w:rPr>
              <w:t xml:space="preserve"> </w:t>
            </w:r>
            <w:r w:rsidRPr="00BD10D2">
              <w:rPr>
                <w:rFonts w:cs="B Yekan" w:hint="eastAsia"/>
                <w:rtl/>
              </w:rPr>
              <w:t>به</w:t>
            </w:r>
            <w:r w:rsidRPr="00BD10D2">
              <w:rPr>
                <w:rFonts w:cs="B Yekan"/>
                <w:rtl/>
              </w:rPr>
              <w:t xml:space="preserve"> </w:t>
            </w:r>
            <w:r w:rsidRPr="00BD10D2">
              <w:rPr>
                <w:rFonts w:cs="B Yekan" w:hint="eastAsia"/>
                <w:rtl/>
              </w:rPr>
              <w:t>غن</w:t>
            </w:r>
            <w:r w:rsidRPr="00BD10D2">
              <w:rPr>
                <w:rFonts w:cs="B Yekan" w:hint="cs"/>
                <w:rtl/>
              </w:rPr>
              <w:t>ی</w:t>
            </w:r>
            <w:r w:rsidRPr="00BD10D2">
              <w:rPr>
                <w:rFonts w:cs="B Yekan"/>
                <w:rtl/>
              </w:rPr>
              <w:t xml:space="preserve"> </w:t>
            </w:r>
            <w:r w:rsidRPr="00BD10D2">
              <w:rPr>
                <w:rFonts w:cs="B Yekan" w:hint="eastAsia"/>
                <w:rtl/>
              </w:rPr>
              <w:t>ساز</w:t>
            </w:r>
            <w:r w:rsidRPr="00BD10D2">
              <w:rPr>
                <w:rFonts w:cs="B Yekan" w:hint="cs"/>
                <w:rtl/>
              </w:rPr>
              <w:t>ی</w:t>
            </w:r>
            <w:r w:rsidRPr="00BD10D2">
              <w:rPr>
                <w:rFonts w:cs="B Yekan"/>
                <w:rtl/>
              </w:rPr>
              <w:t xml:space="preserve"> </w:t>
            </w:r>
            <w:r w:rsidRPr="00BD10D2">
              <w:rPr>
                <w:rFonts w:cs="B Yekan" w:hint="eastAsia"/>
                <w:rtl/>
              </w:rPr>
              <w:t>تجربه</w:t>
            </w:r>
            <w:r w:rsidRPr="00BD10D2">
              <w:rPr>
                <w:rFonts w:cs="B Yekan"/>
                <w:rtl/>
              </w:rPr>
              <w:t xml:space="preserve"> </w:t>
            </w:r>
            <w:r w:rsidRPr="00BD10D2">
              <w:rPr>
                <w:rFonts w:cs="B Yekan" w:hint="eastAsia"/>
                <w:rtl/>
              </w:rPr>
              <w:t>کاربر</w:t>
            </w:r>
            <w:r w:rsidRPr="00BD10D2">
              <w:rPr>
                <w:rFonts w:cs="B Yekan"/>
                <w:rtl/>
              </w:rPr>
              <w:t xml:space="preserve"> </w:t>
            </w:r>
            <w:r w:rsidRPr="00BD10D2">
              <w:rPr>
                <w:rFonts w:cs="B Yekan" w:hint="eastAsia"/>
                <w:rtl/>
              </w:rPr>
              <w:t>کمک</w:t>
            </w:r>
            <w:r w:rsidRPr="00BD10D2">
              <w:rPr>
                <w:rFonts w:cs="B Yekan"/>
                <w:rtl/>
              </w:rPr>
              <w:t xml:space="preserve"> </w:t>
            </w:r>
            <w:r w:rsidRPr="00BD10D2">
              <w:rPr>
                <w:rFonts w:cs="B Yekan" w:hint="eastAsia"/>
                <w:rtl/>
              </w:rPr>
              <w:t>کنند</w:t>
            </w:r>
            <w:r w:rsidRPr="00BD10D2">
              <w:rPr>
                <w:rFonts w:cs="B Yekan"/>
                <w:rtl/>
              </w:rPr>
              <w:t xml:space="preserve"> </w:t>
            </w:r>
            <w:r w:rsidRPr="00BD10D2">
              <w:rPr>
                <w:rFonts w:cs="B Yekan" w:hint="eastAsia"/>
                <w:rtl/>
              </w:rPr>
              <w:t>و</w:t>
            </w:r>
            <w:r w:rsidRPr="00BD10D2">
              <w:rPr>
                <w:rFonts w:cs="B Yekan"/>
                <w:rtl/>
              </w:rPr>
              <w:t xml:space="preserve"> </w:t>
            </w:r>
            <w:r w:rsidRPr="00BD10D2">
              <w:rPr>
                <w:rFonts w:cs="B Yekan" w:hint="eastAsia"/>
                <w:rtl/>
              </w:rPr>
              <w:t>به</w:t>
            </w:r>
            <w:r w:rsidRPr="00BD10D2">
              <w:rPr>
                <w:rFonts w:cs="B Yekan"/>
                <w:rtl/>
              </w:rPr>
              <w:t xml:space="preserve"> </w:t>
            </w:r>
            <w:r w:rsidRPr="00BD10D2">
              <w:rPr>
                <w:rFonts w:cs="B Yekan" w:hint="eastAsia"/>
                <w:rtl/>
              </w:rPr>
              <w:t>شما</w:t>
            </w:r>
            <w:r w:rsidRPr="00BD10D2">
              <w:rPr>
                <w:rFonts w:cs="B Yekan"/>
                <w:rtl/>
              </w:rPr>
              <w:t xml:space="preserve"> </w:t>
            </w:r>
            <w:r w:rsidRPr="00BD10D2">
              <w:rPr>
                <w:rFonts w:cs="B Yekan" w:hint="eastAsia"/>
                <w:rtl/>
              </w:rPr>
              <w:t>امکان</w:t>
            </w:r>
            <w:r w:rsidRPr="00BD10D2">
              <w:rPr>
                <w:rFonts w:cs="B Yekan"/>
                <w:rtl/>
              </w:rPr>
              <w:t xml:space="preserve"> </w:t>
            </w:r>
            <w:r w:rsidRPr="00BD10D2">
              <w:rPr>
                <w:rFonts w:cs="B Yekan" w:hint="eastAsia"/>
                <w:rtl/>
              </w:rPr>
              <w:t>ارائه</w:t>
            </w:r>
            <w:r w:rsidRPr="00BD10D2">
              <w:rPr>
                <w:rFonts w:cs="B Yekan"/>
                <w:rtl/>
              </w:rPr>
              <w:t xml:space="preserve"> </w:t>
            </w:r>
            <w:r w:rsidRPr="00BD10D2">
              <w:rPr>
                <w:rFonts w:cs="B Yekan" w:hint="eastAsia"/>
                <w:rtl/>
              </w:rPr>
              <w:t>اطلاعات</w:t>
            </w:r>
            <w:r w:rsidRPr="00BD10D2">
              <w:rPr>
                <w:rFonts w:cs="B Yekan"/>
                <w:rtl/>
              </w:rPr>
              <w:t xml:space="preserve"> </w:t>
            </w:r>
            <w:r w:rsidRPr="00BD10D2">
              <w:rPr>
                <w:rFonts w:cs="B Yekan" w:hint="eastAsia"/>
                <w:rtl/>
              </w:rPr>
              <w:t>را</w:t>
            </w:r>
            <w:r w:rsidRPr="00BD10D2">
              <w:rPr>
                <w:rFonts w:cs="B Yekan"/>
                <w:rtl/>
              </w:rPr>
              <w:t xml:space="preserve"> </w:t>
            </w:r>
            <w:r w:rsidRPr="00BD10D2">
              <w:rPr>
                <w:rFonts w:cs="B Yekan" w:hint="eastAsia"/>
                <w:rtl/>
              </w:rPr>
              <w:t>به</w:t>
            </w:r>
            <w:r w:rsidRPr="00BD10D2">
              <w:rPr>
                <w:rFonts w:cs="B Yekan"/>
                <w:rtl/>
              </w:rPr>
              <w:t xml:space="preserve"> </w:t>
            </w:r>
            <w:r w:rsidRPr="00BD10D2">
              <w:rPr>
                <w:rFonts w:cs="B Yekan" w:hint="eastAsia"/>
                <w:rtl/>
              </w:rPr>
              <w:t>ش</w:t>
            </w:r>
            <w:r w:rsidRPr="00BD10D2">
              <w:rPr>
                <w:rFonts w:cs="B Yekan" w:hint="cs"/>
                <w:rtl/>
              </w:rPr>
              <w:t>ی</w:t>
            </w:r>
            <w:r w:rsidRPr="00BD10D2">
              <w:rPr>
                <w:rFonts w:cs="B Yekan" w:hint="eastAsia"/>
                <w:rtl/>
              </w:rPr>
              <w:t>وه</w:t>
            </w:r>
            <w:r w:rsidRPr="00BD10D2">
              <w:rPr>
                <w:rFonts w:cs="B Yekan"/>
                <w:rtl/>
              </w:rPr>
              <w:t xml:space="preserve"> </w:t>
            </w:r>
            <w:r w:rsidRPr="00BD10D2">
              <w:rPr>
                <w:rFonts w:cs="B Yekan" w:hint="eastAsia"/>
                <w:rtl/>
              </w:rPr>
              <w:t>ا</w:t>
            </w:r>
            <w:r w:rsidRPr="00BD10D2">
              <w:rPr>
                <w:rFonts w:cs="B Yekan" w:hint="cs"/>
                <w:rtl/>
              </w:rPr>
              <w:t>ی</w:t>
            </w:r>
            <w:r w:rsidRPr="00BD10D2">
              <w:rPr>
                <w:rFonts w:cs="B Yekan"/>
                <w:rtl/>
              </w:rPr>
              <w:t xml:space="preserve"> </w:t>
            </w:r>
            <w:r w:rsidRPr="00BD10D2">
              <w:rPr>
                <w:rFonts w:cs="B Yekan" w:hint="eastAsia"/>
                <w:rtl/>
              </w:rPr>
              <w:t>که</w:t>
            </w:r>
            <w:r w:rsidRPr="00BD10D2">
              <w:rPr>
                <w:rFonts w:cs="B Yekan"/>
                <w:rtl/>
              </w:rPr>
              <w:t xml:space="preserve"> </w:t>
            </w:r>
            <w:r w:rsidRPr="00BD10D2">
              <w:rPr>
                <w:rFonts w:cs="B Yekan" w:hint="eastAsia"/>
                <w:rtl/>
              </w:rPr>
              <w:t>ب</w:t>
            </w:r>
            <w:r w:rsidRPr="00BD10D2">
              <w:rPr>
                <w:rFonts w:cs="B Yekan" w:hint="cs"/>
                <w:rtl/>
              </w:rPr>
              <w:t>ی</w:t>
            </w:r>
            <w:r w:rsidRPr="00BD10D2">
              <w:rPr>
                <w:rFonts w:cs="B Yekan" w:hint="eastAsia"/>
                <w:rtl/>
              </w:rPr>
              <w:t>شتر</w:t>
            </w:r>
            <w:r w:rsidRPr="00BD10D2">
              <w:rPr>
                <w:rFonts w:cs="B Yekan"/>
                <w:rtl/>
              </w:rPr>
              <w:t xml:space="preserve"> </w:t>
            </w:r>
            <w:r w:rsidRPr="00BD10D2">
              <w:rPr>
                <w:rFonts w:cs="B Yekan" w:hint="eastAsia"/>
                <w:rtl/>
              </w:rPr>
              <w:t>مناسب</w:t>
            </w:r>
            <w:r w:rsidRPr="00BD10D2">
              <w:rPr>
                <w:rFonts w:cs="B Yekan"/>
                <w:rtl/>
              </w:rPr>
              <w:t xml:space="preserve"> </w:t>
            </w:r>
            <w:r w:rsidRPr="00BD10D2">
              <w:rPr>
                <w:rFonts w:cs="B Yekan" w:hint="eastAsia"/>
                <w:rtl/>
              </w:rPr>
              <w:t>بازد</w:t>
            </w:r>
            <w:r w:rsidRPr="00BD10D2">
              <w:rPr>
                <w:rFonts w:cs="B Yekan" w:hint="cs"/>
                <w:rtl/>
              </w:rPr>
              <w:t>ی</w:t>
            </w:r>
            <w:r w:rsidRPr="00BD10D2">
              <w:rPr>
                <w:rFonts w:cs="B Yekan" w:hint="eastAsia"/>
                <w:rtl/>
              </w:rPr>
              <w:t>دکنندگان</w:t>
            </w:r>
            <w:r w:rsidRPr="00BD10D2">
              <w:rPr>
                <w:rFonts w:cs="B Yekan"/>
                <w:rtl/>
              </w:rPr>
              <w:t xml:space="preserve"> </w:t>
            </w:r>
            <w:r w:rsidRPr="00BD10D2">
              <w:rPr>
                <w:rFonts w:cs="B Yekan" w:hint="eastAsia"/>
                <w:rtl/>
              </w:rPr>
              <w:t>سا</w:t>
            </w:r>
            <w:r w:rsidRPr="00BD10D2">
              <w:rPr>
                <w:rFonts w:cs="B Yekan" w:hint="cs"/>
                <w:rtl/>
              </w:rPr>
              <w:t>ی</w:t>
            </w:r>
            <w:r w:rsidRPr="00BD10D2">
              <w:rPr>
                <w:rFonts w:cs="B Yekan" w:hint="eastAsia"/>
                <w:rtl/>
              </w:rPr>
              <w:t>ت</w:t>
            </w:r>
            <w:r w:rsidRPr="00BD10D2">
              <w:rPr>
                <w:rFonts w:cs="B Yekan"/>
                <w:rtl/>
              </w:rPr>
              <w:t xml:space="preserve"> </w:t>
            </w:r>
            <w:r w:rsidRPr="00BD10D2">
              <w:rPr>
                <w:rFonts w:cs="B Yekan" w:hint="eastAsia"/>
                <w:rtl/>
              </w:rPr>
              <w:t>شما</w:t>
            </w:r>
            <w:r w:rsidRPr="00BD10D2">
              <w:rPr>
                <w:rFonts w:cs="B Yekan"/>
                <w:rtl/>
              </w:rPr>
              <w:t xml:space="preserve"> </w:t>
            </w:r>
            <w:r w:rsidRPr="00BD10D2">
              <w:rPr>
                <w:rFonts w:cs="B Yekan" w:hint="eastAsia"/>
                <w:rtl/>
              </w:rPr>
              <w:t>م</w:t>
            </w:r>
            <w:r w:rsidRPr="00BD10D2">
              <w:rPr>
                <w:rFonts w:cs="B Yekan" w:hint="cs"/>
                <w:rtl/>
              </w:rPr>
              <w:t>ی</w:t>
            </w:r>
            <w:r w:rsidRPr="00BD10D2">
              <w:rPr>
                <w:rFonts w:cs="B Yekan"/>
                <w:rtl/>
              </w:rPr>
              <w:t xml:space="preserve"> </w:t>
            </w:r>
            <w:r w:rsidRPr="00BD10D2">
              <w:rPr>
                <w:rFonts w:cs="B Yekan" w:hint="eastAsia"/>
                <w:rtl/>
              </w:rPr>
              <w:t>باشد</w:t>
            </w:r>
            <w:r w:rsidR="006856D6">
              <w:rPr>
                <w:rFonts w:cs="B Yekan" w:hint="cs"/>
                <w:rtl/>
              </w:rPr>
              <w:t>.</w:t>
            </w:r>
          </w:p>
          <w:p w:rsidR="00BD10D2" w:rsidRPr="00BD10D2" w:rsidRDefault="00BD10D2" w:rsidP="006856D6">
            <w:pPr>
              <w:bidi/>
              <w:jc w:val="both"/>
              <w:rPr>
                <w:rFonts w:cs="B Yekan"/>
              </w:rPr>
            </w:pPr>
            <w:r w:rsidRPr="00BD10D2">
              <w:rPr>
                <w:rFonts w:cs="B Yekan" w:hint="eastAsia"/>
                <w:rtl/>
              </w:rPr>
              <w:t>آنها</w:t>
            </w:r>
            <w:r w:rsidRPr="00BD10D2">
              <w:rPr>
                <w:rFonts w:cs="B Yekan"/>
                <w:rtl/>
              </w:rPr>
              <w:t xml:space="preserve"> </w:t>
            </w:r>
            <w:r w:rsidRPr="00BD10D2">
              <w:rPr>
                <w:rFonts w:cs="B Yekan" w:hint="eastAsia"/>
                <w:rtl/>
              </w:rPr>
              <w:t>همچن</w:t>
            </w:r>
            <w:r w:rsidRPr="00BD10D2">
              <w:rPr>
                <w:rFonts w:cs="B Yekan" w:hint="cs"/>
                <w:rtl/>
              </w:rPr>
              <w:t>ی</w:t>
            </w:r>
            <w:r w:rsidRPr="00BD10D2">
              <w:rPr>
                <w:rFonts w:cs="B Yekan" w:hint="eastAsia"/>
                <w:rtl/>
              </w:rPr>
              <w:t>ن</w:t>
            </w:r>
            <w:r w:rsidRPr="00BD10D2">
              <w:rPr>
                <w:rFonts w:cs="B Yekan"/>
                <w:rtl/>
              </w:rPr>
              <w:t xml:space="preserve"> </w:t>
            </w:r>
            <w:r w:rsidRPr="00BD10D2">
              <w:rPr>
                <w:rFonts w:cs="B Yekan" w:hint="eastAsia"/>
                <w:rtl/>
              </w:rPr>
              <w:t>به</w:t>
            </w:r>
            <w:r w:rsidRPr="00BD10D2">
              <w:rPr>
                <w:rFonts w:cs="B Yekan"/>
                <w:rtl/>
              </w:rPr>
              <w:t xml:space="preserve"> </w:t>
            </w:r>
            <w:r w:rsidRPr="00BD10D2">
              <w:rPr>
                <w:rFonts w:cs="B Yekan" w:hint="eastAsia"/>
                <w:rtl/>
              </w:rPr>
              <w:t>عنوان</w:t>
            </w:r>
            <w:r w:rsidRPr="00BD10D2">
              <w:rPr>
                <w:rFonts w:cs="B Yekan"/>
                <w:rtl/>
              </w:rPr>
              <w:t xml:space="preserve"> </w:t>
            </w:r>
            <w:r w:rsidRPr="00BD10D2">
              <w:rPr>
                <w:rFonts w:cs="B Yekan" w:hint="cs"/>
                <w:rtl/>
              </w:rPr>
              <w:t>ی</w:t>
            </w:r>
            <w:r w:rsidRPr="00BD10D2">
              <w:rPr>
                <w:rFonts w:cs="B Yekan" w:hint="eastAsia"/>
                <w:rtl/>
              </w:rPr>
              <w:t>ک</w:t>
            </w:r>
            <w:r w:rsidRPr="00BD10D2">
              <w:rPr>
                <w:rFonts w:cs="B Yekan"/>
                <w:rtl/>
              </w:rPr>
              <w:t xml:space="preserve"> </w:t>
            </w:r>
            <w:r w:rsidRPr="00BD10D2">
              <w:rPr>
                <w:rFonts w:cs="B Yekan" w:hint="eastAsia"/>
                <w:rtl/>
              </w:rPr>
              <w:t>نشانه</w:t>
            </w:r>
            <w:r w:rsidRPr="00BD10D2">
              <w:rPr>
                <w:rFonts w:cs="B Yekan"/>
                <w:rtl/>
              </w:rPr>
              <w:t xml:space="preserve"> </w:t>
            </w:r>
            <w:r w:rsidRPr="00BD10D2">
              <w:rPr>
                <w:rFonts w:cs="B Yekan" w:hint="eastAsia"/>
                <w:rtl/>
              </w:rPr>
              <w:t>ا</w:t>
            </w:r>
            <w:r w:rsidRPr="00BD10D2">
              <w:rPr>
                <w:rFonts w:cs="B Yekan" w:hint="cs"/>
                <w:rtl/>
              </w:rPr>
              <w:t>ی</w:t>
            </w:r>
            <w:r w:rsidRPr="00BD10D2">
              <w:rPr>
                <w:rFonts w:cs="B Yekan"/>
                <w:rtl/>
              </w:rPr>
              <w:t xml:space="preserve"> </w:t>
            </w:r>
            <w:r w:rsidRPr="00BD10D2">
              <w:rPr>
                <w:rFonts w:cs="B Yekan" w:hint="eastAsia"/>
                <w:rtl/>
              </w:rPr>
              <w:t>از</w:t>
            </w:r>
            <w:r w:rsidRPr="00BD10D2">
              <w:rPr>
                <w:rFonts w:cs="B Yekan"/>
                <w:rtl/>
              </w:rPr>
              <w:t xml:space="preserve"> </w:t>
            </w:r>
            <w:r w:rsidRPr="00BD10D2">
              <w:rPr>
                <w:rFonts w:cs="B Yekan" w:hint="eastAsia"/>
                <w:rtl/>
              </w:rPr>
              <w:t>محتوا</w:t>
            </w:r>
            <w:r w:rsidRPr="00BD10D2">
              <w:rPr>
                <w:rFonts w:cs="B Yekan" w:hint="cs"/>
                <w:rtl/>
              </w:rPr>
              <w:t>ی</w:t>
            </w:r>
            <w:r w:rsidRPr="00BD10D2">
              <w:rPr>
                <w:rFonts w:cs="B Yekan"/>
                <w:rtl/>
              </w:rPr>
              <w:t xml:space="preserve"> </w:t>
            </w:r>
            <w:r w:rsidRPr="00BD10D2">
              <w:rPr>
                <w:rFonts w:cs="B Yekan" w:hint="eastAsia"/>
                <w:rtl/>
              </w:rPr>
              <w:t>با</w:t>
            </w:r>
            <w:r w:rsidRPr="00BD10D2">
              <w:rPr>
                <w:rFonts w:cs="B Yekan"/>
                <w:rtl/>
              </w:rPr>
              <w:t xml:space="preserve"> </w:t>
            </w:r>
            <w:r w:rsidRPr="00BD10D2">
              <w:rPr>
                <w:rFonts w:cs="B Yekan" w:hint="eastAsia"/>
                <w:rtl/>
              </w:rPr>
              <w:t>ک</w:t>
            </w:r>
            <w:r w:rsidRPr="00BD10D2">
              <w:rPr>
                <w:rFonts w:cs="B Yekan" w:hint="cs"/>
                <w:rtl/>
              </w:rPr>
              <w:t>ی</w:t>
            </w:r>
            <w:r w:rsidRPr="00BD10D2">
              <w:rPr>
                <w:rFonts w:cs="B Yekan" w:hint="eastAsia"/>
                <w:rtl/>
              </w:rPr>
              <w:t>ف</w:t>
            </w:r>
            <w:r w:rsidRPr="00BD10D2">
              <w:rPr>
                <w:rFonts w:cs="B Yekan" w:hint="cs"/>
                <w:rtl/>
              </w:rPr>
              <w:t>ی</w:t>
            </w:r>
            <w:r w:rsidRPr="00BD10D2">
              <w:rPr>
                <w:rFonts w:cs="B Yekan" w:hint="eastAsia"/>
                <w:rtl/>
              </w:rPr>
              <w:t>ت</w:t>
            </w:r>
            <w:r w:rsidRPr="00BD10D2">
              <w:rPr>
                <w:rFonts w:cs="B Yekan"/>
                <w:rtl/>
              </w:rPr>
              <w:t xml:space="preserve"> </w:t>
            </w:r>
            <w:r w:rsidRPr="00BD10D2">
              <w:rPr>
                <w:rFonts w:cs="B Yekan" w:hint="eastAsia"/>
                <w:rtl/>
              </w:rPr>
              <w:t>به</w:t>
            </w:r>
            <w:r w:rsidRPr="00BD10D2">
              <w:rPr>
                <w:rFonts w:cs="B Yekan"/>
                <w:rtl/>
              </w:rPr>
              <w:t xml:space="preserve"> </w:t>
            </w:r>
            <w:r w:rsidRPr="00BD10D2">
              <w:rPr>
                <w:rFonts w:cs="B Yekan" w:hint="eastAsia"/>
                <w:rtl/>
              </w:rPr>
              <w:t>موتورها</w:t>
            </w:r>
            <w:r w:rsidRPr="00BD10D2">
              <w:rPr>
                <w:rFonts w:cs="B Yekan" w:hint="cs"/>
                <w:rtl/>
              </w:rPr>
              <w:t>ی</w:t>
            </w:r>
            <w:r w:rsidRPr="00BD10D2">
              <w:rPr>
                <w:rFonts w:cs="B Yekan"/>
                <w:rtl/>
              </w:rPr>
              <w:t xml:space="preserve"> </w:t>
            </w:r>
            <w:r w:rsidRPr="00BD10D2">
              <w:rPr>
                <w:rFonts w:cs="B Yekan" w:hint="eastAsia"/>
                <w:rtl/>
              </w:rPr>
              <w:t>جستجو</w:t>
            </w:r>
            <w:r w:rsidRPr="00BD10D2">
              <w:rPr>
                <w:rFonts w:cs="B Yekan"/>
                <w:rtl/>
              </w:rPr>
              <w:t xml:space="preserve"> </w:t>
            </w:r>
            <w:r w:rsidRPr="00BD10D2">
              <w:rPr>
                <w:rFonts w:cs="B Yekan" w:hint="eastAsia"/>
                <w:rtl/>
              </w:rPr>
              <w:t>عمل</w:t>
            </w:r>
            <w:r w:rsidRPr="00BD10D2">
              <w:rPr>
                <w:rFonts w:cs="B Yekan"/>
                <w:rtl/>
              </w:rPr>
              <w:t xml:space="preserve"> </w:t>
            </w:r>
            <w:r w:rsidRPr="00BD10D2">
              <w:rPr>
                <w:rFonts w:cs="B Yekan" w:hint="eastAsia"/>
                <w:rtl/>
              </w:rPr>
              <w:t>م</w:t>
            </w:r>
            <w:r w:rsidRPr="00BD10D2">
              <w:rPr>
                <w:rFonts w:cs="B Yekan" w:hint="cs"/>
                <w:rtl/>
              </w:rPr>
              <w:t>ی</w:t>
            </w:r>
            <w:r w:rsidRPr="00BD10D2">
              <w:rPr>
                <w:rFonts w:cs="B Yekan"/>
                <w:rtl/>
              </w:rPr>
              <w:t xml:space="preserve"> </w:t>
            </w:r>
            <w:r w:rsidRPr="00BD10D2">
              <w:rPr>
                <w:rFonts w:cs="B Yekan" w:hint="eastAsia"/>
                <w:rtl/>
              </w:rPr>
              <w:t>کنند</w:t>
            </w:r>
            <w:r w:rsidRPr="00BD10D2">
              <w:rPr>
                <w:rFonts w:cs="B Yekan"/>
                <w:rtl/>
              </w:rPr>
              <w:t xml:space="preserve"> ... </w:t>
            </w:r>
            <w:r w:rsidRPr="00BD10D2">
              <w:rPr>
                <w:rFonts w:cs="B Yekan" w:hint="eastAsia"/>
                <w:rtl/>
              </w:rPr>
              <w:t>پس</w:t>
            </w:r>
            <w:r w:rsidRPr="00BD10D2">
              <w:rPr>
                <w:rFonts w:cs="B Yekan"/>
                <w:rtl/>
              </w:rPr>
              <w:t xml:space="preserve"> </w:t>
            </w:r>
            <w:r w:rsidRPr="00BD10D2">
              <w:rPr>
                <w:rFonts w:cs="B Yekan" w:hint="eastAsia"/>
                <w:rtl/>
              </w:rPr>
              <w:t>از</w:t>
            </w:r>
            <w:r w:rsidRPr="00BD10D2">
              <w:rPr>
                <w:rFonts w:cs="B Yekan"/>
                <w:rtl/>
              </w:rPr>
              <w:t xml:space="preserve"> </w:t>
            </w:r>
            <w:r w:rsidRPr="00BD10D2">
              <w:rPr>
                <w:rFonts w:cs="B Yekan" w:hint="eastAsia"/>
                <w:rtl/>
              </w:rPr>
              <w:t>همه،</w:t>
            </w:r>
            <w:r w:rsidRPr="00BD10D2">
              <w:rPr>
                <w:rFonts w:cs="B Yekan"/>
                <w:rtl/>
              </w:rPr>
              <w:t xml:space="preserve"> </w:t>
            </w:r>
            <w:r w:rsidRPr="00BD10D2">
              <w:rPr>
                <w:rFonts w:cs="B Yekan" w:hint="eastAsia"/>
                <w:rtl/>
              </w:rPr>
              <w:t>شما</w:t>
            </w:r>
            <w:r w:rsidRPr="00BD10D2">
              <w:rPr>
                <w:rFonts w:cs="B Yekan"/>
                <w:rtl/>
              </w:rPr>
              <w:t xml:space="preserve"> </w:t>
            </w:r>
            <w:r w:rsidR="006856D6">
              <w:rPr>
                <w:rFonts w:cs="B Yekan" w:hint="cs"/>
                <w:rtl/>
              </w:rPr>
              <w:t xml:space="preserve">درگیر کار شده اید </w:t>
            </w:r>
            <w:r w:rsidRPr="00BD10D2">
              <w:rPr>
                <w:rFonts w:cs="B Yekan" w:hint="eastAsia"/>
                <w:rtl/>
              </w:rPr>
              <w:t>تا</w:t>
            </w:r>
            <w:r w:rsidRPr="00BD10D2">
              <w:rPr>
                <w:rFonts w:cs="B Yekan"/>
                <w:rtl/>
              </w:rPr>
              <w:t xml:space="preserve"> </w:t>
            </w:r>
            <w:r w:rsidRPr="00BD10D2">
              <w:rPr>
                <w:rFonts w:cs="B Yekan" w:hint="eastAsia"/>
                <w:rtl/>
              </w:rPr>
              <w:t>محتو</w:t>
            </w:r>
            <w:r w:rsidRPr="00BD10D2">
              <w:rPr>
                <w:rFonts w:cs="B Yekan" w:hint="cs"/>
                <w:rtl/>
              </w:rPr>
              <w:t>ی</w:t>
            </w:r>
            <w:r w:rsidRPr="00BD10D2">
              <w:rPr>
                <w:rFonts w:cs="B Yekan" w:hint="eastAsia"/>
                <w:rtl/>
              </w:rPr>
              <w:t>ات</w:t>
            </w:r>
            <w:r w:rsidRPr="00BD10D2">
              <w:rPr>
                <w:rFonts w:cs="B Yekan"/>
                <w:rtl/>
              </w:rPr>
              <w:t xml:space="preserve"> </w:t>
            </w:r>
            <w:r w:rsidRPr="00BD10D2">
              <w:rPr>
                <w:rFonts w:cs="B Yekan" w:hint="eastAsia"/>
                <w:rtl/>
              </w:rPr>
              <w:t>شما</w:t>
            </w:r>
            <w:r w:rsidRPr="00BD10D2">
              <w:rPr>
                <w:rFonts w:cs="B Yekan"/>
                <w:rtl/>
              </w:rPr>
              <w:t xml:space="preserve"> </w:t>
            </w:r>
            <w:r w:rsidRPr="00BD10D2">
              <w:rPr>
                <w:rFonts w:cs="B Yekan" w:hint="eastAsia"/>
                <w:rtl/>
              </w:rPr>
              <w:t>خوب</w:t>
            </w:r>
            <w:r w:rsidRPr="00BD10D2">
              <w:rPr>
                <w:rFonts w:cs="B Yekan"/>
                <w:rtl/>
              </w:rPr>
              <w:t xml:space="preserve"> </w:t>
            </w:r>
            <w:r w:rsidRPr="00BD10D2">
              <w:rPr>
                <w:rFonts w:cs="B Yekan" w:hint="eastAsia"/>
                <w:rtl/>
              </w:rPr>
              <w:t>و</w:t>
            </w:r>
            <w:r w:rsidRPr="00BD10D2">
              <w:rPr>
                <w:rFonts w:cs="B Yekan"/>
                <w:rtl/>
              </w:rPr>
              <w:t xml:space="preserve"> </w:t>
            </w:r>
            <w:r w:rsidRPr="00BD10D2">
              <w:rPr>
                <w:rFonts w:cs="B Yekan" w:hint="eastAsia"/>
                <w:rtl/>
              </w:rPr>
              <w:t>تعامل</w:t>
            </w:r>
            <w:r w:rsidRPr="00BD10D2">
              <w:rPr>
                <w:rFonts w:cs="B Yekan" w:hint="cs"/>
                <w:rtl/>
              </w:rPr>
              <w:t>ی</w:t>
            </w:r>
            <w:r w:rsidRPr="00BD10D2">
              <w:rPr>
                <w:rFonts w:cs="B Yekan"/>
                <w:rtl/>
              </w:rPr>
              <w:t xml:space="preserve"> </w:t>
            </w:r>
            <w:r w:rsidRPr="00BD10D2">
              <w:rPr>
                <w:rFonts w:cs="B Yekan" w:hint="eastAsia"/>
                <w:rtl/>
              </w:rPr>
              <w:t>باشد</w:t>
            </w:r>
            <w:r w:rsidRPr="00BD10D2">
              <w:rPr>
                <w:rFonts w:cs="B Yekan"/>
              </w:rPr>
              <w:t>!</w:t>
            </w:r>
          </w:p>
          <w:p w:rsidR="00BD10D2" w:rsidRPr="00BD10D2" w:rsidRDefault="00BD10D2" w:rsidP="00727873">
            <w:pPr>
              <w:bidi/>
              <w:jc w:val="both"/>
              <w:rPr>
                <w:rFonts w:cs="B Yekan"/>
              </w:rPr>
            </w:pPr>
            <w:r w:rsidRPr="00BD10D2">
              <w:rPr>
                <w:rFonts w:cs="B Yekan" w:hint="eastAsia"/>
                <w:rtl/>
              </w:rPr>
              <w:t>بازار</w:t>
            </w:r>
            <w:r w:rsidRPr="00BD10D2">
              <w:rPr>
                <w:rFonts w:cs="B Yekan" w:hint="cs"/>
                <w:rtl/>
              </w:rPr>
              <w:t>ی</w:t>
            </w:r>
            <w:r w:rsidRPr="00BD10D2">
              <w:rPr>
                <w:rFonts w:cs="B Yekan" w:hint="eastAsia"/>
                <w:rtl/>
              </w:rPr>
              <w:t>اب</w:t>
            </w:r>
            <w:r w:rsidRPr="00BD10D2">
              <w:rPr>
                <w:rFonts w:cs="B Yekan" w:hint="cs"/>
                <w:rtl/>
              </w:rPr>
              <w:t>ی</w:t>
            </w:r>
            <w:r w:rsidRPr="00BD10D2">
              <w:rPr>
                <w:rFonts w:cs="B Yekan"/>
                <w:rtl/>
              </w:rPr>
              <w:t xml:space="preserve"> </w:t>
            </w:r>
            <w:r w:rsidRPr="00BD10D2">
              <w:rPr>
                <w:rFonts w:cs="B Yekan" w:hint="eastAsia"/>
                <w:rtl/>
              </w:rPr>
              <w:t>ف</w:t>
            </w:r>
            <w:r w:rsidRPr="00BD10D2">
              <w:rPr>
                <w:rFonts w:cs="B Yekan" w:hint="cs"/>
                <w:rtl/>
              </w:rPr>
              <w:t>ی</w:t>
            </w:r>
            <w:r w:rsidRPr="00BD10D2">
              <w:rPr>
                <w:rFonts w:cs="B Yekan" w:hint="eastAsia"/>
                <w:rtl/>
              </w:rPr>
              <w:t>لم</w:t>
            </w:r>
            <w:r w:rsidRPr="00BD10D2">
              <w:rPr>
                <w:rFonts w:cs="B Yekan"/>
                <w:rtl/>
              </w:rPr>
              <w:t xml:space="preserve"> </w:t>
            </w:r>
            <w:r w:rsidRPr="00BD10D2">
              <w:rPr>
                <w:rFonts w:cs="B Yekan" w:hint="eastAsia"/>
                <w:rtl/>
              </w:rPr>
              <w:t>تبد</w:t>
            </w:r>
            <w:r w:rsidRPr="00BD10D2">
              <w:rPr>
                <w:rFonts w:cs="B Yekan" w:hint="cs"/>
                <w:rtl/>
              </w:rPr>
              <w:t>ی</w:t>
            </w:r>
            <w:r w:rsidRPr="00BD10D2">
              <w:rPr>
                <w:rFonts w:cs="B Yekan" w:hint="eastAsia"/>
                <w:rtl/>
              </w:rPr>
              <w:t>ل</w:t>
            </w:r>
            <w:r w:rsidRPr="00BD10D2">
              <w:rPr>
                <w:rFonts w:cs="B Yekan"/>
                <w:rtl/>
              </w:rPr>
              <w:t xml:space="preserve"> </w:t>
            </w:r>
            <w:r w:rsidRPr="00BD10D2">
              <w:rPr>
                <w:rFonts w:cs="B Yekan" w:hint="eastAsia"/>
                <w:rtl/>
              </w:rPr>
              <w:t>شده</w:t>
            </w:r>
            <w:r w:rsidRPr="00BD10D2">
              <w:rPr>
                <w:rFonts w:cs="B Yekan"/>
                <w:rtl/>
              </w:rPr>
              <w:t xml:space="preserve"> </w:t>
            </w:r>
            <w:r w:rsidRPr="00BD10D2">
              <w:rPr>
                <w:rFonts w:cs="B Yekan" w:hint="eastAsia"/>
                <w:rtl/>
              </w:rPr>
              <w:t>است</w:t>
            </w:r>
            <w:r w:rsidRPr="00BD10D2">
              <w:rPr>
                <w:rFonts w:cs="B Yekan"/>
                <w:rtl/>
              </w:rPr>
              <w:t xml:space="preserve"> </w:t>
            </w:r>
            <w:r w:rsidRPr="00BD10D2">
              <w:rPr>
                <w:rFonts w:cs="B Yekan" w:hint="eastAsia"/>
                <w:rtl/>
              </w:rPr>
              <w:t>به</w:t>
            </w:r>
            <w:r w:rsidRPr="00BD10D2">
              <w:rPr>
                <w:rFonts w:cs="B Yekan"/>
                <w:rtl/>
              </w:rPr>
              <w:t xml:space="preserve"> </w:t>
            </w:r>
            <w:r w:rsidRPr="00BD10D2">
              <w:rPr>
                <w:rFonts w:cs="B Yekan" w:hint="cs"/>
                <w:rtl/>
              </w:rPr>
              <w:t>ی</w:t>
            </w:r>
            <w:r w:rsidRPr="00BD10D2">
              <w:rPr>
                <w:rFonts w:cs="B Yekan" w:hint="eastAsia"/>
                <w:rtl/>
              </w:rPr>
              <w:t>ک</w:t>
            </w:r>
            <w:r w:rsidRPr="00BD10D2">
              <w:rPr>
                <w:rFonts w:cs="B Yekan"/>
                <w:rtl/>
              </w:rPr>
              <w:t xml:space="preserve"> </w:t>
            </w:r>
            <w:r w:rsidRPr="00BD10D2">
              <w:rPr>
                <w:rFonts w:cs="B Yekan" w:hint="eastAsia"/>
                <w:rtl/>
              </w:rPr>
              <w:t>عنصر</w:t>
            </w:r>
            <w:r w:rsidRPr="00BD10D2">
              <w:rPr>
                <w:rFonts w:cs="B Yekan"/>
                <w:rtl/>
              </w:rPr>
              <w:t xml:space="preserve"> </w:t>
            </w:r>
            <w:r w:rsidRPr="00BD10D2">
              <w:rPr>
                <w:rFonts w:cs="B Yekan" w:hint="eastAsia"/>
                <w:rtl/>
              </w:rPr>
              <w:t>به</w:t>
            </w:r>
            <w:r w:rsidRPr="00BD10D2">
              <w:rPr>
                <w:rFonts w:cs="B Yekan"/>
                <w:rtl/>
              </w:rPr>
              <w:t xml:space="preserve"> </w:t>
            </w:r>
            <w:r w:rsidRPr="00BD10D2">
              <w:rPr>
                <w:rFonts w:cs="B Yekan" w:hint="eastAsia"/>
                <w:rtl/>
              </w:rPr>
              <w:t>طور</w:t>
            </w:r>
            <w:r w:rsidRPr="00BD10D2">
              <w:rPr>
                <w:rFonts w:cs="B Yekan"/>
                <w:rtl/>
              </w:rPr>
              <w:t xml:space="preserve"> </w:t>
            </w:r>
            <w:r w:rsidRPr="00BD10D2">
              <w:rPr>
                <w:rFonts w:cs="B Yekan" w:hint="eastAsia"/>
                <w:rtl/>
              </w:rPr>
              <w:t>فزا</w:t>
            </w:r>
            <w:r w:rsidRPr="00BD10D2">
              <w:rPr>
                <w:rFonts w:cs="B Yekan" w:hint="cs"/>
                <w:rtl/>
              </w:rPr>
              <w:t>ی</w:t>
            </w:r>
            <w:r w:rsidRPr="00BD10D2">
              <w:rPr>
                <w:rFonts w:cs="B Yekan" w:hint="eastAsia"/>
                <w:rtl/>
              </w:rPr>
              <w:t>نده</w:t>
            </w:r>
            <w:r w:rsidRPr="00BD10D2">
              <w:rPr>
                <w:rFonts w:cs="B Yekan"/>
                <w:rtl/>
              </w:rPr>
              <w:t xml:space="preserve"> </w:t>
            </w:r>
            <w:r w:rsidRPr="00BD10D2">
              <w:rPr>
                <w:rFonts w:cs="B Yekan" w:hint="cs"/>
                <w:rtl/>
              </w:rPr>
              <w:t>ی</w:t>
            </w:r>
            <w:r w:rsidRPr="00BD10D2">
              <w:rPr>
                <w:rFonts w:cs="B Yekan" w:hint="eastAsia"/>
                <w:rtl/>
              </w:rPr>
              <w:t>کپارچه</w:t>
            </w:r>
            <w:r w:rsidRPr="00BD10D2">
              <w:rPr>
                <w:rFonts w:cs="B Yekan"/>
                <w:rtl/>
              </w:rPr>
              <w:t xml:space="preserve"> </w:t>
            </w:r>
            <w:r w:rsidRPr="00BD10D2">
              <w:rPr>
                <w:rFonts w:cs="B Yekan" w:hint="eastAsia"/>
                <w:rtl/>
              </w:rPr>
              <w:t>در</w:t>
            </w:r>
            <w:r w:rsidRPr="00BD10D2">
              <w:rPr>
                <w:rFonts w:cs="B Yekan"/>
                <w:rtl/>
              </w:rPr>
              <w:t xml:space="preserve"> </w:t>
            </w:r>
            <w:r w:rsidRPr="00BD10D2">
              <w:rPr>
                <w:rFonts w:cs="B Yekan" w:hint="eastAsia"/>
                <w:rtl/>
              </w:rPr>
              <w:t>تعامل</w:t>
            </w:r>
            <w:r w:rsidRPr="00BD10D2">
              <w:rPr>
                <w:rFonts w:cs="B Yekan"/>
                <w:rtl/>
              </w:rPr>
              <w:t xml:space="preserve"> </w:t>
            </w:r>
            <w:r w:rsidRPr="00BD10D2">
              <w:rPr>
                <w:rFonts w:cs="B Yekan" w:hint="eastAsia"/>
                <w:rtl/>
              </w:rPr>
              <w:t>کاربر</w:t>
            </w:r>
            <w:r w:rsidRPr="00BD10D2">
              <w:rPr>
                <w:rFonts w:cs="B Yekan"/>
                <w:rtl/>
              </w:rPr>
              <w:t xml:space="preserve"> </w:t>
            </w:r>
            <w:r w:rsidRPr="00BD10D2">
              <w:rPr>
                <w:rFonts w:cs="B Yekan" w:hint="eastAsia"/>
                <w:rtl/>
              </w:rPr>
              <w:t>و</w:t>
            </w:r>
            <w:r w:rsidRPr="00BD10D2">
              <w:rPr>
                <w:rFonts w:cs="B Yekan"/>
                <w:rtl/>
              </w:rPr>
              <w:t xml:space="preserve"> </w:t>
            </w:r>
            <w:r w:rsidR="00727873">
              <w:rPr>
                <w:rFonts w:cs="B Yekan" w:hint="cs"/>
                <w:rtl/>
              </w:rPr>
              <w:t xml:space="preserve">سیستم </w:t>
            </w:r>
            <w:r w:rsidRPr="00BD10D2">
              <w:rPr>
                <w:rFonts w:cs="B Yekan"/>
                <w:rtl/>
              </w:rPr>
              <w:t xml:space="preserve">. </w:t>
            </w:r>
            <w:r w:rsidRPr="00BD10D2">
              <w:rPr>
                <w:rFonts w:cs="B Yekan" w:hint="eastAsia"/>
                <w:rtl/>
              </w:rPr>
              <w:t>متوجه</w:t>
            </w:r>
            <w:r w:rsidRPr="00BD10D2">
              <w:rPr>
                <w:rFonts w:cs="B Yekan"/>
                <w:rtl/>
              </w:rPr>
              <w:t xml:space="preserve"> </w:t>
            </w:r>
            <w:r w:rsidRPr="00BD10D2">
              <w:rPr>
                <w:rFonts w:cs="B Yekan" w:hint="eastAsia"/>
                <w:rtl/>
              </w:rPr>
              <w:t>شد</w:t>
            </w:r>
            <w:r w:rsidRPr="00BD10D2">
              <w:rPr>
                <w:rFonts w:cs="B Yekan" w:hint="cs"/>
                <w:rtl/>
              </w:rPr>
              <w:t>ی</w:t>
            </w:r>
            <w:r w:rsidRPr="00BD10D2">
              <w:rPr>
                <w:rFonts w:cs="B Yekan" w:hint="eastAsia"/>
                <w:rtl/>
              </w:rPr>
              <w:t>م</w:t>
            </w:r>
            <w:r w:rsidRPr="00BD10D2">
              <w:rPr>
                <w:rFonts w:cs="B Yekan"/>
                <w:rtl/>
              </w:rPr>
              <w:t xml:space="preserve"> </w:t>
            </w:r>
            <w:r w:rsidRPr="00BD10D2">
              <w:rPr>
                <w:rFonts w:cs="B Yekan" w:hint="eastAsia"/>
                <w:rtl/>
              </w:rPr>
              <w:t>که</w:t>
            </w:r>
            <w:r w:rsidRPr="00BD10D2">
              <w:rPr>
                <w:rFonts w:cs="B Yekan"/>
                <w:rtl/>
              </w:rPr>
              <w:t xml:space="preserve"> </w:t>
            </w:r>
            <w:r w:rsidRPr="00BD10D2">
              <w:rPr>
                <w:rFonts w:cs="B Yekan" w:hint="eastAsia"/>
                <w:rtl/>
              </w:rPr>
              <w:t>وبسا</w:t>
            </w:r>
            <w:r w:rsidRPr="00BD10D2">
              <w:rPr>
                <w:rFonts w:cs="B Yekan" w:hint="cs"/>
                <w:rtl/>
              </w:rPr>
              <w:t>ی</w:t>
            </w:r>
            <w:r w:rsidRPr="00BD10D2">
              <w:rPr>
                <w:rFonts w:cs="B Yekan" w:hint="eastAsia"/>
                <w:rtl/>
              </w:rPr>
              <w:t>ت</w:t>
            </w:r>
            <w:r w:rsidRPr="00BD10D2">
              <w:rPr>
                <w:rFonts w:cs="B Yekan"/>
                <w:rtl/>
              </w:rPr>
              <w:t xml:space="preserve"> </w:t>
            </w:r>
            <w:r w:rsidRPr="00BD10D2">
              <w:rPr>
                <w:rFonts w:cs="B Yekan" w:hint="eastAsia"/>
                <w:rtl/>
              </w:rPr>
              <w:t>ها</w:t>
            </w:r>
            <w:r w:rsidRPr="00BD10D2">
              <w:rPr>
                <w:rFonts w:cs="B Yekan" w:hint="cs"/>
                <w:rtl/>
              </w:rPr>
              <w:t>یی</w:t>
            </w:r>
            <w:r w:rsidRPr="00BD10D2">
              <w:rPr>
                <w:rFonts w:cs="B Yekan"/>
                <w:rtl/>
              </w:rPr>
              <w:t xml:space="preserve"> </w:t>
            </w:r>
            <w:r w:rsidRPr="00BD10D2">
              <w:rPr>
                <w:rFonts w:cs="B Yekan" w:hint="eastAsia"/>
                <w:rtl/>
              </w:rPr>
              <w:t>که</w:t>
            </w:r>
            <w:r w:rsidRPr="00BD10D2">
              <w:rPr>
                <w:rFonts w:cs="B Yekan"/>
                <w:rtl/>
              </w:rPr>
              <w:t xml:space="preserve"> </w:t>
            </w:r>
            <w:r w:rsidRPr="00BD10D2">
              <w:rPr>
                <w:rFonts w:cs="B Yekan" w:hint="eastAsia"/>
                <w:rtl/>
              </w:rPr>
              <w:t>از</w:t>
            </w:r>
            <w:r w:rsidRPr="00BD10D2">
              <w:rPr>
                <w:rFonts w:cs="B Yekan"/>
                <w:rtl/>
              </w:rPr>
              <w:t xml:space="preserve"> </w:t>
            </w:r>
            <w:r w:rsidRPr="00BD10D2">
              <w:rPr>
                <w:rFonts w:cs="B Yekan" w:hint="eastAsia"/>
                <w:rtl/>
              </w:rPr>
              <w:t>و</w:t>
            </w:r>
            <w:r w:rsidRPr="00BD10D2">
              <w:rPr>
                <w:rFonts w:cs="B Yekan" w:hint="cs"/>
                <w:rtl/>
              </w:rPr>
              <w:t>ی</w:t>
            </w:r>
            <w:r w:rsidRPr="00BD10D2">
              <w:rPr>
                <w:rFonts w:cs="B Yekan" w:hint="eastAsia"/>
                <w:rtl/>
              </w:rPr>
              <w:t>د</w:t>
            </w:r>
            <w:r w:rsidRPr="00BD10D2">
              <w:rPr>
                <w:rFonts w:cs="B Yekan" w:hint="cs"/>
                <w:rtl/>
              </w:rPr>
              <w:t>ی</w:t>
            </w:r>
            <w:r w:rsidRPr="00BD10D2">
              <w:rPr>
                <w:rFonts w:cs="B Yekan" w:hint="eastAsia"/>
                <w:rtl/>
              </w:rPr>
              <w:t>و</w:t>
            </w:r>
            <w:r w:rsidRPr="00BD10D2">
              <w:rPr>
                <w:rFonts w:cs="B Yekan"/>
                <w:rtl/>
              </w:rPr>
              <w:t xml:space="preserve"> </w:t>
            </w:r>
            <w:r w:rsidRPr="00BD10D2">
              <w:rPr>
                <w:rFonts w:cs="B Yekan" w:hint="eastAsia"/>
                <w:rtl/>
              </w:rPr>
              <w:t>استفاده</w:t>
            </w:r>
            <w:r w:rsidRPr="00BD10D2">
              <w:rPr>
                <w:rFonts w:cs="B Yekan"/>
                <w:rtl/>
              </w:rPr>
              <w:t xml:space="preserve"> </w:t>
            </w:r>
            <w:r w:rsidRPr="00BD10D2">
              <w:rPr>
                <w:rFonts w:cs="B Yekan" w:hint="eastAsia"/>
                <w:rtl/>
              </w:rPr>
              <w:t>م</w:t>
            </w:r>
            <w:r w:rsidRPr="00BD10D2">
              <w:rPr>
                <w:rFonts w:cs="B Yekan" w:hint="cs"/>
                <w:rtl/>
              </w:rPr>
              <w:t>ی</w:t>
            </w:r>
            <w:r w:rsidRPr="00BD10D2">
              <w:rPr>
                <w:rFonts w:cs="B Yekan"/>
                <w:rtl/>
              </w:rPr>
              <w:t xml:space="preserve"> </w:t>
            </w:r>
            <w:r w:rsidRPr="00BD10D2">
              <w:rPr>
                <w:rFonts w:cs="B Yekan" w:hint="eastAsia"/>
                <w:rtl/>
              </w:rPr>
              <w:t>کنند</w:t>
            </w:r>
            <w:r w:rsidRPr="00BD10D2">
              <w:rPr>
                <w:rFonts w:cs="B Yekan"/>
                <w:rtl/>
              </w:rPr>
              <w:t xml:space="preserve"> </w:t>
            </w:r>
            <w:r w:rsidRPr="00BD10D2">
              <w:rPr>
                <w:rFonts w:cs="B Yekan" w:hint="eastAsia"/>
                <w:rtl/>
              </w:rPr>
              <w:t>م</w:t>
            </w:r>
            <w:r w:rsidRPr="00BD10D2">
              <w:rPr>
                <w:rFonts w:cs="B Yekan" w:hint="cs"/>
                <w:rtl/>
              </w:rPr>
              <w:t>ی</w:t>
            </w:r>
            <w:r w:rsidRPr="00BD10D2">
              <w:rPr>
                <w:rFonts w:cs="B Yekan"/>
                <w:rtl/>
              </w:rPr>
              <w:t xml:space="preserve"> </w:t>
            </w:r>
            <w:r w:rsidRPr="00BD10D2">
              <w:rPr>
                <w:rFonts w:cs="B Yekan" w:hint="eastAsia"/>
                <w:rtl/>
              </w:rPr>
              <w:t>توانند</w:t>
            </w:r>
            <w:r w:rsidRPr="00BD10D2">
              <w:rPr>
                <w:rFonts w:cs="B Yekan"/>
                <w:rtl/>
              </w:rPr>
              <w:t xml:space="preserve"> </w:t>
            </w:r>
            <w:r w:rsidRPr="00BD10D2">
              <w:rPr>
                <w:rFonts w:cs="B Yekan" w:hint="eastAsia"/>
                <w:rtl/>
              </w:rPr>
              <w:t>نرخ</w:t>
            </w:r>
            <w:r w:rsidRPr="00BD10D2">
              <w:rPr>
                <w:rFonts w:cs="B Yekan"/>
                <w:rtl/>
              </w:rPr>
              <w:t xml:space="preserve"> </w:t>
            </w:r>
            <w:r w:rsidRPr="00BD10D2">
              <w:rPr>
                <w:rFonts w:cs="B Yekan" w:hint="eastAsia"/>
                <w:rtl/>
              </w:rPr>
              <w:t>تبد</w:t>
            </w:r>
            <w:r w:rsidRPr="00BD10D2">
              <w:rPr>
                <w:rFonts w:cs="B Yekan" w:hint="cs"/>
                <w:rtl/>
              </w:rPr>
              <w:t>ی</w:t>
            </w:r>
            <w:r w:rsidRPr="00BD10D2">
              <w:rPr>
                <w:rFonts w:cs="B Yekan" w:hint="eastAsia"/>
                <w:rtl/>
              </w:rPr>
              <w:t>ل</w:t>
            </w:r>
            <w:r w:rsidRPr="00BD10D2">
              <w:rPr>
                <w:rFonts w:cs="B Yekan"/>
                <w:rtl/>
              </w:rPr>
              <w:t xml:space="preserve"> 4/8 </w:t>
            </w:r>
            <w:r w:rsidRPr="00BD10D2">
              <w:rPr>
                <w:rFonts w:cs="B Yekan" w:hint="eastAsia"/>
                <w:rtl/>
              </w:rPr>
              <w:t>درصد</w:t>
            </w:r>
            <w:r w:rsidRPr="00BD10D2">
              <w:rPr>
                <w:rFonts w:cs="B Yekan"/>
                <w:rtl/>
              </w:rPr>
              <w:t xml:space="preserve"> </w:t>
            </w:r>
            <w:r w:rsidRPr="00BD10D2">
              <w:rPr>
                <w:rFonts w:cs="B Yekan" w:hint="eastAsia"/>
                <w:rtl/>
              </w:rPr>
              <w:t>بالاتر</w:t>
            </w:r>
            <w:r w:rsidRPr="00BD10D2">
              <w:rPr>
                <w:rFonts w:cs="B Yekan"/>
                <w:rtl/>
              </w:rPr>
              <w:t xml:space="preserve"> </w:t>
            </w:r>
            <w:r w:rsidRPr="00BD10D2">
              <w:rPr>
                <w:rFonts w:cs="B Yekan" w:hint="eastAsia"/>
                <w:rtl/>
              </w:rPr>
              <w:t>را</w:t>
            </w:r>
            <w:r w:rsidRPr="00BD10D2">
              <w:rPr>
                <w:rFonts w:cs="B Yekan"/>
                <w:rtl/>
              </w:rPr>
              <w:t xml:space="preserve"> </w:t>
            </w:r>
            <w:r w:rsidRPr="00BD10D2">
              <w:rPr>
                <w:rFonts w:cs="B Yekan" w:hint="eastAsia"/>
                <w:rtl/>
              </w:rPr>
              <w:t>داشته</w:t>
            </w:r>
            <w:r w:rsidRPr="00BD10D2">
              <w:rPr>
                <w:rFonts w:cs="B Yekan"/>
                <w:rtl/>
              </w:rPr>
              <w:t xml:space="preserve"> </w:t>
            </w:r>
            <w:r w:rsidRPr="00BD10D2">
              <w:rPr>
                <w:rFonts w:cs="B Yekan" w:hint="eastAsia"/>
                <w:rtl/>
              </w:rPr>
              <w:t>باشند،</w:t>
            </w:r>
            <w:r w:rsidRPr="00BD10D2">
              <w:rPr>
                <w:rFonts w:cs="B Yekan"/>
                <w:rtl/>
              </w:rPr>
              <w:t xml:space="preserve"> </w:t>
            </w:r>
            <w:r w:rsidRPr="00BD10D2">
              <w:rPr>
                <w:rFonts w:cs="B Yekan" w:hint="eastAsia"/>
                <w:rtl/>
              </w:rPr>
              <w:t>در</w:t>
            </w:r>
            <w:r w:rsidRPr="00BD10D2">
              <w:rPr>
                <w:rFonts w:cs="B Yekan"/>
                <w:rtl/>
              </w:rPr>
              <w:t xml:space="preserve"> </w:t>
            </w:r>
            <w:r w:rsidRPr="00BD10D2">
              <w:rPr>
                <w:rFonts w:cs="B Yekan" w:hint="eastAsia"/>
                <w:rtl/>
              </w:rPr>
              <w:t>مقا</w:t>
            </w:r>
            <w:r w:rsidRPr="00BD10D2">
              <w:rPr>
                <w:rFonts w:cs="B Yekan" w:hint="cs"/>
                <w:rtl/>
              </w:rPr>
              <w:t>ی</w:t>
            </w:r>
            <w:r w:rsidRPr="00BD10D2">
              <w:rPr>
                <w:rFonts w:cs="B Yekan" w:hint="eastAsia"/>
                <w:rtl/>
              </w:rPr>
              <w:t>سه</w:t>
            </w:r>
            <w:r w:rsidRPr="00BD10D2">
              <w:rPr>
                <w:rFonts w:cs="B Yekan"/>
                <w:rtl/>
              </w:rPr>
              <w:t xml:space="preserve"> </w:t>
            </w:r>
            <w:r w:rsidRPr="00BD10D2">
              <w:rPr>
                <w:rFonts w:cs="B Yekan" w:hint="eastAsia"/>
                <w:rtl/>
              </w:rPr>
              <w:t>با</w:t>
            </w:r>
            <w:r w:rsidRPr="00BD10D2">
              <w:rPr>
                <w:rFonts w:cs="B Yekan"/>
                <w:rtl/>
              </w:rPr>
              <w:t xml:space="preserve"> </w:t>
            </w:r>
            <w:r w:rsidRPr="00BD10D2">
              <w:rPr>
                <w:rFonts w:cs="B Yekan" w:hint="eastAsia"/>
                <w:rtl/>
              </w:rPr>
              <w:t>م</w:t>
            </w:r>
            <w:r w:rsidRPr="00BD10D2">
              <w:rPr>
                <w:rFonts w:cs="B Yekan" w:hint="cs"/>
                <w:rtl/>
              </w:rPr>
              <w:t>ی</w:t>
            </w:r>
            <w:r w:rsidRPr="00BD10D2">
              <w:rPr>
                <w:rFonts w:cs="B Yekan" w:hint="eastAsia"/>
                <w:rtl/>
              </w:rPr>
              <w:t>انگ</w:t>
            </w:r>
            <w:r w:rsidRPr="00BD10D2">
              <w:rPr>
                <w:rFonts w:cs="B Yekan" w:hint="cs"/>
                <w:rtl/>
              </w:rPr>
              <w:t>ی</w:t>
            </w:r>
            <w:r w:rsidRPr="00BD10D2">
              <w:rPr>
                <w:rFonts w:cs="B Yekan" w:hint="eastAsia"/>
                <w:rtl/>
              </w:rPr>
              <w:t>ن</w:t>
            </w:r>
            <w:r w:rsidRPr="00BD10D2">
              <w:rPr>
                <w:rFonts w:cs="B Yekan"/>
                <w:rtl/>
              </w:rPr>
              <w:t xml:space="preserve"> 2.9 </w:t>
            </w:r>
            <w:r w:rsidRPr="00BD10D2">
              <w:rPr>
                <w:rFonts w:cs="B Yekan" w:hint="eastAsia"/>
                <w:rtl/>
              </w:rPr>
              <w:t>درصد</w:t>
            </w:r>
            <w:r w:rsidRPr="00BD10D2">
              <w:rPr>
                <w:rFonts w:cs="B Yekan"/>
                <w:rtl/>
              </w:rPr>
              <w:t xml:space="preserve"> </w:t>
            </w:r>
            <w:r w:rsidRPr="00BD10D2">
              <w:rPr>
                <w:rFonts w:cs="B Yekan" w:hint="eastAsia"/>
                <w:rtl/>
              </w:rPr>
              <w:t>در</w:t>
            </w:r>
            <w:r w:rsidRPr="00BD10D2">
              <w:rPr>
                <w:rFonts w:cs="B Yekan"/>
                <w:rtl/>
              </w:rPr>
              <w:t xml:space="preserve"> </w:t>
            </w:r>
            <w:r w:rsidRPr="00BD10D2">
              <w:rPr>
                <w:rFonts w:cs="B Yekan" w:hint="eastAsia"/>
                <w:rtl/>
              </w:rPr>
              <w:t>وب</w:t>
            </w:r>
            <w:r w:rsidRPr="00BD10D2">
              <w:rPr>
                <w:rFonts w:cs="B Yekan"/>
                <w:rtl/>
              </w:rPr>
              <w:t xml:space="preserve"> </w:t>
            </w:r>
            <w:r w:rsidRPr="00BD10D2">
              <w:rPr>
                <w:rFonts w:cs="B Yekan" w:hint="eastAsia"/>
                <w:rtl/>
              </w:rPr>
              <w:t>سا</w:t>
            </w:r>
            <w:r w:rsidRPr="00BD10D2">
              <w:rPr>
                <w:rFonts w:cs="B Yekan" w:hint="cs"/>
                <w:rtl/>
              </w:rPr>
              <w:t>ی</w:t>
            </w:r>
            <w:r w:rsidRPr="00BD10D2">
              <w:rPr>
                <w:rFonts w:cs="B Yekan" w:hint="eastAsia"/>
                <w:rtl/>
              </w:rPr>
              <w:t>ت</w:t>
            </w:r>
            <w:r w:rsidRPr="00BD10D2">
              <w:rPr>
                <w:rFonts w:cs="B Yekan"/>
                <w:rtl/>
              </w:rPr>
              <w:t xml:space="preserve"> </w:t>
            </w:r>
            <w:r w:rsidRPr="00BD10D2">
              <w:rPr>
                <w:rFonts w:cs="B Yekan" w:hint="eastAsia"/>
                <w:rtl/>
              </w:rPr>
              <w:t>ها</w:t>
            </w:r>
            <w:r w:rsidRPr="00BD10D2">
              <w:rPr>
                <w:rFonts w:cs="B Yekan" w:hint="cs"/>
                <w:rtl/>
              </w:rPr>
              <w:t>یی</w:t>
            </w:r>
            <w:r w:rsidRPr="00BD10D2">
              <w:rPr>
                <w:rFonts w:cs="B Yekan"/>
                <w:rtl/>
              </w:rPr>
              <w:t xml:space="preserve"> </w:t>
            </w:r>
            <w:r w:rsidRPr="00BD10D2">
              <w:rPr>
                <w:rFonts w:cs="B Yekan" w:hint="eastAsia"/>
                <w:rtl/>
              </w:rPr>
              <w:t>که</w:t>
            </w:r>
            <w:r w:rsidRPr="00BD10D2">
              <w:rPr>
                <w:rFonts w:cs="B Yekan"/>
                <w:rtl/>
              </w:rPr>
              <w:t xml:space="preserve"> </w:t>
            </w:r>
            <w:r w:rsidRPr="00BD10D2">
              <w:rPr>
                <w:rFonts w:cs="B Yekan" w:hint="eastAsia"/>
                <w:rtl/>
              </w:rPr>
              <w:t>از</w:t>
            </w:r>
            <w:r w:rsidRPr="00BD10D2">
              <w:rPr>
                <w:rFonts w:cs="B Yekan"/>
                <w:rtl/>
              </w:rPr>
              <w:t xml:space="preserve"> </w:t>
            </w:r>
            <w:r w:rsidRPr="00BD10D2">
              <w:rPr>
                <w:rFonts w:cs="B Yekan" w:hint="eastAsia"/>
                <w:rtl/>
              </w:rPr>
              <w:t>و</w:t>
            </w:r>
            <w:r w:rsidRPr="00BD10D2">
              <w:rPr>
                <w:rFonts w:cs="B Yekan" w:hint="cs"/>
                <w:rtl/>
              </w:rPr>
              <w:t>ی</w:t>
            </w:r>
            <w:r w:rsidRPr="00BD10D2">
              <w:rPr>
                <w:rFonts w:cs="B Yekan" w:hint="eastAsia"/>
                <w:rtl/>
              </w:rPr>
              <w:t>د</w:t>
            </w:r>
            <w:r w:rsidRPr="00BD10D2">
              <w:rPr>
                <w:rFonts w:cs="B Yekan" w:hint="cs"/>
                <w:rtl/>
              </w:rPr>
              <w:t>ی</w:t>
            </w:r>
            <w:r w:rsidRPr="00BD10D2">
              <w:rPr>
                <w:rFonts w:cs="B Yekan" w:hint="eastAsia"/>
                <w:rtl/>
              </w:rPr>
              <w:t>و</w:t>
            </w:r>
            <w:r w:rsidRPr="00BD10D2">
              <w:rPr>
                <w:rFonts w:cs="B Yekan"/>
                <w:rtl/>
              </w:rPr>
              <w:t xml:space="preserve"> </w:t>
            </w:r>
            <w:r w:rsidRPr="00BD10D2">
              <w:rPr>
                <w:rFonts w:cs="B Yekan" w:hint="eastAsia"/>
                <w:rtl/>
              </w:rPr>
              <w:t>استفاده</w:t>
            </w:r>
            <w:r w:rsidRPr="00BD10D2">
              <w:rPr>
                <w:rFonts w:cs="B Yekan"/>
                <w:rtl/>
              </w:rPr>
              <w:t xml:space="preserve"> </w:t>
            </w:r>
            <w:r w:rsidRPr="00BD10D2">
              <w:rPr>
                <w:rFonts w:cs="B Yekan" w:hint="eastAsia"/>
                <w:rtl/>
              </w:rPr>
              <w:t>نم</w:t>
            </w:r>
            <w:r w:rsidRPr="00BD10D2">
              <w:rPr>
                <w:rFonts w:cs="B Yekan" w:hint="cs"/>
                <w:rtl/>
              </w:rPr>
              <w:t>ی</w:t>
            </w:r>
            <w:r w:rsidRPr="00BD10D2">
              <w:rPr>
                <w:rFonts w:cs="B Yekan"/>
                <w:rtl/>
              </w:rPr>
              <w:t xml:space="preserve"> </w:t>
            </w:r>
            <w:r w:rsidRPr="00BD10D2">
              <w:rPr>
                <w:rFonts w:cs="B Yekan" w:hint="eastAsia"/>
                <w:rtl/>
              </w:rPr>
              <w:t>کنند</w:t>
            </w:r>
            <w:r w:rsidR="006856D6">
              <w:rPr>
                <w:rFonts w:cs="B Yekan" w:hint="cs"/>
                <w:rtl/>
              </w:rPr>
              <w:t>.</w:t>
            </w:r>
          </w:p>
          <w:p w:rsidR="003E51E1" w:rsidRPr="00083CF9" w:rsidRDefault="00BD10D2" w:rsidP="00BD10D2">
            <w:pPr>
              <w:bidi/>
              <w:jc w:val="both"/>
              <w:rPr>
                <w:rFonts w:cs="B Yekan"/>
              </w:rPr>
            </w:pPr>
            <w:r w:rsidRPr="00BD10D2">
              <w:rPr>
                <w:rFonts w:cs="B Yekan" w:hint="eastAsia"/>
                <w:rtl/>
              </w:rPr>
              <w:t>ف</w:t>
            </w:r>
            <w:r w:rsidRPr="00BD10D2">
              <w:rPr>
                <w:rFonts w:cs="B Yekan" w:hint="cs"/>
                <w:rtl/>
              </w:rPr>
              <w:t>ی</w:t>
            </w:r>
            <w:r w:rsidRPr="00BD10D2">
              <w:rPr>
                <w:rFonts w:cs="B Yekan" w:hint="eastAsia"/>
                <w:rtl/>
              </w:rPr>
              <w:t>لم</w:t>
            </w:r>
            <w:r w:rsidRPr="00BD10D2">
              <w:rPr>
                <w:rFonts w:cs="B Yekan"/>
                <w:rtl/>
              </w:rPr>
              <w:t xml:space="preserve"> </w:t>
            </w:r>
            <w:r w:rsidRPr="00BD10D2">
              <w:rPr>
                <w:rFonts w:cs="B Yekan" w:hint="eastAsia"/>
                <w:rtl/>
              </w:rPr>
              <w:t>ها</w:t>
            </w:r>
            <w:r w:rsidRPr="00BD10D2">
              <w:rPr>
                <w:rFonts w:cs="B Yekan"/>
                <w:rtl/>
              </w:rPr>
              <w:t xml:space="preserve"> </w:t>
            </w:r>
            <w:r w:rsidRPr="00BD10D2">
              <w:rPr>
                <w:rFonts w:cs="B Yekan" w:hint="eastAsia"/>
                <w:rtl/>
              </w:rPr>
              <w:t>بازد</w:t>
            </w:r>
            <w:r w:rsidRPr="00BD10D2">
              <w:rPr>
                <w:rFonts w:cs="B Yekan" w:hint="cs"/>
                <w:rtl/>
              </w:rPr>
              <w:t>ی</w:t>
            </w:r>
            <w:r w:rsidRPr="00BD10D2">
              <w:rPr>
                <w:rFonts w:cs="B Yekan" w:hint="eastAsia"/>
                <w:rtl/>
              </w:rPr>
              <w:t>د</w:t>
            </w:r>
            <w:r w:rsidRPr="00BD10D2">
              <w:rPr>
                <w:rFonts w:cs="B Yekan"/>
                <w:rtl/>
              </w:rPr>
              <w:t xml:space="preserve"> </w:t>
            </w:r>
            <w:r w:rsidRPr="00BD10D2">
              <w:rPr>
                <w:rFonts w:cs="B Yekan" w:hint="eastAsia"/>
                <w:rtl/>
              </w:rPr>
              <w:t>کنندگان</w:t>
            </w:r>
            <w:r w:rsidRPr="00BD10D2">
              <w:rPr>
                <w:rFonts w:cs="B Yekan"/>
                <w:rtl/>
              </w:rPr>
              <w:t xml:space="preserve"> </w:t>
            </w:r>
            <w:r w:rsidRPr="00BD10D2">
              <w:rPr>
                <w:rFonts w:cs="B Yekan" w:hint="eastAsia"/>
                <w:rtl/>
              </w:rPr>
              <w:t>را</w:t>
            </w:r>
            <w:r w:rsidRPr="00BD10D2">
              <w:rPr>
                <w:rFonts w:cs="B Yekan"/>
                <w:rtl/>
              </w:rPr>
              <w:t xml:space="preserve"> </w:t>
            </w:r>
            <w:r w:rsidRPr="00BD10D2">
              <w:rPr>
                <w:rFonts w:cs="B Yekan" w:hint="eastAsia"/>
                <w:rtl/>
              </w:rPr>
              <w:t>به</w:t>
            </w:r>
            <w:r w:rsidRPr="00BD10D2">
              <w:rPr>
                <w:rFonts w:cs="B Yekan"/>
                <w:rtl/>
              </w:rPr>
              <w:t xml:space="preserve"> </w:t>
            </w:r>
            <w:r w:rsidRPr="00BD10D2">
              <w:rPr>
                <w:rFonts w:cs="B Yekan" w:hint="eastAsia"/>
                <w:rtl/>
              </w:rPr>
              <w:t>صرف</w:t>
            </w:r>
            <w:r w:rsidRPr="00BD10D2">
              <w:rPr>
                <w:rFonts w:cs="B Yekan"/>
                <w:rtl/>
              </w:rPr>
              <w:t xml:space="preserve"> </w:t>
            </w:r>
            <w:r w:rsidRPr="00BD10D2">
              <w:rPr>
                <w:rFonts w:cs="B Yekan" w:hint="eastAsia"/>
                <w:rtl/>
              </w:rPr>
              <w:t>زمان</w:t>
            </w:r>
            <w:r w:rsidRPr="00BD10D2">
              <w:rPr>
                <w:rFonts w:cs="B Yekan"/>
                <w:rtl/>
              </w:rPr>
              <w:t xml:space="preserve"> </w:t>
            </w:r>
            <w:r w:rsidRPr="00BD10D2">
              <w:rPr>
                <w:rFonts w:cs="B Yekan" w:hint="eastAsia"/>
                <w:rtl/>
              </w:rPr>
              <w:t>ب</w:t>
            </w:r>
            <w:r w:rsidRPr="00BD10D2">
              <w:rPr>
                <w:rFonts w:cs="B Yekan" w:hint="cs"/>
                <w:rtl/>
              </w:rPr>
              <w:t>ی</w:t>
            </w:r>
            <w:r w:rsidRPr="00BD10D2">
              <w:rPr>
                <w:rFonts w:cs="B Yekan" w:hint="eastAsia"/>
                <w:rtl/>
              </w:rPr>
              <w:t>شتر</w:t>
            </w:r>
            <w:r w:rsidRPr="00BD10D2">
              <w:rPr>
                <w:rFonts w:cs="B Yekan" w:hint="cs"/>
                <w:rtl/>
              </w:rPr>
              <w:t>ی</w:t>
            </w:r>
            <w:r w:rsidRPr="00BD10D2">
              <w:rPr>
                <w:rFonts w:cs="B Yekan"/>
                <w:rtl/>
              </w:rPr>
              <w:t xml:space="preserve"> </w:t>
            </w:r>
            <w:r w:rsidRPr="00BD10D2">
              <w:rPr>
                <w:rFonts w:cs="B Yekan" w:hint="eastAsia"/>
                <w:rtl/>
              </w:rPr>
              <w:t>در</w:t>
            </w:r>
            <w:r w:rsidRPr="00BD10D2">
              <w:rPr>
                <w:rFonts w:cs="B Yekan"/>
                <w:rtl/>
              </w:rPr>
              <w:t xml:space="preserve"> </w:t>
            </w:r>
            <w:r w:rsidRPr="00BD10D2">
              <w:rPr>
                <w:rFonts w:cs="B Yekan" w:hint="eastAsia"/>
                <w:rtl/>
              </w:rPr>
              <w:t>وب</w:t>
            </w:r>
            <w:r w:rsidRPr="00BD10D2">
              <w:rPr>
                <w:rFonts w:cs="B Yekan"/>
                <w:rtl/>
              </w:rPr>
              <w:t xml:space="preserve"> </w:t>
            </w:r>
            <w:r w:rsidRPr="00BD10D2">
              <w:rPr>
                <w:rFonts w:cs="B Yekan" w:hint="eastAsia"/>
                <w:rtl/>
              </w:rPr>
              <w:t>سا</w:t>
            </w:r>
            <w:r w:rsidRPr="00BD10D2">
              <w:rPr>
                <w:rFonts w:cs="B Yekan" w:hint="cs"/>
                <w:rtl/>
              </w:rPr>
              <w:t>ی</w:t>
            </w:r>
            <w:r w:rsidRPr="00BD10D2">
              <w:rPr>
                <w:rFonts w:cs="B Yekan" w:hint="eastAsia"/>
                <w:rtl/>
              </w:rPr>
              <w:t>ت</w:t>
            </w:r>
            <w:r w:rsidRPr="00BD10D2">
              <w:rPr>
                <w:rFonts w:cs="B Yekan"/>
                <w:rtl/>
              </w:rPr>
              <w:t xml:space="preserve"> </w:t>
            </w:r>
            <w:r w:rsidRPr="00BD10D2">
              <w:rPr>
                <w:rFonts w:cs="B Yekan" w:hint="eastAsia"/>
                <w:rtl/>
              </w:rPr>
              <w:t>و</w:t>
            </w:r>
            <w:r w:rsidRPr="00BD10D2">
              <w:rPr>
                <w:rFonts w:cs="B Yekan"/>
                <w:rtl/>
              </w:rPr>
              <w:t xml:space="preserve"> </w:t>
            </w:r>
            <w:r w:rsidRPr="00BD10D2">
              <w:rPr>
                <w:rFonts w:cs="B Yekan" w:hint="eastAsia"/>
                <w:rtl/>
              </w:rPr>
              <w:t>حفظ</w:t>
            </w:r>
            <w:r w:rsidRPr="00BD10D2">
              <w:rPr>
                <w:rFonts w:cs="B Yekan"/>
                <w:rtl/>
              </w:rPr>
              <w:t xml:space="preserve"> </w:t>
            </w:r>
            <w:r w:rsidRPr="00BD10D2">
              <w:rPr>
                <w:rFonts w:cs="B Yekan" w:hint="eastAsia"/>
                <w:rtl/>
              </w:rPr>
              <w:t>اطلاعات</w:t>
            </w:r>
            <w:r w:rsidRPr="00BD10D2">
              <w:rPr>
                <w:rFonts w:cs="B Yekan"/>
                <w:rtl/>
              </w:rPr>
              <w:t xml:space="preserve"> </w:t>
            </w:r>
            <w:r w:rsidRPr="00BD10D2">
              <w:rPr>
                <w:rFonts w:cs="B Yekan" w:hint="eastAsia"/>
                <w:rtl/>
              </w:rPr>
              <w:t>ب</w:t>
            </w:r>
            <w:r w:rsidRPr="00BD10D2">
              <w:rPr>
                <w:rFonts w:cs="B Yekan" w:hint="cs"/>
                <w:rtl/>
              </w:rPr>
              <w:t>ی</w:t>
            </w:r>
            <w:r w:rsidRPr="00BD10D2">
              <w:rPr>
                <w:rFonts w:cs="B Yekan" w:hint="eastAsia"/>
                <w:rtl/>
              </w:rPr>
              <w:t>شتر</w:t>
            </w:r>
            <w:r w:rsidR="00080353">
              <w:rPr>
                <w:rFonts w:cs="B Yekan" w:hint="cs"/>
                <w:rtl/>
              </w:rPr>
              <w:t xml:space="preserve"> رهنمون می شوند.</w:t>
            </w:r>
          </w:p>
        </w:tc>
        <w:tc>
          <w:tcPr>
            <w:tcW w:w="3969" w:type="dxa"/>
            <w:shd w:val="clear" w:color="auto" w:fill="auto"/>
            <w:tcMar>
              <w:left w:w="72" w:type="dxa"/>
              <w:right w:w="72" w:type="dxa"/>
            </w:tcMar>
          </w:tcPr>
          <w:p w:rsidR="00D72E33" w:rsidRPr="00D72E33" w:rsidRDefault="00D72E33" w:rsidP="00727873">
            <w:pPr>
              <w:bidi/>
              <w:rPr>
                <w:rFonts w:cs="B Yekan"/>
                <w:sz w:val="20"/>
                <w:szCs w:val="20"/>
              </w:rPr>
            </w:pPr>
            <w:r w:rsidRPr="00D72E33">
              <w:rPr>
                <w:rFonts w:cs="B Yekan" w:hint="eastAsia"/>
                <w:sz w:val="20"/>
                <w:szCs w:val="20"/>
                <w:rtl/>
              </w:rPr>
              <w:t>چه</w:t>
            </w:r>
            <w:r w:rsidRPr="00D72E33">
              <w:rPr>
                <w:rFonts w:cs="B Yekan"/>
                <w:sz w:val="20"/>
                <w:szCs w:val="20"/>
                <w:rtl/>
              </w:rPr>
              <w:t xml:space="preserve"> </w:t>
            </w:r>
            <w:r w:rsidRPr="00D72E33">
              <w:rPr>
                <w:rFonts w:cs="B Yekan" w:hint="eastAsia"/>
                <w:sz w:val="20"/>
                <w:szCs w:val="20"/>
                <w:rtl/>
              </w:rPr>
              <w:t>کس</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م</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خواهد</w:t>
            </w:r>
            <w:r w:rsidR="00AE5450" w:rsidRPr="00D72E33">
              <w:rPr>
                <w:rFonts w:cs="B Yekan" w:hint="eastAsia"/>
                <w:sz w:val="20"/>
                <w:szCs w:val="20"/>
                <w:rtl/>
              </w:rPr>
              <w:t xml:space="preserve"> </w:t>
            </w:r>
            <w:r w:rsidR="00AE5450" w:rsidRPr="00D72E33">
              <w:rPr>
                <w:rFonts w:cs="B Yekan" w:hint="eastAsia"/>
                <w:sz w:val="20"/>
                <w:szCs w:val="20"/>
                <w:rtl/>
              </w:rPr>
              <w:t>صفحه</w:t>
            </w:r>
            <w:r w:rsidRPr="00D72E33">
              <w:rPr>
                <w:rFonts w:cs="B Yekan"/>
                <w:sz w:val="20"/>
                <w:szCs w:val="20"/>
                <w:rtl/>
              </w:rPr>
              <w:t xml:space="preserve"> 404</w:t>
            </w:r>
            <w:r w:rsidR="00AE5450">
              <w:rPr>
                <w:rFonts w:cs="B Yekan" w:hint="cs"/>
                <w:sz w:val="20"/>
                <w:szCs w:val="20"/>
                <w:rtl/>
              </w:rPr>
              <w:t xml:space="preserve"> را</w:t>
            </w:r>
            <w:r w:rsidRPr="00D72E33">
              <w:rPr>
                <w:rFonts w:cs="B Yekan"/>
                <w:sz w:val="20"/>
                <w:szCs w:val="20"/>
                <w:rtl/>
              </w:rPr>
              <w:t xml:space="preserve"> </w:t>
            </w:r>
            <w:r w:rsidRPr="00D72E33">
              <w:rPr>
                <w:rFonts w:cs="B Yekan" w:hint="eastAsia"/>
                <w:sz w:val="20"/>
                <w:szCs w:val="20"/>
                <w:rtl/>
              </w:rPr>
              <w:t>پس</w:t>
            </w:r>
            <w:r w:rsidRPr="00D72E33">
              <w:rPr>
                <w:rFonts w:cs="B Yekan"/>
                <w:sz w:val="20"/>
                <w:szCs w:val="20"/>
                <w:rtl/>
              </w:rPr>
              <w:t xml:space="preserve"> </w:t>
            </w:r>
            <w:r w:rsidRPr="00D72E33">
              <w:rPr>
                <w:rFonts w:cs="B Yekan" w:hint="eastAsia"/>
                <w:sz w:val="20"/>
                <w:szCs w:val="20"/>
                <w:rtl/>
              </w:rPr>
              <w:t>از</w:t>
            </w:r>
            <w:r w:rsidRPr="00D72E33">
              <w:rPr>
                <w:rFonts w:cs="B Yekan"/>
                <w:sz w:val="20"/>
                <w:szCs w:val="20"/>
                <w:rtl/>
              </w:rPr>
              <w:t xml:space="preserve"> </w:t>
            </w:r>
            <w:r w:rsidRPr="00D72E33">
              <w:rPr>
                <w:rFonts w:cs="B Yekan" w:hint="eastAsia"/>
                <w:sz w:val="20"/>
                <w:szCs w:val="20"/>
                <w:rtl/>
              </w:rPr>
              <w:t>کل</w:t>
            </w:r>
            <w:r w:rsidRPr="00D72E33">
              <w:rPr>
                <w:rFonts w:cs="B Yekan" w:hint="cs"/>
                <w:sz w:val="20"/>
                <w:szCs w:val="20"/>
                <w:rtl/>
              </w:rPr>
              <w:t>ی</w:t>
            </w:r>
            <w:r w:rsidRPr="00D72E33">
              <w:rPr>
                <w:rFonts w:cs="B Yekan" w:hint="eastAsia"/>
                <w:sz w:val="20"/>
                <w:szCs w:val="20"/>
                <w:rtl/>
              </w:rPr>
              <w:t>ک</w:t>
            </w:r>
            <w:r w:rsidRPr="00D72E33">
              <w:rPr>
                <w:rFonts w:cs="B Yekan"/>
                <w:sz w:val="20"/>
                <w:szCs w:val="20"/>
                <w:rtl/>
              </w:rPr>
              <w:t xml:space="preserve"> </w:t>
            </w:r>
            <w:r w:rsidRPr="00D72E33">
              <w:rPr>
                <w:rFonts w:cs="B Yekan" w:hint="eastAsia"/>
                <w:sz w:val="20"/>
                <w:szCs w:val="20"/>
                <w:rtl/>
              </w:rPr>
              <w:t>رو</w:t>
            </w:r>
            <w:r w:rsidRPr="00D72E33">
              <w:rPr>
                <w:rFonts w:cs="B Yekan" w:hint="cs"/>
                <w:sz w:val="20"/>
                <w:szCs w:val="20"/>
                <w:rtl/>
              </w:rPr>
              <w:t>ی</w:t>
            </w:r>
            <w:r w:rsidRPr="00D72E33">
              <w:rPr>
                <w:rFonts w:cs="B Yekan"/>
                <w:sz w:val="20"/>
                <w:szCs w:val="20"/>
                <w:rtl/>
              </w:rPr>
              <w:t xml:space="preserve"> </w:t>
            </w:r>
            <w:r w:rsidRPr="00D72E33">
              <w:rPr>
                <w:rFonts w:cs="B Yekan" w:hint="cs"/>
                <w:sz w:val="20"/>
                <w:szCs w:val="20"/>
                <w:rtl/>
              </w:rPr>
              <w:t>ی</w:t>
            </w:r>
            <w:r w:rsidRPr="00D72E33">
              <w:rPr>
                <w:rFonts w:cs="B Yekan" w:hint="eastAsia"/>
                <w:sz w:val="20"/>
                <w:szCs w:val="20"/>
                <w:rtl/>
              </w:rPr>
              <w:t>ک</w:t>
            </w:r>
            <w:r w:rsidRPr="00D72E33">
              <w:rPr>
                <w:rFonts w:cs="B Yekan"/>
                <w:sz w:val="20"/>
                <w:szCs w:val="20"/>
                <w:rtl/>
              </w:rPr>
              <w:t xml:space="preserve"> </w:t>
            </w:r>
            <w:r w:rsidRPr="00D72E33">
              <w:rPr>
                <w:rFonts w:cs="B Yekan" w:hint="eastAsia"/>
                <w:sz w:val="20"/>
                <w:szCs w:val="20"/>
                <w:rtl/>
              </w:rPr>
              <w:t>ل</w:t>
            </w:r>
            <w:r w:rsidRPr="00D72E33">
              <w:rPr>
                <w:rFonts w:cs="B Yekan" w:hint="cs"/>
                <w:sz w:val="20"/>
                <w:szCs w:val="20"/>
                <w:rtl/>
              </w:rPr>
              <w:t>ی</w:t>
            </w:r>
            <w:r w:rsidRPr="00D72E33">
              <w:rPr>
                <w:rFonts w:cs="B Yekan" w:hint="eastAsia"/>
                <w:sz w:val="20"/>
                <w:szCs w:val="20"/>
                <w:rtl/>
              </w:rPr>
              <w:t>نک</w:t>
            </w:r>
            <w:r w:rsidRPr="00D72E33">
              <w:rPr>
                <w:rFonts w:cs="B Yekan"/>
                <w:sz w:val="20"/>
                <w:szCs w:val="20"/>
                <w:rtl/>
              </w:rPr>
              <w:t xml:space="preserve"> </w:t>
            </w:r>
            <w:r w:rsidRPr="00D72E33">
              <w:rPr>
                <w:rFonts w:cs="B Yekan" w:hint="eastAsia"/>
                <w:sz w:val="20"/>
                <w:szCs w:val="20"/>
                <w:rtl/>
              </w:rPr>
              <w:t>در</w:t>
            </w:r>
            <w:r w:rsidRPr="00D72E33">
              <w:rPr>
                <w:rFonts w:cs="B Yekan" w:hint="cs"/>
                <w:sz w:val="20"/>
                <w:szCs w:val="20"/>
                <w:rtl/>
              </w:rPr>
              <w:t>ی</w:t>
            </w:r>
            <w:r w:rsidRPr="00D72E33">
              <w:rPr>
                <w:rFonts w:cs="B Yekan" w:hint="eastAsia"/>
                <w:sz w:val="20"/>
                <w:szCs w:val="20"/>
                <w:rtl/>
              </w:rPr>
              <w:t>افت</w:t>
            </w:r>
            <w:r w:rsidRPr="00D72E33">
              <w:rPr>
                <w:rFonts w:cs="B Yekan"/>
                <w:sz w:val="20"/>
                <w:szCs w:val="20"/>
                <w:rtl/>
              </w:rPr>
              <w:t xml:space="preserve"> </w:t>
            </w:r>
            <w:r w:rsidRPr="00D72E33">
              <w:rPr>
                <w:rFonts w:cs="B Yekan" w:hint="eastAsia"/>
                <w:sz w:val="20"/>
                <w:szCs w:val="20"/>
                <w:rtl/>
              </w:rPr>
              <w:t>کند</w:t>
            </w:r>
            <w:r w:rsidR="00727873">
              <w:rPr>
                <w:rFonts w:cs="B Yekan" w:hint="cs"/>
                <w:sz w:val="20"/>
                <w:szCs w:val="20"/>
                <w:rtl/>
              </w:rPr>
              <w:t>؟</w:t>
            </w:r>
          </w:p>
          <w:p w:rsidR="00D72E33" w:rsidRPr="00D72E33" w:rsidRDefault="00D72E33" w:rsidP="00D72E33">
            <w:pPr>
              <w:bidi/>
              <w:jc w:val="both"/>
              <w:rPr>
                <w:rFonts w:cs="B Yekan"/>
                <w:sz w:val="20"/>
                <w:szCs w:val="20"/>
              </w:rPr>
            </w:pPr>
            <w:r w:rsidRPr="00D72E33">
              <w:rPr>
                <w:rFonts w:cs="B Yekan" w:hint="eastAsia"/>
                <w:sz w:val="20"/>
                <w:szCs w:val="20"/>
                <w:rtl/>
              </w:rPr>
              <w:t>نه</w:t>
            </w:r>
            <w:r w:rsidRPr="00D72E33">
              <w:rPr>
                <w:rFonts w:cs="B Yekan"/>
                <w:sz w:val="20"/>
                <w:szCs w:val="20"/>
                <w:rtl/>
              </w:rPr>
              <w:t xml:space="preserve"> </w:t>
            </w:r>
            <w:r w:rsidRPr="00D72E33">
              <w:rPr>
                <w:rFonts w:cs="B Yekan" w:hint="eastAsia"/>
                <w:sz w:val="20"/>
                <w:szCs w:val="20"/>
                <w:rtl/>
              </w:rPr>
              <w:t>تنها،</w:t>
            </w:r>
            <w:r w:rsidRPr="00D72E33">
              <w:rPr>
                <w:rFonts w:cs="B Yekan"/>
                <w:sz w:val="20"/>
                <w:szCs w:val="20"/>
                <w:rtl/>
              </w:rPr>
              <w:t xml:space="preserve"> </w:t>
            </w:r>
            <w:r w:rsidRPr="00D72E33">
              <w:rPr>
                <w:rFonts w:cs="B Yekan" w:hint="eastAsia"/>
                <w:sz w:val="20"/>
                <w:szCs w:val="20"/>
                <w:rtl/>
              </w:rPr>
              <w:t>موتورها</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جستجو</w:t>
            </w:r>
            <w:r w:rsidRPr="00D72E33">
              <w:rPr>
                <w:rFonts w:cs="B Yekan"/>
                <w:sz w:val="20"/>
                <w:szCs w:val="20"/>
                <w:rtl/>
              </w:rPr>
              <w:t xml:space="preserve"> </w:t>
            </w:r>
            <w:r w:rsidRPr="00D72E33">
              <w:rPr>
                <w:rFonts w:cs="B Yekan" w:hint="eastAsia"/>
                <w:sz w:val="20"/>
                <w:szCs w:val="20"/>
                <w:rtl/>
              </w:rPr>
              <w:t>تعداد</w:t>
            </w:r>
            <w:r w:rsidRPr="00D72E33">
              <w:rPr>
                <w:rFonts w:cs="B Yekan"/>
                <w:sz w:val="20"/>
                <w:szCs w:val="20"/>
                <w:rtl/>
              </w:rPr>
              <w:t xml:space="preserve"> </w:t>
            </w:r>
            <w:r w:rsidRPr="00D72E33">
              <w:rPr>
                <w:rFonts w:cs="B Yekan" w:hint="eastAsia"/>
                <w:sz w:val="20"/>
                <w:szCs w:val="20"/>
                <w:rtl/>
              </w:rPr>
              <w:t>ز</w:t>
            </w:r>
            <w:r w:rsidRPr="00D72E33">
              <w:rPr>
                <w:rFonts w:cs="B Yekan" w:hint="cs"/>
                <w:sz w:val="20"/>
                <w:szCs w:val="20"/>
                <w:rtl/>
              </w:rPr>
              <w:t>ی</w:t>
            </w:r>
            <w:r w:rsidRPr="00D72E33">
              <w:rPr>
                <w:rFonts w:cs="B Yekan" w:hint="eastAsia"/>
                <w:sz w:val="20"/>
                <w:szCs w:val="20"/>
                <w:rtl/>
              </w:rPr>
              <w:t>اد</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ل</w:t>
            </w:r>
            <w:r w:rsidRPr="00D72E33">
              <w:rPr>
                <w:rFonts w:cs="B Yekan" w:hint="cs"/>
                <w:sz w:val="20"/>
                <w:szCs w:val="20"/>
                <w:rtl/>
              </w:rPr>
              <w:t>ی</w:t>
            </w:r>
            <w:r w:rsidRPr="00D72E33">
              <w:rPr>
                <w:rFonts w:cs="B Yekan" w:hint="eastAsia"/>
                <w:sz w:val="20"/>
                <w:szCs w:val="20"/>
                <w:rtl/>
              </w:rPr>
              <w:t>نک</w:t>
            </w:r>
            <w:r w:rsidRPr="00D72E33">
              <w:rPr>
                <w:rFonts w:cs="B Yekan"/>
                <w:sz w:val="20"/>
                <w:szCs w:val="20"/>
                <w:rtl/>
              </w:rPr>
              <w:t xml:space="preserve"> </w:t>
            </w:r>
            <w:r w:rsidRPr="00D72E33">
              <w:rPr>
                <w:rFonts w:cs="B Yekan" w:hint="eastAsia"/>
                <w:sz w:val="20"/>
                <w:szCs w:val="20"/>
                <w:rtl/>
              </w:rPr>
              <w:t>ها</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خراب</w:t>
            </w:r>
            <w:r w:rsidRPr="00D72E33">
              <w:rPr>
                <w:rFonts w:cs="B Yekan"/>
                <w:sz w:val="20"/>
                <w:szCs w:val="20"/>
                <w:rtl/>
              </w:rPr>
              <w:t xml:space="preserve"> </w:t>
            </w:r>
            <w:r w:rsidRPr="00D72E33">
              <w:rPr>
                <w:rFonts w:cs="B Yekan" w:hint="eastAsia"/>
                <w:sz w:val="20"/>
                <w:szCs w:val="20"/>
                <w:rtl/>
              </w:rPr>
              <w:t>را</w:t>
            </w:r>
            <w:r w:rsidRPr="00D72E33">
              <w:rPr>
                <w:rFonts w:cs="B Yekan"/>
                <w:sz w:val="20"/>
                <w:szCs w:val="20"/>
                <w:rtl/>
              </w:rPr>
              <w:t xml:space="preserve"> </w:t>
            </w:r>
            <w:r w:rsidRPr="00D72E33">
              <w:rPr>
                <w:rFonts w:cs="B Yekan" w:hint="eastAsia"/>
                <w:sz w:val="20"/>
                <w:szCs w:val="20"/>
                <w:rtl/>
              </w:rPr>
              <w:t>به</w:t>
            </w:r>
            <w:r w:rsidRPr="00D72E33">
              <w:rPr>
                <w:rFonts w:cs="B Yekan"/>
                <w:sz w:val="20"/>
                <w:szCs w:val="20"/>
                <w:rtl/>
              </w:rPr>
              <w:t xml:space="preserve"> </w:t>
            </w:r>
            <w:r w:rsidRPr="00D72E33">
              <w:rPr>
                <w:rFonts w:cs="B Yekan" w:hint="eastAsia"/>
                <w:sz w:val="20"/>
                <w:szCs w:val="20"/>
                <w:rtl/>
              </w:rPr>
              <w:t>عنوان</w:t>
            </w:r>
            <w:r w:rsidRPr="00D72E33">
              <w:rPr>
                <w:rFonts w:cs="B Yekan"/>
                <w:sz w:val="20"/>
                <w:szCs w:val="20"/>
                <w:rtl/>
              </w:rPr>
              <w:t xml:space="preserve"> </w:t>
            </w:r>
            <w:r w:rsidRPr="00D72E33">
              <w:rPr>
                <w:rFonts w:cs="B Yekan" w:hint="cs"/>
                <w:sz w:val="20"/>
                <w:szCs w:val="20"/>
                <w:rtl/>
              </w:rPr>
              <w:t>ی</w:t>
            </w:r>
            <w:r w:rsidRPr="00D72E33">
              <w:rPr>
                <w:rFonts w:cs="B Yekan" w:hint="eastAsia"/>
                <w:sz w:val="20"/>
                <w:szCs w:val="20"/>
                <w:rtl/>
              </w:rPr>
              <w:t>ک</w:t>
            </w:r>
            <w:r w:rsidRPr="00D72E33">
              <w:rPr>
                <w:rFonts w:cs="B Yekan"/>
                <w:sz w:val="20"/>
                <w:szCs w:val="20"/>
                <w:rtl/>
              </w:rPr>
              <w:t xml:space="preserve"> </w:t>
            </w:r>
            <w:r w:rsidRPr="00D72E33">
              <w:rPr>
                <w:rFonts w:cs="B Yekan" w:hint="eastAsia"/>
                <w:sz w:val="20"/>
                <w:szCs w:val="20"/>
                <w:rtl/>
              </w:rPr>
              <w:t>س</w:t>
            </w:r>
            <w:r w:rsidRPr="00D72E33">
              <w:rPr>
                <w:rFonts w:cs="B Yekan" w:hint="cs"/>
                <w:sz w:val="20"/>
                <w:szCs w:val="20"/>
                <w:rtl/>
              </w:rPr>
              <w:t>ی</w:t>
            </w:r>
            <w:r w:rsidRPr="00D72E33">
              <w:rPr>
                <w:rFonts w:cs="B Yekan" w:hint="eastAsia"/>
                <w:sz w:val="20"/>
                <w:szCs w:val="20"/>
                <w:rtl/>
              </w:rPr>
              <w:t>گنال</w:t>
            </w:r>
            <w:r w:rsidRPr="00D72E33">
              <w:rPr>
                <w:rFonts w:cs="B Yekan"/>
                <w:sz w:val="20"/>
                <w:szCs w:val="20"/>
                <w:rtl/>
              </w:rPr>
              <w:t xml:space="preserve"> </w:t>
            </w:r>
            <w:r w:rsidRPr="00D72E33">
              <w:rPr>
                <w:rFonts w:cs="B Yekan" w:hint="eastAsia"/>
                <w:sz w:val="20"/>
                <w:szCs w:val="20"/>
                <w:rtl/>
              </w:rPr>
              <w:t>از</w:t>
            </w:r>
            <w:r w:rsidRPr="00D72E33">
              <w:rPr>
                <w:rFonts w:cs="B Yekan"/>
                <w:sz w:val="20"/>
                <w:szCs w:val="20"/>
                <w:rtl/>
              </w:rPr>
              <w:t xml:space="preserve"> </w:t>
            </w:r>
            <w:r w:rsidRPr="00D72E33">
              <w:rPr>
                <w:rFonts w:cs="B Yekan" w:hint="cs"/>
                <w:sz w:val="20"/>
                <w:szCs w:val="20"/>
                <w:rtl/>
              </w:rPr>
              <w:t>ی</w:t>
            </w:r>
            <w:r w:rsidRPr="00D72E33">
              <w:rPr>
                <w:rFonts w:cs="B Yekan" w:hint="eastAsia"/>
                <w:sz w:val="20"/>
                <w:szCs w:val="20"/>
                <w:rtl/>
              </w:rPr>
              <w:t>ک</w:t>
            </w:r>
            <w:r w:rsidRPr="00D72E33">
              <w:rPr>
                <w:rFonts w:cs="B Yekan"/>
                <w:sz w:val="20"/>
                <w:szCs w:val="20"/>
                <w:rtl/>
              </w:rPr>
              <w:t xml:space="preserve"> </w:t>
            </w:r>
            <w:r w:rsidRPr="00D72E33">
              <w:rPr>
                <w:rFonts w:cs="B Yekan" w:hint="eastAsia"/>
                <w:sz w:val="20"/>
                <w:szCs w:val="20"/>
                <w:rtl/>
              </w:rPr>
              <w:t>سا</w:t>
            </w:r>
            <w:r w:rsidRPr="00D72E33">
              <w:rPr>
                <w:rFonts w:cs="B Yekan" w:hint="cs"/>
                <w:sz w:val="20"/>
                <w:szCs w:val="20"/>
                <w:rtl/>
              </w:rPr>
              <w:t>ی</w:t>
            </w:r>
            <w:r w:rsidRPr="00D72E33">
              <w:rPr>
                <w:rFonts w:cs="B Yekan" w:hint="eastAsia"/>
                <w:sz w:val="20"/>
                <w:szCs w:val="20"/>
                <w:rtl/>
              </w:rPr>
              <w:t>ت</w:t>
            </w:r>
            <w:r w:rsidRPr="00D72E33">
              <w:rPr>
                <w:rFonts w:cs="B Yekan"/>
                <w:sz w:val="20"/>
                <w:szCs w:val="20"/>
                <w:rtl/>
              </w:rPr>
              <w:t xml:space="preserve"> </w:t>
            </w:r>
            <w:r w:rsidRPr="00D72E33">
              <w:rPr>
                <w:rFonts w:cs="B Yekan" w:hint="eastAsia"/>
                <w:sz w:val="20"/>
                <w:szCs w:val="20"/>
                <w:rtl/>
              </w:rPr>
              <w:t>قد</w:t>
            </w:r>
            <w:r w:rsidRPr="00D72E33">
              <w:rPr>
                <w:rFonts w:cs="B Yekan" w:hint="cs"/>
                <w:sz w:val="20"/>
                <w:szCs w:val="20"/>
                <w:rtl/>
              </w:rPr>
              <w:t>ی</w:t>
            </w:r>
            <w:r w:rsidRPr="00D72E33">
              <w:rPr>
                <w:rFonts w:cs="B Yekan" w:hint="eastAsia"/>
                <w:sz w:val="20"/>
                <w:szCs w:val="20"/>
                <w:rtl/>
              </w:rPr>
              <w:t>م</w:t>
            </w:r>
            <w:r w:rsidRPr="00D72E33">
              <w:rPr>
                <w:rFonts w:cs="B Yekan" w:hint="cs"/>
                <w:sz w:val="20"/>
                <w:szCs w:val="20"/>
                <w:rtl/>
              </w:rPr>
              <w:t>ی</w:t>
            </w:r>
            <w:r w:rsidRPr="00D72E33">
              <w:rPr>
                <w:rFonts w:cs="B Yekan"/>
                <w:sz w:val="20"/>
                <w:szCs w:val="20"/>
                <w:rtl/>
              </w:rPr>
              <w:t xml:space="preserve"> </w:t>
            </w:r>
            <w:r w:rsidR="00727873">
              <w:rPr>
                <w:rFonts w:cs="B Yekan" w:hint="cs"/>
                <w:sz w:val="20"/>
                <w:szCs w:val="20"/>
                <w:rtl/>
              </w:rPr>
              <w:t>با نوعی</w:t>
            </w:r>
            <w:r w:rsidRPr="00D72E33">
              <w:rPr>
                <w:rFonts w:cs="B Yekan"/>
                <w:sz w:val="20"/>
                <w:szCs w:val="20"/>
                <w:rtl/>
              </w:rPr>
              <w:t xml:space="preserve"> </w:t>
            </w:r>
            <w:r w:rsidRPr="00D72E33">
              <w:rPr>
                <w:rFonts w:cs="B Yekan" w:hint="eastAsia"/>
                <w:sz w:val="20"/>
                <w:szCs w:val="20"/>
                <w:rtl/>
              </w:rPr>
              <w:t>غفلت</w:t>
            </w:r>
            <w:r w:rsidRPr="00D72E33">
              <w:rPr>
                <w:rFonts w:cs="B Yekan"/>
                <w:sz w:val="20"/>
                <w:szCs w:val="20"/>
                <w:rtl/>
              </w:rPr>
              <w:t xml:space="preserve"> </w:t>
            </w:r>
            <w:r w:rsidRPr="00D72E33">
              <w:rPr>
                <w:rFonts w:cs="B Yekan" w:hint="eastAsia"/>
                <w:sz w:val="20"/>
                <w:szCs w:val="20"/>
                <w:rtl/>
              </w:rPr>
              <w:t>مورد</w:t>
            </w:r>
            <w:r w:rsidRPr="00D72E33">
              <w:rPr>
                <w:rFonts w:cs="B Yekan"/>
                <w:sz w:val="20"/>
                <w:szCs w:val="20"/>
                <w:rtl/>
              </w:rPr>
              <w:t xml:space="preserve"> </w:t>
            </w:r>
            <w:r w:rsidRPr="00D72E33">
              <w:rPr>
                <w:rFonts w:cs="B Yekan" w:hint="eastAsia"/>
                <w:sz w:val="20"/>
                <w:szCs w:val="20"/>
                <w:rtl/>
              </w:rPr>
              <w:t>توجه</w:t>
            </w:r>
            <w:r w:rsidRPr="00D72E33">
              <w:rPr>
                <w:rFonts w:cs="B Yekan"/>
                <w:sz w:val="20"/>
                <w:szCs w:val="20"/>
                <w:rtl/>
              </w:rPr>
              <w:t xml:space="preserve"> </w:t>
            </w:r>
            <w:r w:rsidRPr="00D72E33">
              <w:rPr>
                <w:rFonts w:cs="B Yekan" w:hint="eastAsia"/>
                <w:sz w:val="20"/>
                <w:szCs w:val="20"/>
                <w:rtl/>
              </w:rPr>
              <w:t>قرار</w:t>
            </w:r>
            <w:r w:rsidRPr="00D72E33">
              <w:rPr>
                <w:rFonts w:cs="B Yekan"/>
                <w:sz w:val="20"/>
                <w:szCs w:val="20"/>
                <w:rtl/>
              </w:rPr>
              <w:t xml:space="preserve"> </w:t>
            </w:r>
            <w:r w:rsidRPr="00D72E33">
              <w:rPr>
                <w:rFonts w:cs="B Yekan" w:hint="eastAsia"/>
                <w:sz w:val="20"/>
                <w:szCs w:val="20"/>
                <w:rtl/>
              </w:rPr>
              <w:t>م</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دهند</w:t>
            </w:r>
            <w:r w:rsidRPr="00D72E33">
              <w:rPr>
                <w:rFonts w:cs="B Yekan"/>
                <w:sz w:val="20"/>
                <w:szCs w:val="20"/>
                <w:rtl/>
              </w:rPr>
              <w:t xml:space="preserve"> </w:t>
            </w:r>
            <w:r w:rsidRPr="00D72E33">
              <w:rPr>
                <w:rFonts w:cs="B Yekan" w:hint="eastAsia"/>
                <w:sz w:val="20"/>
                <w:szCs w:val="20"/>
                <w:rtl/>
              </w:rPr>
              <w:t>و</w:t>
            </w:r>
            <w:r w:rsidRPr="00D72E33">
              <w:rPr>
                <w:rFonts w:cs="B Yekan"/>
                <w:sz w:val="20"/>
                <w:szCs w:val="20"/>
                <w:rtl/>
              </w:rPr>
              <w:t xml:space="preserve"> </w:t>
            </w:r>
            <w:r w:rsidRPr="00D72E33">
              <w:rPr>
                <w:rFonts w:cs="B Yekan" w:hint="eastAsia"/>
                <w:sz w:val="20"/>
                <w:szCs w:val="20"/>
                <w:rtl/>
              </w:rPr>
              <w:t>ا</w:t>
            </w:r>
            <w:r w:rsidRPr="00D72E33">
              <w:rPr>
                <w:rFonts w:cs="B Yekan" w:hint="cs"/>
                <w:sz w:val="20"/>
                <w:szCs w:val="20"/>
                <w:rtl/>
              </w:rPr>
              <w:t>ی</w:t>
            </w:r>
            <w:r w:rsidRPr="00D72E33">
              <w:rPr>
                <w:rFonts w:cs="B Yekan" w:hint="eastAsia"/>
                <w:sz w:val="20"/>
                <w:szCs w:val="20"/>
                <w:rtl/>
              </w:rPr>
              <w:t>ن</w:t>
            </w:r>
            <w:r w:rsidRPr="00D72E33">
              <w:rPr>
                <w:rFonts w:cs="B Yekan"/>
                <w:sz w:val="20"/>
                <w:szCs w:val="20"/>
                <w:rtl/>
              </w:rPr>
              <w:t xml:space="preserve"> </w:t>
            </w:r>
            <w:r w:rsidRPr="00D72E33">
              <w:rPr>
                <w:rFonts w:cs="B Yekan" w:hint="eastAsia"/>
                <w:sz w:val="20"/>
                <w:szCs w:val="20"/>
                <w:rtl/>
              </w:rPr>
              <w:t>م</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تواند</w:t>
            </w:r>
            <w:r w:rsidRPr="00D72E33">
              <w:rPr>
                <w:rFonts w:cs="B Yekan"/>
                <w:sz w:val="20"/>
                <w:szCs w:val="20"/>
                <w:rtl/>
              </w:rPr>
              <w:t xml:space="preserve"> </w:t>
            </w:r>
            <w:r w:rsidRPr="00D72E33">
              <w:rPr>
                <w:rFonts w:cs="B Yekan" w:hint="eastAsia"/>
                <w:sz w:val="20"/>
                <w:szCs w:val="20"/>
                <w:rtl/>
              </w:rPr>
              <w:t>رتبه</w:t>
            </w:r>
            <w:r w:rsidRPr="00D72E33">
              <w:rPr>
                <w:rFonts w:cs="B Yekan"/>
                <w:sz w:val="20"/>
                <w:szCs w:val="20"/>
                <w:rtl/>
              </w:rPr>
              <w:t xml:space="preserve"> </w:t>
            </w:r>
            <w:r w:rsidRPr="00D72E33">
              <w:rPr>
                <w:rFonts w:cs="B Yekan" w:hint="eastAsia"/>
                <w:sz w:val="20"/>
                <w:szCs w:val="20"/>
                <w:rtl/>
              </w:rPr>
              <w:t>بند</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جستجوگرها</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شما</w:t>
            </w:r>
            <w:r w:rsidRPr="00D72E33">
              <w:rPr>
                <w:rFonts w:cs="B Yekan"/>
                <w:sz w:val="20"/>
                <w:szCs w:val="20"/>
                <w:rtl/>
              </w:rPr>
              <w:t xml:space="preserve"> </w:t>
            </w:r>
            <w:r w:rsidRPr="00D72E33">
              <w:rPr>
                <w:rFonts w:cs="B Yekan" w:hint="eastAsia"/>
                <w:sz w:val="20"/>
                <w:szCs w:val="20"/>
                <w:rtl/>
              </w:rPr>
              <w:t>را</w:t>
            </w:r>
            <w:r w:rsidRPr="00D72E33">
              <w:rPr>
                <w:rFonts w:cs="B Yekan"/>
                <w:sz w:val="20"/>
                <w:szCs w:val="20"/>
                <w:rtl/>
              </w:rPr>
              <w:t xml:space="preserve"> </w:t>
            </w:r>
            <w:r w:rsidRPr="00D72E33">
              <w:rPr>
                <w:rFonts w:cs="B Yekan" w:hint="eastAsia"/>
                <w:sz w:val="20"/>
                <w:szCs w:val="20"/>
                <w:rtl/>
              </w:rPr>
              <w:t>تحت</w:t>
            </w:r>
            <w:r w:rsidRPr="00D72E33">
              <w:rPr>
                <w:rFonts w:cs="B Yekan"/>
                <w:sz w:val="20"/>
                <w:szCs w:val="20"/>
                <w:rtl/>
              </w:rPr>
              <w:t xml:space="preserve"> </w:t>
            </w:r>
            <w:r w:rsidRPr="00D72E33">
              <w:rPr>
                <w:rFonts w:cs="B Yekan" w:hint="eastAsia"/>
                <w:sz w:val="20"/>
                <w:szCs w:val="20"/>
                <w:rtl/>
              </w:rPr>
              <w:t>تاث</w:t>
            </w:r>
            <w:r w:rsidRPr="00D72E33">
              <w:rPr>
                <w:rFonts w:cs="B Yekan" w:hint="cs"/>
                <w:sz w:val="20"/>
                <w:szCs w:val="20"/>
                <w:rtl/>
              </w:rPr>
              <w:t>ی</w:t>
            </w:r>
            <w:r w:rsidRPr="00D72E33">
              <w:rPr>
                <w:rFonts w:cs="B Yekan" w:hint="eastAsia"/>
                <w:sz w:val="20"/>
                <w:szCs w:val="20"/>
                <w:rtl/>
              </w:rPr>
              <w:t>ر</w:t>
            </w:r>
            <w:r w:rsidRPr="00D72E33">
              <w:rPr>
                <w:rFonts w:cs="B Yekan"/>
                <w:sz w:val="20"/>
                <w:szCs w:val="20"/>
                <w:rtl/>
              </w:rPr>
              <w:t xml:space="preserve"> </w:t>
            </w:r>
            <w:r w:rsidRPr="00D72E33">
              <w:rPr>
                <w:rFonts w:cs="B Yekan" w:hint="eastAsia"/>
                <w:sz w:val="20"/>
                <w:szCs w:val="20"/>
                <w:rtl/>
              </w:rPr>
              <w:t>قرار</w:t>
            </w:r>
            <w:r w:rsidRPr="00D72E33">
              <w:rPr>
                <w:rFonts w:cs="B Yekan"/>
                <w:sz w:val="20"/>
                <w:szCs w:val="20"/>
                <w:rtl/>
              </w:rPr>
              <w:t xml:space="preserve"> </w:t>
            </w:r>
            <w:r w:rsidRPr="00D72E33">
              <w:rPr>
                <w:rFonts w:cs="B Yekan" w:hint="eastAsia"/>
                <w:sz w:val="20"/>
                <w:szCs w:val="20"/>
                <w:rtl/>
              </w:rPr>
              <w:t>دهد</w:t>
            </w:r>
            <w:r w:rsidRPr="00D72E33">
              <w:rPr>
                <w:rFonts w:cs="B Yekan"/>
                <w:sz w:val="20"/>
                <w:szCs w:val="20"/>
              </w:rPr>
              <w:t>.</w:t>
            </w:r>
          </w:p>
          <w:p w:rsidR="00D72E33" w:rsidRPr="00D72E33" w:rsidRDefault="00D72E33" w:rsidP="00D72E33">
            <w:pPr>
              <w:bidi/>
              <w:jc w:val="both"/>
              <w:rPr>
                <w:rFonts w:cs="B Yekan"/>
                <w:sz w:val="20"/>
                <w:szCs w:val="20"/>
              </w:rPr>
            </w:pPr>
            <w:r w:rsidRPr="00D72E33">
              <w:rPr>
                <w:rFonts w:cs="B Yekan" w:hint="eastAsia"/>
                <w:sz w:val="20"/>
                <w:szCs w:val="20"/>
                <w:rtl/>
              </w:rPr>
              <w:t>خوشبختانه،</w:t>
            </w:r>
            <w:r w:rsidRPr="00D72E33">
              <w:rPr>
                <w:rFonts w:cs="B Yekan"/>
                <w:sz w:val="20"/>
                <w:szCs w:val="20"/>
                <w:rtl/>
              </w:rPr>
              <w:t xml:space="preserve"> </w:t>
            </w:r>
            <w:r w:rsidRPr="00D72E33">
              <w:rPr>
                <w:rFonts w:cs="B Yekan" w:hint="eastAsia"/>
                <w:sz w:val="20"/>
                <w:szCs w:val="20"/>
                <w:rtl/>
              </w:rPr>
              <w:t>شما</w:t>
            </w:r>
            <w:r w:rsidRPr="00D72E33">
              <w:rPr>
                <w:rFonts w:cs="B Yekan"/>
                <w:sz w:val="20"/>
                <w:szCs w:val="20"/>
                <w:rtl/>
              </w:rPr>
              <w:t xml:space="preserve"> </w:t>
            </w:r>
            <w:r w:rsidRPr="00D72E33">
              <w:rPr>
                <w:rFonts w:cs="B Yekan" w:hint="eastAsia"/>
                <w:sz w:val="20"/>
                <w:szCs w:val="20"/>
                <w:rtl/>
              </w:rPr>
              <w:t>مجبور</w:t>
            </w:r>
            <w:r w:rsidRPr="00D72E33">
              <w:rPr>
                <w:rFonts w:cs="B Yekan"/>
                <w:sz w:val="20"/>
                <w:szCs w:val="20"/>
                <w:rtl/>
              </w:rPr>
              <w:t xml:space="preserve"> </w:t>
            </w:r>
            <w:r w:rsidRPr="00D72E33">
              <w:rPr>
                <w:rFonts w:cs="B Yekan" w:hint="eastAsia"/>
                <w:sz w:val="20"/>
                <w:szCs w:val="20"/>
                <w:rtl/>
              </w:rPr>
              <w:t>ن</w:t>
            </w:r>
            <w:r w:rsidRPr="00D72E33">
              <w:rPr>
                <w:rFonts w:cs="B Yekan" w:hint="cs"/>
                <w:sz w:val="20"/>
                <w:szCs w:val="20"/>
                <w:rtl/>
              </w:rPr>
              <w:t>ی</w:t>
            </w:r>
            <w:r w:rsidRPr="00D72E33">
              <w:rPr>
                <w:rFonts w:cs="B Yekan" w:hint="eastAsia"/>
                <w:sz w:val="20"/>
                <w:szCs w:val="20"/>
                <w:rtl/>
              </w:rPr>
              <w:t>ست</w:t>
            </w:r>
            <w:r w:rsidRPr="00D72E33">
              <w:rPr>
                <w:rFonts w:cs="B Yekan" w:hint="cs"/>
                <w:sz w:val="20"/>
                <w:szCs w:val="20"/>
                <w:rtl/>
              </w:rPr>
              <w:t>ی</w:t>
            </w:r>
            <w:r w:rsidRPr="00D72E33">
              <w:rPr>
                <w:rFonts w:cs="B Yekan" w:hint="eastAsia"/>
                <w:sz w:val="20"/>
                <w:szCs w:val="20"/>
                <w:rtl/>
              </w:rPr>
              <w:t>د</w:t>
            </w:r>
            <w:r w:rsidRPr="00D72E33">
              <w:rPr>
                <w:rFonts w:cs="B Yekan"/>
                <w:sz w:val="20"/>
                <w:szCs w:val="20"/>
                <w:rtl/>
              </w:rPr>
              <w:t xml:space="preserve"> </w:t>
            </w:r>
            <w:r w:rsidRPr="00D72E33">
              <w:rPr>
                <w:rFonts w:cs="B Yekan" w:hint="eastAsia"/>
                <w:sz w:val="20"/>
                <w:szCs w:val="20"/>
                <w:rtl/>
              </w:rPr>
              <w:t>از</w:t>
            </w:r>
            <w:r w:rsidRPr="00D72E33">
              <w:rPr>
                <w:rFonts w:cs="B Yekan"/>
                <w:sz w:val="20"/>
                <w:szCs w:val="20"/>
                <w:rtl/>
              </w:rPr>
              <w:t xml:space="preserve"> </w:t>
            </w:r>
            <w:r w:rsidRPr="00D72E33">
              <w:rPr>
                <w:rFonts w:cs="B Yekan" w:hint="eastAsia"/>
                <w:sz w:val="20"/>
                <w:szCs w:val="20"/>
                <w:rtl/>
              </w:rPr>
              <w:t>طر</w:t>
            </w:r>
            <w:r w:rsidRPr="00D72E33">
              <w:rPr>
                <w:rFonts w:cs="B Yekan" w:hint="cs"/>
                <w:sz w:val="20"/>
                <w:szCs w:val="20"/>
                <w:rtl/>
              </w:rPr>
              <w:t>ی</w:t>
            </w:r>
            <w:r w:rsidRPr="00D72E33">
              <w:rPr>
                <w:rFonts w:cs="B Yekan" w:hint="eastAsia"/>
                <w:sz w:val="20"/>
                <w:szCs w:val="20"/>
                <w:rtl/>
              </w:rPr>
              <w:t>ق</w:t>
            </w:r>
            <w:r w:rsidRPr="00D72E33">
              <w:rPr>
                <w:rFonts w:cs="B Yekan"/>
                <w:sz w:val="20"/>
                <w:szCs w:val="20"/>
                <w:rtl/>
              </w:rPr>
              <w:t xml:space="preserve"> </w:t>
            </w:r>
            <w:r w:rsidRPr="00D72E33">
              <w:rPr>
                <w:rFonts w:cs="B Yekan" w:hint="eastAsia"/>
                <w:sz w:val="20"/>
                <w:szCs w:val="20"/>
                <w:rtl/>
              </w:rPr>
              <w:t>هر</w:t>
            </w:r>
            <w:r w:rsidRPr="00D72E33">
              <w:rPr>
                <w:rFonts w:cs="B Yekan"/>
                <w:sz w:val="20"/>
                <w:szCs w:val="20"/>
                <w:rtl/>
              </w:rPr>
              <w:t xml:space="preserve"> </w:t>
            </w:r>
            <w:r w:rsidRPr="00D72E33">
              <w:rPr>
                <w:rFonts w:cs="B Yekan" w:hint="eastAsia"/>
                <w:sz w:val="20"/>
                <w:szCs w:val="20"/>
                <w:rtl/>
              </w:rPr>
              <w:t>صفحه</w:t>
            </w:r>
            <w:r w:rsidRPr="00D72E33">
              <w:rPr>
                <w:rFonts w:cs="B Yekan"/>
                <w:sz w:val="20"/>
                <w:szCs w:val="20"/>
                <w:rtl/>
              </w:rPr>
              <w:t xml:space="preserve"> </w:t>
            </w:r>
            <w:r w:rsidRPr="00D72E33">
              <w:rPr>
                <w:rFonts w:cs="B Yekan" w:hint="eastAsia"/>
                <w:sz w:val="20"/>
                <w:szCs w:val="20"/>
                <w:rtl/>
              </w:rPr>
              <w:t>ا</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در</w:t>
            </w:r>
            <w:r w:rsidRPr="00D72E33">
              <w:rPr>
                <w:rFonts w:cs="B Yekan"/>
                <w:sz w:val="20"/>
                <w:szCs w:val="20"/>
                <w:rtl/>
              </w:rPr>
              <w:t xml:space="preserve"> </w:t>
            </w:r>
            <w:r w:rsidRPr="00D72E33">
              <w:rPr>
                <w:rFonts w:cs="B Yekan" w:hint="eastAsia"/>
                <w:sz w:val="20"/>
                <w:szCs w:val="20"/>
                <w:rtl/>
              </w:rPr>
              <w:t>وب</w:t>
            </w:r>
            <w:r w:rsidRPr="00D72E33">
              <w:rPr>
                <w:rFonts w:cs="B Yekan"/>
                <w:sz w:val="20"/>
                <w:szCs w:val="20"/>
                <w:rtl/>
              </w:rPr>
              <w:t xml:space="preserve"> </w:t>
            </w:r>
            <w:r w:rsidRPr="00D72E33">
              <w:rPr>
                <w:rFonts w:cs="B Yekan" w:hint="eastAsia"/>
                <w:sz w:val="20"/>
                <w:szCs w:val="20"/>
                <w:rtl/>
              </w:rPr>
              <w:t>سا</w:t>
            </w:r>
            <w:r w:rsidRPr="00D72E33">
              <w:rPr>
                <w:rFonts w:cs="B Yekan" w:hint="cs"/>
                <w:sz w:val="20"/>
                <w:szCs w:val="20"/>
                <w:rtl/>
              </w:rPr>
              <w:t>ی</w:t>
            </w:r>
            <w:r w:rsidRPr="00D72E33">
              <w:rPr>
                <w:rFonts w:cs="B Yekan" w:hint="eastAsia"/>
                <w:sz w:val="20"/>
                <w:szCs w:val="20"/>
                <w:rtl/>
              </w:rPr>
              <w:t>ت</w:t>
            </w:r>
            <w:r w:rsidRPr="00D72E33">
              <w:rPr>
                <w:rFonts w:cs="B Yekan"/>
                <w:sz w:val="20"/>
                <w:szCs w:val="20"/>
                <w:rtl/>
              </w:rPr>
              <w:t xml:space="preserve"> </w:t>
            </w:r>
            <w:r w:rsidRPr="00D72E33">
              <w:rPr>
                <w:rFonts w:cs="B Yekan" w:hint="eastAsia"/>
                <w:sz w:val="20"/>
                <w:szCs w:val="20"/>
                <w:rtl/>
              </w:rPr>
              <w:t>خود</w:t>
            </w:r>
            <w:r w:rsidRPr="00D72E33">
              <w:rPr>
                <w:rFonts w:cs="B Yekan"/>
                <w:sz w:val="20"/>
                <w:szCs w:val="20"/>
                <w:rtl/>
              </w:rPr>
              <w:t xml:space="preserve"> </w:t>
            </w:r>
            <w:r w:rsidRPr="00D72E33">
              <w:rPr>
                <w:rFonts w:cs="B Yekan" w:hint="eastAsia"/>
                <w:sz w:val="20"/>
                <w:szCs w:val="20"/>
                <w:rtl/>
              </w:rPr>
              <w:t>برو</w:t>
            </w:r>
            <w:r w:rsidRPr="00D72E33">
              <w:rPr>
                <w:rFonts w:cs="B Yekan" w:hint="cs"/>
                <w:sz w:val="20"/>
                <w:szCs w:val="20"/>
                <w:rtl/>
              </w:rPr>
              <w:t>ی</w:t>
            </w:r>
            <w:r w:rsidRPr="00D72E33">
              <w:rPr>
                <w:rFonts w:cs="B Yekan" w:hint="eastAsia"/>
                <w:sz w:val="20"/>
                <w:szCs w:val="20"/>
                <w:rtl/>
              </w:rPr>
              <w:t>د</w:t>
            </w:r>
            <w:r w:rsidRPr="00D72E33">
              <w:rPr>
                <w:rFonts w:cs="B Yekan"/>
                <w:sz w:val="20"/>
                <w:szCs w:val="20"/>
                <w:rtl/>
              </w:rPr>
              <w:t xml:space="preserve"> </w:t>
            </w:r>
            <w:r w:rsidRPr="00D72E33">
              <w:rPr>
                <w:rFonts w:cs="B Yekan" w:hint="eastAsia"/>
                <w:sz w:val="20"/>
                <w:szCs w:val="20"/>
                <w:rtl/>
              </w:rPr>
              <w:t>و</w:t>
            </w:r>
            <w:r w:rsidRPr="00D72E33">
              <w:rPr>
                <w:rFonts w:cs="B Yekan"/>
                <w:sz w:val="20"/>
                <w:szCs w:val="20"/>
                <w:rtl/>
              </w:rPr>
              <w:t xml:space="preserve"> </w:t>
            </w:r>
            <w:r w:rsidRPr="00D72E33">
              <w:rPr>
                <w:rFonts w:cs="B Yekan" w:hint="eastAsia"/>
                <w:sz w:val="20"/>
                <w:szCs w:val="20"/>
                <w:rtl/>
              </w:rPr>
              <w:t>ل</w:t>
            </w:r>
            <w:r w:rsidRPr="00D72E33">
              <w:rPr>
                <w:rFonts w:cs="B Yekan" w:hint="cs"/>
                <w:sz w:val="20"/>
                <w:szCs w:val="20"/>
                <w:rtl/>
              </w:rPr>
              <w:t>ی</w:t>
            </w:r>
            <w:r w:rsidRPr="00D72E33">
              <w:rPr>
                <w:rFonts w:cs="B Yekan" w:hint="eastAsia"/>
                <w:sz w:val="20"/>
                <w:szCs w:val="20"/>
                <w:rtl/>
              </w:rPr>
              <w:t>نک</w:t>
            </w:r>
            <w:r w:rsidRPr="00D72E33">
              <w:rPr>
                <w:rFonts w:cs="B Yekan"/>
                <w:sz w:val="20"/>
                <w:szCs w:val="20"/>
                <w:rtl/>
              </w:rPr>
              <w:t xml:space="preserve"> </w:t>
            </w:r>
            <w:r w:rsidRPr="00D72E33">
              <w:rPr>
                <w:rFonts w:cs="B Yekan" w:hint="eastAsia"/>
                <w:sz w:val="20"/>
                <w:szCs w:val="20"/>
                <w:rtl/>
              </w:rPr>
              <w:t>ها</w:t>
            </w:r>
            <w:r w:rsidRPr="00D72E33">
              <w:rPr>
                <w:rFonts w:cs="B Yekan"/>
                <w:sz w:val="20"/>
                <w:szCs w:val="20"/>
                <w:rtl/>
              </w:rPr>
              <w:t xml:space="preserve"> </w:t>
            </w:r>
            <w:r w:rsidRPr="00D72E33">
              <w:rPr>
                <w:rFonts w:cs="B Yekan" w:hint="eastAsia"/>
                <w:sz w:val="20"/>
                <w:szCs w:val="20"/>
                <w:rtl/>
              </w:rPr>
              <w:t>را</w:t>
            </w:r>
            <w:r w:rsidRPr="00D72E33">
              <w:rPr>
                <w:rFonts w:cs="B Yekan"/>
                <w:sz w:val="20"/>
                <w:szCs w:val="20"/>
                <w:rtl/>
              </w:rPr>
              <w:t xml:space="preserve"> </w:t>
            </w:r>
            <w:r w:rsidRPr="00D72E33">
              <w:rPr>
                <w:rFonts w:cs="B Yekan" w:hint="eastAsia"/>
                <w:sz w:val="20"/>
                <w:szCs w:val="20"/>
                <w:rtl/>
              </w:rPr>
              <w:t>به</w:t>
            </w:r>
            <w:r w:rsidRPr="00D72E33">
              <w:rPr>
                <w:rFonts w:cs="B Yekan"/>
                <w:sz w:val="20"/>
                <w:szCs w:val="20"/>
                <w:rtl/>
              </w:rPr>
              <w:t xml:space="preserve"> </w:t>
            </w:r>
            <w:r w:rsidRPr="00D72E33">
              <w:rPr>
                <w:rFonts w:cs="B Yekan" w:hint="eastAsia"/>
                <w:sz w:val="20"/>
                <w:szCs w:val="20"/>
                <w:rtl/>
              </w:rPr>
              <w:t>صورت</w:t>
            </w:r>
            <w:r w:rsidRPr="00D72E33">
              <w:rPr>
                <w:rFonts w:cs="B Yekan"/>
                <w:sz w:val="20"/>
                <w:szCs w:val="20"/>
                <w:rtl/>
              </w:rPr>
              <w:t xml:space="preserve"> </w:t>
            </w:r>
            <w:r w:rsidRPr="00D72E33">
              <w:rPr>
                <w:rFonts w:cs="B Yekan" w:hint="eastAsia"/>
                <w:sz w:val="20"/>
                <w:szCs w:val="20"/>
                <w:rtl/>
              </w:rPr>
              <w:t>دست</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آزما</w:t>
            </w:r>
            <w:r w:rsidRPr="00D72E33">
              <w:rPr>
                <w:rFonts w:cs="B Yekan" w:hint="cs"/>
                <w:sz w:val="20"/>
                <w:szCs w:val="20"/>
                <w:rtl/>
              </w:rPr>
              <w:t>ی</w:t>
            </w:r>
            <w:r w:rsidRPr="00D72E33">
              <w:rPr>
                <w:rFonts w:cs="B Yekan" w:hint="eastAsia"/>
                <w:sz w:val="20"/>
                <w:szCs w:val="20"/>
                <w:rtl/>
              </w:rPr>
              <w:t>ش</w:t>
            </w:r>
            <w:r w:rsidRPr="00D72E33">
              <w:rPr>
                <w:rFonts w:cs="B Yekan"/>
                <w:sz w:val="20"/>
                <w:szCs w:val="20"/>
                <w:rtl/>
              </w:rPr>
              <w:t xml:space="preserve"> </w:t>
            </w:r>
            <w:r w:rsidRPr="00D72E33">
              <w:rPr>
                <w:rFonts w:cs="B Yekan" w:hint="eastAsia"/>
                <w:sz w:val="20"/>
                <w:szCs w:val="20"/>
                <w:rtl/>
              </w:rPr>
              <w:t>کن</w:t>
            </w:r>
            <w:r w:rsidRPr="00D72E33">
              <w:rPr>
                <w:rFonts w:cs="B Yekan" w:hint="cs"/>
                <w:sz w:val="20"/>
                <w:szCs w:val="20"/>
                <w:rtl/>
              </w:rPr>
              <w:t>ی</w:t>
            </w:r>
            <w:r w:rsidRPr="00D72E33">
              <w:rPr>
                <w:rFonts w:cs="B Yekan" w:hint="eastAsia"/>
                <w:sz w:val="20"/>
                <w:szCs w:val="20"/>
                <w:rtl/>
              </w:rPr>
              <w:t>د</w:t>
            </w:r>
            <w:r w:rsidRPr="00D72E33">
              <w:rPr>
                <w:rFonts w:cs="B Yekan"/>
                <w:sz w:val="20"/>
                <w:szCs w:val="20"/>
                <w:rtl/>
              </w:rPr>
              <w:t xml:space="preserve">. </w:t>
            </w:r>
            <w:r w:rsidRPr="00D72E33">
              <w:rPr>
                <w:rFonts w:cs="B Yekan" w:hint="eastAsia"/>
                <w:sz w:val="20"/>
                <w:szCs w:val="20"/>
                <w:rtl/>
              </w:rPr>
              <w:t>بس</w:t>
            </w:r>
            <w:r w:rsidRPr="00D72E33">
              <w:rPr>
                <w:rFonts w:cs="B Yekan" w:hint="cs"/>
                <w:sz w:val="20"/>
                <w:szCs w:val="20"/>
                <w:rtl/>
              </w:rPr>
              <w:t>ی</w:t>
            </w:r>
            <w:r w:rsidRPr="00D72E33">
              <w:rPr>
                <w:rFonts w:cs="B Yekan" w:hint="eastAsia"/>
                <w:sz w:val="20"/>
                <w:szCs w:val="20"/>
                <w:rtl/>
              </w:rPr>
              <w:t>ار</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از</w:t>
            </w:r>
            <w:r w:rsidRPr="00D72E33">
              <w:rPr>
                <w:rFonts w:cs="B Yekan"/>
                <w:sz w:val="20"/>
                <w:szCs w:val="20"/>
                <w:rtl/>
              </w:rPr>
              <w:t xml:space="preserve"> </w:t>
            </w:r>
            <w:r w:rsidRPr="00D72E33">
              <w:rPr>
                <w:rFonts w:cs="B Yekan" w:hint="eastAsia"/>
                <w:sz w:val="20"/>
                <w:szCs w:val="20"/>
                <w:rtl/>
              </w:rPr>
              <w:t>ابزارها</w:t>
            </w:r>
            <w:r w:rsidRPr="00D72E33">
              <w:rPr>
                <w:rFonts w:cs="B Yekan"/>
                <w:sz w:val="20"/>
                <w:szCs w:val="20"/>
                <w:rtl/>
              </w:rPr>
              <w:t xml:space="preserve"> </w:t>
            </w:r>
            <w:r w:rsidRPr="00D72E33">
              <w:rPr>
                <w:rFonts w:cs="B Yekan" w:hint="eastAsia"/>
                <w:sz w:val="20"/>
                <w:szCs w:val="20"/>
                <w:rtl/>
              </w:rPr>
              <w:t>و</w:t>
            </w:r>
            <w:r w:rsidRPr="00D72E33">
              <w:rPr>
                <w:rFonts w:cs="B Yekan"/>
                <w:sz w:val="20"/>
                <w:szCs w:val="20"/>
                <w:rtl/>
              </w:rPr>
              <w:t xml:space="preserve"> </w:t>
            </w:r>
            <w:r w:rsidRPr="00D72E33">
              <w:rPr>
                <w:rFonts w:cs="B Yekan" w:hint="eastAsia"/>
                <w:sz w:val="20"/>
                <w:szCs w:val="20"/>
                <w:rtl/>
              </w:rPr>
              <w:t>برنامه</w:t>
            </w:r>
            <w:r w:rsidRPr="00D72E33">
              <w:rPr>
                <w:rFonts w:cs="B Yekan"/>
                <w:sz w:val="20"/>
                <w:szCs w:val="20"/>
                <w:rtl/>
              </w:rPr>
              <w:t xml:space="preserve"> </w:t>
            </w:r>
            <w:r w:rsidRPr="00D72E33">
              <w:rPr>
                <w:rFonts w:cs="B Yekan" w:hint="eastAsia"/>
                <w:sz w:val="20"/>
                <w:szCs w:val="20"/>
                <w:rtl/>
              </w:rPr>
              <w:t>ها</w:t>
            </w:r>
            <w:r w:rsidRPr="00D72E33">
              <w:rPr>
                <w:rFonts w:cs="B Yekan"/>
                <w:sz w:val="20"/>
                <w:szCs w:val="20"/>
                <w:rtl/>
              </w:rPr>
              <w:t xml:space="preserve"> </w:t>
            </w:r>
            <w:r w:rsidRPr="00D72E33">
              <w:rPr>
                <w:rFonts w:cs="B Yekan" w:hint="eastAsia"/>
                <w:sz w:val="20"/>
                <w:szCs w:val="20"/>
                <w:rtl/>
              </w:rPr>
              <w:t>برا</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کمک</w:t>
            </w:r>
            <w:r w:rsidRPr="00D72E33">
              <w:rPr>
                <w:rFonts w:cs="B Yekan"/>
                <w:sz w:val="20"/>
                <w:szCs w:val="20"/>
                <w:rtl/>
              </w:rPr>
              <w:t xml:space="preserve"> </w:t>
            </w:r>
            <w:r w:rsidRPr="00D72E33">
              <w:rPr>
                <w:rFonts w:cs="B Yekan" w:hint="eastAsia"/>
                <w:sz w:val="20"/>
                <w:szCs w:val="20"/>
                <w:rtl/>
              </w:rPr>
              <w:t>به</w:t>
            </w:r>
            <w:r w:rsidRPr="00D72E33">
              <w:rPr>
                <w:rFonts w:cs="B Yekan"/>
                <w:sz w:val="20"/>
                <w:szCs w:val="20"/>
                <w:rtl/>
              </w:rPr>
              <w:t xml:space="preserve"> </w:t>
            </w:r>
            <w:r w:rsidRPr="00D72E33">
              <w:rPr>
                <w:rFonts w:cs="B Yekan" w:hint="eastAsia"/>
                <w:sz w:val="20"/>
                <w:szCs w:val="20"/>
                <w:rtl/>
              </w:rPr>
              <w:t>اطم</w:t>
            </w:r>
            <w:r w:rsidRPr="00D72E33">
              <w:rPr>
                <w:rFonts w:cs="B Yekan" w:hint="cs"/>
                <w:sz w:val="20"/>
                <w:szCs w:val="20"/>
                <w:rtl/>
              </w:rPr>
              <w:t>ی</w:t>
            </w:r>
            <w:r w:rsidRPr="00D72E33">
              <w:rPr>
                <w:rFonts w:cs="B Yekan" w:hint="eastAsia"/>
                <w:sz w:val="20"/>
                <w:szCs w:val="20"/>
                <w:rtl/>
              </w:rPr>
              <w:t>نان</w:t>
            </w:r>
            <w:r w:rsidRPr="00D72E33">
              <w:rPr>
                <w:rFonts w:cs="B Yekan"/>
                <w:sz w:val="20"/>
                <w:szCs w:val="20"/>
                <w:rtl/>
              </w:rPr>
              <w:t xml:space="preserve"> </w:t>
            </w:r>
            <w:r w:rsidRPr="00D72E33">
              <w:rPr>
                <w:rFonts w:cs="B Yekan" w:hint="eastAsia"/>
                <w:sz w:val="20"/>
                <w:szCs w:val="20"/>
                <w:rtl/>
              </w:rPr>
              <w:t>از</w:t>
            </w:r>
            <w:r w:rsidRPr="00D72E33">
              <w:rPr>
                <w:rFonts w:cs="B Yekan"/>
                <w:sz w:val="20"/>
                <w:szCs w:val="20"/>
                <w:rtl/>
              </w:rPr>
              <w:t xml:space="preserve"> </w:t>
            </w:r>
            <w:r w:rsidRPr="00D72E33">
              <w:rPr>
                <w:rFonts w:cs="B Yekan" w:hint="eastAsia"/>
                <w:sz w:val="20"/>
                <w:szCs w:val="20"/>
                <w:rtl/>
              </w:rPr>
              <w:t>ا</w:t>
            </w:r>
            <w:r w:rsidRPr="00D72E33">
              <w:rPr>
                <w:rFonts w:cs="B Yekan" w:hint="cs"/>
                <w:sz w:val="20"/>
                <w:szCs w:val="20"/>
                <w:rtl/>
              </w:rPr>
              <w:t>ی</w:t>
            </w:r>
            <w:r w:rsidRPr="00D72E33">
              <w:rPr>
                <w:rFonts w:cs="B Yekan" w:hint="eastAsia"/>
                <w:sz w:val="20"/>
                <w:szCs w:val="20"/>
                <w:rtl/>
              </w:rPr>
              <w:t>نکه</w:t>
            </w:r>
            <w:r w:rsidRPr="00D72E33">
              <w:rPr>
                <w:rFonts w:cs="B Yekan"/>
                <w:sz w:val="20"/>
                <w:szCs w:val="20"/>
                <w:rtl/>
              </w:rPr>
              <w:t xml:space="preserve"> </w:t>
            </w:r>
            <w:r w:rsidRPr="00D72E33">
              <w:rPr>
                <w:rFonts w:cs="B Yekan" w:hint="eastAsia"/>
                <w:sz w:val="20"/>
                <w:szCs w:val="20"/>
                <w:rtl/>
              </w:rPr>
              <w:t>سا</w:t>
            </w:r>
            <w:r w:rsidRPr="00D72E33">
              <w:rPr>
                <w:rFonts w:cs="B Yekan" w:hint="cs"/>
                <w:sz w:val="20"/>
                <w:szCs w:val="20"/>
                <w:rtl/>
              </w:rPr>
              <w:t>ی</w:t>
            </w:r>
            <w:r w:rsidRPr="00D72E33">
              <w:rPr>
                <w:rFonts w:cs="B Yekan" w:hint="eastAsia"/>
                <w:sz w:val="20"/>
                <w:szCs w:val="20"/>
                <w:rtl/>
              </w:rPr>
              <w:t>ت</w:t>
            </w:r>
            <w:r w:rsidRPr="00D72E33">
              <w:rPr>
                <w:rFonts w:cs="B Yekan"/>
                <w:sz w:val="20"/>
                <w:szCs w:val="20"/>
                <w:rtl/>
              </w:rPr>
              <w:t xml:space="preserve"> </w:t>
            </w:r>
            <w:r w:rsidRPr="00D72E33">
              <w:rPr>
                <w:rFonts w:cs="B Yekan" w:hint="eastAsia"/>
                <w:sz w:val="20"/>
                <w:szCs w:val="20"/>
                <w:rtl/>
              </w:rPr>
              <w:t>شما</w:t>
            </w:r>
            <w:r w:rsidRPr="00D72E33">
              <w:rPr>
                <w:rFonts w:cs="B Yekan"/>
                <w:sz w:val="20"/>
                <w:szCs w:val="20"/>
                <w:rtl/>
              </w:rPr>
              <w:t xml:space="preserve"> </w:t>
            </w:r>
            <w:r w:rsidRPr="00D72E33">
              <w:rPr>
                <w:rFonts w:cs="B Yekan" w:hint="eastAsia"/>
                <w:sz w:val="20"/>
                <w:szCs w:val="20"/>
                <w:rtl/>
              </w:rPr>
              <w:t>از</w:t>
            </w:r>
            <w:r w:rsidRPr="00D72E33">
              <w:rPr>
                <w:rFonts w:cs="B Yekan"/>
                <w:sz w:val="20"/>
                <w:szCs w:val="20"/>
                <w:rtl/>
              </w:rPr>
              <w:t xml:space="preserve"> </w:t>
            </w:r>
            <w:r w:rsidRPr="00D72E33">
              <w:rPr>
                <w:rFonts w:cs="B Yekan" w:hint="eastAsia"/>
                <w:sz w:val="20"/>
                <w:szCs w:val="20"/>
                <w:rtl/>
              </w:rPr>
              <w:t>ل</w:t>
            </w:r>
            <w:r w:rsidRPr="00D72E33">
              <w:rPr>
                <w:rFonts w:cs="B Yekan" w:hint="cs"/>
                <w:sz w:val="20"/>
                <w:szCs w:val="20"/>
                <w:rtl/>
              </w:rPr>
              <w:t>ی</w:t>
            </w:r>
            <w:r w:rsidRPr="00D72E33">
              <w:rPr>
                <w:rFonts w:cs="B Yekan" w:hint="eastAsia"/>
                <w:sz w:val="20"/>
                <w:szCs w:val="20"/>
                <w:rtl/>
              </w:rPr>
              <w:t>نک</w:t>
            </w:r>
            <w:r w:rsidRPr="00D72E33">
              <w:rPr>
                <w:rFonts w:cs="B Yekan"/>
                <w:sz w:val="20"/>
                <w:szCs w:val="20"/>
                <w:rtl/>
              </w:rPr>
              <w:t xml:space="preserve"> </w:t>
            </w:r>
            <w:r w:rsidRPr="00D72E33">
              <w:rPr>
                <w:rFonts w:cs="B Yekan" w:hint="eastAsia"/>
                <w:sz w:val="20"/>
                <w:szCs w:val="20"/>
                <w:rtl/>
              </w:rPr>
              <w:t>ها</w:t>
            </w:r>
            <w:r w:rsidRPr="00D72E33">
              <w:rPr>
                <w:rFonts w:cs="B Yekan" w:hint="cs"/>
                <w:sz w:val="20"/>
                <w:szCs w:val="20"/>
                <w:rtl/>
              </w:rPr>
              <w:t>ی</w:t>
            </w:r>
            <w:r w:rsidRPr="00D72E33">
              <w:rPr>
                <w:rFonts w:cs="B Yekan"/>
                <w:sz w:val="20"/>
                <w:szCs w:val="20"/>
                <w:rtl/>
              </w:rPr>
              <w:t xml:space="preserve"> </w:t>
            </w:r>
            <w:r w:rsidRPr="00D72E33">
              <w:rPr>
                <w:rFonts w:cs="B Yekan" w:hint="eastAsia"/>
                <w:sz w:val="20"/>
                <w:szCs w:val="20"/>
                <w:rtl/>
              </w:rPr>
              <w:t>خراب</w:t>
            </w:r>
            <w:r w:rsidRPr="00D72E33">
              <w:rPr>
                <w:rFonts w:cs="B Yekan"/>
                <w:sz w:val="20"/>
                <w:szCs w:val="20"/>
                <w:rtl/>
              </w:rPr>
              <w:t xml:space="preserve"> </w:t>
            </w:r>
            <w:r w:rsidRPr="00D72E33">
              <w:rPr>
                <w:rFonts w:cs="B Yekan" w:hint="eastAsia"/>
                <w:sz w:val="20"/>
                <w:szCs w:val="20"/>
                <w:rtl/>
              </w:rPr>
              <w:t>است،</w:t>
            </w:r>
            <w:r w:rsidRPr="00D72E33">
              <w:rPr>
                <w:rFonts w:cs="B Yekan"/>
                <w:sz w:val="20"/>
                <w:szCs w:val="20"/>
                <w:rtl/>
              </w:rPr>
              <w:t xml:space="preserve"> </w:t>
            </w:r>
            <w:r w:rsidRPr="00D72E33">
              <w:rPr>
                <w:rFonts w:cs="B Yekan" w:hint="eastAsia"/>
                <w:sz w:val="20"/>
                <w:szCs w:val="20"/>
                <w:rtl/>
              </w:rPr>
              <w:t>از</w:t>
            </w:r>
            <w:r w:rsidRPr="00D72E33">
              <w:rPr>
                <w:rFonts w:cs="B Yekan"/>
                <w:sz w:val="20"/>
                <w:szCs w:val="20"/>
                <w:rtl/>
              </w:rPr>
              <w:t xml:space="preserve"> </w:t>
            </w:r>
            <w:r w:rsidRPr="00D72E33">
              <w:rPr>
                <w:rFonts w:cs="B Yekan" w:hint="eastAsia"/>
                <w:sz w:val="20"/>
                <w:szCs w:val="20"/>
                <w:rtl/>
              </w:rPr>
              <w:t>قب</w:t>
            </w:r>
            <w:r w:rsidRPr="00D72E33">
              <w:rPr>
                <w:rFonts w:cs="B Yekan" w:hint="cs"/>
                <w:sz w:val="20"/>
                <w:szCs w:val="20"/>
                <w:rtl/>
              </w:rPr>
              <w:t>ی</w:t>
            </w:r>
            <w:r w:rsidRPr="00D72E33">
              <w:rPr>
                <w:rFonts w:cs="B Yekan" w:hint="eastAsia"/>
                <w:sz w:val="20"/>
                <w:szCs w:val="20"/>
                <w:rtl/>
              </w:rPr>
              <w:t>ل</w:t>
            </w:r>
            <w:r w:rsidRPr="00D72E33">
              <w:rPr>
                <w:rFonts w:cs="B Yekan"/>
                <w:sz w:val="20"/>
                <w:szCs w:val="20"/>
              </w:rPr>
              <w:t>:</w:t>
            </w:r>
          </w:p>
          <w:p w:rsidR="00D72E33" w:rsidRPr="00D72E33" w:rsidRDefault="00D72E33" w:rsidP="00D72E33">
            <w:pPr>
              <w:pStyle w:val="ListParagraph"/>
              <w:numPr>
                <w:ilvl w:val="0"/>
                <w:numId w:val="14"/>
              </w:numPr>
              <w:shd w:val="clear" w:color="auto" w:fill="FFFFFF"/>
              <w:spacing w:before="0" w:after="0"/>
              <w:textAlignment w:val="baseline"/>
              <w:rPr>
                <w:rFonts w:ascii="inherit" w:eastAsia="Times New Roman" w:hAnsi="inherit" w:cs="Arial"/>
                <w:sz w:val="23"/>
                <w:szCs w:val="23"/>
              </w:rPr>
            </w:pPr>
            <w:hyperlink r:id="rId8" w:tgtFrame="_blank" w:history="1">
              <w:r w:rsidRPr="00D72E33">
                <w:rPr>
                  <w:rFonts w:ascii="inherit" w:eastAsia="Times New Roman" w:hAnsi="inherit" w:cs="Arial"/>
                  <w:sz w:val="23"/>
                  <w:szCs w:val="23"/>
                  <w:bdr w:val="none" w:sz="0" w:space="0" w:color="auto" w:frame="1"/>
                </w:rPr>
                <w:t>Screaming Frog SEO Spider</w:t>
              </w:r>
            </w:hyperlink>
          </w:p>
          <w:p w:rsidR="00D72E33" w:rsidRPr="00D72E33" w:rsidRDefault="00D72E33" w:rsidP="00D72E33">
            <w:pPr>
              <w:pStyle w:val="ListParagraph"/>
              <w:numPr>
                <w:ilvl w:val="0"/>
                <w:numId w:val="14"/>
              </w:numPr>
              <w:shd w:val="clear" w:color="auto" w:fill="FFFFFF"/>
              <w:spacing w:before="0" w:after="0"/>
              <w:textAlignment w:val="baseline"/>
              <w:rPr>
                <w:rFonts w:ascii="inherit" w:eastAsia="Times New Roman" w:hAnsi="inherit" w:cs="Arial"/>
                <w:sz w:val="23"/>
                <w:szCs w:val="23"/>
              </w:rPr>
            </w:pPr>
            <w:hyperlink r:id="rId9" w:tgtFrame="_blank" w:history="1">
              <w:r w:rsidRPr="00D72E33">
                <w:rPr>
                  <w:rFonts w:ascii="inherit" w:eastAsia="Times New Roman" w:hAnsi="inherit" w:cs="Arial"/>
                  <w:sz w:val="23"/>
                  <w:szCs w:val="23"/>
                  <w:bdr w:val="none" w:sz="0" w:space="0" w:color="auto" w:frame="1"/>
                </w:rPr>
                <w:t>Google Webmaster Tool</w:t>
              </w:r>
            </w:hyperlink>
          </w:p>
          <w:p w:rsidR="00D72E33" w:rsidRPr="00D72E33" w:rsidRDefault="00D72E33" w:rsidP="00D72E33">
            <w:pPr>
              <w:pStyle w:val="ListParagraph"/>
              <w:numPr>
                <w:ilvl w:val="0"/>
                <w:numId w:val="14"/>
              </w:numPr>
              <w:shd w:val="clear" w:color="auto" w:fill="FFFFFF"/>
              <w:spacing w:before="0" w:after="0"/>
              <w:textAlignment w:val="baseline"/>
              <w:rPr>
                <w:rFonts w:ascii="inherit" w:eastAsia="Times New Roman" w:hAnsi="inherit" w:cs="Arial"/>
                <w:sz w:val="23"/>
                <w:szCs w:val="23"/>
              </w:rPr>
            </w:pPr>
            <w:hyperlink r:id="rId10" w:tgtFrame="_blank" w:history="1">
              <w:r w:rsidRPr="00D72E33">
                <w:rPr>
                  <w:rFonts w:ascii="inherit" w:eastAsia="Times New Roman" w:hAnsi="inherit" w:cs="Arial"/>
                  <w:sz w:val="23"/>
                  <w:szCs w:val="23"/>
                  <w:bdr w:val="none" w:sz="0" w:space="0" w:color="auto" w:frame="1"/>
                </w:rPr>
                <w:t>W3C Link Checker</w:t>
              </w:r>
            </w:hyperlink>
          </w:p>
          <w:p w:rsidR="003E51E1" w:rsidRPr="00D72E33" w:rsidRDefault="003E51E1" w:rsidP="00D72E33">
            <w:pPr>
              <w:bidi/>
              <w:rPr>
                <w:rFonts w:cs="B Yekan"/>
                <w:sz w:val="20"/>
                <w:szCs w:val="20"/>
              </w:rPr>
            </w:pPr>
          </w:p>
        </w:tc>
        <w:tc>
          <w:tcPr>
            <w:tcW w:w="2918" w:type="dxa"/>
            <w:shd w:val="clear" w:color="auto" w:fill="auto"/>
            <w:tcMar>
              <w:left w:w="72" w:type="dxa"/>
              <w:right w:w="72" w:type="dxa"/>
            </w:tcMar>
          </w:tcPr>
          <w:p w:rsidR="000C1CDE" w:rsidRPr="000C1CDE" w:rsidRDefault="000C1CDE" w:rsidP="000C1CDE">
            <w:pPr>
              <w:bidi/>
              <w:rPr>
                <w:rFonts w:cs="B Yekan" w:hint="cs"/>
                <w:rtl/>
                <w:lang w:bidi="fa-IR"/>
              </w:rPr>
            </w:pPr>
            <w:r w:rsidRPr="000C1CDE">
              <w:rPr>
                <w:rFonts w:cs="B Yekan" w:hint="eastAsia"/>
                <w:rtl/>
              </w:rPr>
              <w:t>به</w:t>
            </w:r>
            <w:r w:rsidRPr="000C1CDE">
              <w:rPr>
                <w:rFonts w:cs="B Yekan"/>
                <w:rtl/>
              </w:rPr>
              <w:t xml:space="preserve"> </w:t>
            </w:r>
            <w:r w:rsidRPr="000C1CDE">
              <w:rPr>
                <w:rFonts w:cs="B Yekan" w:hint="eastAsia"/>
                <w:rtl/>
              </w:rPr>
              <w:t>محض</w:t>
            </w:r>
            <w:r w:rsidRPr="000C1CDE">
              <w:rPr>
                <w:rFonts w:cs="B Yekan"/>
                <w:rtl/>
              </w:rPr>
              <w:t xml:space="preserve"> </w:t>
            </w:r>
            <w:r w:rsidRPr="000C1CDE">
              <w:rPr>
                <w:rFonts w:cs="B Yekan" w:hint="eastAsia"/>
                <w:rtl/>
              </w:rPr>
              <w:t>ا</w:t>
            </w:r>
            <w:r w:rsidRPr="000C1CDE">
              <w:rPr>
                <w:rFonts w:cs="B Yekan" w:hint="cs"/>
                <w:rtl/>
              </w:rPr>
              <w:t>ی</w:t>
            </w:r>
            <w:r w:rsidRPr="000C1CDE">
              <w:rPr>
                <w:rFonts w:cs="B Yekan" w:hint="eastAsia"/>
                <w:rtl/>
              </w:rPr>
              <w:t>نکه</w:t>
            </w:r>
            <w:r w:rsidRPr="000C1CDE">
              <w:rPr>
                <w:rFonts w:cs="B Yekan"/>
                <w:rtl/>
              </w:rPr>
              <w:t xml:space="preserve"> </w:t>
            </w:r>
            <w:r w:rsidRPr="000C1CDE">
              <w:rPr>
                <w:rFonts w:cs="B Yekan" w:hint="eastAsia"/>
                <w:rtl/>
              </w:rPr>
              <w:t>بازد</w:t>
            </w:r>
            <w:r w:rsidRPr="000C1CDE">
              <w:rPr>
                <w:rFonts w:cs="B Yekan" w:hint="cs"/>
                <w:rtl/>
              </w:rPr>
              <w:t>ی</w:t>
            </w:r>
            <w:r w:rsidRPr="000C1CDE">
              <w:rPr>
                <w:rFonts w:cs="B Yekan" w:hint="eastAsia"/>
                <w:rtl/>
              </w:rPr>
              <w:t>د</w:t>
            </w:r>
            <w:r w:rsidRPr="000C1CDE">
              <w:rPr>
                <w:rFonts w:cs="B Yekan"/>
                <w:rtl/>
              </w:rPr>
              <w:t xml:space="preserve"> </w:t>
            </w:r>
            <w:r w:rsidRPr="000C1CDE">
              <w:rPr>
                <w:rFonts w:cs="B Yekan" w:hint="eastAsia"/>
                <w:rtl/>
              </w:rPr>
              <w:t>کنندگان</w:t>
            </w:r>
            <w:r w:rsidRPr="000C1CDE">
              <w:rPr>
                <w:rFonts w:cs="B Yekan"/>
                <w:rtl/>
              </w:rPr>
              <w:t xml:space="preserve"> </w:t>
            </w:r>
            <w:r w:rsidRPr="000C1CDE">
              <w:rPr>
                <w:rFonts w:cs="B Yekan" w:hint="eastAsia"/>
                <w:rtl/>
              </w:rPr>
              <w:t>نم</w:t>
            </w:r>
            <w:r w:rsidRPr="000C1CDE">
              <w:rPr>
                <w:rFonts w:cs="B Yekan" w:hint="cs"/>
                <w:rtl/>
              </w:rPr>
              <w:t>ی</w:t>
            </w:r>
            <w:r w:rsidRPr="000C1CDE">
              <w:rPr>
                <w:rFonts w:cs="B Yekan" w:hint="eastAsia"/>
                <w:rtl/>
              </w:rPr>
              <w:t>توانند</w:t>
            </w:r>
            <w:r w:rsidRPr="000C1CDE">
              <w:rPr>
                <w:rFonts w:cs="B Yekan"/>
                <w:rtl/>
              </w:rPr>
              <w:t xml:space="preserve"> </w:t>
            </w:r>
            <w:r w:rsidRPr="000C1CDE">
              <w:rPr>
                <w:rFonts w:cs="B Yekan" w:hint="eastAsia"/>
                <w:rtl/>
              </w:rPr>
              <w:t>آنچه</w:t>
            </w:r>
            <w:r w:rsidRPr="000C1CDE">
              <w:rPr>
                <w:rFonts w:cs="B Yekan"/>
                <w:rtl/>
              </w:rPr>
              <w:t xml:space="preserve"> </w:t>
            </w:r>
            <w:r w:rsidRPr="000C1CDE">
              <w:rPr>
                <w:rFonts w:cs="B Yekan" w:hint="eastAsia"/>
                <w:rtl/>
              </w:rPr>
              <w:t>را</w:t>
            </w:r>
            <w:r w:rsidRPr="000C1CDE">
              <w:rPr>
                <w:rFonts w:cs="B Yekan"/>
                <w:rtl/>
              </w:rPr>
              <w:t xml:space="preserve"> </w:t>
            </w:r>
            <w:r w:rsidRPr="000C1CDE">
              <w:rPr>
                <w:rFonts w:cs="B Yekan" w:hint="eastAsia"/>
                <w:rtl/>
              </w:rPr>
              <w:t>که</w:t>
            </w:r>
            <w:r w:rsidRPr="000C1CDE">
              <w:rPr>
                <w:rFonts w:cs="B Yekan"/>
                <w:rtl/>
              </w:rPr>
              <w:t xml:space="preserve"> </w:t>
            </w:r>
            <w:r w:rsidRPr="000C1CDE">
              <w:rPr>
                <w:rFonts w:cs="B Yekan" w:hint="eastAsia"/>
                <w:rtl/>
              </w:rPr>
              <w:t>در</w:t>
            </w:r>
            <w:r w:rsidRPr="000C1CDE">
              <w:rPr>
                <w:rFonts w:cs="B Yekan"/>
                <w:rtl/>
              </w:rPr>
              <w:t xml:space="preserve"> </w:t>
            </w:r>
            <w:r w:rsidRPr="000C1CDE">
              <w:rPr>
                <w:rFonts w:cs="B Yekan" w:hint="cs"/>
                <w:rtl/>
              </w:rPr>
              <w:t>ی</w:t>
            </w:r>
            <w:r w:rsidRPr="000C1CDE">
              <w:rPr>
                <w:rFonts w:cs="B Yekan" w:hint="eastAsia"/>
                <w:rtl/>
              </w:rPr>
              <w:t>ک</w:t>
            </w:r>
            <w:r w:rsidRPr="000C1CDE">
              <w:rPr>
                <w:rFonts w:cs="B Yekan"/>
                <w:rtl/>
              </w:rPr>
              <w:t xml:space="preserve"> </w:t>
            </w:r>
            <w:r w:rsidRPr="000C1CDE">
              <w:rPr>
                <w:rFonts w:cs="B Yekan" w:hint="eastAsia"/>
                <w:rtl/>
              </w:rPr>
              <w:t>وب</w:t>
            </w:r>
            <w:r w:rsidRPr="000C1CDE">
              <w:rPr>
                <w:rFonts w:cs="B Yekan"/>
                <w:rtl/>
              </w:rPr>
              <w:t xml:space="preserve"> </w:t>
            </w:r>
            <w:r w:rsidRPr="000C1CDE">
              <w:rPr>
                <w:rFonts w:cs="B Yekan" w:hint="eastAsia"/>
                <w:rtl/>
              </w:rPr>
              <w:t>سا</w:t>
            </w:r>
            <w:r w:rsidRPr="000C1CDE">
              <w:rPr>
                <w:rFonts w:cs="B Yekan" w:hint="cs"/>
                <w:rtl/>
              </w:rPr>
              <w:t>ی</w:t>
            </w:r>
            <w:r w:rsidRPr="000C1CDE">
              <w:rPr>
                <w:rFonts w:cs="B Yekan" w:hint="eastAsia"/>
                <w:rtl/>
              </w:rPr>
              <w:t>ت</w:t>
            </w:r>
            <w:r w:rsidRPr="000C1CDE">
              <w:rPr>
                <w:rFonts w:cs="B Yekan"/>
                <w:rtl/>
              </w:rPr>
              <w:t xml:space="preserve"> </w:t>
            </w:r>
            <w:r w:rsidRPr="000C1CDE">
              <w:rPr>
                <w:rFonts w:cs="B Yekan" w:hint="eastAsia"/>
                <w:rtl/>
              </w:rPr>
              <w:t>ن</w:t>
            </w:r>
            <w:r w:rsidRPr="000C1CDE">
              <w:rPr>
                <w:rFonts w:cs="B Yekan" w:hint="cs"/>
                <w:rtl/>
              </w:rPr>
              <w:t>ی</w:t>
            </w:r>
            <w:r w:rsidRPr="000C1CDE">
              <w:rPr>
                <w:rFonts w:cs="B Yekan" w:hint="eastAsia"/>
                <w:rtl/>
              </w:rPr>
              <w:t>از</w:t>
            </w:r>
            <w:r w:rsidRPr="000C1CDE">
              <w:rPr>
                <w:rFonts w:cs="B Yekan"/>
                <w:rtl/>
              </w:rPr>
              <w:t xml:space="preserve"> </w:t>
            </w:r>
            <w:r w:rsidRPr="000C1CDE">
              <w:rPr>
                <w:rFonts w:cs="B Yekan" w:hint="eastAsia"/>
                <w:rtl/>
              </w:rPr>
              <w:t>دارند</w:t>
            </w:r>
            <w:r w:rsidRPr="000C1CDE">
              <w:rPr>
                <w:rFonts w:cs="B Yekan"/>
                <w:rtl/>
              </w:rPr>
              <w:t xml:space="preserve"> </w:t>
            </w:r>
            <w:r w:rsidRPr="000C1CDE">
              <w:rPr>
                <w:rFonts w:cs="B Yekan" w:hint="eastAsia"/>
                <w:rtl/>
              </w:rPr>
              <w:t>پ</w:t>
            </w:r>
            <w:r w:rsidRPr="000C1CDE">
              <w:rPr>
                <w:rFonts w:cs="B Yekan" w:hint="cs"/>
                <w:rtl/>
              </w:rPr>
              <w:t>ی</w:t>
            </w:r>
            <w:r w:rsidRPr="000C1CDE">
              <w:rPr>
                <w:rFonts w:cs="B Yekan" w:hint="eastAsia"/>
                <w:rtl/>
              </w:rPr>
              <w:t>دا</w:t>
            </w:r>
            <w:r w:rsidRPr="000C1CDE">
              <w:rPr>
                <w:rFonts w:cs="B Yekan"/>
                <w:rtl/>
              </w:rPr>
              <w:t xml:space="preserve"> </w:t>
            </w:r>
            <w:r w:rsidRPr="000C1CDE">
              <w:rPr>
                <w:rFonts w:cs="B Yekan" w:hint="eastAsia"/>
                <w:rtl/>
              </w:rPr>
              <w:t>کنند،</w:t>
            </w:r>
            <w:r w:rsidRPr="000C1CDE">
              <w:rPr>
                <w:rFonts w:cs="B Yekan"/>
                <w:rtl/>
              </w:rPr>
              <w:t xml:space="preserve"> </w:t>
            </w:r>
            <w:r w:rsidRPr="000C1CDE">
              <w:rPr>
                <w:rFonts w:cs="B Yekan" w:hint="eastAsia"/>
                <w:rtl/>
              </w:rPr>
              <w:t>احتمالا</w:t>
            </w:r>
            <w:r w:rsidRPr="000C1CDE">
              <w:rPr>
                <w:rFonts w:cs="B Yekan"/>
                <w:rtl/>
              </w:rPr>
              <w:t xml:space="preserve"> </w:t>
            </w:r>
            <w:r w:rsidRPr="000C1CDE">
              <w:rPr>
                <w:rFonts w:cs="B Yekan" w:hint="eastAsia"/>
                <w:rtl/>
              </w:rPr>
              <w:t>سا</w:t>
            </w:r>
            <w:r w:rsidRPr="000C1CDE">
              <w:rPr>
                <w:rFonts w:cs="B Yekan" w:hint="cs"/>
                <w:rtl/>
              </w:rPr>
              <w:t>ی</w:t>
            </w:r>
            <w:r w:rsidRPr="000C1CDE">
              <w:rPr>
                <w:rFonts w:cs="B Yekan" w:hint="eastAsia"/>
                <w:rtl/>
              </w:rPr>
              <w:t>ت</w:t>
            </w:r>
            <w:r w:rsidRPr="000C1CDE">
              <w:rPr>
                <w:rFonts w:cs="B Yekan"/>
                <w:rtl/>
              </w:rPr>
              <w:t xml:space="preserve"> </w:t>
            </w:r>
            <w:r w:rsidRPr="000C1CDE">
              <w:rPr>
                <w:rFonts w:cs="B Yekan" w:hint="eastAsia"/>
                <w:rtl/>
              </w:rPr>
              <w:t>را</w:t>
            </w:r>
            <w:r w:rsidRPr="000C1CDE">
              <w:rPr>
                <w:rFonts w:cs="B Yekan"/>
                <w:rtl/>
              </w:rPr>
              <w:t xml:space="preserve"> </w:t>
            </w:r>
            <w:r w:rsidRPr="000C1CDE">
              <w:rPr>
                <w:rFonts w:cs="B Yekan" w:hint="eastAsia"/>
                <w:rtl/>
              </w:rPr>
              <w:t>ترک</w:t>
            </w:r>
            <w:r w:rsidRPr="000C1CDE">
              <w:rPr>
                <w:rFonts w:cs="B Yekan"/>
                <w:rtl/>
              </w:rPr>
              <w:t xml:space="preserve"> </w:t>
            </w:r>
            <w:r w:rsidRPr="000C1CDE">
              <w:rPr>
                <w:rFonts w:cs="B Yekan" w:hint="eastAsia"/>
                <w:rtl/>
              </w:rPr>
              <w:t>م</w:t>
            </w:r>
            <w:r w:rsidRPr="000C1CDE">
              <w:rPr>
                <w:rFonts w:cs="B Yekan" w:hint="cs"/>
                <w:rtl/>
              </w:rPr>
              <w:t>ی</w:t>
            </w:r>
            <w:r w:rsidRPr="000C1CDE">
              <w:rPr>
                <w:rFonts w:cs="B Yekan"/>
                <w:rtl/>
              </w:rPr>
              <w:t xml:space="preserve"> </w:t>
            </w:r>
            <w:r w:rsidRPr="000C1CDE">
              <w:rPr>
                <w:rFonts w:cs="B Yekan" w:hint="eastAsia"/>
                <w:rtl/>
              </w:rPr>
              <w:t>کنند</w:t>
            </w:r>
            <w:r w:rsidRPr="000C1CDE">
              <w:rPr>
                <w:rFonts w:cs="B Yekan"/>
                <w:rtl/>
              </w:rPr>
              <w:t xml:space="preserve"> </w:t>
            </w:r>
            <w:r w:rsidRPr="000C1CDE">
              <w:rPr>
                <w:rFonts w:cs="B Yekan" w:hint="eastAsia"/>
                <w:rtl/>
              </w:rPr>
              <w:t>و</w:t>
            </w:r>
            <w:r w:rsidRPr="000C1CDE">
              <w:rPr>
                <w:rFonts w:cs="B Yekan"/>
                <w:rtl/>
              </w:rPr>
              <w:t xml:space="preserve"> </w:t>
            </w:r>
            <w:r w:rsidRPr="000C1CDE">
              <w:rPr>
                <w:rFonts w:cs="B Yekan" w:hint="eastAsia"/>
                <w:rtl/>
              </w:rPr>
              <w:t>ا</w:t>
            </w:r>
            <w:r w:rsidRPr="000C1CDE">
              <w:rPr>
                <w:rFonts w:cs="B Yekan" w:hint="cs"/>
                <w:rtl/>
              </w:rPr>
              <w:t>ی</w:t>
            </w:r>
            <w:r w:rsidRPr="000C1CDE">
              <w:rPr>
                <w:rFonts w:cs="B Yekan" w:hint="eastAsia"/>
                <w:rtl/>
              </w:rPr>
              <w:t>ن</w:t>
            </w:r>
            <w:r w:rsidRPr="000C1CDE">
              <w:rPr>
                <w:rFonts w:cs="B Yekan"/>
                <w:rtl/>
              </w:rPr>
              <w:t xml:space="preserve"> </w:t>
            </w:r>
            <w:r w:rsidRPr="000C1CDE">
              <w:rPr>
                <w:rFonts w:cs="B Yekan" w:hint="eastAsia"/>
                <w:rtl/>
              </w:rPr>
              <w:t>به</w:t>
            </w:r>
            <w:r w:rsidRPr="000C1CDE">
              <w:rPr>
                <w:rFonts w:cs="B Yekan"/>
                <w:rtl/>
              </w:rPr>
              <w:t xml:space="preserve"> </w:t>
            </w:r>
            <w:r w:rsidRPr="000C1CDE">
              <w:rPr>
                <w:rFonts w:cs="B Yekan" w:hint="eastAsia"/>
                <w:rtl/>
              </w:rPr>
              <w:t>م</w:t>
            </w:r>
            <w:r w:rsidRPr="000C1CDE">
              <w:rPr>
                <w:rFonts w:cs="B Yekan" w:hint="cs"/>
                <w:rtl/>
              </w:rPr>
              <w:t>ی</w:t>
            </w:r>
            <w:r w:rsidRPr="000C1CDE">
              <w:rPr>
                <w:rFonts w:cs="B Yekan" w:hint="eastAsia"/>
                <w:rtl/>
              </w:rPr>
              <w:t>زان</w:t>
            </w:r>
            <w:r w:rsidRPr="000C1CDE">
              <w:rPr>
                <w:rFonts w:cs="B Yekan"/>
                <w:rtl/>
              </w:rPr>
              <w:t xml:space="preserve"> </w:t>
            </w:r>
            <w:r w:rsidRPr="000C1CDE">
              <w:rPr>
                <w:rFonts w:cs="B Yekan" w:hint="eastAsia"/>
                <w:rtl/>
              </w:rPr>
              <w:t>بازده</w:t>
            </w:r>
            <w:r w:rsidRPr="000C1CDE">
              <w:rPr>
                <w:rFonts w:cs="B Yekan" w:hint="cs"/>
                <w:rtl/>
              </w:rPr>
              <w:t>ی</w:t>
            </w:r>
            <w:r w:rsidRPr="000C1CDE">
              <w:rPr>
                <w:rFonts w:cs="B Yekan"/>
                <w:rtl/>
              </w:rPr>
              <w:t xml:space="preserve"> </w:t>
            </w:r>
            <w:r w:rsidRPr="000C1CDE">
              <w:rPr>
                <w:rFonts w:cs="B Yekan" w:hint="eastAsia"/>
                <w:rtl/>
              </w:rPr>
              <w:t>بالا،</w:t>
            </w:r>
            <w:r w:rsidRPr="000C1CDE">
              <w:rPr>
                <w:rFonts w:cs="B Yekan"/>
                <w:rtl/>
              </w:rPr>
              <w:t xml:space="preserve"> </w:t>
            </w:r>
            <w:r w:rsidRPr="000C1CDE">
              <w:rPr>
                <w:rFonts w:cs="B Yekan" w:hint="eastAsia"/>
                <w:rtl/>
              </w:rPr>
              <w:t>زمان</w:t>
            </w:r>
            <w:r w:rsidRPr="000C1CDE">
              <w:rPr>
                <w:rFonts w:cs="B Yekan"/>
                <w:rtl/>
              </w:rPr>
              <w:t xml:space="preserve"> </w:t>
            </w:r>
            <w:r w:rsidRPr="000C1CDE">
              <w:rPr>
                <w:rFonts w:cs="B Yekan" w:hint="eastAsia"/>
                <w:rtl/>
              </w:rPr>
              <w:t>خاموش</w:t>
            </w:r>
            <w:r w:rsidRPr="000C1CDE">
              <w:rPr>
                <w:rFonts w:cs="B Yekan"/>
                <w:rtl/>
              </w:rPr>
              <w:t xml:space="preserve"> </w:t>
            </w:r>
            <w:r w:rsidRPr="000C1CDE">
              <w:rPr>
                <w:rFonts w:cs="B Yekan" w:hint="eastAsia"/>
                <w:rtl/>
              </w:rPr>
              <w:t>بودن</w:t>
            </w:r>
            <w:r w:rsidRPr="000C1CDE">
              <w:rPr>
                <w:rFonts w:cs="B Yekan"/>
                <w:rtl/>
              </w:rPr>
              <w:t xml:space="preserve"> </w:t>
            </w:r>
            <w:r w:rsidRPr="000C1CDE">
              <w:rPr>
                <w:rFonts w:cs="B Yekan" w:hint="eastAsia"/>
                <w:rtl/>
              </w:rPr>
              <w:t>و</w:t>
            </w:r>
            <w:r w:rsidRPr="000C1CDE">
              <w:rPr>
                <w:rFonts w:cs="B Yekan"/>
                <w:rtl/>
              </w:rPr>
              <w:t xml:space="preserve"> </w:t>
            </w:r>
            <w:r w:rsidRPr="000C1CDE">
              <w:rPr>
                <w:rFonts w:cs="B Yekan" w:hint="eastAsia"/>
                <w:rtl/>
              </w:rPr>
              <w:t>تعداد</w:t>
            </w:r>
            <w:r w:rsidRPr="000C1CDE">
              <w:rPr>
                <w:rFonts w:cs="B Yekan"/>
                <w:rtl/>
              </w:rPr>
              <w:t xml:space="preserve"> </w:t>
            </w:r>
            <w:r w:rsidRPr="000C1CDE">
              <w:rPr>
                <w:rFonts w:cs="B Yekan" w:hint="eastAsia"/>
                <w:rtl/>
              </w:rPr>
              <w:t>کم</w:t>
            </w:r>
            <w:r w:rsidRPr="000C1CDE">
              <w:rPr>
                <w:rFonts w:cs="B Yekan"/>
                <w:rtl/>
              </w:rPr>
              <w:t xml:space="preserve"> </w:t>
            </w:r>
            <w:r w:rsidRPr="000C1CDE">
              <w:rPr>
                <w:rFonts w:cs="B Yekan" w:hint="eastAsia"/>
                <w:rtl/>
              </w:rPr>
              <w:t>صفحات</w:t>
            </w:r>
            <w:r w:rsidRPr="000C1CDE">
              <w:rPr>
                <w:rFonts w:cs="B Yekan"/>
                <w:rtl/>
              </w:rPr>
              <w:t xml:space="preserve"> </w:t>
            </w:r>
            <w:r w:rsidRPr="000C1CDE">
              <w:rPr>
                <w:rFonts w:cs="B Yekan" w:hint="eastAsia"/>
                <w:rtl/>
              </w:rPr>
              <w:t>مشاهده</w:t>
            </w:r>
            <w:r w:rsidRPr="000C1CDE">
              <w:rPr>
                <w:rFonts w:cs="B Yekan"/>
                <w:rtl/>
              </w:rPr>
              <w:t xml:space="preserve"> </w:t>
            </w:r>
            <w:r w:rsidRPr="000C1CDE">
              <w:rPr>
                <w:rFonts w:cs="B Yekan" w:hint="eastAsia"/>
                <w:rtl/>
              </w:rPr>
              <w:t>شده</w:t>
            </w:r>
            <w:r w:rsidRPr="000C1CDE">
              <w:rPr>
                <w:rFonts w:cs="B Yekan"/>
                <w:rtl/>
              </w:rPr>
              <w:t xml:space="preserve"> </w:t>
            </w:r>
            <w:r w:rsidRPr="000C1CDE">
              <w:rPr>
                <w:rFonts w:cs="B Yekan" w:hint="eastAsia"/>
                <w:rtl/>
              </w:rPr>
              <w:t>کمک</w:t>
            </w:r>
            <w:r w:rsidRPr="000C1CDE">
              <w:rPr>
                <w:rFonts w:cs="B Yekan"/>
                <w:rtl/>
              </w:rPr>
              <w:t xml:space="preserve"> </w:t>
            </w:r>
            <w:r w:rsidRPr="000C1CDE">
              <w:rPr>
                <w:rFonts w:cs="B Yekan" w:hint="eastAsia"/>
                <w:rtl/>
              </w:rPr>
              <w:t>م</w:t>
            </w:r>
            <w:r w:rsidRPr="000C1CDE">
              <w:rPr>
                <w:rFonts w:cs="B Yekan" w:hint="cs"/>
                <w:rtl/>
              </w:rPr>
              <w:t>ی</w:t>
            </w:r>
            <w:r w:rsidRPr="000C1CDE">
              <w:rPr>
                <w:rFonts w:cs="B Yekan"/>
                <w:rtl/>
              </w:rPr>
              <w:t xml:space="preserve"> </w:t>
            </w:r>
            <w:r w:rsidRPr="000C1CDE">
              <w:rPr>
                <w:rFonts w:cs="B Yekan" w:hint="eastAsia"/>
                <w:rtl/>
              </w:rPr>
              <w:t>کند</w:t>
            </w:r>
            <w:r>
              <w:rPr>
                <w:rFonts w:cs="B Yekan" w:hint="cs"/>
                <w:rtl/>
                <w:lang w:bidi="fa-IR"/>
              </w:rPr>
              <w:t>.</w:t>
            </w:r>
          </w:p>
          <w:p w:rsidR="000C1CDE" w:rsidRPr="000C1CDE" w:rsidRDefault="000C1CDE" w:rsidP="000C1CDE">
            <w:pPr>
              <w:bidi/>
              <w:rPr>
                <w:rFonts w:cs="B Yekan"/>
              </w:rPr>
            </w:pPr>
            <w:r w:rsidRPr="000C1CDE">
              <w:rPr>
                <w:rFonts w:cs="B Yekan" w:hint="cs"/>
                <w:rtl/>
              </w:rPr>
              <w:t>ی</w:t>
            </w:r>
            <w:r w:rsidRPr="000C1CDE">
              <w:rPr>
                <w:rFonts w:cs="B Yekan" w:hint="eastAsia"/>
                <w:rtl/>
              </w:rPr>
              <w:t>ک</w:t>
            </w:r>
            <w:r w:rsidRPr="000C1CDE">
              <w:rPr>
                <w:rFonts w:cs="B Yekan"/>
                <w:rtl/>
              </w:rPr>
              <w:t xml:space="preserve"> </w:t>
            </w:r>
            <w:r w:rsidRPr="000C1CDE">
              <w:rPr>
                <w:rFonts w:cs="B Yekan" w:hint="eastAsia"/>
                <w:rtl/>
              </w:rPr>
              <w:t>معمار</w:t>
            </w:r>
            <w:r w:rsidRPr="000C1CDE">
              <w:rPr>
                <w:rFonts w:cs="B Yekan" w:hint="cs"/>
                <w:rtl/>
              </w:rPr>
              <w:t>ی</w:t>
            </w:r>
            <w:r w:rsidRPr="000C1CDE">
              <w:rPr>
                <w:rFonts w:cs="B Yekan"/>
                <w:rtl/>
              </w:rPr>
              <w:t xml:space="preserve"> </w:t>
            </w:r>
            <w:r w:rsidRPr="000C1CDE">
              <w:rPr>
                <w:rFonts w:cs="B Yekan" w:hint="eastAsia"/>
                <w:rtl/>
              </w:rPr>
              <w:t>خوب</w:t>
            </w:r>
            <w:r w:rsidRPr="000C1CDE">
              <w:rPr>
                <w:rFonts w:cs="B Yekan"/>
                <w:rtl/>
              </w:rPr>
              <w:t xml:space="preserve"> </w:t>
            </w:r>
            <w:r w:rsidRPr="000C1CDE">
              <w:rPr>
                <w:rFonts w:cs="B Yekan" w:hint="eastAsia"/>
                <w:rtl/>
              </w:rPr>
              <w:t>طراح</w:t>
            </w:r>
            <w:r w:rsidRPr="000C1CDE">
              <w:rPr>
                <w:rFonts w:cs="B Yekan" w:hint="cs"/>
                <w:rtl/>
              </w:rPr>
              <w:t>ی</w:t>
            </w:r>
            <w:r w:rsidRPr="000C1CDE">
              <w:rPr>
                <w:rFonts w:cs="B Yekan"/>
                <w:rtl/>
              </w:rPr>
              <w:t xml:space="preserve"> </w:t>
            </w:r>
            <w:r w:rsidRPr="000C1CDE">
              <w:rPr>
                <w:rFonts w:cs="B Yekan" w:hint="eastAsia"/>
                <w:rtl/>
              </w:rPr>
              <w:t>شده</w:t>
            </w:r>
            <w:r w:rsidRPr="000C1CDE">
              <w:rPr>
                <w:rFonts w:cs="B Yekan"/>
                <w:rtl/>
              </w:rPr>
              <w:t xml:space="preserve"> </w:t>
            </w:r>
            <w:r w:rsidRPr="000C1CDE">
              <w:rPr>
                <w:rFonts w:cs="B Yekan" w:hint="eastAsia"/>
                <w:rtl/>
              </w:rPr>
              <w:t>در</w:t>
            </w:r>
            <w:r w:rsidRPr="000C1CDE">
              <w:rPr>
                <w:rFonts w:cs="B Yekan"/>
                <w:rtl/>
              </w:rPr>
              <w:t xml:space="preserve"> </w:t>
            </w:r>
            <w:r w:rsidRPr="000C1CDE">
              <w:rPr>
                <w:rFonts w:cs="B Yekan" w:hint="eastAsia"/>
                <w:rtl/>
              </w:rPr>
              <w:t>ناوبر</w:t>
            </w:r>
            <w:r w:rsidRPr="000C1CDE">
              <w:rPr>
                <w:rFonts w:cs="B Yekan" w:hint="cs"/>
                <w:rtl/>
              </w:rPr>
              <w:t>ی</w:t>
            </w:r>
            <w:r w:rsidRPr="000C1CDE">
              <w:rPr>
                <w:rFonts w:cs="B Yekan"/>
                <w:rtl/>
              </w:rPr>
              <w:t xml:space="preserve"> </w:t>
            </w:r>
            <w:r w:rsidRPr="000C1CDE">
              <w:rPr>
                <w:rFonts w:cs="B Yekan" w:hint="eastAsia"/>
                <w:rtl/>
              </w:rPr>
              <w:t>واضح</w:t>
            </w:r>
            <w:r w:rsidRPr="000C1CDE">
              <w:rPr>
                <w:rFonts w:cs="B Yekan"/>
                <w:rtl/>
              </w:rPr>
              <w:t xml:space="preserve"> </w:t>
            </w:r>
            <w:r w:rsidRPr="000C1CDE">
              <w:rPr>
                <w:rFonts w:cs="B Yekan" w:hint="eastAsia"/>
                <w:rtl/>
              </w:rPr>
              <w:t>منعکس</w:t>
            </w:r>
            <w:r w:rsidRPr="000C1CDE">
              <w:rPr>
                <w:rFonts w:cs="B Yekan"/>
                <w:rtl/>
              </w:rPr>
              <w:t xml:space="preserve"> </w:t>
            </w:r>
            <w:r w:rsidRPr="000C1CDE">
              <w:rPr>
                <w:rFonts w:cs="B Yekan" w:hint="eastAsia"/>
                <w:rtl/>
              </w:rPr>
              <w:t>شده</w:t>
            </w:r>
            <w:r w:rsidRPr="000C1CDE">
              <w:rPr>
                <w:rFonts w:cs="B Yekan"/>
                <w:rtl/>
              </w:rPr>
              <w:t xml:space="preserve"> </w:t>
            </w:r>
            <w:r w:rsidRPr="000C1CDE">
              <w:rPr>
                <w:rFonts w:cs="B Yekan" w:hint="eastAsia"/>
                <w:rtl/>
              </w:rPr>
              <w:t>است</w:t>
            </w:r>
            <w:r w:rsidRPr="000C1CDE">
              <w:rPr>
                <w:rFonts w:cs="B Yekan"/>
                <w:rtl/>
              </w:rPr>
              <w:t xml:space="preserve"> </w:t>
            </w:r>
            <w:r w:rsidRPr="000C1CDE">
              <w:rPr>
                <w:rFonts w:cs="B Yekan" w:hint="eastAsia"/>
                <w:rtl/>
              </w:rPr>
              <w:t>که</w:t>
            </w:r>
            <w:r w:rsidRPr="000C1CDE">
              <w:rPr>
                <w:rFonts w:cs="B Yekan"/>
                <w:rtl/>
              </w:rPr>
              <w:t xml:space="preserve"> </w:t>
            </w:r>
            <w:r w:rsidRPr="000C1CDE">
              <w:rPr>
                <w:rFonts w:cs="B Yekan" w:hint="eastAsia"/>
                <w:rtl/>
              </w:rPr>
              <w:t>به</w:t>
            </w:r>
            <w:r w:rsidRPr="000C1CDE">
              <w:rPr>
                <w:rFonts w:cs="B Yekan"/>
                <w:rtl/>
              </w:rPr>
              <w:t xml:space="preserve"> </w:t>
            </w:r>
            <w:r w:rsidRPr="000C1CDE">
              <w:rPr>
                <w:rFonts w:cs="B Yekan" w:hint="eastAsia"/>
                <w:rtl/>
              </w:rPr>
              <w:t>شما</w:t>
            </w:r>
            <w:r w:rsidRPr="000C1CDE">
              <w:rPr>
                <w:rFonts w:cs="B Yekan"/>
                <w:rtl/>
              </w:rPr>
              <w:t xml:space="preserve"> </w:t>
            </w:r>
            <w:r w:rsidRPr="000C1CDE">
              <w:rPr>
                <w:rFonts w:cs="B Yekan" w:hint="eastAsia"/>
                <w:rtl/>
              </w:rPr>
              <w:t>کمک</w:t>
            </w:r>
            <w:r w:rsidRPr="000C1CDE">
              <w:rPr>
                <w:rFonts w:cs="B Yekan"/>
                <w:rtl/>
              </w:rPr>
              <w:t xml:space="preserve"> </w:t>
            </w:r>
            <w:r w:rsidRPr="000C1CDE">
              <w:rPr>
                <w:rFonts w:cs="B Yekan" w:hint="eastAsia"/>
                <w:rtl/>
              </w:rPr>
              <w:t>م</w:t>
            </w:r>
            <w:r w:rsidRPr="000C1CDE">
              <w:rPr>
                <w:rFonts w:cs="B Yekan" w:hint="cs"/>
                <w:rtl/>
              </w:rPr>
              <w:t>ی</w:t>
            </w:r>
            <w:r w:rsidRPr="000C1CDE">
              <w:rPr>
                <w:rFonts w:cs="B Yekan"/>
                <w:rtl/>
              </w:rPr>
              <w:t xml:space="preserve"> </w:t>
            </w:r>
            <w:r w:rsidRPr="000C1CDE">
              <w:rPr>
                <w:rFonts w:cs="B Yekan" w:hint="eastAsia"/>
                <w:rtl/>
              </w:rPr>
              <w:t>کند</w:t>
            </w:r>
            <w:r w:rsidRPr="000C1CDE">
              <w:rPr>
                <w:rFonts w:cs="B Yekan"/>
                <w:rtl/>
              </w:rPr>
              <w:t xml:space="preserve"> </w:t>
            </w:r>
            <w:r w:rsidRPr="000C1CDE">
              <w:rPr>
                <w:rFonts w:cs="B Yekan" w:hint="eastAsia"/>
                <w:rtl/>
              </w:rPr>
              <w:t>تا</w:t>
            </w:r>
            <w:r w:rsidRPr="000C1CDE">
              <w:rPr>
                <w:rFonts w:cs="B Yekan"/>
                <w:rtl/>
              </w:rPr>
              <w:t xml:space="preserve"> </w:t>
            </w:r>
            <w:r w:rsidRPr="000C1CDE">
              <w:rPr>
                <w:rFonts w:cs="B Yekan" w:hint="eastAsia"/>
                <w:rtl/>
              </w:rPr>
              <w:t>بازد</w:t>
            </w:r>
            <w:r w:rsidRPr="000C1CDE">
              <w:rPr>
                <w:rFonts w:cs="B Yekan" w:hint="cs"/>
                <w:rtl/>
              </w:rPr>
              <w:t>ی</w:t>
            </w:r>
            <w:r w:rsidRPr="000C1CDE">
              <w:rPr>
                <w:rFonts w:cs="B Yekan" w:hint="eastAsia"/>
                <w:rtl/>
              </w:rPr>
              <w:t>دکنندگان</w:t>
            </w:r>
            <w:r w:rsidRPr="000C1CDE">
              <w:rPr>
                <w:rFonts w:cs="B Yekan"/>
                <w:rtl/>
              </w:rPr>
              <w:t xml:space="preserve"> </w:t>
            </w:r>
            <w:r w:rsidRPr="000C1CDE">
              <w:rPr>
                <w:rFonts w:cs="B Yekan" w:hint="eastAsia"/>
                <w:rtl/>
              </w:rPr>
              <w:t>سا</w:t>
            </w:r>
            <w:r w:rsidRPr="000C1CDE">
              <w:rPr>
                <w:rFonts w:cs="B Yekan" w:hint="cs"/>
                <w:rtl/>
              </w:rPr>
              <w:t>ی</w:t>
            </w:r>
            <w:r w:rsidRPr="000C1CDE">
              <w:rPr>
                <w:rFonts w:cs="B Yekan" w:hint="eastAsia"/>
                <w:rtl/>
              </w:rPr>
              <w:t>ت</w:t>
            </w:r>
            <w:r w:rsidRPr="000C1CDE">
              <w:rPr>
                <w:rFonts w:cs="B Yekan"/>
                <w:rtl/>
              </w:rPr>
              <w:t xml:space="preserve"> </w:t>
            </w:r>
            <w:r w:rsidRPr="000C1CDE">
              <w:rPr>
                <w:rFonts w:cs="B Yekan" w:hint="eastAsia"/>
                <w:rtl/>
              </w:rPr>
              <w:t>خود</w:t>
            </w:r>
            <w:r w:rsidRPr="000C1CDE">
              <w:rPr>
                <w:rFonts w:cs="B Yekan"/>
                <w:rtl/>
              </w:rPr>
              <w:t xml:space="preserve"> </w:t>
            </w:r>
            <w:r w:rsidRPr="000C1CDE">
              <w:rPr>
                <w:rFonts w:cs="B Yekan" w:hint="eastAsia"/>
                <w:rtl/>
              </w:rPr>
              <w:t>را</w:t>
            </w:r>
            <w:r w:rsidRPr="000C1CDE">
              <w:rPr>
                <w:rFonts w:cs="B Yekan"/>
                <w:rtl/>
              </w:rPr>
              <w:t xml:space="preserve"> </w:t>
            </w:r>
            <w:r w:rsidRPr="000C1CDE">
              <w:rPr>
                <w:rFonts w:cs="B Yekan" w:hint="eastAsia"/>
                <w:rtl/>
              </w:rPr>
              <w:t>پ</w:t>
            </w:r>
            <w:r w:rsidRPr="000C1CDE">
              <w:rPr>
                <w:rFonts w:cs="B Yekan" w:hint="cs"/>
                <w:rtl/>
              </w:rPr>
              <w:t>ی</w:t>
            </w:r>
            <w:r w:rsidRPr="000C1CDE">
              <w:rPr>
                <w:rFonts w:cs="B Yekan" w:hint="eastAsia"/>
                <w:rtl/>
              </w:rPr>
              <w:t>دا</w:t>
            </w:r>
            <w:r w:rsidRPr="000C1CDE">
              <w:rPr>
                <w:rFonts w:cs="B Yekan"/>
                <w:rtl/>
              </w:rPr>
              <w:t xml:space="preserve"> </w:t>
            </w:r>
            <w:r w:rsidRPr="000C1CDE">
              <w:rPr>
                <w:rFonts w:cs="B Yekan" w:hint="eastAsia"/>
                <w:rtl/>
              </w:rPr>
              <w:t>کن</w:t>
            </w:r>
            <w:r w:rsidRPr="000C1CDE">
              <w:rPr>
                <w:rFonts w:cs="B Yekan" w:hint="cs"/>
                <w:rtl/>
              </w:rPr>
              <w:t>ی</w:t>
            </w:r>
            <w:r w:rsidRPr="000C1CDE">
              <w:rPr>
                <w:rFonts w:cs="B Yekan" w:hint="eastAsia"/>
                <w:rtl/>
              </w:rPr>
              <w:t>د،</w:t>
            </w:r>
            <w:r w:rsidRPr="000C1CDE">
              <w:rPr>
                <w:rFonts w:cs="B Yekan"/>
                <w:rtl/>
              </w:rPr>
              <w:t xml:space="preserve"> </w:t>
            </w:r>
            <w:r w:rsidRPr="000C1CDE">
              <w:rPr>
                <w:rFonts w:cs="B Yekan" w:hint="eastAsia"/>
                <w:rtl/>
              </w:rPr>
              <w:t>اهداف</w:t>
            </w:r>
            <w:r w:rsidRPr="000C1CDE">
              <w:rPr>
                <w:rFonts w:cs="B Yekan"/>
                <w:rtl/>
              </w:rPr>
              <w:t xml:space="preserve"> </w:t>
            </w:r>
            <w:r w:rsidRPr="000C1CDE">
              <w:rPr>
                <w:rFonts w:cs="B Yekan" w:hint="eastAsia"/>
                <w:rtl/>
              </w:rPr>
              <w:t>خود</w:t>
            </w:r>
            <w:r w:rsidRPr="000C1CDE">
              <w:rPr>
                <w:rFonts w:cs="B Yekan"/>
                <w:rtl/>
              </w:rPr>
              <w:t xml:space="preserve"> </w:t>
            </w:r>
            <w:r w:rsidRPr="000C1CDE">
              <w:rPr>
                <w:rFonts w:cs="B Yekan" w:hint="eastAsia"/>
                <w:rtl/>
              </w:rPr>
              <w:t>را</w:t>
            </w:r>
            <w:r w:rsidRPr="000C1CDE">
              <w:rPr>
                <w:rFonts w:cs="B Yekan"/>
                <w:rtl/>
              </w:rPr>
              <w:t xml:space="preserve"> </w:t>
            </w:r>
            <w:r w:rsidRPr="000C1CDE">
              <w:rPr>
                <w:rFonts w:cs="B Yekan" w:hint="eastAsia"/>
                <w:rtl/>
              </w:rPr>
              <w:t>به</w:t>
            </w:r>
            <w:r w:rsidRPr="000C1CDE">
              <w:rPr>
                <w:rFonts w:cs="B Yekan"/>
                <w:rtl/>
              </w:rPr>
              <w:t xml:space="preserve"> </w:t>
            </w:r>
            <w:r w:rsidRPr="000C1CDE">
              <w:rPr>
                <w:rFonts w:cs="B Yekan" w:hint="eastAsia"/>
                <w:rtl/>
              </w:rPr>
              <w:t>دست</w:t>
            </w:r>
            <w:r w:rsidRPr="000C1CDE">
              <w:rPr>
                <w:rFonts w:cs="B Yekan"/>
                <w:rtl/>
              </w:rPr>
              <w:t xml:space="preserve"> </w:t>
            </w:r>
            <w:r w:rsidRPr="000C1CDE">
              <w:rPr>
                <w:rFonts w:cs="B Yekan" w:hint="eastAsia"/>
                <w:rtl/>
              </w:rPr>
              <w:t>آور</w:t>
            </w:r>
            <w:r w:rsidRPr="000C1CDE">
              <w:rPr>
                <w:rFonts w:cs="B Yekan" w:hint="cs"/>
                <w:rtl/>
              </w:rPr>
              <w:t>ی</w:t>
            </w:r>
            <w:r w:rsidRPr="000C1CDE">
              <w:rPr>
                <w:rFonts w:cs="B Yekan" w:hint="eastAsia"/>
                <w:rtl/>
              </w:rPr>
              <w:t>د</w:t>
            </w:r>
            <w:r w:rsidRPr="000C1CDE">
              <w:rPr>
                <w:rFonts w:cs="B Yekan"/>
                <w:rtl/>
              </w:rPr>
              <w:t xml:space="preserve"> </w:t>
            </w:r>
            <w:r w:rsidRPr="000C1CDE">
              <w:rPr>
                <w:rFonts w:cs="B Yekan" w:hint="eastAsia"/>
                <w:rtl/>
              </w:rPr>
              <w:t>و</w:t>
            </w:r>
            <w:r w:rsidRPr="000C1CDE">
              <w:rPr>
                <w:rFonts w:cs="B Yekan"/>
                <w:rtl/>
              </w:rPr>
              <w:t xml:space="preserve"> </w:t>
            </w:r>
            <w:r w:rsidRPr="000C1CDE">
              <w:rPr>
                <w:rFonts w:cs="B Yekan" w:hint="eastAsia"/>
                <w:rtl/>
              </w:rPr>
              <w:t>بارها</w:t>
            </w:r>
            <w:r w:rsidRPr="000C1CDE">
              <w:rPr>
                <w:rFonts w:cs="B Yekan"/>
                <w:rtl/>
              </w:rPr>
              <w:t xml:space="preserve"> </w:t>
            </w:r>
            <w:r w:rsidRPr="000C1CDE">
              <w:rPr>
                <w:rFonts w:cs="B Yekan" w:hint="eastAsia"/>
                <w:rtl/>
              </w:rPr>
              <w:t>و</w:t>
            </w:r>
            <w:r w:rsidRPr="000C1CDE">
              <w:rPr>
                <w:rFonts w:cs="B Yekan"/>
                <w:rtl/>
              </w:rPr>
              <w:t xml:space="preserve"> </w:t>
            </w:r>
            <w:r w:rsidRPr="000C1CDE">
              <w:rPr>
                <w:rFonts w:cs="B Yekan" w:hint="eastAsia"/>
                <w:rtl/>
              </w:rPr>
              <w:t>بارها</w:t>
            </w:r>
            <w:r w:rsidRPr="000C1CDE">
              <w:rPr>
                <w:rFonts w:cs="B Yekan"/>
                <w:rtl/>
              </w:rPr>
              <w:t xml:space="preserve"> </w:t>
            </w:r>
            <w:r w:rsidRPr="000C1CDE">
              <w:rPr>
                <w:rFonts w:cs="B Yekan" w:hint="eastAsia"/>
                <w:rtl/>
              </w:rPr>
              <w:t>به</w:t>
            </w:r>
            <w:r w:rsidRPr="000C1CDE">
              <w:rPr>
                <w:rFonts w:cs="B Yekan"/>
                <w:rtl/>
              </w:rPr>
              <w:t xml:space="preserve"> </w:t>
            </w:r>
            <w:r w:rsidRPr="000C1CDE">
              <w:rPr>
                <w:rFonts w:cs="B Yekan" w:hint="eastAsia"/>
                <w:rtl/>
              </w:rPr>
              <w:t>عقب</w:t>
            </w:r>
            <w:r w:rsidRPr="000C1CDE">
              <w:rPr>
                <w:rFonts w:cs="B Yekan"/>
                <w:rtl/>
              </w:rPr>
              <w:t xml:space="preserve"> </w:t>
            </w:r>
            <w:r w:rsidRPr="000C1CDE">
              <w:rPr>
                <w:rFonts w:cs="B Yekan" w:hint="eastAsia"/>
                <w:rtl/>
              </w:rPr>
              <w:t>بازگرد</w:t>
            </w:r>
            <w:r w:rsidRPr="000C1CDE">
              <w:rPr>
                <w:rFonts w:cs="B Yekan" w:hint="cs"/>
                <w:rtl/>
              </w:rPr>
              <w:t>ی</w:t>
            </w:r>
            <w:r w:rsidRPr="000C1CDE">
              <w:rPr>
                <w:rFonts w:cs="B Yekan" w:hint="eastAsia"/>
                <w:rtl/>
              </w:rPr>
              <w:t>د</w:t>
            </w:r>
            <w:r w:rsidRPr="000C1CDE">
              <w:rPr>
                <w:rFonts w:cs="B Yekan"/>
              </w:rPr>
              <w:t xml:space="preserve"> (</w:t>
            </w:r>
            <w:r w:rsidRPr="000C1CDE">
              <w:rPr>
                <w:rFonts w:cs="B Yekan" w:hint="eastAsia"/>
                <w:rtl/>
              </w:rPr>
              <w:t>بازد</w:t>
            </w:r>
            <w:r w:rsidRPr="000C1CDE">
              <w:rPr>
                <w:rFonts w:cs="B Yekan" w:hint="cs"/>
                <w:rtl/>
              </w:rPr>
              <w:t>ی</w:t>
            </w:r>
            <w:r w:rsidRPr="000C1CDE">
              <w:rPr>
                <w:rFonts w:cs="B Yekan" w:hint="eastAsia"/>
                <w:rtl/>
              </w:rPr>
              <w:t>دها</w:t>
            </w:r>
            <w:r w:rsidRPr="000C1CDE">
              <w:rPr>
                <w:rFonts w:cs="B Yekan" w:hint="cs"/>
                <w:rtl/>
              </w:rPr>
              <w:t>ی</w:t>
            </w:r>
            <w:r w:rsidRPr="000C1CDE">
              <w:rPr>
                <w:rFonts w:cs="B Yekan"/>
                <w:rtl/>
              </w:rPr>
              <w:t xml:space="preserve"> </w:t>
            </w:r>
            <w:r w:rsidRPr="000C1CDE">
              <w:rPr>
                <w:rFonts w:cs="B Yekan" w:hint="eastAsia"/>
                <w:rtl/>
              </w:rPr>
              <w:t>مکرر</w:t>
            </w:r>
            <w:r w:rsidRPr="000C1CDE">
              <w:rPr>
                <w:rFonts w:cs="B Yekan"/>
                <w:rtl/>
              </w:rPr>
              <w:t xml:space="preserve"> </w:t>
            </w:r>
            <w:r w:rsidRPr="000C1CDE">
              <w:rPr>
                <w:rFonts w:cs="B Yekan" w:hint="eastAsia"/>
                <w:rtl/>
              </w:rPr>
              <w:t>م</w:t>
            </w:r>
            <w:r w:rsidRPr="000C1CDE">
              <w:rPr>
                <w:rFonts w:cs="B Yekan" w:hint="cs"/>
                <w:rtl/>
              </w:rPr>
              <w:t>ی</w:t>
            </w:r>
            <w:r w:rsidRPr="000C1CDE">
              <w:rPr>
                <w:rFonts w:cs="B Yekan"/>
                <w:rtl/>
              </w:rPr>
              <w:t xml:space="preserve"> </w:t>
            </w:r>
            <w:r w:rsidRPr="000C1CDE">
              <w:rPr>
                <w:rFonts w:cs="B Yekan" w:hint="eastAsia"/>
                <w:rtl/>
              </w:rPr>
              <w:t>توانند</w:t>
            </w:r>
            <w:r w:rsidRPr="000C1CDE">
              <w:rPr>
                <w:rFonts w:cs="B Yekan"/>
                <w:rtl/>
              </w:rPr>
              <w:t xml:space="preserve"> </w:t>
            </w:r>
            <w:r w:rsidRPr="000C1CDE">
              <w:rPr>
                <w:rFonts w:cs="B Yekan" w:hint="eastAsia"/>
                <w:rtl/>
              </w:rPr>
              <w:t>رتبه</w:t>
            </w:r>
            <w:r w:rsidRPr="000C1CDE">
              <w:rPr>
                <w:rFonts w:cs="B Yekan"/>
                <w:rtl/>
              </w:rPr>
              <w:t xml:space="preserve"> </w:t>
            </w:r>
            <w:r w:rsidRPr="000C1CDE">
              <w:rPr>
                <w:rFonts w:cs="B Yekan" w:hint="eastAsia"/>
                <w:rtl/>
              </w:rPr>
              <w:t>بند</w:t>
            </w:r>
            <w:r w:rsidRPr="000C1CDE">
              <w:rPr>
                <w:rFonts w:cs="B Yekan" w:hint="cs"/>
                <w:rtl/>
              </w:rPr>
              <w:t>ی</w:t>
            </w:r>
            <w:r w:rsidRPr="000C1CDE">
              <w:rPr>
                <w:rFonts w:cs="B Yekan"/>
              </w:rPr>
              <w:t xml:space="preserve"> SEO </w:t>
            </w:r>
            <w:r w:rsidRPr="000C1CDE">
              <w:rPr>
                <w:rFonts w:cs="B Yekan" w:hint="eastAsia"/>
                <w:rtl/>
              </w:rPr>
              <w:t>را</w:t>
            </w:r>
            <w:r w:rsidRPr="000C1CDE">
              <w:rPr>
                <w:rFonts w:cs="B Yekan"/>
                <w:rtl/>
              </w:rPr>
              <w:t xml:space="preserve"> </w:t>
            </w:r>
            <w:r w:rsidRPr="000C1CDE">
              <w:rPr>
                <w:rFonts w:cs="B Yekan" w:hint="eastAsia"/>
                <w:rtl/>
              </w:rPr>
              <w:t>بهبود</w:t>
            </w:r>
            <w:r w:rsidRPr="000C1CDE">
              <w:rPr>
                <w:rFonts w:cs="B Yekan"/>
                <w:rtl/>
              </w:rPr>
              <w:t xml:space="preserve"> </w:t>
            </w:r>
            <w:r w:rsidRPr="000C1CDE">
              <w:rPr>
                <w:rFonts w:cs="B Yekan" w:hint="eastAsia"/>
                <w:rtl/>
              </w:rPr>
              <w:t>بخشند</w:t>
            </w:r>
            <w:r>
              <w:rPr>
                <w:rFonts w:cs="B Yekan" w:hint="cs"/>
                <w:rtl/>
              </w:rPr>
              <w:t>.</w:t>
            </w:r>
          </w:p>
          <w:p w:rsidR="003E51E1" w:rsidRPr="00083CF9" w:rsidRDefault="000C1CDE" w:rsidP="00D826D0">
            <w:pPr>
              <w:bidi/>
              <w:rPr>
                <w:rFonts w:cs="B Yekan"/>
              </w:rPr>
            </w:pPr>
            <w:r w:rsidRPr="000C1CDE">
              <w:rPr>
                <w:rFonts w:cs="B Yekan" w:hint="eastAsia"/>
                <w:rtl/>
              </w:rPr>
              <w:t>معمار</w:t>
            </w:r>
            <w:r w:rsidRPr="000C1CDE">
              <w:rPr>
                <w:rFonts w:cs="B Yekan" w:hint="cs"/>
                <w:rtl/>
              </w:rPr>
              <w:t>ی</w:t>
            </w:r>
            <w:r w:rsidRPr="000C1CDE">
              <w:rPr>
                <w:rFonts w:cs="B Yekan"/>
                <w:rtl/>
              </w:rPr>
              <w:t xml:space="preserve"> </w:t>
            </w:r>
            <w:r w:rsidRPr="000C1CDE">
              <w:rPr>
                <w:rFonts w:cs="B Yekan" w:hint="eastAsia"/>
                <w:rtl/>
              </w:rPr>
              <w:t>سا</w:t>
            </w:r>
            <w:r w:rsidRPr="000C1CDE">
              <w:rPr>
                <w:rFonts w:cs="B Yekan" w:hint="cs"/>
                <w:rtl/>
              </w:rPr>
              <w:t>ی</w:t>
            </w:r>
            <w:r w:rsidRPr="000C1CDE">
              <w:rPr>
                <w:rFonts w:cs="B Yekan" w:hint="eastAsia"/>
                <w:rtl/>
              </w:rPr>
              <w:t>ت</w:t>
            </w:r>
            <w:r w:rsidRPr="000C1CDE">
              <w:rPr>
                <w:rFonts w:cs="B Yekan"/>
                <w:rtl/>
              </w:rPr>
              <w:t xml:space="preserve"> "</w:t>
            </w:r>
            <w:r w:rsidRPr="000C1CDE">
              <w:rPr>
                <w:rFonts w:cs="B Yekan" w:hint="eastAsia"/>
                <w:rtl/>
              </w:rPr>
              <w:t>مسطح</w:t>
            </w:r>
            <w:r w:rsidRPr="000C1CDE">
              <w:rPr>
                <w:rFonts w:cs="B Yekan"/>
                <w:rtl/>
              </w:rPr>
              <w:t xml:space="preserve">" </w:t>
            </w:r>
            <w:r w:rsidRPr="000C1CDE">
              <w:rPr>
                <w:rFonts w:cs="B Yekan" w:hint="eastAsia"/>
                <w:rtl/>
              </w:rPr>
              <w:t>نه</w:t>
            </w:r>
            <w:r w:rsidRPr="000C1CDE">
              <w:rPr>
                <w:rFonts w:cs="B Yekan"/>
                <w:rtl/>
              </w:rPr>
              <w:t xml:space="preserve"> </w:t>
            </w:r>
            <w:r w:rsidRPr="000C1CDE">
              <w:rPr>
                <w:rFonts w:cs="B Yekan" w:hint="eastAsia"/>
                <w:rtl/>
              </w:rPr>
              <w:t>تنها</w:t>
            </w:r>
            <w:r w:rsidRPr="000C1CDE">
              <w:rPr>
                <w:rFonts w:cs="B Yekan"/>
                <w:rtl/>
              </w:rPr>
              <w:t xml:space="preserve"> </w:t>
            </w:r>
            <w:r w:rsidRPr="000C1CDE">
              <w:rPr>
                <w:rFonts w:cs="B Yekan" w:hint="eastAsia"/>
                <w:rtl/>
              </w:rPr>
              <w:t>باعث</w:t>
            </w:r>
            <w:r w:rsidRPr="000C1CDE">
              <w:rPr>
                <w:rFonts w:cs="B Yekan"/>
                <w:rtl/>
              </w:rPr>
              <w:t xml:space="preserve"> </w:t>
            </w:r>
            <w:r w:rsidRPr="000C1CDE">
              <w:rPr>
                <w:rFonts w:cs="B Yekan" w:hint="eastAsia"/>
                <w:rtl/>
              </w:rPr>
              <w:t>م</w:t>
            </w:r>
            <w:r w:rsidRPr="000C1CDE">
              <w:rPr>
                <w:rFonts w:cs="B Yekan" w:hint="cs"/>
                <w:rtl/>
              </w:rPr>
              <w:t>ی</w:t>
            </w:r>
            <w:r w:rsidRPr="000C1CDE">
              <w:rPr>
                <w:rFonts w:cs="B Yekan"/>
                <w:rtl/>
              </w:rPr>
              <w:t xml:space="preserve"> </w:t>
            </w:r>
            <w:r w:rsidRPr="000C1CDE">
              <w:rPr>
                <w:rFonts w:cs="B Yekan" w:hint="eastAsia"/>
                <w:rtl/>
              </w:rPr>
              <w:t>شود</w:t>
            </w:r>
            <w:r w:rsidRPr="000C1CDE">
              <w:rPr>
                <w:rFonts w:cs="B Yekan"/>
                <w:rtl/>
              </w:rPr>
              <w:t xml:space="preserve"> </w:t>
            </w:r>
            <w:r w:rsidRPr="000C1CDE">
              <w:rPr>
                <w:rFonts w:cs="B Yekan" w:hint="eastAsia"/>
                <w:rtl/>
              </w:rPr>
              <w:t>که</w:t>
            </w:r>
            <w:r w:rsidRPr="000C1CDE">
              <w:rPr>
                <w:rFonts w:cs="B Yekan"/>
                <w:rtl/>
              </w:rPr>
              <w:t xml:space="preserve"> </w:t>
            </w:r>
            <w:r w:rsidRPr="000C1CDE">
              <w:rPr>
                <w:rFonts w:cs="B Yekan" w:hint="eastAsia"/>
                <w:rtl/>
              </w:rPr>
              <w:t>محتوا</w:t>
            </w:r>
            <w:r w:rsidRPr="000C1CDE">
              <w:rPr>
                <w:rFonts w:cs="B Yekan"/>
                <w:rtl/>
              </w:rPr>
              <w:t xml:space="preserve"> </w:t>
            </w:r>
            <w:r w:rsidRPr="000C1CDE">
              <w:rPr>
                <w:rFonts w:cs="B Yekan" w:hint="eastAsia"/>
                <w:rtl/>
              </w:rPr>
              <w:t>آسان</w:t>
            </w:r>
            <w:r w:rsidRPr="000C1CDE">
              <w:rPr>
                <w:rFonts w:cs="B Yekan"/>
                <w:rtl/>
              </w:rPr>
              <w:t xml:space="preserve"> </w:t>
            </w:r>
            <w:r w:rsidRPr="000C1CDE">
              <w:rPr>
                <w:rFonts w:cs="B Yekan" w:hint="eastAsia"/>
                <w:rtl/>
              </w:rPr>
              <w:t>تر</w:t>
            </w:r>
            <w:r w:rsidRPr="000C1CDE">
              <w:rPr>
                <w:rFonts w:cs="B Yekan"/>
                <w:rtl/>
              </w:rPr>
              <w:t xml:space="preserve"> </w:t>
            </w:r>
            <w:r w:rsidRPr="000C1CDE">
              <w:rPr>
                <w:rFonts w:cs="B Yekan" w:hint="eastAsia"/>
                <w:rtl/>
              </w:rPr>
              <w:t>شود،</w:t>
            </w:r>
            <w:r w:rsidRPr="000C1CDE">
              <w:rPr>
                <w:rFonts w:cs="B Yekan"/>
                <w:rtl/>
              </w:rPr>
              <w:t xml:space="preserve"> </w:t>
            </w:r>
            <w:r w:rsidRPr="000C1CDE">
              <w:rPr>
                <w:rFonts w:cs="B Yekan" w:hint="eastAsia"/>
                <w:rtl/>
              </w:rPr>
              <w:t>بلکه</w:t>
            </w:r>
            <w:r w:rsidRPr="000C1CDE">
              <w:rPr>
                <w:rFonts w:cs="B Yekan"/>
                <w:rtl/>
              </w:rPr>
              <w:t xml:space="preserve"> </w:t>
            </w:r>
            <w:r w:rsidRPr="000C1CDE">
              <w:rPr>
                <w:rFonts w:cs="B Yekan" w:hint="eastAsia"/>
                <w:rtl/>
              </w:rPr>
              <w:t>م</w:t>
            </w:r>
            <w:r w:rsidRPr="000C1CDE">
              <w:rPr>
                <w:rFonts w:cs="B Yekan" w:hint="cs"/>
                <w:rtl/>
              </w:rPr>
              <w:t>ی</w:t>
            </w:r>
            <w:r w:rsidRPr="000C1CDE">
              <w:rPr>
                <w:rFonts w:cs="B Yekan"/>
                <w:rtl/>
              </w:rPr>
              <w:t xml:space="preserve"> </w:t>
            </w:r>
            <w:r w:rsidRPr="000C1CDE">
              <w:rPr>
                <w:rFonts w:cs="B Yekan" w:hint="eastAsia"/>
                <w:rtl/>
              </w:rPr>
              <w:t>تواند</w:t>
            </w:r>
            <w:r w:rsidRPr="000C1CDE">
              <w:rPr>
                <w:rFonts w:cs="B Yekan"/>
                <w:rtl/>
              </w:rPr>
              <w:t xml:space="preserve"> </w:t>
            </w:r>
            <w:r w:rsidRPr="000C1CDE">
              <w:rPr>
                <w:rFonts w:cs="B Yekan" w:hint="eastAsia"/>
                <w:rtl/>
              </w:rPr>
              <w:t>به</w:t>
            </w:r>
            <w:r w:rsidRPr="000C1CDE">
              <w:rPr>
                <w:rFonts w:cs="B Yekan"/>
                <w:rtl/>
              </w:rPr>
              <w:t xml:space="preserve"> </w:t>
            </w:r>
            <w:r w:rsidRPr="000C1CDE">
              <w:rPr>
                <w:rFonts w:cs="B Yekan" w:hint="eastAsia"/>
                <w:rtl/>
              </w:rPr>
              <w:t>بهبود</w:t>
            </w:r>
            <w:r w:rsidRPr="000C1CDE">
              <w:rPr>
                <w:rFonts w:cs="B Yekan"/>
                <w:rtl/>
              </w:rPr>
              <w:t xml:space="preserve"> </w:t>
            </w:r>
            <w:r w:rsidRPr="000C1CDE">
              <w:rPr>
                <w:rFonts w:cs="B Yekan" w:hint="eastAsia"/>
                <w:rtl/>
              </w:rPr>
              <w:t>رتبه</w:t>
            </w:r>
            <w:r w:rsidRPr="000C1CDE">
              <w:rPr>
                <w:rFonts w:cs="B Yekan"/>
                <w:rtl/>
              </w:rPr>
              <w:t xml:space="preserve"> </w:t>
            </w:r>
            <w:r w:rsidRPr="000C1CDE">
              <w:rPr>
                <w:rFonts w:cs="B Yekan" w:hint="eastAsia"/>
                <w:rtl/>
              </w:rPr>
              <w:t>بند</w:t>
            </w:r>
            <w:r w:rsidRPr="000C1CDE">
              <w:rPr>
                <w:rFonts w:cs="B Yekan" w:hint="cs"/>
                <w:rtl/>
              </w:rPr>
              <w:t>ی</w:t>
            </w:r>
            <w:r w:rsidRPr="000C1CDE">
              <w:rPr>
                <w:rFonts w:cs="B Yekan"/>
                <w:rtl/>
              </w:rPr>
              <w:t xml:space="preserve"> </w:t>
            </w:r>
            <w:r w:rsidRPr="000C1CDE">
              <w:rPr>
                <w:rFonts w:cs="B Yekan" w:hint="eastAsia"/>
                <w:rtl/>
              </w:rPr>
              <w:t>جستجوگرها</w:t>
            </w:r>
            <w:r w:rsidRPr="000C1CDE">
              <w:rPr>
                <w:rFonts w:cs="B Yekan"/>
                <w:rtl/>
              </w:rPr>
              <w:t xml:space="preserve"> </w:t>
            </w:r>
            <w:r w:rsidRPr="000C1CDE">
              <w:rPr>
                <w:rFonts w:cs="B Yekan" w:hint="eastAsia"/>
                <w:rtl/>
              </w:rPr>
              <w:t>ن</w:t>
            </w:r>
            <w:r w:rsidRPr="000C1CDE">
              <w:rPr>
                <w:rFonts w:cs="B Yekan" w:hint="cs"/>
                <w:rtl/>
              </w:rPr>
              <w:t>ی</w:t>
            </w:r>
            <w:r w:rsidRPr="000C1CDE">
              <w:rPr>
                <w:rFonts w:cs="B Yekan" w:hint="eastAsia"/>
                <w:rtl/>
              </w:rPr>
              <w:t>ز</w:t>
            </w:r>
            <w:r w:rsidRPr="000C1CDE">
              <w:rPr>
                <w:rFonts w:cs="B Yekan"/>
                <w:rtl/>
              </w:rPr>
              <w:t xml:space="preserve"> </w:t>
            </w:r>
            <w:r w:rsidRPr="000C1CDE">
              <w:rPr>
                <w:rFonts w:cs="B Yekan" w:hint="eastAsia"/>
                <w:rtl/>
              </w:rPr>
              <w:t>کمک</w:t>
            </w:r>
            <w:r w:rsidRPr="000C1CDE">
              <w:rPr>
                <w:rFonts w:cs="B Yekan"/>
                <w:rtl/>
              </w:rPr>
              <w:t xml:space="preserve"> </w:t>
            </w:r>
            <w:r w:rsidR="00D826D0">
              <w:rPr>
                <w:rFonts w:cs="B Yekan" w:hint="eastAsia"/>
                <w:rtl/>
              </w:rPr>
              <w:t>کند</w:t>
            </w:r>
            <w:r w:rsidR="00D826D0">
              <w:rPr>
                <w:rFonts w:cs="B Yekan" w:hint="cs"/>
                <w:rtl/>
              </w:rPr>
              <w:t>.</w:t>
            </w:r>
          </w:p>
        </w:tc>
      </w:tr>
      <w:tr w:rsidR="007C0466" w:rsidRPr="00083CF9" w:rsidTr="00CA7492">
        <w:trPr>
          <w:gridAfter w:val="2"/>
          <w:wAfter w:w="6887" w:type="dxa"/>
        </w:trPr>
        <w:tc>
          <w:tcPr>
            <w:tcW w:w="4395" w:type="dxa"/>
            <w:gridSpan w:val="2"/>
            <w:shd w:val="clear" w:color="auto" w:fill="F2CDD1" w:themeFill="accent2" w:themeFillTint="33"/>
            <w:tcMar>
              <w:left w:w="72" w:type="dxa"/>
              <w:right w:w="72" w:type="dxa"/>
            </w:tcMar>
          </w:tcPr>
          <w:p w:rsidR="007C0466" w:rsidRPr="00083CF9" w:rsidRDefault="007C0466" w:rsidP="000936FC">
            <w:pPr>
              <w:jc w:val="center"/>
              <w:rPr>
                <w:rFonts w:cs="B Yekan"/>
              </w:rPr>
            </w:pPr>
            <w:r w:rsidRPr="00FC34D7">
              <w:rPr>
                <w:rFonts w:cs="B Yekan" w:hint="eastAsia"/>
                <w:highlight w:val="yellow"/>
                <w:rtl/>
              </w:rPr>
              <w:lastRenderedPageBreak/>
              <w:t>به</w:t>
            </w:r>
            <w:r w:rsidRPr="00FC34D7">
              <w:rPr>
                <w:rFonts w:cs="B Yekan"/>
                <w:highlight w:val="yellow"/>
                <w:rtl/>
              </w:rPr>
              <w:t xml:space="preserve"> </w:t>
            </w:r>
            <w:r w:rsidRPr="00FC34D7">
              <w:rPr>
                <w:rFonts w:cs="B Yekan" w:hint="eastAsia"/>
                <w:highlight w:val="yellow"/>
                <w:rtl/>
              </w:rPr>
              <w:t>اشتراک</w:t>
            </w:r>
            <w:r w:rsidRPr="00FC34D7">
              <w:rPr>
                <w:rFonts w:cs="B Yekan"/>
                <w:highlight w:val="yellow"/>
                <w:rtl/>
              </w:rPr>
              <w:t xml:space="preserve"> </w:t>
            </w:r>
            <w:r w:rsidRPr="00FC34D7">
              <w:rPr>
                <w:rFonts w:cs="B Yekan" w:hint="eastAsia"/>
                <w:highlight w:val="yellow"/>
                <w:rtl/>
              </w:rPr>
              <w:t>گذار</w:t>
            </w:r>
            <w:r w:rsidRPr="00FC34D7">
              <w:rPr>
                <w:rFonts w:cs="B Yekan" w:hint="cs"/>
                <w:highlight w:val="yellow"/>
                <w:rtl/>
              </w:rPr>
              <w:t>ی</w:t>
            </w:r>
            <w:r w:rsidRPr="00FC34D7">
              <w:rPr>
                <w:rFonts w:cs="B Yekan"/>
                <w:highlight w:val="yellow"/>
                <w:rtl/>
              </w:rPr>
              <w:t xml:space="preserve"> </w:t>
            </w:r>
            <w:r w:rsidRPr="00FC34D7">
              <w:rPr>
                <w:rFonts w:cs="B Yekan" w:hint="eastAsia"/>
                <w:highlight w:val="yellow"/>
                <w:rtl/>
              </w:rPr>
              <w:t>اجتماع</w:t>
            </w:r>
            <w:r w:rsidRPr="00FC34D7">
              <w:rPr>
                <w:rFonts w:cs="B Yekan" w:hint="cs"/>
                <w:highlight w:val="yellow"/>
                <w:rtl/>
              </w:rPr>
              <w:t>ی</w:t>
            </w:r>
            <w:r w:rsidR="000936FC">
              <w:rPr>
                <w:rFonts w:cs="B Yekan"/>
              </w:rPr>
              <w:t>[</w:t>
            </w:r>
            <w:r w:rsidR="000936FC">
              <w:rPr>
                <w:rFonts w:cs="B Yekan" w:hint="cs"/>
                <w:rtl/>
              </w:rPr>
              <w:t>۹</w:t>
            </w:r>
            <w:r w:rsidR="000936FC">
              <w:rPr>
                <w:rFonts w:cs="B Yekan"/>
              </w:rPr>
              <w:t>]</w:t>
            </w:r>
          </w:p>
        </w:tc>
        <w:tc>
          <w:tcPr>
            <w:tcW w:w="3118" w:type="dxa"/>
            <w:shd w:val="clear" w:color="auto" w:fill="C3E0F2" w:themeFill="accent3" w:themeFillTint="33"/>
            <w:tcMar>
              <w:left w:w="72" w:type="dxa"/>
              <w:right w:w="72" w:type="dxa"/>
            </w:tcMar>
            <w:vAlign w:val="bottom"/>
          </w:tcPr>
          <w:p w:rsidR="007C0466" w:rsidRPr="00083CF9" w:rsidRDefault="007C0466" w:rsidP="00401DCC">
            <w:pPr>
              <w:pStyle w:val="Heading1"/>
              <w:bidi/>
              <w:jc w:val="center"/>
              <w:rPr>
                <w:rFonts w:cs="B Yekan"/>
                <w:lang w:bidi="fa-IR"/>
              </w:rPr>
            </w:pPr>
            <w:r w:rsidRPr="00ED0C78">
              <w:rPr>
                <w:rFonts w:cs="B Yekan" w:hint="eastAsia"/>
                <w:shd w:val="clear" w:color="auto" w:fill="00B0F0"/>
                <w:rtl/>
              </w:rPr>
              <w:t>تمرکز</w:t>
            </w:r>
            <w:r w:rsidRPr="00ED0C78">
              <w:rPr>
                <w:rFonts w:cs="B Yekan"/>
                <w:shd w:val="clear" w:color="auto" w:fill="00B0F0"/>
                <w:rtl/>
              </w:rPr>
              <w:t xml:space="preserve"> </w:t>
            </w:r>
            <w:r w:rsidRPr="00ED0C78">
              <w:rPr>
                <w:rFonts w:cs="B Yekan" w:hint="eastAsia"/>
                <w:shd w:val="clear" w:color="auto" w:fill="00B0F0"/>
                <w:rtl/>
              </w:rPr>
              <w:t>بر</w:t>
            </w:r>
            <w:r w:rsidR="009E02F2" w:rsidRPr="00ED0C78">
              <w:rPr>
                <w:rFonts w:cs="B Yekan" w:hint="cs"/>
                <w:shd w:val="clear" w:color="auto" w:fill="00B0F0"/>
                <w:rtl/>
              </w:rPr>
              <w:t xml:space="preserve"> تجربه کاربری</w:t>
            </w:r>
            <w:r w:rsidR="00401DCC">
              <w:rPr>
                <w:rFonts w:cs="B Yekan"/>
                <w:lang w:bidi="fa-IR"/>
              </w:rPr>
              <w:t>[10]</w:t>
            </w:r>
          </w:p>
        </w:tc>
      </w:tr>
      <w:tr w:rsidR="00042F95" w:rsidRPr="00083CF9" w:rsidTr="00CA7492">
        <w:tc>
          <w:tcPr>
            <w:tcW w:w="4395" w:type="dxa"/>
            <w:gridSpan w:val="2"/>
            <w:shd w:val="clear" w:color="auto" w:fill="auto"/>
            <w:tcMar>
              <w:left w:w="72" w:type="dxa"/>
              <w:right w:w="72" w:type="dxa"/>
            </w:tcMar>
          </w:tcPr>
          <w:p w:rsidR="00361548" w:rsidRPr="00042F95" w:rsidRDefault="00361548" w:rsidP="00361548">
            <w:pPr>
              <w:bidi/>
              <w:jc w:val="both"/>
              <w:rPr>
                <w:rFonts w:cs="B Yekan"/>
                <w:sz w:val="20"/>
                <w:szCs w:val="20"/>
              </w:rPr>
            </w:pPr>
            <w:r w:rsidRPr="00042F95">
              <w:rPr>
                <w:rFonts w:cs="B Yekan" w:hint="eastAsia"/>
                <w:sz w:val="20"/>
                <w:szCs w:val="20"/>
                <w:rtl/>
              </w:rPr>
              <w:t>تعداد</w:t>
            </w:r>
            <w:r w:rsidRPr="00042F95">
              <w:rPr>
                <w:rFonts w:cs="B Yekan"/>
                <w:sz w:val="20"/>
                <w:szCs w:val="20"/>
                <w:rtl/>
              </w:rPr>
              <w:t xml:space="preserve"> </w:t>
            </w:r>
            <w:r w:rsidRPr="00042F95">
              <w:rPr>
                <w:rFonts w:cs="B Yekan" w:hint="eastAsia"/>
                <w:sz w:val="20"/>
                <w:szCs w:val="20"/>
                <w:rtl/>
              </w:rPr>
              <w:t>سهام</w:t>
            </w:r>
            <w:r w:rsidRPr="00042F95">
              <w:rPr>
                <w:rFonts w:cs="B Yekan"/>
                <w:sz w:val="20"/>
                <w:szCs w:val="20"/>
                <w:rtl/>
              </w:rPr>
              <w:t xml:space="preserve"> </w:t>
            </w:r>
            <w:r w:rsidRPr="00042F95">
              <w:rPr>
                <w:rFonts w:cs="B Yekan" w:hint="eastAsia"/>
                <w:sz w:val="20"/>
                <w:szCs w:val="20"/>
                <w:rtl/>
              </w:rPr>
              <w:t>ف</w:t>
            </w:r>
            <w:r w:rsidRPr="00042F95">
              <w:rPr>
                <w:rFonts w:cs="B Yekan" w:hint="cs"/>
                <w:sz w:val="20"/>
                <w:szCs w:val="20"/>
                <w:rtl/>
              </w:rPr>
              <w:t>ی</w:t>
            </w:r>
            <w:r w:rsidRPr="00042F95">
              <w:rPr>
                <w:rFonts w:cs="B Yekan" w:hint="eastAsia"/>
                <w:sz w:val="20"/>
                <w:szCs w:val="20"/>
                <w:rtl/>
              </w:rPr>
              <w:t>س</w:t>
            </w:r>
            <w:r w:rsidRPr="00042F95">
              <w:rPr>
                <w:rFonts w:cs="B Yekan"/>
                <w:sz w:val="20"/>
                <w:szCs w:val="20"/>
                <w:rtl/>
              </w:rPr>
              <w:t xml:space="preserve"> </w:t>
            </w:r>
            <w:r w:rsidRPr="00042F95">
              <w:rPr>
                <w:rFonts w:cs="B Yekan" w:hint="eastAsia"/>
                <w:sz w:val="20"/>
                <w:szCs w:val="20"/>
                <w:rtl/>
              </w:rPr>
              <w:t>بوک،</w:t>
            </w:r>
            <w:r w:rsidRPr="00042F95">
              <w:rPr>
                <w:rFonts w:cs="B Yekan"/>
                <w:sz w:val="20"/>
                <w:szCs w:val="20"/>
                <w:rtl/>
              </w:rPr>
              <w:t xml:space="preserve"> </w:t>
            </w:r>
            <w:r w:rsidRPr="00042F95">
              <w:rPr>
                <w:rFonts w:cs="B Yekan" w:hint="eastAsia"/>
                <w:sz w:val="20"/>
                <w:szCs w:val="20"/>
                <w:rtl/>
              </w:rPr>
              <w:t>تو</w:t>
            </w:r>
            <w:r w:rsidRPr="00042F95">
              <w:rPr>
                <w:rFonts w:cs="B Yekan" w:hint="cs"/>
                <w:sz w:val="20"/>
                <w:szCs w:val="20"/>
                <w:rtl/>
              </w:rPr>
              <w:t>یی</w:t>
            </w:r>
            <w:r w:rsidRPr="00042F95">
              <w:rPr>
                <w:rFonts w:cs="B Yekan" w:hint="eastAsia"/>
                <w:sz w:val="20"/>
                <w:szCs w:val="20"/>
                <w:rtl/>
              </w:rPr>
              <w:t>ت</w:t>
            </w:r>
            <w:r w:rsidRPr="00042F95">
              <w:rPr>
                <w:rFonts w:cs="B Yekan"/>
                <w:sz w:val="20"/>
                <w:szCs w:val="20"/>
                <w:rtl/>
              </w:rPr>
              <w:t xml:space="preserve"> </w:t>
            </w:r>
            <w:r w:rsidRPr="00042F95">
              <w:rPr>
                <w:rFonts w:cs="B Yekan" w:hint="eastAsia"/>
                <w:sz w:val="20"/>
                <w:szCs w:val="20"/>
                <w:rtl/>
              </w:rPr>
              <w:t>ها،</w:t>
            </w:r>
            <w:r w:rsidRPr="00042F95">
              <w:rPr>
                <w:rFonts w:cs="B Yekan"/>
                <w:sz w:val="20"/>
                <w:szCs w:val="20"/>
                <w:rtl/>
              </w:rPr>
              <w:t xml:space="preserve"> </w:t>
            </w:r>
            <w:r w:rsidRPr="00042F95">
              <w:rPr>
                <w:rFonts w:cs="B Yekan" w:hint="eastAsia"/>
                <w:sz w:val="20"/>
                <w:szCs w:val="20"/>
                <w:rtl/>
              </w:rPr>
              <w:t>پ</w:t>
            </w:r>
            <w:r w:rsidRPr="00042F95">
              <w:rPr>
                <w:rFonts w:cs="B Yekan" w:hint="cs"/>
                <w:sz w:val="20"/>
                <w:szCs w:val="20"/>
                <w:rtl/>
              </w:rPr>
              <w:t>ی</w:t>
            </w:r>
            <w:r w:rsidRPr="00042F95">
              <w:rPr>
                <w:rFonts w:cs="B Yekan" w:hint="eastAsia"/>
                <w:sz w:val="20"/>
                <w:szCs w:val="20"/>
                <w:rtl/>
              </w:rPr>
              <w:t>ن</w:t>
            </w:r>
            <w:r w:rsidRPr="00042F95">
              <w:rPr>
                <w:rFonts w:cs="B Yekan"/>
                <w:sz w:val="20"/>
                <w:szCs w:val="20"/>
                <w:rtl/>
              </w:rPr>
              <w:t xml:space="preserve"> </w:t>
            </w:r>
            <w:r w:rsidRPr="00042F95">
              <w:rPr>
                <w:rFonts w:cs="B Yekan" w:hint="eastAsia"/>
                <w:sz w:val="20"/>
                <w:szCs w:val="20"/>
                <w:rtl/>
              </w:rPr>
              <w:t>ها</w:t>
            </w:r>
            <w:r w:rsidRPr="00042F95">
              <w:rPr>
                <w:rFonts w:cs="B Yekan" w:hint="cs"/>
                <w:sz w:val="20"/>
                <w:szCs w:val="20"/>
                <w:rtl/>
              </w:rPr>
              <w:t>ی</w:t>
            </w:r>
            <w:r w:rsidRPr="00042F95">
              <w:rPr>
                <w:rFonts w:cs="B Yekan"/>
                <w:sz w:val="20"/>
                <w:szCs w:val="20"/>
              </w:rPr>
              <w:t xml:space="preserve"> Pinterest </w:t>
            </w:r>
            <w:r w:rsidRPr="00042F95">
              <w:rPr>
                <w:rFonts w:cs="B Yekan" w:hint="eastAsia"/>
                <w:sz w:val="20"/>
                <w:szCs w:val="20"/>
                <w:rtl/>
              </w:rPr>
              <w:t>و</w:t>
            </w:r>
            <w:r w:rsidRPr="00042F95">
              <w:rPr>
                <w:rFonts w:cs="B Yekan"/>
                <w:sz w:val="20"/>
                <w:szCs w:val="20"/>
                <w:rtl/>
              </w:rPr>
              <w:t xml:space="preserve"> </w:t>
            </w:r>
            <w:r w:rsidRPr="00042F95">
              <w:rPr>
                <w:rFonts w:cs="B Yekan" w:hint="eastAsia"/>
                <w:sz w:val="20"/>
                <w:szCs w:val="20"/>
                <w:rtl/>
              </w:rPr>
              <w:t>د</w:t>
            </w:r>
            <w:r w:rsidRPr="00042F95">
              <w:rPr>
                <w:rFonts w:cs="B Yekan" w:hint="cs"/>
                <w:sz w:val="20"/>
                <w:szCs w:val="20"/>
                <w:rtl/>
              </w:rPr>
              <w:t>ی</w:t>
            </w:r>
            <w:r w:rsidRPr="00042F95">
              <w:rPr>
                <w:rFonts w:cs="B Yekan" w:hint="eastAsia"/>
                <w:sz w:val="20"/>
                <w:szCs w:val="20"/>
                <w:rtl/>
              </w:rPr>
              <w:t>گر</w:t>
            </w:r>
            <w:r w:rsidRPr="00042F95">
              <w:rPr>
                <w:rFonts w:cs="B Yekan"/>
                <w:sz w:val="20"/>
                <w:szCs w:val="20"/>
                <w:rtl/>
              </w:rPr>
              <w:t xml:space="preserve"> </w:t>
            </w:r>
            <w:r w:rsidRPr="00042F95">
              <w:rPr>
                <w:rFonts w:cs="B Yekan" w:hint="eastAsia"/>
                <w:sz w:val="20"/>
                <w:szCs w:val="20"/>
                <w:rtl/>
              </w:rPr>
              <w:t>رسانه</w:t>
            </w:r>
            <w:r w:rsidRPr="00042F95">
              <w:rPr>
                <w:rFonts w:cs="B Yekan"/>
                <w:sz w:val="20"/>
                <w:szCs w:val="20"/>
                <w:rtl/>
              </w:rPr>
              <w:t xml:space="preserve"> </w:t>
            </w:r>
            <w:r w:rsidRPr="00042F95">
              <w:rPr>
                <w:rFonts w:cs="B Yekan" w:hint="eastAsia"/>
                <w:sz w:val="20"/>
                <w:szCs w:val="20"/>
                <w:rtl/>
              </w:rPr>
              <w:t>ها</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اجتماع</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م</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توانند</w:t>
            </w:r>
            <w:r w:rsidRPr="00042F95">
              <w:rPr>
                <w:rFonts w:cs="B Yekan"/>
                <w:sz w:val="20"/>
                <w:szCs w:val="20"/>
                <w:rtl/>
              </w:rPr>
              <w:t xml:space="preserve"> </w:t>
            </w:r>
            <w:r w:rsidRPr="00042F95">
              <w:rPr>
                <w:rFonts w:cs="B Yekan" w:hint="eastAsia"/>
                <w:sz w:val="20"/>
                <w:szCs w:val="20"/>
                <w:rtl/>
              </w:rPr>
              <w:t>بر</w:t>
            </w:r>
            <w:r w:rsidRPr="00042F95">
              <w:rPr>
                <w:rFonts w:cs="B Yekan"/>
                <w:sz w:val="20"/>
                <w:szCs w:val="20"/>
                <w:rtl/>
              </w:rPr>
              <w:t xml:space="preserve"> </w:t>
            </w:r>
            <w:r w:rsidRPr="00042F95">
              <w:rPr>
                <w:rFonts w:cs="B Yekan" w:hint="eastAsia"/>
                <w:sz w:val="20"/>
                <w:szCs w:val="20"/>
                <w:rtl/>
              </w:rPr>
              <w:t>رتبه</w:t>
            </w:r>
            <w:r w:rsidRPr="00042F95">
              <w:rPr>
                <w:rFonts w:cs="B Yekan"/>
                <w:sz w:val="20"/>
                <w:szCs w:val="20"/>
                <w:rtl/>
              </w:rPr>
              <w:t xml:space="preserve"> </w:t>
            </w:r>
            <w:r w:rsidRPr="00042F95">
              <w:rPr>
                <w:rFonts w:cs="B Yekan" w:hint="eastAsia"/>
                <w:sz w:val="20"/>
                <w:szCs w:val="20"/>
                <w:rtl/>
              </w:rPr>
              <w:t>بند</w:t>
            </w:r>
            <w:r w:rsidRPr="00042F95">
              <w:rPr>
                <w:rFonts w:cs="B Yekan" w:hint="cs"/>
                <w:sz w:val="20"/>
                <w:szCs w:val="20"/>
                <w:rtl/>
              </w:rPr>
              <w:t>ی</w:t>
            </w:r>
            <w:r w:rsidRPr="00042F95">
              <w:rPr>
                <w:rFonts w:cs="B Yekan"/>
                <w:sz w:val="20"/>
                <w:szCs w:val="20"/>
              </w:rPr>
              <w:t xml:space="preserve"> SEO </w:t>
            </w:r>
            <w:r w:rsidRPr="00042F95">
              <w:rPr>
                <w:rFonts w:cs="B Yekan" w:hint="eastAsia"/>
                <w:sz w:val="20"/>
                <w:szCs w:val="20"/>
                <w:rtl/>
              </w:rPr>
              <w:t>تاث</w:t>
            </w:r>
            <w:r w:rsidRPr="00042F95">
              <w:rPr>
                <w:rFonts w:cs="B Yekan" w:hint="cs"/>
                <w:sz w:val="20"/>
                <w:szCs w:val="20"/>
                <w:rtl/>
              </w:rPr>
              <w:t>ی</w:t>
            </w:r>
            <w:r w:rsidRPr="00042F95">
              <w:rPr>
                <w:rFonts w:cs="B Yekan" w:hint="eastAsia"/>
                <w:sz w:val="20"/>
                <w:szCs w:val="20"/>
                <w:rtl/>
              </w:rPr>
              <w:t>ر</w:t>
            </w:r>
            <w:r w:rsidRPr="00042F95">
              <w:rPr>
                <w:rFonts w:cs="B Yekan"/>
                <w:sz w:val="20"/>
                <w:szCs w:val="20"/>
                <w:rtl/>
              </w:rPr>
              <w:t xml:space="preserve"> </w:t>
            </w:r>
            <w:r w:rsidRPr="00042F95">
              <w:rPr>
                <w:rFonts w:cs="B Yekan" w:hint="eastAsia"/>
                <w:sz w:val="20"/>
                <w:szCs w:val="20"/>
                <w:rtl/>
              </w:rPr>
              <w:t>گذار</w:t>
            </w:r>
            <w:r w:rsidRPr="00042F95">
              <w:rPr>
                <w:rFonts w:cs="B Yekan"/>
                <w:sz w:val="20"/>
                <w:szCs w:val="20"/>
                <w:rtl/>
              </w:rPr>
              <w:t xml:space="preserve"> </w:t>
            </w:r>
            <w:r w:rsidRPr="00042F95">
              <w:rPr>
                <w:rFonts w:cs="B Yekan" w:hint="eastAsia"/>
                <w:sz w:val="20"/>
                <w:szCs w:val="20"/>
                <w:rtl/>
              </w:rPr>
              <w:t>باشند</w:t>
            </w:r>
            <w:r w:rsidR="00D86456">
              <w:rPr>
                <w:rFonts w:cs="B Yekan" w:hint="cs"/>
                <w:sz w:val="20"/>
                <w:szCs w:val="20"/>
                <w:rtl/>
              </w:rPr>
              <w:t>.</w:t>
            </w:r>
          </w:p>
          <w:p w:rsidR="00361548" w:rsidRPr="00042F95" w:rsidRDefault="00361548" w:rsidP="00361548">
            <w:pPr>
              <w:bidi/>
              <w:jc w:val="both"/>
              <w:rPr>
                <w:rFonts w:cs="B Yekan"/>
                <w:sz w:val="20"/>
                <w:szCs w:val="20"/>
              </w:rPr>
            </w:pPr>
            <w:r w:rsidRPr="00042F95">
              <w:rPr>
                <w:rFonts w:cs="B Yekan" w:hint="eastAsia"/>
                <w:sz w:val="20"/>
                <w:szCs w:val="20"/>
                <w:rtl/>
              </w:rPr>
              <w:t>نصب</w:t>
            </w:r>
            <w:r w:rsidRPr="00042F95">
              <w:rPr>
                <w:rFonts w:cs="B Yekan"/>
                <w:sz w:val="20"/>
                <w:szCs w:val="20"/>
                <w:rtl/>
              </w:rPr>
              <w:t xml:space="preserve"> </w:t>
            </w:r>
            <w:r w:rsidRPr="00042F95">
              <w:rPr>
                <w:rFonts w:cs="B Yekan" w:hint="eastAsia"/>
                <w:sz w:val="20"/>
                <w:szCs w:val="20"/>
                <w:rtl/>
              </w:rPr>
              <w:t>دکمه</w:t>
            </w:r>
            <w:r w:rsidRPr="00042F95">
              <w:rPr>
                <w:rFonts w:cs="B Yekan"/>
                <w:sz w:val="20"/>
                <w:szCs w:val="20"/>
                <w:rtl/>
              </w:rPr>
              <w:t xml:space="preserve"> </w:t>
            </w:r>
            <w:r w:rsidRPr="00042F95">
              <w:rPr>
                <w:rFonts w:cs="B Yekan" w:hint="eastAsia"/>
                <w:sz w:val="20"/>
                <w:szCs w:val="20"/>
                <w:rtl/>
              </w:rPr>
              <w:t>ها</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اشتراک</w:t>
            </w:r>
            <w:r w:rsidRPr="00042F95">
              <w:rPr>
                <w:rFonts w:cs="B Yekan"/>
                <w:sz w:val="20"/>
                <w:szCs w:val="20"/>
                <w:rtl/>
              </w:rPr>
              <w:t xml:space="preserve"> </w:t>
            </w:r>
            <w:r w:rsidRPr="00042F95">
              <w:rPr>
                <w:rFonts w:cs="B Yekan" w:hint="eastAsia"/>
                <w:sz w:val="20"/>
                <w:szCs w:val="20"/>
                <w:rtl/>
              </w:rPr>
              <w:t>گذار</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اجتماع</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در</w:t>
            </w:r>
            <w:r w:rsidRPr="00042F95">
              <w:rPr>
                <w:rFonts w:cs="B Yekan"/>
                <w:sz w:val="20"/>
                <w:szCs w:val="20"/>
                <w:rtl/>
              </w:rPr>
              <w:t xml:space="preserve"> </w:t>
            </w:r>
            <w:r w:rsidRPr="00042F95">
              <w:rPr>
                <w:rFonts w:cs="B Yekan" w:hint="eastAsia"/>
                <w:sz w:val="20"/>
                <w:szCs w:val="20"/>
                <w:rtl/>
              </w:rPr>
              <w:t>وب</w:t>
            </w:r>
            <w:r w:rsidRPr="00042F95">
              <w:rPr>
                <w:rFonts w:cs="B Yekan"/>
                <w:sz w:val="20"/>
                <w:szCs w:val="20"/>
                <w:rtl/>
              </w:rPr>
              <w:t xml:space="preserve"> </w:t>
            </w:r>
            <w:r w:rsidRPr="00042F95">
              <w:rPr>
                <w:rFonts w:cs="B Yekan" w:hint="eastAsia"/>
                <w:sz w:val="20"/>
                <w:szCs w:val="20"/>
                <w:rtl/>
              </w:rPr>
              <w:t>سا</w:t>
            </w:r>
            <w:r w:rsidRPr="00042F95">
              <w:rPr>
                <w:rFonts w:cs="B Yekan" w:hint="cs"/>
                <w:sz w:val="20"/>
                <w:szCs w:val="20"/>
                <w:rtl/>
              </w:rPr>
              <w:t>ی</w:t>
            </w:r>
            <w:r w:rsidRPr="00042F95">
              <w:rPr>
                <w:rFonts w:cs="B Yekan" w:hint="eastAsia"/>
                <w:sz w:val="20"/>
                <w:szCs w:val="20"/>
                <w:rtl/>
              </w:rPr>
              <w:t>ت</w:t>
            </w:r>
            <w:r w:rsidRPr="00042F95">
              <w:rPr>
                <w:rFonts w:cs="B Yekan"/>
                <w:sz w:val="20"/>
                <w:szCs w:val="20"/>
                <w:rtl/>
              </w:rPr>
              <w:t xml:space="preserve"> </w:t>
            </w:r>
            <w:r w:rsidRPr="00042F95">
              <w:rPr>
                <w:rFonts w:cs="B Yekan" w:hint="eastAsia"/>
                <w:sz w:val="20"/>
                <w:szCs w:val="20"/>
                <w:rtl/>
              </w:rPr>
              <w:t>شما</w:t>
            </w:r>
            <w:r w:rsidRPr="00042F95">
              <w:rPr>
                <w:rFonts w:cs="B Yekan"/>
                <w:sz w:val="20"/>
                <w:szCs w:val="20"/>
                <w:rtl/>
              </w:rPr>
              <w:t xml:space="preserve"> </w:t>
            </w:r>
            <w:r w:rsidRPr="00042F95">
              <w:rPr>
                <w:rFonts w:cs="B Yekan" w:hint="eastAsia"/>
                <w:sz w:val="20"/>
                <w:szCs w:val="20"/>
                <w:rtl/>
              </w:rPr>
              <w:t>نه</w:t>
            </w:r>
            <w:r w:rsidRPr="00042F95">
              <w:rPr>
                <w:rFonts w:cs="B Yekan"/>
                <w:sz w:val="20"/>
                <w:szCs w:val="20"/>
                <w:rtl/>
              </w:rPr>
              <w:t xml:space="preserve"> </w:t>
            </w:r>
            <w:r w:rsidRPr="00042F95">
              <w:rPr>
                <w:rFonts w:cs="B Yekan" w:hint="eastAsia"/>
                <w:sz w:val="20"/>
                <w:szCs w:val="20"/>
                <w:rtl/>
              </w:rPr>
              <w:t>تنها</w:t>
            </w:r>
            <w:r w:rsidRPr="00042F95">
              <w:rPr>
                <w:rFonts w:cs="B Yekan"/>
                <w:sz w:val="20"/>
                <w:szCs w:val="20"/>
                <w:rtl/>
              </w:rPr>
              <w:t xml:space="preserve"> </w:t>
            </w:r>
            <w:r w:rsidRPr="00042F95">
              <w:rPr>
                <w:rFonts w:cs="B Yekan" w:hint="eastAsia"/>
                <w:sz w:val="20"/>
                <w:szCs w:val="20"/>
                <w:rtl/>
              </w:rPr>
              <w:t>باعث</w:t>
            </w:r>
            <w:r w:rsidRPr="00042F95">
              <w:rPr>
                <w:rFonts w:cs="B Yekan"/>
                <w:sz w:val="20"/>
                <w:szCs w:val="20"/>
                <w:rtl/>
              </w:rPr>
              <w:t xml:space="preserve"> </w:t>
            </w:r>
            <w:r w:rsidRPr="00042F95">
              <w:rPr>
                <w:rFonts w:cs="B Yekan" w:hint="eastAsia"/>
                <w:sz w:val="20"/>
                <w:szCs w:val="20"/>
                <w:rtl/>
              </w:rPr>
              <w:t>م</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شود</w:t>
            </w:r>
            <w:r w:rsidRPr="00042F95">
              <w:rPr>
                <w:rFonts w:cs="B Yekan"/>
                <w:sz w:val="20"/>
                <w:szCs w:val="20"/>
                <w:rtl/>
              </w:rPr>
              <w:t xml:space="preserve"> </w:t>
            </w:r>
            <w:r w:rsidRPr="00042F95">
              <w:rPr>
                <w:rFonts w:cs="B Yekan" w:hint="eastAsia"/>
                <w:sz w:val="20"/>
                <w:szCs w:val="20"/>
                <w:rtl/>
              </w:rPr>
              <w:t>که</w:t>
            </w:r>
            <w:r w:rsidRPr="00042F95">
              <w:rPr>
                <w:rFonts w:cs="B Yekan"/>
                <w:sz w:val="20"/>
                <w:szCs w:val="20"/>
                <w:rtl/>
              </w:rPr>
              <w:t xml:space="preserve"> </w:t>
            </w:r>
            <w:r w:rsidRPr="00042F95">
              <w:rPr>
                <w:rFonts w:cs="B Yekan" w:hint="eastAsia"/>
                <w:sz w:val="20"/>
                <w:szCs w:val="20"/>
                <w:rtl/>
              </w:rPr>
              <w:t>کاربران</w:t>
            </w:r>
            <w:r w:rsidRPr="00042F95">
              <w:rPr>
                <w:rFonts w:cs="B Yekan"/>
                <w:sz w:val="20"/>
                <w:szCs w:val="20"/>
                <w:rtl/>
              </w:rPr>
              <w:t xml:space="preserve"> </w:t>
            </w:r>
            <w:r w:rsidRPr="00042F95">
              <w:rPr>
                <w:rFonts w:cs="B Yekan" w:hint="eastAsia"/>
                <w:sz w:val="20"/>
                <w:szCs w:val="20"/>
                <w:rtl/>
              </w:rPr>
              <w:t>برا</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اشتراک</w:t>
            </w:r>
            <w:r w:rsidRPr="00042F95">
              <w:rPr>
                <w:rFonts w:cs="B Yekan"/>
                <w:sz w:val="20"/>
                <w:szCs w:val="20"/>
                <w:rtl/>
              </w:rPr>
              <w:t xml:space="preserve"> </w:t>
            </w:r>
            <w:r w:rsidRPr="00042F95">
              <w:rPr>
                <w:rFonts w:cs="B Yekan" w:hint="eastAsia"/>
                <w:sz w:val="20"/>
                <w:szCs w:val="20"/>
                <w:rtl/>
              </w:rPr>
              <w:t>گذاشتن</w:t>
            </w:r>
            <w:r w:rsidRPr="00042F95">
              <w:rPr>
                <w:rFonts w:cs="B Yekan"/>
                <w:sz w:val="20"/>
                <w:szCs w:val="20"/>
                <w:rtl/>
              </w:rPr>
              <w:t xml:space="preserve"> </w:t>
            </w:r>
            <w:r w:rsidRPr="00042F95">
              <w:rPr>
                <w:rFonts w:cs="B Yekan" w:hint="eastAsia"/>
                <w:sz w:val="20"/>
                <w:szCs w:val="20"/>
                <w:rtl/>
              </w:rPr>
              <w:t>مطالب</w:t>
            </w:r>
            <w:r w:rsidRPr="00042F95">
              <w:rPr>
                <w:rFonts w:cs="B Yekan"/>
                <w:sz w:val="20"/>
                <w:szCs w:val="20"/>
                <w:rtl/>
              </w:rPr>
              <w:t xml:space="preserve"> </w:t>
            </w:r>
            <w:r w:rsidRPr="00042F95">
              <w:rPr>
                <w:rFonts w:cs="B Yekan" w:hint="eastAsia"/>
                <w:sz w:val="20"/>
                <w:szCs w:val="20"/>
                <w:rtl/>
              </w:rPr>
              <w:t>خود</w:t>
            </w:r>
            <w:r w:rsidRPr="00042F95">
              <w:rPr>
                <w:rFonts w:cs="B Yekan"/>
                <w:sz w:val="20"/>
                <w:szCs w:val="20"/>
                <w:rtl/>
              </w:rPr>
              <w:t xml:space="preserve"> </w:t>
            </w:r>
            <w:r w:rsidRPr="00042F95">
              <w:rPr>
                <w:rFonts w:cs="B Yekan" w:hint="eastAsia"/>
                <w:sz w:val="20"/>
                <w:szCs w:val="20"/>
                <w:rtl/>
              </w:rPr>
              <w:t>و</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ا</w:t>
            </w:r>
            <w:r w:rsidRPr="00042F95">
              <w:rPr>
                <w:rFonts w:cs="B Yekan" w:hint="cs"/>
                <w:sz w:val="20"/>
                <w:szCs w:val="20"/>
                <w:rtl/>
              </w:rPr>
              <w:t>ی</w:t>
            </w:r>
            <w:r w:rsidRPr="00042F95">
              <w:rPr>
                <w:rFonts w:cs="B Yekan" w:hint="eastAsia"/>
                <w:sz w:val="20"/>
                <w:szCs w:val="20"/>
                <w:rtl/>
              </w:rPr>
              <w:t>ن</w:t>
            </w:r>
            <w:r w:rsidRPr="00042F95">
              <w:rPr>
                <w:rFonts w:cs="B Yekan"/>
                <w:sz w:val="20"/>
                <w:szCs w:val="20"/>
                <w:rtl/>
              </w:rPr>
              <w:t xml:space="preserve"> </w:t>
            </w:r>
            <w:r w:rsidRPr="00042F95">
              <w:rPr>
                <w:rFonts w:cs="B Yekan" w:hint="eastAsia"/>
                <w:sz w:val="20"/>
                <w:szCs w:val="20"/>
                <w:rtl/>
              </w:rPr>
              <w:t>ترت</w:t>
            </w:r>
            <w:r w:rsidRPr="00042F95">
              <w:rPr>
                <w:rFonts w:cs="B Yekan" w:hint="cs"/>
                <w:sz w:val="20"/>
                <w:szCs w:val="20"/>
                <w:rtl/>
              </w:rPr>
              <w:t>ی</w:t>
            </w:r>
            <w:r w:rsidRPr="00042F95">
              <w:rPr>
                <w:rFonts w:cs="B Yekan" w:hint="eastAsia"/>
                <w:sz w:val="20"/>
                <w:szCs w:val="20"/>
                <w:rtl/>
              </w:rPr>
              <w:t>ب</w:t>
            </w:r>
            <w:r w:rsidRPr="00042F95">
              <w:rPr>
                <w:rFonts w:cs="B Yekan"/>
                <w:sz w:val="20"/>
                <w:szCs w:val="20"/>
                <w:rtl/>
              </w:rPr>
              <w:t xml:space="preserve"> </w:t>
            </w:r>
            <w:r w:rsidRPr="00042F95">
              <w:rPr>
                <w:rFonts w:cs="B Yekan" w:hint="eastAsia"/>
                <w:sz w:val="20"/>
                <w:szCs w:val="20"/>
                <w:rtl/>
              </w:rPr>
              <w:t>تجربه</w:t>
            </w:r>
            <w:r w:rsidRPr="00042F95">
              <w:rPr>
                <w:rFonts w:cs="B Yekan"/>
                <w:sz w:val="20"/>
                <w:szCs w:val="20"/>
                <w:rtl/>
              </w:rPr>
              <w:t xml:space="preserve"> </w:t>
            </w:r>
            <w:r w:rsidRPr="00042F95">
              <w:rPr>
                <w:rFonts w:cs="B Yekan" w:hint="eastAsia"/>
                <w:sz w:val="20"/>
                <w:szCs w:val="20"/>
                <w:rtl/>
              </w:rPr>
              <w:t>کاربر</w:t>
            </w:r>
            <w:r w:rsidRPr="00042F95">
              <w:rPr>
                <w:rFonts w:cs="B Yekan"/>
                <w:sz w:val="20"/>
                <w:szCs w:val="20"/>
                <w:rtl/>
              </w:rPr>
              <w:t xml:space="preserve"> </w:t>
            </w:r>
            <w:r w:rsidRPr="00042F95">
              <w:rPr>
                <w:rFonts w:cs="B Yekan" w:hint="eastAsia"/>
                <w:sz w:val="20"/>
                <w:szCs w:val="20"/>
                <w:rtl/>
              </w:rPr>
              <w:t>را</w:t>
            </w:r>
            <w:r w:rsidRPr="00042F95">
              <w:rPr>
                <w:rFonts w:cs="B Yekan"/>
                <w:sz w:val="20"/>
                <w:szCs w:val="20"/>
                <w:rtl/>
              </w:rPr>
              <w:t xml:space="preserve"> </w:t>
            </w:r>
            <w:r w:rsidRPr="00042F95">
              <w:rPr>
                <w:rFonts w:cs="B Yekan" w:hint="eastAsia"/>
                <w:sz w:val="20"/>
                <w:szCs w:val="20"/>
                <w:rtl/>
              </w:rPr>
              <w:t>بهبود</w:t>
            </w:r>
            <w:r w:rsidRPr="00042F95">
              <w:rPr>
                <w:rFonts w:cs="B Yekan"/>
                <w:sz w:val="20"/>
                <w:szCs w:val="20"/>
                <w:rtl/>
              </w:rPr>
              <w:t xml:space="preserve"> </w:t>
            </w:r>
            <w:r w:rsidRPr="00042F95">
              <w:rPr>
                <w:rFonts w:cs="B Yekan" w:hint="eastAsia"/>
                <w:sz w:val="20"/>
                <w:szCs w:val="20"/>
                <w:rtl/>
              </w:rPr>
              <w:t>بخشند،</w:t>
            </w:r>
            <w:r w:rsidRPr="00042F95">
              <w:rPr>
                <w:rFonts w:cs="B Yekan"/>
                <w:sz w:val="20"/>
                <w:szCs w:val="20"/>
                <w:rtl/>
              </w:rPr>
              <w:t xml:space="preserve"> </w:t>
            </w:r>
            <w:r w:rsidRPr="00042F95">
              <w:rPr>
                <w:rFonts w:cs="B Yekan" w:hint="eastAsia"/>
                <w:sz w:val="20"/>
                <w:szCs w:val="20"/>
                <w:rtl/>
              </w:rPr>
              <w:t>بلکه</w:t>
            </w:r>
            <w:r w:rsidRPr="00042F95">
              <w:rPr>
                <w:rFonts w:cs="B Yekan"/>
                <w:sz w:val="20"/>
                <w:szCs w:val="20"/>
                <w:rtl/>
              </w:rPr>
              <w:t xml:space="preserve"> </w:t>
            </w:r>
            <w:r w:rsidRPr="00042F95">
              <w:rPr>
                <w:rFonts w:cs="B Yekan" w:hint="eastAsia"/>
                <w:sz w:val="20"/>
                <w:szCs w:val="20"/>
                <w:rtl/>
              </w:rPr>
              <w:t>م</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تواند</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شما</w:t>
            </w:r>
            <w:r w:rsidRPr="00042F95">
              <w:rPr>
                <w:rFonts w:cs="B Yekan"/>
                <w:sz w:val="20"/>
                <w:szCs w:val="20"/>
                <w:rtl/>
              </w:rPr>
              <w:t xml:space="preserve"> </w:t>
            </w:r>
            <w:r w:rsidRPr="00042F95">
              <w:rPr>
                <w:rFonts w:cs="B Yekan" w:hint="eastAsia"/>
                <w:sz w:val="20"/>
                <w:szCs w:val="20"/>
                <w:rtl/>
              </w:rPr>
              <w:t>در</w:t>
            </w:r>
            <w:r w:rsidRPr="00042F95">
              <w:rPr>
                <w:rFonts w:cs="B Yekan"/>
                <w:sz w:val="20"/>
                <w:szCs w:val="20"/>
                <w:rtl/>
              </w:rPr>
              <w:t xml:space="preserve"> </w:t>
            </w:r>
            <w:r w:rsidRPr="00042F95">
              <w:rPr>
                <w:rFonts w:cs="B Yekan" w:hint="eastAsia"/>
                <w:sz w:val="20"/>
                <w:szCs w:val="20"/>
                <w:rtl/>
              </w:rPr>
              <w:t>رتبه</w:t>
            </w:r>
            <w:r w:rsidRPr="00042F95">
              <w:rPr>
                <w:rFonts w:cs="B Yekan"/>
                <w:sz w:val="20"/>
                <w:szCs w:val="20"/>
                <w:rtl/>
              </w:rPr>
              <w:t xml:space="preserve"> </w:t>
            </w:r>
            <w:r w:rsidRPr="00042F95">
              <w:rPr>
                <w:rFonts w:cs="B Yekan" w:hint="eastAsia"/>
                <w:sz w:val="20"/>
                <w:szCs w:val="20"/>
                <w:rtl/>
              </w:rPr>
              <w:t>بند</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بالاتر</w:t>
            </w:r>
            <w:r w:rsidRPr="00042F95">
              <w:rPr>
                <w:rFonts w:cs="B Yekan"/>
                <w:sz w:val="20"/>
                <w:szCs w:val="20"/>
                <w:rtl/>
              </w:rPr>
              <w:t xml:space="preserve"> </w:t>
            </w:r>
            <w:r w:rsidRPr="00042F95">
              <w:rPr>
                <w:rFonts w:cs="B Yekan" w:hint="eastAsia"/>
                <w:sz w:val="20"/>
                <w:szCs w:val="20"/>
                <w:rtl/>
              </w:rPr>
              <w:t>در</w:t>
            </w:r>
            <w:r w:rsidRPr="00042F95">
              <w:rPr>
                <w:rFonts w:cs="B Yekan"/>
                <w:sz w:val="20"/>
                <w:szCs w:val="20"/>
                <w:rtl/>
              </w:rPr>
              <w:t xml:space="preserve"> </w:t>
            </w:r>
            <w:r w:rsidRPr="00042F95">
              <w:rPr>
                <w:rFonts w:cs="B Yekan" w:hint="eastAsia"/>
                <w:sz w:val="20"/>
                <w:szCs w:val="20"/>
                <w:rtl/>
              </w:rPr>
              <w:t>جستجو</w:t>
            </w:r>
            <w:r w:rsidRPr="00042F95">
              <w:rPr>
                <w:rFonts w:cs="B Yekan"/>
                <w:sz w:val="20"/>
                <w:szCs w:val="20"/>
                <w:rtl/>
              </w:rPr>
              <w:t xml:space="preserve"> </w:t>
            </w:r>
            <w:r w:rsidRPr="00042F95">
              <w:rPr>
                <w:rFonts w:cs="B Yekan" w:hint="eastAsia"/>
                <w:sz w:val="20"/>
                <w:szCs w:val="20"/>
                <w:rtl/>
              </w:rPr>
              <w:t>کمک</w:t>
            </w:r>
            <w:r w:rsidRPr="00042F95">
              <w:rPr>
                <w:rFonts w:cs="B Yekan"/>
                <w:sz w:val="20"/>
                <w:szCs w:val="20"/>
                <w:rtl/>
              </w:rPr>
              <w:t xml:space="preserve"> </w:t>
            </w:r>
            <w:r w:rsidRPr="00042F95">
              <w:rPr>
                <w:rFonts w:cs="B Yekan" w:hint="eastAsia"/>
                <w:sz w:val="20"/>
                <w:szCs w:val="20"/>
                <w:rtl/>
              </w:rPr>
              <w:t>کند</w:t>
            </w:r>
            <w:r w:rsidRPr="00042F95">
              <w:rPr>
                <w:rFonts w:cs="B Yekan"/>
                <w:sz w:val="20"/>
                <w:szCs w:val="20"/>
              </w:rPr>
              <w:t>.</w:t>
            </w:r>
          </w:p>
          <w:p w:rsidR="00361548" w:rsidRPr="00042F95" w:rsidRDefault="00361548" w:rsidP="00361548">
            <w:pPr>
              <w:bidi/>
              <w:jc w:val="both"/>
              <w:rPr>
                <w:rFonts w:cs="B Yekan"/>
                <w:sz w:val="20"/>
                <w:szCs w:val="20"/>
              </w:rPr>
            </w:pP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اشتراک</w:t>
            </w:r>
            <w:r w:rsidRPr="00042F95">
              <w:rPr>
                <w:rFonts w:cs="B Yekan"/>
                <w:sz w:val="20"/>
                <w:szCs w:val="20"/>
                <w:rtl/>
              </w:rPr>
              <w:t xml:space="preserve"> </w:t>
            </w:r>
            <w:r w:rsidRPr="00042F95">
              <w:rPr>
                <w:rFonts w:cs="B Yekan" w:hint="eastAsia"/>
                <w:sz w:val="20"/>
                <w:szCs w:val="20"/>
                <w:rtl/>
              </w:rPr>
              <w:t>گذار</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اجتماع</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همچن</w:t>
            </w:r>
            <w:r w:rsidRPr="00042F95">
              <w:rPr>
                <w:rFonts w:cs="B Yekan" w:hint="cs"/>
                <w:sz w:val="20"/>
                <w:szCs w:val="20"/>
                <w:rtl/>
              </w:rPr>
              <w:t>ی</w:t>
            </w:r>
            <w:r w:rsidRPr="00042F95">
              <w:rPr>
                <w:rFonts w:cs="B Yekan" w:hint="eastAsia"/>
                <w:sz w:val="20"/>
                <w:szCs w:val="20"/>
                <w:rtl/>
              </w:rPr>
              <w:t>ن</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رفتار</w:t>
            </w:r>
            <w:r w:rsidRPr="00042F95">
              <w:rPr>
                <w:rFonts w:cs="B Yekan"/>
                <w:sz w:val="20"/>
                <w:szCs w:val="20"/>
                <w:rtl/>
              </w:rPr>
              <w:t xml:space="preserve"> </w:t>
            </w:r>
            <w:r w:rsidRPr="00042F95">
              <w:rPr>
                <w:rFonts w:cs="B Yekan" w:hint="eastAsia"/>
                <w:sz w:val="20"/>
                <w:szCs w:val="20"/>
                <w:rtl/>
              </w:rPr>
              <w:t>رفتار</w:t>
            </w:r>
            <w:r w:rsidRPr="00042F95">
              <w:rPr>
                <w:rFonts w:cs="B Yekan"/>
                <w:sz w:val="20"/>
                <w:szCs w:val="20"/>
                <w:rtl/>
              </w:rPr>
              <w:t xml:space="preserve"> </w:t>
            </w:r>
            <w:r w:rsidRPr="00042F95">
              <w:rPr>
                <w:rFonts w:cs="B Yekan" w:hint="eastAsia"/>
                <w:sz w:val="20"/>
                <w:szCs w:val="20"/>
                <w:rtl/>
              </w:rPr>
              <w:t>خر</w:t>
            </w:r>
            <w:r w:rsidRPr="00042F95">
              <w:rPr>
                <w:rFonts w:cs="B Yekan" w:hint="cs"/>
                <w:sz w:val="20"/>
                <w:szCs w:val="20"/>
                <w:rtl/>
              </w:rPr>
              <w:t>ی</w:t>
            </w:r>
            <w:r w:rsidRPr="00042F95">
              <w:rPr>
                <w:rFonts w:cs="B Yekan" w:hint="eastAsia"/>
                <w:sz w:val="20"/>
                <w:szCs w:val="20"/>
                <w:rtl/>
              </w:rPr>
              <w:t>د</w:t>
            </w:r>
            <w:r w:rsidRPr="00042F95">
              <w:rPr>
                <w:rFonts w:cs="B Yekan"/>
                <w:sz w:val="20"/>
                <w:szCs w:val="20"/>
                <w:rtl/>
              </w:rPr>
              <w:t xml:space="preserve"> </w:t>
            </w:r>
            <w:r w:rsidRPr="00042F95">
              <w:rPr>
                <w:rFonts w:cs="B Yekan" w:hint="eastAsia"/>
                <w:sz w:val="20"/>
                <w:szCs w:val="20"/>
                <w:rtl/>
              </w:rPr>
              <w:t>کمک</w:t>
            </w:r>
            <w:r w:rsidRPr="00042F95">
              <w:rPr>
                <w:rFonts w:cs="B Yekan"/>
                <w:sz w:val="20"/>
                <w:szCs w:val="20"/>
                <w:rtl/>
              </w:rPr>
              <w:t xml:space="preserve"> </w:t>
            </w:r>
            <w:r w:rsidRPr="00042F95">
              <w:rPr>
                <w:rFonts w:cs="B Yekan" w:hint="eastAsia"/>
                <w:sz w:val="20"/>
                <w:szCs w:val="20"/>
                <w:rtl/>
              </w:rPr>
              <w:t>م</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کند</w:t>
            </w:r>
            <w:r w:rsidRPr="00042F95">
              <w:rPr>
                <w:rFonts w:cs="B Yekan"/>
                <w:sz w:val="20"/>
                <w:szCs w:val="20"/>
                <w:rtl/>
              </w:rPr>
              <w:t xml:space="preserve">: </w:t>
            </w:r>
            <w:r w:rsidRPr="00042F95">
              <w:rPr>
                <w:rFonts w:cs="B Yekan" w:hint="eastAsia"/>
                <w:sz w:val="20"/>
                <w:szCs w:val="20"/>
                <w:rtl/>
              </w:rPr>
              <w:t>تقر</w:t>
            </w:r>
            <w:r w:rsidRPr="00042F95">
              <w:rPr>
                <w:rFonts w:cs="B Yekan" w:hint="cs"/>
                <w:sz w:val="20"/>
                <w:szCs w:val="20"/>
                <w:rtl/>
              </w:rPr>
              <w:t>ی</w:t>
            </w:r>
            <w:r w:rsidRPr="00042F95">
              <w:rPr>
                <w:rFonts w:cs="B Yekan" w:hint="eastAsia"/>
                <w:sz w:val="20"/>
                <w:szCs w:val="20"/>
                <w:rtl/>
              </w:rPr>
              <w:t>با</w:t>
            </w:r>
            <w:r w:rsidRPr="00042F95">
              <w:rPr>
                <w:rFonts w:cs="B Yekan"/>
                <w:sz w:val="20"/>
                <w:szCs w:val="20"/>
                <w:rtl/>
              </w:rPr>
              <w:t xml:space="preserve"> 4 </w:t>
            </w:r>
            <w:r w:rsidRPr="00042F95">
              <w:rPr>
                <w:rFonts w:cs="B Yekan" w:hint="eastAsia"/>
                <w:sz w:val="20"/>
                <w:szCs w:val="20"/>
                <w:rtl/>
              </w:rPr>
              <w:t>در</w:t>
            </w:r>
            <w:r w:rsidRPr="00042F95">
              <w:rPr>
                <w:rFonts w:cs="B Yekan"/>
                <w:sz w:val="20"/>
                <w:szCs w:val="20"/>
                <w:rtl/>
              </w:rPr>
              <w:t xml:space="preserve"> 10 </w:t>
            </w:r>
            <w:r w:rsidRPr="00042F95">
              <w:rPr>
                <w:rFonts w:cs="B Yekan" w:hint="eastAsia"/>
                <w:sz w:val="20"/>
                <w:szCs w:val="20"/>
                <w:rtl/>
              </w:rPr>
              <w:t>ف</w:t>
            </w:r>
            <w:r w:rsidRPr="00042F95">
              <w:rPr>
                <w:rFonts w:cs="B Yekan" w:hint="cs"/>
                <w:sz w:val="20"/>
                <w:szCs w:val="20"/>
                <w:rtl/>
              </w:rPr>
              <w:t>ی</w:t>
            </w:r>
            <w:r w:rsidRPr="00042F95">
              <w:rPr>
                <w:rFonts w:cs="B Yekan" w:hint="eastAsia"/>
                <w:sz w:val="20"/>
                <w:szCs w:val="20"/>
                <w:rtl/>
              </w:rPr>
              <w:t>س</w:t>
            </w:r>
            <w:r w:rsidRPr="00042F95">
              <w:rPr>
                <w:rFonts w:cs="B Yekan"/>
                <w:sz w:val="20"/>
                <w:szCs w:val="20"/>
                <w:rtl/>
              </w:rPr>
              <w:t xml:space="preserve"> </w:t>
            </w:r>
            <w:r w:rsidRPr="00042F95">
              <w:rPr>
                <w:rFonts w:cs="B Yekan" w:hint="eastAsia"/>
                <w:sz w:val="20"/>
                <w:szCs w:val="20"/>
                <w:rtl/>
              </w:rPr>
              <w:t>بوک</w:t>
            </w:r>
            <w:r w:rsidRPr="00042F95">
              <w:rPr>
                <w:rFonts w:cs="B Yekan"/>
                <w:sz w:val="20"/>
                <w:szCs w:val="20"/>
                <w:rtl/>
              </w:rPr>
              <w:t xml:space="preserve"> </w:t>
            </w:r>
            <w:r w:rsidRPr="00042F95">
              <w:rPr>
                <w:rFonts w:cs="B Yekan" w:hint="eastAsia"/>
                <w:sz w:val="20"/>
                <w:szCs w:val="20"/>
                <w:rtl/>
              </w:rPr>
              <w:t>کاربران</w:t>
            </w:r>
            <w:r w:rsidRPr="00042F95">
              <w:rPr>
                <w:rFonts w:cs="B Yekan"/>
                <w:sz w:val="20"/>
                <w:szCs w:val="20"/>
                <w:rtl/>
              </w:rPr>
              <w:t xml:space="preserve"> </w:t>
            </w:r>
            <w:r w:rsidRPr="00042F95">
              <w:rPr>
                <w:rFonts w:cs="B Yekan" w:hint="eastAsia"/>
                <w:sz w:val="20"/>
                <w:szCs w:val="20"/>
                <w:rtl/>
              </w:rPr>
              <w:t>گزارش</w:t>
            </w:r>
            <w:r w:rsidRPr="00042F95">
              <w:rPr>
                <w:rFonts w:cs="B Yekan"/>
                <w:sz w:val="20"/>
                <w:szCs w:val="20"/>
                <w:rtl/>
              </w:rPr>
              <w:t xml:space="preserve"> </w:t>
            </w:r>
            <w:r w:rsidRPr="00042F95">
              <w:rPr>
                <w:rFonts w:cs="B Yekan" w:hint="eastAsia"/>
                <w:sz w:val="20"/>
                <w:szCs w:val="20"/>
                <w:rtl/>
              </w:rPr>
              <w:t>م</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کنند</w:t>
            </w:r>
            <w:r w:rsidRPr="00042F95">
              <w:rPr>
                <w:rFonts w:cs="B Yekan"/>
                <w:sz w:val="20"/>
                <w:szCs w:val="20"/>
                <w:rtl/>
              </w:rPr>
              <w:t xml:space="preserve"> </w:t>
            </w:r>
            <w:r w:rsidRPr="00042F95">
              <w:rPr>
                <w:rFonts w:cs="B Yekan" w:hint="eastAsia"/>
                <w:sz w:val="20"/>
                <w:szCs w:val="20"/>
                <w:rtl/>
              </w:rPr>
              <w:t>که</w:t>
            </w:r>
            <w:r w:rsidRPr="00042F95">
              <w:rPr>
                <w:rFonts w:cs="B Yekan"/>
                <w:sz w:val="20"/>
                <w:szCs w:val="20"/>
                <w:rtl/>
              </w:rPr>
              <w:t xml:space="preserve"> </w:t>
            </w:r>
            <w:r w:rsidRPr="00042F95">
              <w:rPr>
                <w:rFonts w:cs="B Yekan" w:hint="eastAsia"/>
                <w:sz w:val="20"/>
                <w:szCs w:val="20"/>
                <w:rtl/>
              </w:rPr>
              <w:t>از</w:t>
            </w:r>
            <w:r w:rsidRPr="00042F95">
              <w:rPr>
                <w:rFonts w:cs="B Yekan"/>
                <w:sz w:val="20"/>
                <w:szCs w:val="20"/>
                <w:rtl/>
              </w:rPr>
              <w:t xml:space="preserve"> </w:t>
            </w:r>
            <w:r w:rsidRPr="00042F95">
              <w:rPr>
                <w:rFonts w:cs="B Yekan" w:hint="eastAsia"/>
                <w:sz w:val="20"/>
                <w:szCs w:val="20"/>
                <w:rtl/>
              </w:rPr>
              <w:t>علاقه،</w:t>
            </w:r>
            <w:r w:rsidRPr="00042F95">
              <w:rPr>
                <w:rFonts w:cs="B Yekan"/>
                <w:sz w:val="20"/>
                <w:szCs w:val="20"/>
                <w:rtl/>
              </w:rPr>
              <w:t xml:space="preserve"> </w:t>
            </w:r>
            <w:r w:rsidRPr="00042F95">
              <w:rPr>
                <w:rFonts w:cs="B Yekan" w:hint="eastAsia"/>
                <w:sz w:val="20"/>
                <w:szCs w:val="20"/>
                <w:rtl/>
              </w:rPr>
              <w:t>اشتراک</w:t>
            </w:r>
            <w:r w:rsidRPr="00042F95">
              <w:rPr>
                <w:rFonts w:cs="B Yekan"/>
                <w:sz w:val="20"/>
                <w:szCs w:val="20"/>
                <w:rtl/>
              </w:rPr>
              <w:t xml:space="preserve"> </w:t>
            </w:r>
            <w:r w:rsidRPr="00042F95">
              <w:rPr>
                <w:rFonts w:cs="B Yekan" w:hint="eastAsia"/>
                <w:sz w:val="20"/>
                <w:szCs w:val="20"/>
                <w:rtl/>
              </w:rPr>
              <w:t>گذار</w:t>
            </w:r>
            <w:r w:rsidRPr="00042F95">
              <w:rPr>
                <w:rFonts w:cs="B Yekan" w:hint="cs"/>
                <w:sz w:val="20"/>
                <w:szCs w:val="20"/>
                <w:rtl/>
              </w:rPr>
              <w:t>ی</w:t>
            </w:r>
            <w:r w:rsidRPr="00042F95">
              <w:rPr>
                <w:rFonts w:cs="B Yekan"/>
                <w:sz w:val="20"/>
                <w:szCs w:val="20"/>
                <w:rtl/>
              </w:rPr>
              <w:t xml:space="preserve"> </w:t>
            </w:r>
            <w:r w:rsidRPr="00042F95">
              <w:rPr>
                <w:rFonts w:cs="B Yekan" w:hint="cs"/>
                <w:sz w:val="20"/>
                <w:szCs w:val="20"/>
                <w:rtl/>
              </w:rPr>
              <w:t>ی</w:t>
            </w:r>
            <w:r w:rsidRPr="00042F95">
              <w:rPr>
                <w:rFonts w:cs="B Yekan" w:hint="eastAsia"/>
                <w:sz w:val="20"/>
                <w:szCs w:val="20"/>
                <w:rtl/>
              </w:rPr>
              <w:t>ا</w:t>
            </w:r>
            <w:r w:rsidRPr="00042F95">
              <w:rPr>
                <w:rFonts w:cs="B Yekan"/>
                <w:sz w:val="20"/>
                <w:szCs w:val="20"/>
                <w:rtl/>
              </w:rPr>
              <w:t xml:space="preserve"> </w:t>
            </w:r>
            <w:r w:rsidRPr="00042F95">
              <w:rPr>
                <w:rFonts w:cs="B Yekan" w:hint="eastAsia"/>
                <w:sz w:val="20"/>
                <w:szCs w:val="20"/>
                <w:rtl/>
              </w:rPr>
              <w:t>نظر</w:t>
            </w:r>
            <w:r w:rsidRPr="00042F95">
              <w:rPr>
                <w:rFonts w:cs="B Yekan"/>
                <w:sz w:val="20"/>
                <w:szCs w:val="20"/>
                <w:rtl/>
              </w:rPr>
              <w:t xml:space="preserve"> </w:t>
            </w:r>
            <w:r w:rsidRPr="00042F95">
              <w:rPr>
                <w:rFonts w:cs="B Yekan" w:hint="eastAsia"/>
                <w:sz w:val="20"/>
                <w:szCs w:val="20"/>
                <w:rtl/>
              </w:rPr>
              <w:t>دادن</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cs"/>
                <w:sz w:val="20"/>
                <w:szCs w:val="20"/>
                <w:rtl/>
              </w:rPr>
              <w:t>ی</w:t>
            </w:r>
            <w:r w:rsidRPr="00042F95">
              <w:rPr>
                <w:rFonts w:cs="B Yekan" w:hint="eastAsia"/>
                <w:sz w:val="20"/>
                <w:szCs w:val="20"/>
                <w:rtl/>
              </w:rPr>
              <w:t>ک</w:t>
            </w:r>
            <w:r w:rsidRPr="00042F95">
              <w:rPr>
                <w:rFonts w:cs="B Yekan"/>
                <w:sz w:val="20"/>
                <w:szCs w:val="20"/>
                <w:rtl/>
              </w:rPr>
              <w:t xml:space="preserve"> </w:t>
            </w:r>
            <w:r w:rsidRPr="00042F95">
              <w:rPr>
                <w:rFonts w:cs="B Yekan" w:hint="eastAsia"/>
                <w:sz w:val="20"/>
                <w:szCs w:val="20"/>
                <w:rtl/>
              </w:rPr>
              <w:t>مورد</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خر</w:t>
            </w:r>
            <w:r w:rsidRPr="00042F95">
              <w:rPr>
                <w:rFonts w:cs="B Yekan" w:hint="cs"/>
                <w:sz w:val="20"/>
                <w:szCs w:val="20"/>
                <w:rtl/>
              </w:rPr>
              <w:t>ی</w:t>
            </w:r>
            <w:r w:rsidRPr="00042F95">
              <w:rPr>
                <w:rFonts w:cs="B Yekan" w:hint="eastAsia"/>
                <w:sz w:val="20"/>
                <w:szCs w:val="20"/>
                <w:rtl/>
              </w:rPr>
              <w:t>د</w:t>
            </w:r>
            <w:r w:rsidRPr="00042F95">
              <w:rPr>
                <w:rFonts w:cs="B Yekan"/>
                <w:sz w:val="20"/>
                <w:szCs w:val="20"/>
                <w:rtl/>
              </w:rPr>
              <w:t xml:space="preserve"> </w:t>
            </w:r>
            <w:r w:rsidRPr="00042F95">
              <w:rPr>
                <w:rFonts w:cs="B Yekan" w:hint="eastAsia"/>
                <w:sz w:val="20"/>
                <w:szCs w:val="20"/>
                <w:rtl/>
              </w:rPr>
              <w:t>آن</w:t>
            </w:r>
            <w:r w:rsidRPr="00042F95">
              <w:rPr>
                <w:rFonts w:cs="B Yekan"/>
                <w:sz w:val="20"/>
                <w:szCs w:val="20"/>
                <w:rtl/>
              </w:rPr>
              <w:t xml:space="preserve"> </w:t>
            </w:r>
            <w:r w:rsidRPr="00042F95">
              <w:rPr>
                <w:rFonts w:cs="B Yekan" w:hint="eastAsia"/>
                <w:sz w:val="20"/>
                <w:szCs w:val="20"/>
                <w:rtl/>
              </w:rPr>
              <w:t>صرف</w:t>
            </w:r>
            <w:r w:rsidRPr="00042F95">
              <w:rPr>
                <w:rFonts w:cs="B Yekan"/>
                <w:sz w:val="20"/>
                <w:szCs w:val="20"/>
                <w:rtl/>
              </w:rPr>
              <w:t xml:space="preserve"> </w:t>
            </w:r>
            <w:r w:rsidRPr="00042F95">
              <w:rPr>
                <w:rFonts w:cs="B Yekan" w:hint="eastAsia"/>
                <w:sz w:val="20"/>
                <w:szCs w:val="20"/>
                <w:rtl/>
              </w:rPr>
              <w:t>نظر</w:t>
            </w:r>
            <w:r w:rsidRPr="00042F95">
              <w:rPr>
                <w:rFonts w:cs="B Yekan"/>
                <w:sz w:val="20"/>
                <w:szCs w:val="20"/>
                <w:rtl/>
              </w:rPr>
              <w:t xml:space="preserve"> </w:t>
            </w:r>
            <w:r w:rsidRPr="00042F95">
              <w:rPr>
                <w:rFonts w:cs="B Yekan" w:hint="eastAsia"/>
                <w:sz w:val="20"/>
                <w:szCs w:val="20"/>
                <w:rtl/>
              </w:rPr>
              <w:t>کرده</w:t>
            </w:r>
            <w:r w:rsidRPr="00042F95">
              <w:rPr>
                <w:rFonts w:cs="B Yekan"/>
                <w:sz w:val="20"/>
                <w:szCs w:val="20"/>
                <w:rtl/>
              </w:rPr>
              <w:t xml:space="preserve"> </w:t>
            </w:r>
            <w:r w:rsidRPr="00042F95">
              <w:rPr>
                <w:rFonts w:cs="B Yekan" w:hint="eastAsia"/>
                <w:sz w:val="20"/>
                <w:szCs w:val="20"/>
                <w:rtl/>
              </w:rPr>
              <w:t>اند،</w:t>
            </w:r>
            <w:r w:rsidRPr="00042F95">
              <w:rPr>
                <w:rFonts w:cs="B Yekan"/>
                <w:sz w:val="20"/>
                <w:szCs w:val="20"/>
                <w:rtl/>
              </w:rPr>
              <w:t xml:space="preserve"> </w:t>
            </w:r>
            <w:r w:rsidRPr="00042F95">
              <w:rPr>
                <w:rFonts w:cs="B Yekan" w:hint="eastAsia"/>
                <w:sz w:val="20"/>
                <w:szCs w:val="20"/>
                <w:rtl/>
              </w:rPr>
              <w:t>در</w:t>
            </w:r>
            <w:r w:rsidRPr="00042F95">
              <w:rPr>
                <w:rFonts w:cs="B Yekan"/>
                <w:sz w:val="20"/>
                <w:szCs w:val="20"/>
                <w:rtl/>
              </w:rPr>
              <w:t xml:space="preserve"> </w:t>
            </w:r>
            <w:r w:rsidRPr="00042F95">
              <w:rPr>
                <w:rFonts w:cs="B Yekan" w:hint="eastAsia"/>
                <w:sz w:val="20"/>
                <w:szCs w:val="20"/>
                <w:rtl/>
              </w:rPr>
              <w:t>حال</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که</w:t>
            </w:r>
            <w:r w:rsidRPr="00042F95">
              <w:rPr>
                <w:rFonts w:cs="B Yekan"/>
                <w:sz w:val="20"/>
                <w:szCs w:val="20"/>
                <w:rtl/>
              </w:rPr>
              <w:t xml:space="preserve"> 43</w:t>
            </w:r>
            <w:r w:rsidRPr="00042F95">
              <w:rPr>
                <w:rFonts w:ascii="Sakkal Majalla" w:hAnsi="Sakkal Majalla" w:cs="Sakkal Majalla" w:hint="cs"/>
                <w:sz w:val="20"/>
                <w:szCs w:val="20"/>
                <w:rtl/>
              </w:rPr>
              <w:t>٪</w:t>
            </w:r>
            <w:r w:rsidRPr="00042F95">
              <w:rPr>
                <w:rFonts w:cs="B Yekan"/>
                <w:sz w:val="20"/>
                <w:szCs w:val="20"/>
                <w:rtl/>
              </w:rPr>
              <w:t xml:space="preserve"> </w:t>
            </w:r>
            <w:r w:rsidRPr="00042F95">
              <w:rPr>
                <w:rFonts w:cs="B Yekan" w:hint="eastAsia"/>
                <w:sz w:val="20"/>
                <w:szCs w:val="20"/>
                <w:rtl/>
              </w:rPr>
              <w:t>از</w:t>
            </w:r>
            <w:r w:rsidRPr="00042F95">
              <w:rPr>
                <w:rFonts w:cs="B Yekan"/>
                <w:sz w:val="20"/>
                <w:szCs w:val="20"/>
                <w:rtl/>
              </w:rPr>
              <w:t xml:space="preserve"> </w:t>
            </w:r>
            <w:r w:rsidRPr="00042F95">
              <w:rPr>
                <w:rFonts w:cs="B Yekan" w:hint="eastAsia"/>
                <w:sz w:val="20"/>
                <w:szCs w:val="20"/>
                <w:rtl/>
              </w:rPr>
              <w:t>کاربران</w:t>
            </w:r>
            <w:r w:rsidRPr="00042F95">
              <w:rPr>
                <w:rFonts w:cs="B Yekan"/>
                <w:sz w:val="20"/>
                <w:szCs w:val="20"/>
                <w:rtl/>
              </w:rPr>
              <w:t xml:space="preserve"> </w:t>
            </w:r>
            <w:r w:rsidRPr="00042F95">
              <w:rPr>
                <w:rFonts w:cs="B Yekan" w:hint="eastAsia"/>
                <w:sz w:val="20"/>
                <w:szCs w:val="20"/>
                <w:rtl/>
              </w:rPr>
              <w:t>رسانه</w:t>
            </w:r>
            <w:r w:rsidRPr="00042F95">
              <w:rPr>
                <w:rFonts w:cs="B Yekan"/>
                <w:sz w:val="20"/>
                <w:szCs w:val="20"/>
                <w:rtl/>
              </w:rPr>
              <w:t xml:space="preserve"> </w:t>
            </w:r>
            <w:r w:rsidRPr="00042F95">
              <w:rPr>
                <w:rFonts w:cs="B Yekan" w:hint="eastAsia"/>
                <w:sz w:val="20"/>
                <w:szCs w:val="20"/>
                <w:rtl/>
              </w:rPr>
              <w:t>ها</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اجتماع</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پس</w:t>
            </w:r>
            <w:r w:rsidRPr="00042F95">
              <w:rPr>
                <w:rFonts w:cs="B Yekan"/>
                <w:sz w:val="20"/>
                <w:szCs w:val="20"/>
                <w:rtl/>
              </w:rPr>
              <w:t xml:space="preserve"> </w:t>
            </w:r>
            <w:r w:rsidRPr="00042F95">
              <w:rPr>
                <w:rFonts w:cs="B Yekan" w:hint="eastAsia"/>
                <w:sz w:val="20"/>
                <w:szCs w:val="20"/>
                <w:rtl/>
              </w:rPr>
              <w:t>از</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اشتراک</w:t>
            </w:r>
            <w:r w:rsidRPr="00042F95">
              <w:rPr>
                <w:rFonts w:cs="B Yekan"/>
                <w:sz w:val="20"/>
                <w:szCs w:val="20"/>
                <w:rtl/>
              </w:rPr>
              <w:t xml:space="preserve"> </w:t>
            </w:r>
            <w:r w:rsidRPr="00042F95">
              <w:rPr>
                <w:rFonts w:cs="B Yekan" w:hint="eastAsia"/>
                <w:sz w:val="20"/>
                <w:szCs w:val="20"/>
                <w:rtl/>
              </w:rPr>
              <w:t>گذاشتن</w:t>
            </w:r>
            <w:r w:rsidRPr="00042F95">
              <w:rPr>
                <w:rFonts w:cs="B Yekan"/>
                <w:sz w:val="20"/>
                <w:szCs w:val="20"/>
                <w:rtl/>
              </w:rPr>
              <w:t xml:space="preserve"> </w:t>
            </w:r>
            <w:r w:rsidRPr="00042F95">
              <w:rPr>
                <w:rFonts w:cs="B Yekan" w:hint="cs"/>
                <w:sz w:val="20"/>
                <w:szCs w:val="20"/>
                <w:rtl/>
              </w:rPr>
              <w:t>ی</w:t>
            </w:r>
            <w:r w:rsidRPr="00042F95">
              <w:rPr>
                <w:rFonts w:cs="B Yekan" w:hint="eastAsia"/>
                <w:sz w:val="20"/>
                <w:szCs w:val="20"/>
                <w:rtl/>
              </w:rPr>
              <w:t>ا</w:t>
            </w:r>
            <w:r w:rsidRPr="00042F95">
              <w:rPr>
                <w:rFonts w:cs="B Yekan"/>
                <w:sz w:val="20"/>
                <w:szCs w:val="20"/>
                <w:rtl/>
              </w:rPr>
              <w:t xml:space="preserve"> </w:t>
            </w:r>
            <w:r w:rsidRPr="00042F95">
              <w:rPr>
                <w:rFonts w:cs="B Yekan" w:hint="eastAsia"/>
                <w:sz w:val="20"/>
                <w:szCs w:val="20"/>
                <w:rtl/>
              </w:rPr>
              <w:t>دوست</w:t>
            </w:r>
            <w:r w:rsidRPr="00042F95">
              <w:rPr>
                <w:rFonts w:cs="B Yekan"/>
                <w:sz w:val="20"/>
                <w:szCs w:val="20"/>
                <w:rtl/>
              </w:rPr>
              <w:t xml:space="preserve"> </w:t>
            </w:r>
            <w:r w:rsidRPr="00042F95">
              <w:rPr>
                <w:rFonts w:cs="B Yekan" w:hint="eastAsia"/>
                <w:sz w:val="20"/>
                <w:szCs w:val="20"/>
                <w:rtl/>
              </w:rPr>
              <w:t>داشتن</w:t>
            </w:r>
            <w:r w:rsidRPr="00042F95">
              <w:rPr>
                <w:rFonts w:cs="B Yekan"/>
                <w:sz w:val="20"/>
                <w:szCs w:val="20"/>
                <w:rtl/>
              </w:rPr>
              <w:t xml:space="preserve"> </w:t>
            </w:r>
            <w:r w:rsidRPr="00042F95">
              <w:rPr>
                <w:rFonts w:cs="B Yekan" w:hint="eastAsia"/>
                <w:sz w:val="20"/>
                <w:szCs w:val="20"/>
                <w:rtl/>
              </w:rPr>
              <w:t>آن</w:t>
            </w:r>
            <w:r w:rsidRPr="00042F95">
              <w:rPr>
                <w:rFonts w:cs="B Yekan"/>
                <w:sz w:val="20"/>
                <w:szCs w:val="20"/>
                <w:rtl/>
              </w:rPr>
              <w:t xml:space="preserve"> </w:t>
            </w:r>
            <w:r w:rsidRPr="00042F95">
              <w:rPr>
                <w:rFonts w:cs="B Yekan" w:hint="eastAsia"/>
                <w:sz w:val="20"/>
                <w:szCs w:val="20"/>
                <w:rtl/>
              </w:rPr>
              <w:t>را</w:t>
            </w:r>
            <w:r w:rsidRPr="00042F95">
              <w:rPr>
                <w:rFonts w:cs="B Yekan"/>
                <w:sz w:val="20"/>
                <w:szCs w:val="20"/>
                <w:rtl/>
              </w:rPr>
              <w:t xml:space="preserve"> </w:t>
            </w:r>
            <w:r w:rsidRPr="00042F95">
              <w:rPr>
                <w:rFonts w:cs="B Yekan" w:hint="eastAsia"/>
                <w:sz w:val="20"/>
                <w:szCs w:val="20"/>
                <w:rtl/>
              </w:rPr>
              <w:t>در</w:t>
            </w:r>
            <w:r w:rsidRPr="00042F95">
              <w:rPr>
                <w:rFonts w:cs="B Yekan"/>
                <w:sz w:val="20"/>
                <w:szCs w:val="20"/>
              </w:rPr>
              <w:t xml:space="preserve"> Pinterest </w:t>
            </w:r>
            <w:r w:rsidRPr="00042F95">
              <w:rPr>
                <w:rFonts w:cs="B Yekan" w:hint="eastAsia"/>
                <w:sz w:val="20"/>
                <w:szCs w:val="20"/>
                <w:rtl/>
              </w:rPr>
              <w:t>خر</w:t>
            </w:r>
            <w:r w:rsidRPr="00042F95">
              <w:rPr>
                <w:rFonts w:cs="B Yekan" w:hint="cs"/>
                <w:sz w:val="20"/>
                <w:szCs w:val="20"/>
                <w:rtl/>
              </w:rPr>
              <w:t>ی</w:t>
            </w:r>
            <w:r w:rsidRPr="00042F95">
              <w:rPr>
                <w:rFonts w:cs="B Yekan" w:hint="eastAsia"/>
                <w:sz w:val="20"/>
                <w:szCs w:val="20"/>
                <w:rtl/>
              </w:rPr>
              <w:t>دار</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کرده</w:t>
            </w:r>
            <w:r w:rsidRPr="00042F95">
              <w:rPr>
                <w:rFonts w:cs="B Yekan"/>
                <w:sz w:val="20"/>
                <w:szCs w:val="20"/>
                <w:rtl/>
              </w:rPr>
              <w:t xml:space="preserve"> </w:t>
            </w:r>
            <w:r w:rsidRPr="00042F95">
              <w:rPr>
                <w:rFonts w:cs="B Yekan" w:hint="eastAsia"/>
                <w:sz w:val="20"/>
                <w:szCs w:val="20"/>
                <w:rtl/>
              </w:rPr>
              <w:t>اند</w:t>
            </w:r>
            <w:r w:rsidRPr="00042F95">
              <w:rPr>
                <w:rFonts w:cs="B Yekan"/>
                <w:sz w:val="20"/>
                <w:szCs w:val="20"/>
                <w:rtl/>
              </w:rPr>
              <w:t xml:space="preserve"> </w:t>
            </w:r>
            <w:r w:rsidRPr="00042F95">
              <w:rPr>
                <w:rFonts w:cs="B Yekan" w:hint="eastAsia"/>
                <w:sz w:val="20"/>
                <w:szCs w:val="20"/>
                <w:rtl/>
              </w:rPr>
              <w:t>،</w:t>
            </w:r>
            <w:r w:rsidRPr="00042F95">
              <w:rPr>
                <w:rFonts w:cs="B Yekan"/>
                <w:sz w:val="20"/>
                <w:szCs w:val="20"/>
                <w:rtl/>
              </w:rPr>
              <w:t xml:space="preserve"> </w:t>
            </w:r>
            <w:r w:rsidRPr="00042F95">
              <w:rPr>
                <w:rFonts w:cs="B Yekan" w:hint="eastAsia"/>
                <w:sz w:val="20"/>
                <w:szCs w:val="20"/>
                <w:rtl/>
              </w:rPr>
              <w:t>ف</w:t>
            </w:r>
            <w:r w:rsidRPr="00042F95">
              <w:rPr>
                <w:rFonts w:cs="B Yekan" w:hint="cs"/>
                <w:sz w:val="20"/>
                <w:szCs w:val="20"/>
                <w:rtl/>
              </w:rPr>
              <w:t>ی</w:t>
            </w:r>
            <w:r w:rsidRPr="00042F95">
              <w:rPr>
                <w:rFonts w:cs="B Yekan" w:hint="eastAsia"/>
                <w:sz w:val="20"/>
                <w:szCs w:val="20"/>
                <w:rtl/>
              </w:rPr>
              <w:t>س</w:t>
            </w:r>
            <w:r w:rsidRPr="00042F95">
              <w:rPr>
                <w:rFonts w:cs="B Yekan"/>
                <w:sz w:val="20"/>
                <w:szCs w:val="20"/>
                <w:rtl/>
              </w:rPr>
              <w:t xml:space="preserve"> </w:t>
            </w:r>
            <w:r w:rsidRPr="00042F95">
              <w:rPr>
                <w:rFonts w:cs="B Yekan" w:hint="eastAsia"/>
                <w:sz w:val="20"/>
                <w:szCs w:val="20"/>
                <w:rtl/>
              </w:rPr>
              <w:t>بوک</w:t>
            </w:r>
            <w:r w:rsidRPr="00042F95">
              <w:rPr>
                <w:rFonts w:cs="B Yekan"/>
                <w:sz w:val="20"/>
                <w:szCs w:val="20"/>
                <w:rtl/>
              </w:rPr>
              <w:t xml:space="preserve"> </w:t>
            </w:r>
            <w:r w:rsidRPr="00042F95">
              <w:rPr>
                <w:rFonts w:cs="B Yekan" w:hint="cs"/>
                <w:sz w:val="20"/>
                <w:szCs w:val="20"/>
                <w:rtl/>
              </w:rPr>
              <w:t>ی</w:t>
            </w:r>
            <w:r w:rsidRPr="00042F95">
              <w:rPr>
                <w:rFonts w:cs="B Yekan" w:hint="eastAsia"/>
                <w:sz w:val="20"/>
                <w:szCs w:val="20"/>
                <w:rtl/>
              </w:rPr>
              <w:t>ا</w:t>
            </w:r>
            <w:r w:rsidRPr="00042F95">
              <w:rPr>
                <w:rFonts w:cs="B Yekan"/>
                <w:sz w:val="20"/>
                <w:szCs w:val="20"/>
                <w:rtl/>
              </w:rPr>
              <w:t xml:space="preserve"> </w:t>
            </w:r>
            <w:r w:rsidRPr="00042F95">
              <w:rPr>
                <w:rFonts w:cs="B Yekan" w:hint="eastAsia"/>
                <w:sz w:val="20"/>
                <w:szCs w:val="20"/>
                <w:rtl/>
              </w:rPr>
              <w:t>تو</w:t>
            </w:r>
            <w:r w:rsidRPr="00042F95">
              <w:rPr>
                <w:rFonts w:cs="B Yekan" w:hint="cs"/>
                <w:sz w:val="20"/>
                <w:szCs w:val="20"/>
                <w:rtl/>
              </w:rPr>
              <w:t>یی</w:t>
            </w:r>
            <w:r w:rsidRPr="00042F95">
              <w:rPr>
                <w:rFonts w:cs="B Yekan" w:hint="eastAsia"/>
                <w:sz w:val="20"/>
                <w:szCs w:val="20"/>
                <w:rtl/>
              </w:rPr>
              <w:t>تر</w:t>
            </w:r>
            <w:r w:rsidRPr="00042F95">
              <w:rPr>
                <w:rFonts w:cs="B Yekan"/>
                <w:sz w:val="20"/>
                <w:szCs w:val="20"/>
              </w:rPr>
              <w:t>.</w:t>
            </w:r>
          </w:p>
          <w:p w:rsidR="00361548" w:rsidRPr="00042F95" w:rsidRDefault="00361548" w:rsidP="00361548">
            <w:pPr>
              <w:bidi/>
              <w:jc w:val="both"/>
              <w:rPr>
                <w:rFonts w:cs="B Yekan"/>
                <w:sz w:val="20"/>
                <w:szCs w:val="20"/>
              </w:rPr>
            </w:pPr>
            <w:r w:rsidRPr="00042F95">
              <w:rPr>
                <w:rFonts w:cs="B Yekan" w:hint="eastAsia"/>
                <w:sz w:val="20"/>
                <w:szCs w:val="20"/>
                <w:rtl/>
              </w:rPr>
              <w:t>در</w:t>
            </w:r>
            <w:r w:rsidRPr="00042F95">
              <w:rPr>
                <w:rFonts w:cs="B Yekan"/>
                <w:sz w:val="20"/>
                <w:szCs w:val="20"/>
                <w:rtl/>
              </w:rPr>
              <w:t xml:space="preserve"> </w:t>
            </w:r>
            <w:r w:rsidRPr="00042F95">
              <w:rPr>
                <w:rFonts w:cs="B Yekan" w:hint="eastAsia"/>
                <w:sz w:val="20"/>
                <w:szCs w:val="20"/>
                <w:rtl/>
              </w:rPr>
              <w:t>ا</w:t>
            </w:r>
            <w:r w:rsidRPr="00042F95">
              <w:rPr>
                <w:rFonts w:cs="B Yekan" w:hint="cs"/>
                <w:sz w:val="20"/>
                <w:szCs w:val="20"/>
                <w:rtl/>
              </w:rPr>
              <w:t>ی</w:t>
            </w:r>
            <w:r w:rsidRPr="00042F95">
              <w:rPr>
                <w:rFonts w:cs="B Yekan" w:hint="eastAsia"/>
                <w:sz w:val="20"/>
                <w:szCs w:val="20"/>
                <w:rtl/>
              </w:rPr>
              <w:t>ن</w:t>
            </w:r>
            <w:r w:rsidRPr="00042F95">
              <w:rPr>
                <w:rFonts w:cs="B Yekan"/>
                <w:sz w:val="20"/>
                <w:szCs w:val="20"/>
                <w:rtl/>
              </w:rPr>
              <w:t xml:space="preserve"> </w:t>
            </w:r>
            <w:r w:rsidRPr="00042F95">
              <w:rPr>
                <w:rFonts w:cs="B Yekan" w:hint="eastAsia"/>
                <w:sz w:val="20"/>
                <w:szCs w:val="20"/>
                <w:rtl/>
              </w:rPr>
              <w:t>مطالعه</w:t>
            </w:r>
            <w:r w:rsidRPr="00042F95">
              <w:rPr>
                <w:rFonts w:cs="B Yekan"/>
                <w:sz w:val="20"/>
                <w:szCs w:val="20"/>
                <w:rtl/>
              </w:rPr>
              <w:t xml:space="preserve"> </w:t>
            </w:r>
            <w:r w:rsidRPr="00042F95">
              <w:rPr>
                <w:rFonts w:cs="B Yekan" w:hint="eastAsia"/>
                <w:sz w:val="20"/>
                <w:szCs w:val="20"/>
                <w:rtl/>
              </w:rPr>
              <w:t>مورد</w:t>
            </w:r>
            <w:r w:rsidRPr="00042F95">
              <w:rPr>
                <w:rFonts w:cs="B Yekan" w:hint="cs"/>
                <w:sz w:val="20"/>
                <w:szCs w:val="20"/>
                <w:rtl/>
              </w:rPr>
              <w:t>ی</w:t>
            </w:r>
            <w:r w:rsidRPr="00042F95">
              <w:rPr>
                <w:rFonts w:cs="B Yekan" w:hint="eastAsia"/>
                <w:sz w:val="20"/>
                <w:szCs w:val="20"/>
                <w:rtl/>
              </w:rPr>
              <w:t>،</w:t>
            </w:r>
            <w:r w:rsidRPr="00042F95">
              <w:rPr>
                <w:rFonts w:cs="B Yekan"/>
                <w:sz w:val="20"/>
                <w:szCs w:val="20"/>
                <w:rtl/>
              </w:rPr>
              <w:t xml:space="preserve"> </w:t>
            </w:r>
            <w:r w:rsidRPr="00042F95">
              <w:rPr>
                <w:rFonts w:cs="B Yekan" w:hint="cs"/>
                <w:sz w:val="20"/>
                <w:szCs w:val="20"/>
                <w:rtl/>
              </w:rPr>
              <w:t>ی</w:t>
            </w:r>
            <w:r w:rsidRPr="00042F95">
              <w:rPr>
                <w:rFonts w:cs="B Yekan" w:hint="eastAsia"/>
                <w:sz w:val="20"/>
                <w:szCs w:val="20"/>
                <w:rtl/>
              </w:rPr>
              <w:t>ک</w:t>
            </w:r>
            <w:r w:rsidRPr="00042F95">
              <w:rPr>
                <w:rFonts w:cs="B Yekan"/>
                <w:sz w:val="20"/>
                <w:szCs w:val="20"/>
                <w:rtl/>
              </w:rPr>
              <w:t xml:space="preserve"> </w:t>
            </w:r>
            <w:r w:rsidRPr="00042F95">
              <w:rPr>
                <w:rFonts w:cs="B Yekan" w:hint="eastAsia"/>
                <w:sz w:val="20"/>
                <w:szCs w:val="20"/>
                <w:rtl/>
              </w:rPr>
              <w:t>شرکت</w:t>
            </w:r>
            <w:r w:rsidRPr="00042F95">
              <w:rPr>
                <w:rFonts w:cs="B Yekan"/>
                <w:sz w:val="20"/>
                <w:szCs w:val="20"/>
                <w:rtl/>
              </w:rPr>
              <w:t xml:space="preserve"> </w:t>
            </w:r>
            <w:r w:rsidRPr="00042F95">
              <w:rPr>
                <w:rFonts w:cs="B Yekan" w:hint="eastAsia"/>
                <w:sz w:val="20"/>
                <w:szCs w:val="20"/>
                <w:rtl/>
              </w:rPr>
              <w:t>کنترل</w:t>
            </w:r>
            <w:r w:rsidRPr="00042F95">
              <w:rPr>
                <w:rFonts w:cs="B Yekan"/>
                <w:sz w:val="20"/>
                <w:szCs w:val="20"/>
                <w:rtl/>
              </w:rPr>
              <w:t xml:space="preserve"> </w:t>
            </w:r>
            <w:r w:rsidRPr="00042F95">
              <w:rPr>
                <w:rFonts w:cs="B Yekan" w:hint="eastAsia"/>
                <w:sz w:val="20"/>
                <w:szCs w:val="20"/>
                <w:rtl/>
              </w:rPr>
              <w:t>آفات</w:t>
            </w:r>
            <w:r w:rsidRPr="00042F95">
              <w:rPr>
                <w:rFonts w:cs="B Yekan"/>
                <w:sz w:val="20"/>
                <w:szCs w:val="20"/>
                <w:rtl/>
              </w:rPr>
              <w:t xml:space="preserve"> </w:t>
            </w:r>
            <w:r w:rsidRPr="00042F95">
              <w:rPr>
                <w:rFonts w:cs="B Yekan" w:hint="eastAsia"/>
                <w:sz w:val="20"/>
                <w:szCs w:val="20"/>
                <w:rtl/>
              </w:rPr>
              <w:t>ظرف</w:t>
            </w:r>
            <w:r w:rsidRPr="00042F95">
              <w:rPr>
                <w:rFonts w:cs="B Yekan"/>
                <w:sz w:val="20"/>
                <w:szCs w:val="20"/>
                <w:rtl/>
              </w:rPr>
              <w:t xml:space="preserve"> 2 </w:t>
            </w:r>
            <w:r w:rsidRPr="00042F95">
              <w:rPr>
                <w:rFonts w:cs="B Yekan" w:hint="eastAsia"/>
                <w:sz w:val="20"/>
                <w:szCs w:val="20"/>
                <w:rtl/>
              </w:rPr>
              <w:t>هفته</w:t>
            </w:r>
            <w:r w:rsidRPr="00042F95">
              <w:rPr>
                <w:rFonts w:cs="B Yekan"/>
                <w:sz w:val="20"/>
                <w:szCs w:val="20"/>
                <w:rtl/>
              </w:rPr>
              <w:t xml:space="preserve"> </w:t>
            </w:r>
            <w:r w:rsidRPr="00042F95">
              <w:rPr>
                <w:rFonts w:cs="B Yekan" w:hint="eastAsia"/>
                <w:sz w:val="20"/>
                <w:szCs w:val="20"/>
                <w:rtl/>
              </w:rPr>
              <w:t>پس</w:t>
            </w:r>
            <w:r w:rsidRPr="00042F95">
              <w:rPr>
                <w:rFonts w:cs="B Yekan"/>
                <w:sz w:val="20"/>
                <w:szCs w:val="20"/>
                <w:rtl/>
              </w:rPr>
              <w:t xml:space="preserve"> </w:t>
            </w:r>
            <w:r w:rsidRPr="00042F95">
              <w:rPr>
                <w:rFonts w:cs="B Yekan" w:hint="eastAsia"/>
                <w:sz w:val="20"/>
                <w:szCs w:val="20"/>
                <w:rtl/>
              </w:rPr>
              <w:t>از</w:t>
            </w:r>
            <w:r w:rsidRPr="00042F95">
              <w:rPr>
                <w:rFonts w:cs="B Yekan"/>
                <w:sz w:val="20"/>
                <w:szCs w:val="20"/>
                <w:rtl/>
              </w:rPr>
              <w:t xml:space="preserve"> </w:t>
            </w:r>
            <w:r w:rsidRPr="00042F95">
              <w:rPr>
                <w:rFonts w:cs="B Yekan" w:hint="eastAsia"/>
                <w:sz w:val="20"/>
                <w:szCs w:val="20"/>
                <w:rtl/>
              </w:rPr>
              <w:t>اجرا</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کمپ</w:t>
            </w:r>
            <w:r w:rsidRPr="00042F95">
              <w:rPr>
                <w:rFonts w:cs="B Yekan" w:hint="cs"/>
                <w:sz w:val="20"/>
                <w:szCs w:val="20"/>
                <w:rtl/>
              </w:rPr>
              <w:t>ی</w:t>
            </w:r>
            <w:r w:rsidRPr="00042F95">
              <w:rPr>
                <w:rFonts w:cs="B Yekan" w:hint="eastAsia"/>
                <w:sz w:val="20"/>
                <w:szCs w:val="20"/>
                <w:rtl/>
              </w:rPr>
              <w:t>ن</w:t>
            </w:r>
            <w:r w:rsidRPr="00042F95">
              <w:rPr>
                <w:rFonts w:cs="B Yekan"/>
                <w:sz w:val="20"/>
                <w:szCs w:val="20"/>
                <w:rtl/>
              </w:rPr>
              <w:t xml:space="preserve"> </w:t>
            </w:r>
            <w:r w:rsidRPr="00042F95">
              <w:rPr>
                <w:rFonts w:cs="B Yekan" w:hint="eastAsia"/>
                <w:sz w:val="20"/>
                <w:szCs w:val="20"/>
                <w:rtl/>
              </w:rPr>
              <w:t>با</w:t>
            </w:r>
            <w:r w:rsidRPr="00042F95">
              <w:rPr>
                <w:rFonts w:cs="B Yekan"/>
                <w:sz w:val="20"/>
                <w:szCs w:val="20"/>
                <w:rtl/>
              </w:rPr>
              <w:t xml:space="preserve"> </w:t>
            </w:r>
            <w:r w:rsidRPr="00042F95">
              <w:rPr>
                <w:rFonts w:cs="B Yekan" w:hint="eastAsia"/>
                <w:sz w:val="20"/>
                <w:szCs w:val="20"/>
                <w:rtl/>
              </w:rPr>
              <w:t>هدف</w:t>
            </w:r>
            <w:r w:rsidRPr="00042F95">
              <w:rPr>
                <w:rFonts w:cs="B Yekan"/>
                <w:sz w:val="20"/>
                <w:szCs w:val="20"/>
                <w:rtl/>
              </w:rPr>
              <w:t xml:space="preserve"> </w:t>
            </w:r>
            <w:r w:rsidRPr="00042F95">
              <w:rPr>
                <w:rFonts w:cs="B Yekan" w:hint="eastAsia"/>
                <w:sz w:val="20"/>
                <w:szCs w:val="20"/>
                <w:rtl/>
              </w:rPr>
              <w:t>افزا</w:t>
            </w:r>
            <w:r w:rsidRPr="00042F95">
              <w:rPr>
                <w:rFonts w:cs="B Yekan" w:hint="cs"/>
                <w:sz w:val="20"/>
                <w:szCs w:val="20"/>
                <w:rtl/>
              </w:rPr>
              <w:t>ی</w:t>
            </w:r>
            <w:r w:rsidRPr="00042F95">
              <w:rPr>
                <w:rFonts w:cs="B Yekan" w:hint="eastAsia"/>
                <w:sz w:val="20"/>
                <w:szCs w:val="20"/>
                <w:rtl/>
              </w:rPr>
              <w:t>ش</w:t>
            </w:r>
            <w:r w:rsidRPr="00042F95">
              <w:rPr>
                <w:rFonts w:cs="B Yekan"/>
                <w:sz w:val="20"/>
                <w:szCs w:val="20"/>
                <w:rtl/>
              </w:rPr>
              <w:t xml:space="preserve"> </w:t>
            </w:r>
            <w:r w:rsidRPr="00042F95">
              <w:rPr>
                <w:rFonts w:cs="B Yekan" w:hint="eastAsia"/>
                <w:sz w:val="20"/>
                <w:szCs w:val="20"/>
                <w:rtl/>
              </w:rPr>
              <w:t>اشتراک</w:t>
            </w:r>
            <w:r w:rsidRPr="00042F95">
              <w:rPr>
                <w:rFonts w:cs="B Yekan"/>
                <w:sz w:val="20"/>
                <w:szCs w:val="20"/>
                <w:rtl/>
              </w:rPr>
              <w:t xml:space="preserve"> </w:t>
            </w:r>
            <w:r w:rsidRPr="00042F95">
              <w:rPr>
                <w:rFonts w:cs="B Yekan" w:hint="eastAsia"/>
                <w:sz w:val="20"/>
                <w:szCs w:val="20"/>
                <w:rtl/>
              </w:rPr>
              <w:t>اجتماع</w:t>
            </w:r>
            <w:r w:rsidRPr="00042F95">
              <w:rPr>
                <w:rFonts w:cs="B Yekan" w:hint="cs"/>
                <w:sz w:val="20"/>
                <w:szCs w:val="20"/>
                <w:rtl/>
              </w:rPr>
              <w:t>ی</w:t>
            </w:r>
            <w:r w:rsidRPr="00042F95">
              <w:rPr>
                <w:rFonts w:cs="B Yekan" w:hint="eastAsia"/>
                <w:sz w:val="20"/>
                <w:szCs w:val="20"/>
                <w:rtl/>
              </w:rPr>
              <w:t>،</w:t>
            </w:r>
            <w:r w:rsidRPr="00042F95">
              <w:rPr>
                <w:rFonts w:cs="B Yekan"/>
                <w:sz w:val="20"/>
                <w:szCs w:val="20"/>
                <w:rtl/>
              </w:rPr>
              <w:t xml:space="preserve"> </w:t>
            </w:r>
            <w:r w:rsidRPr="00042F95">
              <w:rPr>
                <w:rFonts w:cs="B Yekan" w:hint="eastAsia"/>
                <w:sz w:val="20"/>
                <w:szCs w:val="20"/>
                <w:rtl/>
              </w:rPr>
              <w:t>تراف</w:t>
            </w:r>
            <w:r w:rsidRPr="00042F95">
              <w:rPr>
                <w:rFonts w:cs="B Yekan" w:hint="cs"/>
                <w:sz w:val="20"/>
                <w:szCs w:val="20"/>
                <w:rtl/>
              </w:rPr>
              <w:t>ی</w:t>
            </w:r>
            <w:r w:rsidRPr="00042F95">
              <w:rPr>
                <w:rFonts w:cs="B Yekan" w:hint="eastAsia"/>
                <w:sz w:val="20"/>
                <w:szCs w:val="20"/>
                <w:rtl/>
              </w:rPr>
              <w:t>ک</w:t>
            </w:r>
            <w:r w:rsidRPr="00042F95">
              <w:rPr>
                <w:rFonts w:cs="B Yekan"/>
                <w:sz w:val="20"/>
                <w:szCs w:val="20"/>
                <w:rtl/>
              </w:rPr>
              <w:t xml:space="preserve"> </w:t>
            </w:r>
            <w:r w:rsidRPr="00042F95">
              <w:rPr>
                <w:rFonts w:cs="B Yekan" w:hint="eastAsia"/>
                <w:sz w:val="20"/>
                <w:szCs w:val="20"/>
                <w:rtl/>
              </w:rPr>
              <w:t>آل</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را</w:t>
            </w:r>
            <w:r w:rsidRPr="00042F95">
              <w:rPr>
                <w:rFonts w:cs="B Yekan"/>
                <w:sz w:val="20"/>
                <w:szCs w:val="20"/>
                <w:rtl/>
              </w:rPr>
              <w:t xml:space="preserve"> </w:t>
            </w:r>
            <w:r w:rsidRPr="00042F95">
              <w:rPr>
                <w:rFonts w:cs="B Yekan" w:hint="eastAsia"/>
                <w:sz w:val="20"/>
                <w:szCs w:val="20"/>
                <w:rtl/>
              </w:rPr>
              <w:t>در</w:t>
            </w:r>
            <w:r w:rsidRPr="00042F95">
              <w:rPr>
                <w:rFonts w:cs="B Yekan"/>
                <w:sz w:val="20"/>
                <w:szCs w:val="20"/>
                <w:rtl/>
              </w:rPr>
              <w:t xml:space="preserve"> 15</w:t>
            </w:r>
            <w:r w:rsidRPr="00042F95">
              <w:rPr>
                <w:rFonts w:ascii="Sakkal Majalla" w:hAnsi="Sakkal Majalla" w:cs="Sakkal Majalla" w:hint="cs"/>
                <w:sz w:val="20"/>
                <w:szCs w:val="20"/>
                <w:rtl/>
              </w:rPr>
              <w:t>٪</w:t>
            </w:r>
            <w:r w:rsidRPr="00042F95">
              <w:rPr>
                <w:rFonts w:cs="B Yekan"/>
                <w:sz w:val="20"/>
                <w:szCs w:val="20"/>
                <w:rtl/>
              </w:rPr>
              <w:t xml:space="preserve"> </w:t>
            </w:r>
            <w:r w:rsidRPr="00042F95">
              <w:rPr>
                <w:rFonts w:cs="B Yekan" w:hint="eastAsia"/>
                <w:sz w:val="20"/>
                <w:szCs w:val="20"/>
                <w:rtl/>
              </w:rPr>
              <w:t>افزا</w:t>
            </w:r>
            <w:r w:rsidRPr="00042F95">
              <w:rPr>
                <w:rFonts w:cs="B Yekan" w:hint="cs"/>
                <w:sz w:val="20"/>
                <w:szCs w:val="20"/>
                <w:rtl/>
              </w:rPr>
              <w:t>ی</w:t>
            </w:r>
            <w:r w:rsidRPr="00042F95">
              <w:rPr>
                <w:rFonts w:cs="B Yekan" w:hint="eastAsia"/>
                <w:sz w:val="20"/>
                <w:szCs w:val="20"/>
                <w:rtl/>
              </w:rPr>
              <w:t>ش</w:t>
            </w:r>
            <w:r w:rsidRPr="00042F95">
              <w:rPr>
                <w:rFonts w:cs="B Yekan"/>
                <w:sz w:val="20"/>
                <w:szCs w:val="20"/>
                <w:rtl/>
              </w:rPr>
              <w:t xml:space="preserve"> </w:t>
            </w:r>
            <w:r w:rsidRPr="00042F95">
              <w:rPr>
                <w:rFonts w:cs="B Yekan" w:hint="eastAsia"/>
                <w:sz w:val="20"/>
                <w:szCs w:val="20"/>
                <w:rtl/>
              </w:rPr>
              <w:t>داد</w:t>
            </w:r>
            <w:r w:rsidRPr="00042F95">
              <w:rPr>
                <w:rFonts w:cs="B Yekan"/>
                <w:sz w:val="20"/>
                <w:szCs w:val="20"/>
              </w:rPr>
              <w:t>.</w:t>
            </w:r>
          </w:p>
          <w:p w:rsidR="00361548" w:rsidRPr="00042F95" w:rsidRDefault="00361548" w:rsidP="00361548">
            <w:pPr>
              <w:bidi/>
              <w:jc w:val="both"/>
              <w:rPr>
                <w:rFonts w:cs="B Yekan"/>
                <w:sz w:val="20"/>
                <w:szCs w:val="20"/>
              </w:rPr>
            </w:pPr>
            <w:r w:rsidRPr="00042F95">
              <w:rPr>
                <w:rFonts w:cs="B Yekan"/>
                <w:sz w:val="20"/>
                <w:szCs w:val="20"/>
              </w:rPr>
              <w:t xml:space="preserve">Peep Laja </w:t>
            </w:r>
            <w:r w:rsidRPr="00042F95">
              <w:rPr>
                <w:rFonts w:cs="B Yekan" w:hint="eastAsia"/>
                <w:sz w:val="20"/>
                <w:szCs w:val="20"/>
                <w:rtl/>
              </w:rPr>
              <w:t>موفق</w:t>
            </w:r>
            <w:r w:rsidRPr="00042F95">
              <w:rPr>
                <w:rFonts w:cs="B Yekan"/>
                <w:sz w:val="20"/>
                <w:szCs w:val="20"/>
                <w:rtl/>
              </w:rPr>
              <w:t xml:space="preserve"> </w:t>
            </w:r>
            <w:r w:rsidRPr="00042F95">
              <w:rPr>
                <w:rFonts w:cs="B Yekan" w:hint="eastAsia"/>
                <w:sz w:val="20"/>
                <w:szCs w:val="20"/>
                <w:rtl/>
              </w:rPr>
              <w:t>شد</w:t>
            </w:r>
            <w:r w:rsidRPr="00042F95">
              <w:rPr>
                <w:rFonts w:cs="B Yekan"/>
                <w:sz w:val="20"/>
                <w:szCs w:val="20"/>
                <w:rtl/>
              </w:rPr>
              <w:t xml:space="preserve"> </w:t>
            </w:r>
            <w:r w:rsidRPr="00042F95">
              <w:rPr>
                <w:rFonts w:cs="B Yekan" w:hint="eastAsia"/>
                <w:sz w:val="20"/>
                <w:szCs w:val="20"/>
                <w:rtl/>
              </w:rPr>
              <w:t>ب</w:t>
            </w:r>
            <w:r w:rsidRPr="00042F95">
              <w:rPr>
                <w:rFonts w:cs="B Yekan" w:hint="cs"/>
                <w:sz w:val="20"/>
                <w:szCs w:val="20"/>
                <w:rtl/>
              </w:rPr>
              <w:t>ی</w:t>
            </w:r>
            <w:r w:rsidRPr="00042F95">
              <w:rPr>
                <w:rFonts w:cs="B Yekan" w:hint="eastAsia"/>
                <w:sz w:val="20"/>
                <w:szCs w:val="20"/>
                <w:rtl/>
              </w:rPr>
              <w:t>ش</w:t>
            </w:r>
            <w:r w:rsidRPr="00042F95">
              <w:rPr>
                <w:rFonts w:cs="B Yekan"/>
                <w:sz w:val="20"/>
                <w:szCs w:val="20"/>
                <w:rtl/>
              </w:rPr>
              <w:t xml:space="preserve"> </w:t>
            </w:r>
            <w:r w:rsidRPr="00042F95">
              <w:rPr>
                <w:rFonts w:cs="B Yekan" w:hint="eastAsia"/>
                <w:sz w:val="20"/>
                <w:szCs w:val="20"/>
                <w:rtl/>
              </w:rPr>
              <w:t>از</w:t>
            </w:r>
            <w:r w:rsidRPr="00042F95">
              <w:rPr>
                <w:rFonts w:cs="B Yekan"/>
                <w:sz w:val="20"/>
                <w:szCs w:val="20"/>
                <w:rtl/>
              </w:rPr>
              <w:t xml:space="preserve"> 40</w:t>
            </w:r>
            <w:r w:rsidRPr="00042F95">
              <w:rPr>
                <w:rFonts w:cs="B Yekan" w:hint="eastAsia"/>
                <w:sz w:val="20"/>
                <w:szCs w:val="20"/>
                <w:rtl/>
              </w:rPr>
              <w:t>،</w:t>
            </w:r>
            <w:r w:rsidRPr="00042F95">
              <w:rPr>
                <w:rFonts w:cs="B Yekan"/>
                <w:sz w:val="20"/>
                <w:szCs w:val="20"/>
                <w:rtl/>
              </w:rPr>
              <w:t xml:space="preserve">000 </w:t>
            </w:r>
            <w:r w:rsidRPr="00042F95">
              <w:rPr>
                <w:rFonts w:cs="B Yekan" w:hint="eastAsia"/>
                <w:sz w:val="20"/>
                <w:szCs w:val="20"/>
                <w:rtl/>
              </w:rPr>
              <w:t>بازد</w:t>
            </w:r>
            <w:r w:rsidRPr="00042F95">
              <w:rPr>
                <w:rFonts w:cs="B Yekan" w:hint="cs"/>
                <w:sz w:val="20"/>
                <w:szCs w:val="20"/>
                <w:rtl/>
              </w:rPr>
              <w:t>ی</w:t>
            </w:r>
            <w:r w:rsidRPr="00042F95">
              <w:rPr>
                <w:rFonts w:cs="B Yekan" w:hint="eastAsia"/>
                <w:sz w:val="20"/>
                <w:szCs w:val="20"/>
                <w:rtl/>
              </w:rPr>
              <w:t>د</w:t>
            </w:r>
            <w:r w:rsidRPr="00042F95">
              <w:rPr>
                <w:rFonts w:cs="B Yekan"/>
                <w:sz w:val="20"/>
                <w:szCs w:val="20"/>
                <w:rtl/>
              </w:rPr>
              <w:t xml:space="preserve"> </w:t>
            </w:r>
            <w:r w:rsidRPr="00042F95">
              <w:rPr>
                <w:rFonts w:cs="B Yekan" w:hint="eastAsia"/>
                <w:sz w:val="20"/>
                <w:szCs w:val="20"/>
                <w:rtl/>
              </w:rPr>
              <w:t>منحصر</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فرد</w:t>
            </w:r>
            <w:r w:rsidRPr="00042F95">
              <w:rPr>
                <w:rFonts w:cs="B Yekan"/>
                <w:sz w:val="20"/>
                <w:szCs w:val="20"/>
                <w:rtl/>
              </w:rPr>
              <w:t xml:space="preserve"> </w:t>
            </w:r>
            <w:r w:rsidRPr="00042F95">
              <w:rPr>
                <w:rFonts w:cs="B Yekan" w:hint="eastAsia"/>
                <w:sz w:val="20"/>
                <w:szCs w:val="20"/>
                <w:rtl/>
              </w:rPr>
              <w:t>از</w:t>
            </w:r>
            <w:r w:rsidRPr="00042F95">
              <w:rPr>
                <w:rFonts w:cs="B Yekan"/>
                <w:sz w:val="20"/>
                <w:szCs w:val="20"/>
                <w:rtl/>
              </w:rPr>
              <w:t xml:space="preserve"> </w:t>
            </w:r>
            <w:r w:rsidRPr="00042F95">
              <w:rPr>
                <w:rFonts w:cs="B Yekan" w:hint="eastAsia"/>
                <w:sz w:val="20"/>
                <w:szCs w:val="20"/>
                <w:rtl/>
              </w:rPr>
              <w:t>سا</w:t>
            </w:r>
            <w:r w:rsidRPr="00042F95">
              <w:rPr>
                <w:rFonts w:cs="B Yekan" w:hint="cs"/>
                <w:sz w:val="20"/>
                <w:szCs w:val="20"/>
                <w:rtl/>
              </w:rPr>
              <w:t>ی</w:t>
            </w:r>
            <w:r w:rsidRPr="00042F95">
              <w:rPr>
                <w:rFonts w:cs="B Yekan" w:hint="eastAsia"/>
                <w:sz w:val="20"/>
                <w:szCs w:val="20"/>
                <w:rtl/>
              </w:rPr>
              <w:t>ت</w:t>
            </w:r>
            <w:r w:rsidRPr="00042F95">
              <w:rPr>
                <w:rFonts w:cs="B Yekan"/>
                <w:sz w:val="20"/>
                <w:szCs w:val="20"/>
                <w:rtl/>
              </w:rPr>
              <w:t xml:space="preserve"> </w:t>
            </w:r>
            <w:r w:rsidRPr="00042F95">
              <w:rPr>
                <w:rFonts w:cs="B Yekan" w:hint="eastAsia"/>
                <w:sz w:val="20"/>
                <w:szCs w:val="20"/>
                <w:rtl/>
              </w:rPr>
              <w:t>خود</w:t>
            </w:r>
            <w:r w:rsidRPr="00042F95">
              <w:rPr>
                <w:rFonts w:cs="B Yekan"/>
                <w:sz w:val="20"/>
                <w:szCs w:val="20"/>
                <w:rtl/>
              </w:rPr>
              <w:t xml:space="preserve"> </w:t>
            </w:r>
            <w:r w:rsidRPr="00042F95">
              <w:rPr>
                <w:rFonts w:cs="B Yekan" w:hint="eastAsia"/>
                <w:sz w:val="20"/>
                <w:szCs w:val="20"/>
                <w:rtl/>
              </w:rPr>
              <w:t>را</w:t>
            </w:r>
            <w:r w:rsidRPr="00042F95">
              <w:rPr>
                <w:rFonts w:cs="B Yekan"/>
                <w:sz w:val="20"/>
                <w:szCs w:val="20"/>
                <w:rtl/>
              </w:rPr>
              <w:t xml:space="preserve"> </w:t>
            </w:r>
            <w:r w:rsidRPr="00042F95">
              <w:rPr>
                <w:rFonts w:cs="B Yekan" w:hint="eastAsia"/>
                <w:sz w:val="20"/>
                <w:szCs w:val="20"/>
                <w:rtl/>
              </w:rPr>
              <w:t>در</w:t>
            </w:r>
            <w:r w:rsidRPr="00042F95">
              <w:rPr>
                <w:rFonts w:cs="B Yekan"/>
                <w:sz w:val="20"/>
                <w:szCs w:val="20"/>
                <w:rtl/>
              </w:rPr>
              <w:t xml:space="preserve"> </w:t>
            </w:r>
            <w:r w:rsidRPr="00042F95">
              <w:rPr>
                <w:rFonts w:cs="B Yekan" w:hint="eastAsia"/>
                <w:sz w:val="20"/>
                <w:szCs w:val="20"/>
                <w:rtl/>
              </w:rPr>
              <w:t>شماره</w:t>
            </w:r>
            <w:r w:rsidRPr="00042F95">
              <w:rPr>
                <w:rFonts w:cs="B Yekan"/>
                <w:sz w:val="20"/>
                <w:szCs w:val="20"/>
                <w:rtl/>
              </w:rPr>
              <w:t xml:space="preserve"> </w:t>
            </w:r>
            <w:r w:rsidRPr="00042F95">
              <w:rPr>
                <w:rFonts w:cs="B Yekan" w:hint="eastAsia"/>
                <w:sz w:val="20"/>
                <w:szCs w:val="20"/>
                <w:rtl/>
              </w:rPr>
              <w:t>ماه</w:t>
            </w:r>
            <w:r w:rsidRPr="00042F95">
              <w:rPr>
                <w:rFonts w:cs="B Yekan"/>
                <w:sz w:val="20"/>
                <w:szCs w:val="20"/>
                <w:rtl/>
              </w:rPr>
              <w:t xml:space="preserve"> </w:t>
            </w:r>
            <w:r w:rsidRPr="00042F95">
              <w:rPr>
                <w:rFonts w:cs="B Yekan" w:hint="eastAsia"/>
                <w:sz w:val="20"/>
                <w:szCs w:val="20"/>
                <w:rtl/>
              </w:rPr>
              <w:t>اول،</w:t>
            </w:r>
            <w:r w:rsidRPr="00042F95">
              <w:rPr>
                <w:rFonts w:cs="B Yekan"/>
                <w:sz w:val="20"/>
                <w:szCs w:val="20"/>
                <w:rtl/>
              </w:rPr>
              <w:t xml:space="preserve"> </w:t>
            </w:r>
            <w:r w:rsidRPr="00042F95">
              <w:rPr>
                <w:rFonts w:cs="B Yekan" w:hint="eastAsia"/>
                <w:sz w:val="20"/>
                <w:szCs w:val="20"/>
                <w:rtl/>
              </w:rPr>
              <w:t>داشتن</w:t>
            </w:r>
            <w:r w:rsidRPr="00042F95">
              <w:rPr>
                <w:rFonts w:cs="B Yekan"/>
                <w:sz w:val="20"/>
                <w:szCs w:val="20"/>
                <w:rtl/>
              </w:rPr>
              <w:t xml:space="preserve"> </w:t>
            </w:r>
            <w:r w:rsidRPr="00042F95">
              <w:rPr>
                <w:rFonts w:cs="B Yekan" w:hint="eastAsia"/>
                <w:sz w:val="20"/>
                <w:szCs w:val="20"/>
                <w:rtl/>
              </w:rPr>
              <w:t>ب</w:t>
            </w:r>
            <w:r w:rsidRPr="00042F95">
              <w:rPr>
                <w:rFonts w:cs="B Yekan" w:hint="cs"/>
                <w:sz w:val="20"/>
                <w:szCs w:val="20"/>
                <w:rtl/>
              </w:rPr>
              <w:t>ی</w:t>
            </w:r>
            <w:r w:rsidRPr="00042F95">
              <w:rPr>
                <w:rFonts w:cs="B Yekan" w:hint="eastAsia"/>
                <w:sz w:val="20"/>
                <w:szCs w:val="20"/>
                <w:rtl/>
              </w:rPr>
              <w:t>شتر</w:t>
            </w:r>
            <w:r w:rsidRPr="00042F95">
              <w:rPr>
                <w:rFonts w:cs="B Yekan"/>
                <w:sz w:val="20"/>
                <w:szCs w:val="20"/>
                <w:rtl/>
              </w:rPr>
              <w:t xml:space="preserve"> </w:t>
            </w:r>
            <w:r w:rsidRPr="00042F95">
              <w:rPr>
                <w:rFonts w:cs="B Yekan" w:hint="eastAsia"/>
                <w:sz w:val="20"/>
                <w:szCs w:val="20"/>
                <w:rtl/>
              </w:rPr>
              <w:t>تراف</w:t>
            </w:r>
            <w:r w:rsidRPr="00042F95">
              <w:rPr>
                <w:rFonts w:cs="B Yekan" w:hint="cs"/>
                <w:sz w:val="20"/>
                <w:szCs w:val="20"/>
                <w:rtl/>
              </w:rPr>
              <w:t>ی</w:t>
            </w:r>
            <w:r w:rsidRPr="00042F95">
              <w:rPr>
                <w:rFonts w:cs="B Yekan" w:hint="eastAsia"/>
                <w:sz w:val="20"/>
                <w:szCs w:val="20"/>
                <w:rtl/>
              </w:rPr>
              <w:t>ک</w:t>
            </w:r>
            <w:r w:rsidRPr="00042F95">
              <w:rPr>
                <w:rFonts w:cs="B Yekan"/>
                <w:sz w:val="20"/>
                <w:szCs w:val="20"/>
                <w:rtl/>
              </w:rPr>
              <w:t xml:space="preserve"> </w:t>
            </w:r>
            <w:r w:rsidRPr="00042F95">
              <w:rPr>
                <w:rFonts w:cs="B Yekan" w:hint="eastAsia"/>
                <w:sz w:val="20"/>
                <w:szCs w:val="20"/>
                <w:rtl/>
              </w:rPr>
              <w:t>از</w:t>
            </w:r>
            <w:r w:rsidRPr="00042F95">
              <w:rPr>
                <w:rFonts w:cs="B Yekan"/>
                <w:sz w:val="20"/>
                <w:szCs w:val="20"/>
                <w:rtl/>
              </w:rPr>
              <w:t xml:space="preserve"> </w:t>
            </w:r>
            <w:r w:rsidRPr="00042F95">
              <w:rPr>
                <w:rFonts w:cs="B Yekan" w:hint="eastAsia"/>
                <w:sz w:val="20"/>
                <w:szCs w:val="20"/>
                <w:rtl/>
              </w:rPr>
              <w:t>طر</w:t>
            </w:r>
            <w:r w:rsidRPr="00042F95">
              <w:rPr>
                <w:rFonts w:cs="B Yekan" w:hint="cs"/>
                <w:sz w:val="20"/>
                <w:szCs w:val="20"/>
                <w:rtl/>
              </w:rPr>
              <w:t>ی</w:t>
            </w:r>
            <w:r w:rsidRPr="00042F95">
              <w:rPr>
                <w:rFonts w:cs="B Yekan" w:hint="eastAsia"/>
                <w:sz w:val="20"/>
                <w:szCs w:val="20"/>
                <w:rtl/>
              </w:rPr>
              <w:t>ق</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اشتراک</w:t>
            </w:r>
            <w:r w:rsidRPr="00042F95">
              <w:rPr>
                <w:rFonts w:cs="B Yekan"/>
                <w:sz w:val="20"/>
                <w:szCs w:val="20"/>
                <w:rtl/>
              </w:rPr>
              <w:t xml:space="preserve"> </w:t>
            </w:r>
            <w:r w:rsidRPr="00042F95">
              <w:rPr>
                <w:rFonts w:cs="B Yekan" w:hint="eastAsia"/>
                <w:sz w:val="20"/>
                <w:szCs w:val="20"/>
                <w:rtl/>
              </w:rPr>
              <w:t>گذار</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رسانه</w:t>
            </w:r>
            <w:r w:rsidRPr="00042F95">
              <w:rPr>
                <w:rFonts w:cs="B Yekan"/>
                <w:sz w:val="20"/>
                <w:szCs w:val="20"/>
                <w:rtl/>
              </w:rPr>
              <w:t xml:space="preserve"> </w:t>
            </w:r>
            <w:r w:rsidRPr="00042F95">
              <w:rPr>
                <w:rFonts w:cs="B Yekan" w:hint="eastAsia"/>
                <w:sz w:val="20"/>
                <w:szCs w:val="20"/>
                <w:rtl/>
              </w:rPr>
              <w:t>ها</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اجتماع</w:t>
            </w:r>
            <w:r w:rsidRPr="00042F95">
              <w:rPr>
                <w:rFonts w:cs="B Yekan" w:hint="cs"/>
                <w:sz w:val="20"/>
                <w:szCs w:val="20"/>
                <w:rtl/>
              </w:rPr>
              <w:t>ی</w:t>
            </w:r>
            <w:r w:rsidRPr="00042F95">
              <w:rPr>
                <w:rFonts w:cs="B Yekan"/>
                <w:sz w:val="20"/>
                <w:szCs w:val="20"/>
              </w:rPr>
              <w:t>.</w:t>
            </w:r>
          </w:p>
          <w:p w:rsidR="00361548" w:rsidRPr="00042F95" w:rsidRDefault="00361548" w:rsidP="00361548">
            <w:pPr>
              <w:bidi/>
              <w:jc w:val="both"/>
              <w:rPr>
                <w:rFonts w:cs="B Yekan"/>
                <w:sz w:val="20"/>
                <w:szCs w:val="20"/>
              </w:rPr>
            </w:pPr>
            <w:r w:rsidRPr="00042F95">
              <w:rPr>
                <w:rFonts w:cs="B Yekan" w:hint="eastAsia"/>
                <w:sz w:val="20"/>
                <w:szCs w:val="20"/>
                <w:rtl/>
              </w:rPr>
              <w:t>برا</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شروع</w:t>
            </w:r>
            <w:r w:rsidRPr="00042F95">
              <w:rPr>
                <w:rFonts w:cs="B Yekan"/>
                <w:sz w:val="20"/>
                <w:szCs w:val="20"/>
                <w:rtl/>
              </w:rPr>
              <w:t xml:space="preserve"> </w:t>
            </w:r>
            <w:r w:rsidRPr="00042F95">
              <w:rPr>
                <w:rFonts w:cs="B Yekan" w:hint="eastAsia"/>
                <w:sz w:val="20"/>
                <w:szCs w:val="20"/>
                <w:rtl/>
              </w:rPr>
              <w:t>به</w:t>
            </w:r>
            <w:r w:rsidRPr="00042F95">
              <w:rPr>
                <w:rFonts w:cs="B Yekan"/>
                <w:sz w:val="20"/>
                <w:szCs w:val="20"/>
                <w:rtl/>
              </w:rPr>
              <w:t xml:space="preserve"> </w:t>
            </w:r>
            <w:r w:rsidRPr="00042F95">
              <w:rPr>
                <w:rFonts w:cs="B Yekan" w:hint="eastAsia"/>
                <w:sz w:val="20"/>
                <w:szCs w:val="20"/>
                <w:rtl/>
              </w:rPr>
              <w:t>کار،</w:t>
            </w:r>
            <w:r w:rsidRPr="00042F95">
              <w:rPr>
                <w:rFonts w:cs="B Yekan"/>
                <w:sz w:val="20"/>
                <w:szCs w:val="20"/>
                <w:rtl/>
              </w:rPr>
              <w:t xml:space="preserve"> </w:t>
            </w:r>
            <w:r w:rsidRPr="00042F95">
              <w:rPr>
                <w:rFonts w:cs="B Yekan" w:hint="eastAsia"/>
                <w:sz w:val="20"/>
                <w:szCs w:val="20"/>
                <w:rtl/>
              </w:rPr>
              <w:t>در</w:t>
            </w:r>
            <w:r w:rsidRPr="00042F95">
              <w:rPr>
                <w:rFonts w:cs="B Yekan"/>
                <w:sz w:val="20"/>
                <w:szCs w:val="20"/>
                <w:rtl/>
              </w:rPr>
              <w:t xml:space="preserve"> </w:t>
            </w:r>
            <w:r w:rsidRPr="00042F95">
              <w:rPr>
                <w:rFonts w:cs="B Yekan" w:hint="eastAsia"/>
                <w:sz w:val="20"/>
                <w:szCs w:val="20"/>
                <w:rtl/>
              </w:rPr>
              <w:t>ا</w:t>
            </w:r>
            <w:r w:rsidRPr="00042F95">
              <w:rPr>
                <w:rFonts w:cs="B Yekan" w:hint="cs"/>
                <w:sz w:val="20"/>
                <w:szCs w:val="20"/>
                <w:rtl/>
              </w:rPr>
              <w:t>ی</w:t>
            </w:r>
            <w:r w:rsidRPr="00042F95">
              <w:rPr>
                <w:rFonts w:cs="B Yekan" w:hint="eastAsia"/>
                <w:sz w:val="20"/>
                <w:szCs w:val="20"/>
                <w:rtl/>
              </w:rPr>
              <w:t>نجا</w:t>
            </w:r>
            <w:r w:rsidRPr="00042F95">
              <w:rPr>
                <w:rFonts w:cs="B Yekan"/>
                <w:sz w:val="20"/>
                <w:szCs w:val="20"/>
                <w:rtl/>
              </w:rPr>
              <w:t xml:space="preserve"> </w:t>
            </w:r>
            <w:r w:rsidRPr="00042F95">
              <w:rPr>
                <w:rFonts w:cs="B Yekan" w:hint="eastAsia"/>
                <w:sz w:val="20"/>
                <w:szCs w:val="20"/>
                <w:rtl/>
              </w:rPr>
              <w:t>چند</w:t>
            </w:r>
            <w:r w:rsidRPr="00042F95">
              <w:rPr>
                <w:rFonts w:cs="B Yekan"/>
                <w:sz w:val="20"/>
                <w:szCs w:val="20"/>
                <w:rtl/>
              </w:rPr>
              <w:t xml:space="preserve"> </w:t>
            </w:r>
            <w:r w:rsidRPr="00042F95">
              <w:rPr>
                <w:rFonts w:cs="B Yekan" w:hint="eastAsia"/>
                <w:sz w:val="20"/>
                <w:szCs w:val="20"/>
                <w:rtl/>
              </w:rPr>
              <w:t>افزونه</w:t>
            </w:r>
            <w:r w:rsidRPr="00042F95">
              <w:rPr>
                <w:rFonts w:cs="B Yekan"/>
                <w:sz w:val="20"/>
                <w:szCs w:val="20"/>
                <w:rtl/>
              </w:rPr>
              <w:t xml:space="preserve"> </w:t>
            </w:r>
            <w:r w:rsidRPr="00042F95">
              <w:rPr>
                <w:rFonts w:cs="B Yekan" w:hint="eastAsia"/>
                <w:sz w:val="20"/>
                <w:szCs w:val="20"/>
                <w:rtl/>
              </w:rPr>
              <w:t>پلاگ</w:t>
            </w:r>
            <w:r w:rsidRPr="00042F95">
              <w:rPr>
                <w:rFonts w:cs="B Yekan" w:hint="cs"/>
                <w:sz w:val="20"/>
                <w:szCs w:val="20"/>
                <w:rtl/>
              </w:rPr>
              <w:t>ی</w:t>
            </w:r>
            <w:r w:rsidRPr="00042F95">
              <w:rPr>
                <w:rFonts w:cs="B Yekan" w:hint="eastAsia"/>
                <w:sz w:val="20"/>
                <w:szCs w:val="20"/>
                <w:rtl/>
              </w:rPr>
              <w:t>ن</w:t>
            </w:r>
            <w:r w:rsidRPr="00042F95">
              <w:rPr>
                <w:rFonts w:cs="B Yekan"/>
                <w:sz w:val="20"/>
                <w:szCs w:val="20"/>
                <w:rtl/>
              </w:rPr>
              <w:t xml:space="preserve"> </w:t>
            </w:r>
            <w:r w:rsidRPr="00042F95">
              <w:rPr>
                <w:rFonts w:cs="B Yekan" w:hint="eastAsia"/>
                <w:sz w:val="20"/>
                <w:szCs w:val="20"/>
                <w:rtl/>
              </w:rPr>
              <w:t>اشتراک</w:t>
            </w:r>
            <w:r w:rsidRPr="00042F95">
              <w:rPr>
                <w:rFonts w:cs="B Yekan"/>
                <w:sz w:val="20"/>
                <w:szCs w:val="20"/>
                <w:rtl/>
              </w:rPr>
              <w:t xml:space="preserve"> </w:t>
            </w:r>
            <w:r w:rsidRPr="00042F95">
              <w:rPr>
                <w:rFonts w:cs="B Yekan" w:hint="eastAsia"/>
                <w:sz w:val="20"/>
                <w:szCs w:val="20"/>
                <w:rtl/>
              </w:rPr>
              <w:t>اجتماع</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برا</w:t>
            </w:r>
            <w:r w:rsidRPr="00042F95">
              <w:rPr>
                <w:rFonts w:cs="B Yekan" w:hint="cs"/>
                <w:sz w:val="20"/>
                <w:szCs w:val="20"/>
                <w:rtl/>
              </w:rPr>
              <w:t>ی</w:t>
            </w:r>
            <w:r w:rsidRPr="00042F95">
              <w:rPr>
                <w:rFonts w:cs="B Yekan"/>
                <w:sz w:val="20"/>
                <w:szCs w:val="20"/>
                <w:rtl/>
              </w:rPr>
              <w:t xml:space="preserve"> </w:t>
            </w:r>
            <w:r w:rsidRPr="00042F95">
              <w:rPr>
                <w:rFonts w:cs="B Yekan" w:hint="eastAsia"/>
                <w:sz w:val="20"/>
                <w:szCs w:val="20"/>
                <w:rtl/>
              </w:rPr>
              <w:t>امتحان</w:t>
            </w:r>
            <w:r w:rsidRPr="00042F95">
              <w:rPr>
                <w:rFonts w:cs="B Yekan"/>
                <w:sz w:val="20"/>
                <w:szCs w:val="20"/>
                <w:rtl/>
              </w:rPr>
              <w:t xml:space="preserve"> </w:t>
            </w:r>
            <w:r w:rsidRPr="00042F95">
              <w:rPr>
                <w:rFonts w:cs="B Yekan" w:hint="eastAsia"/>
                <w:sz w:val="20"/>
                <w:szCs w:val="20"/>
                <w:rtl/>
              </w:rPr>
              <w:t>وجود</w:t>
            </w:r>
            <w:r w:rsidRPr="00042F95">
              <w:rPr>
                <w:rFonts w:cs="B Yekan"/>
                <w:sz w:val="20"/>
                <w:szCs w:val="20"/>
                <w:rtl/>
              </w:rPr>
              <w:t xml:space="preserve"> </w:t>
            </w:r>
            <w:r w:rsidRPr="00042F95">
              <w:rPr>
                <w:rFonts w:cs="B Yekan" w:hint="eastAsia"/>
                <w:sz w:val="20"/>
                <w:szCs w:val="20"/>
                <w:rtl/>
              </w:rPr>
              <w:t>دارد</w:t>
            </w:r>
            <w:r w:rsidRPr="00042F95">
              <w:rPr>
                <w:rFonts w:cs="B Yekan"/>
                <w:sz w:val="20"/>
                <w:szCs w:val="20"/>
              </w:rPr>
              <w:t>:</w:t>
            </w:r>
          </w:p>
          <w:p w:rsidR="00361548" w:rsidRPr="00042F95" w:rsidRDefault="00361548" w:rsidP="00361548">
            <w:pPr>
              <w:pStyle w:val="ListParagraph"/>
              <w:numPr>
                <w:ilvl w:val="0"/>
                <w:numId w:val="16"/>
              </w:numPr>
              <w:shd w:val="clear" w:color="auto" w:fill="FFFFFF"/>
              <w:spacing w:before="0" w:after="0"/>
              <w:textAlignment w:val="baseline"/>
              <w:rPr>
                <w:rFonts w:ascii="inherit" w:eastAsia="Times New Roman" w:hAnsi="inherit" w:cs="Arial"/>
                <w:sz w:val="20"/>
                <w:szCs w:val="20"/>
              </w:rPr>
            </w:pPr>
            <w:hyperlink r:id="rId11" w:tgtFrame="_blank" w:history="1">
              <w:r w:rsidRPr="00042F95">
                <w:rPr>
                  <w:rFonts w:ascii="inherit" w:eastAsia="Times New Roman" w:hAnsi="inherit" w:cs="Arial"/>
                  <w:sz w:val="20"/>
                  <w:szCs w:val="20"/>
                  <w:bdr w:val="none" w:sz="0" w:space="0" w:color="auto" w:frame="1"/>
                </w:rPr>
                <w:t>SumoMe</w:t>
              </w:r>
            </w:hyperlink>
          </w:p>
          <w:p w:rsidR="00361548" w:rsidRPr="00042F95" w:rsidRDefault="00361548" w:rsidP="00361548">
            <w:pPr>
              <w:pStyle w:val="ListParagraph"/>
              <w:numPr>
                <w:ilvl w:val="0"/>
                <w:numId w:val="16"/>
              </w:numPr>
              <w:shd w:val="clear" w:color="auto" w:fill="FFFFFF"/>
              <w:spacing w:before="0" w:after="0"/>
              <w:textAlignment w:val="baseline"/>
              <w:rPr>
                <w:rFonts w:ascii="inherit" w:eastAsia="Times New Roman" w:hAnsi="inherit" w:cs="Arial"/>
                <w:sz w:val="20"/>
                <w:szCs w:val="20"/>
              </w:rPr>
            </w:pPr>
            <w:hyperlink r:id="rId12" w:tgtFrame="_blank" w:history="1">
              <w:r w:rsidRPr="00042F95">
                <w:rPr>
                  <w:rFonts w:ascii="inherit" w:eastAsia="Times New Roman" w:hAnsi="inherit" w:cs="Arial"/>
                  <w:sz w:val="20"/>
                  <w:szCs w:val="20"/>
                  <w:bdr w:val="none" w:sz="0" w:space="0" w:color="auto" w:frame="1"/>
                </w:rPr>
                <w:t>Shareaholic</w:t>
              </w:r>
            </w:hyperlink>
          </w:p>
          <w:p w:rsidR="00361548" w:rsidRPr="00042F95" w:rsidRDefault="00361548" w:rsidP="00361548">
            <w:pPr>
              <w:pStyle w:val="ListParagraph"/>
              <w:numPr>
                <w:ilvl w:val="0"/>
                <w:numId w:val="16"/>
              </w:numPr>
              <w:shd w:val="clear" w:color="auto" w:fill="FFFFFF"/>
              <w:spacing w:before="0" w:after="0"/>
              <w:textAlignment w:val="baseline"/>
              <w:rPr>
                <w:rFonts w:ascii="inherit" w:eastAsia="Times New Roman" w:hAnsi="inherit" w:cs="Arial"/>
                <w:sz w:val="20"/>
                <w:szCs w:val="20"/>
              </w:rPr>
            </w:pPr>
            <w:hyperlink r:id="rId13" w:tgtFrame="_blank" w:history="1">
              <w:r w:rsidRPr="00042F95">
                <w:rPr>
                  <w:rFonts w:ascii="inherit" w:eastAsia="Times New Roman" w:hAnsi="inherit" w:cs="Arial"/>
                  <w:sz w:val="20"/>
                  <w:szCs w:val="20"/>
                  <w:bdr w:val="none" w:sz="0" w:space="0" w:color="auto" w:frame="1"/>
                </w:rPr>
                <w:t>WP Social Sharing</w:t>
              </w:r>
            </w:hyperlink>
          </w:p>
          <w:p w:rsidR="00361548" w:rsidRPr="00042F95" w:rsidRDefault="00361548" w:rsidP="00361548">
            <w:pPr>
              <w:bidi/>
              <w:jc w:val="both"/>
              <w:rPr>
                <w:rFonts w:cs="B Yekan"/>
                <w:sz w:val="20"/>
                <w:szCs w:val="20"/>
              </w:rPr>
            </w:pPr>
          </w:p>
          <w:p w:rsidR="00916CA6" w:rsidRPr="00042F95" w:rsidRDefault="00916CA6" w:rsidP="00361548">
            <w:pPr>
              <w:bidi/>
              <w:jc w:val="both"/>
              <w:rPr>
                <w:rFonts w:cs="B Yekan"/>
                <w:sz w:val="20"/>
                <w:szCs w:val="20"/>
              </w:rPr>
            </w:pPr>
          </w:p>
        </w:tc>
        <w:tc>
          <w:tcPr>
            <w:tcW w:w="3118" w:type="dxa"/>
            <w:shd w:val="clear" w:color="auto" w:fill="auto"/>
            <w:tcMar>
              <w:left w:w="72" w:type="dxa"/>
              <w:right w:w="72" w:type="dxa"/>
            </w:tcMar>
          </w:tcPr>
          <w:p w:rsidR="00916CA6" w:rsidRPr="00083CF9" w:rsidRDefault="00361548" w:rsidP="00CA7492">
            <w:pPr>
              <w:bidi/>
              <w:jc w:val="both"/>
              <w:rPr>
                <w:rFonts w:cs="B Yekan"/>
              </w:rPr>
            </w:pPr>
            <w:r w:rsidRPr="00361548">
              <w:rPr>
                <w:rFonts w:cs="B Yekan" w:hint="eastAsia"/>
                <w:rtl/>
              </w:rPr>
              <w:t>با</w:t>
            </w:r>
            <w:r w:rsidRPr="00361548">
              <w:rPr>
                <w:rFonts w:cs="B Yekan"/>
                <w:rtl/>
              </w:rPr>
              <w:t xml:space="preserve"> </w:t>
            </w:r>
            <w:r w:rsidRPr="00361548">
              <w:rPr>
                <w:rFonts w:cs="B Yekan" w:hint="eastAsia"/>
                <w:rtl/>
              </w:rPr>
              <w:t>به</w:t>
            </w:r>
            <w:r w:rsidRPr="00361548">
              <w:rPr>
                <w:rFonts w:cs="B Yekan"/>
                <w:rtl/>
              </w:rPr>
              <w:t xml:space="preserve"> </w:t>
            </w:r>
            <w:r w:rsidRPr="00361548">
              <w:rPr>
                <w:rFonts w:cs="B Yekan" w:hint="eastAsia"/>
                <w:rtl/>
              </w:rPr>
              <w:t>دست</w:t>
            </w:r>
            <w:r w:rsidRPr="00361548">
              <w:rPr>
                <w:rFonts w:cs="B Yekan"/>
                <w:rtl/>
              </w:rPr>
              <w:t xml:space="preserve"> </w:t>
            </w:r>
            <w:r w:rsidRPr="00361548">
              <w:rPr>
                <w:rFonts w:cs="B Yekan" w:hint="eastAsia"/>
                <w:rtl/>
              </w:rPr>
              <w:t>آوردن</w:t>
            </w:r>
            <w:r w:rsidRPr="00361548">
              <w:rPr>
                <w:rFonts w:cs="B Yekan"/>
              </w:rPr>
              <w:t xml:space="preserve"> RankBrain </w:t>
            </w:r>
            <w:r w:rsidRPr="00361548">
              <w:rPr>
                <w:rFonts w:cs="B Yekan" w:hint="eastAsia"/>
                <w:rtl/>
              </w:rPr>
              <w:t>و</w:t>
            </w:r>
            <w:r w:rsidRPr="00361548">
              <w:rPr>
                <w:rFonts w:cs="B Yekan"/>
                <w:rtl/>
              </w:rPr>
              <w:t xml:space="preserve"> </w:t>
            </w:r>
            <w:r w:rsidRPr="00361548">
              <w:rPr>
                <w:rFonts w:cs="B Yekan" w:hint="cs"/>
                <w:rtl/>
              </w:rPr>
              <w:t>ی</w:t>
            </w:r>
            <w:r w:rsidRPr="00361548">
              <w:rPr>
                <w:rFonts w:cs="B Yekan" w:hint="eastAsia"/>
                <w:rtl/>
              </w:rPr>
              <w:t>ادگ</w:t>
            </w:r>
            <w:r w:rsidRPr="00361548">
              <w:rPr>
                <w:rFonts w:cs="B Yekan" w:hint="cs"/>
                <w:rtl/>
              </w:rPr>
              <w:t>ی</w:t>
            </w:r>
            <w:r w:rsidRPr="00361548">
              <w:rPr>
                <w:rFonts w:cs="B Yekan" w:hint="eastAsia"/>
                <w:rtl/>
              </w:rPr>
              <w:t>ر</w:t>
            </w:r>
            <w:r w:rsidRPr="00361548">
              <w:rPr>
                <w:rFonts w:cs="B Yekan" w:hint="cs"/>
                <w:rtl/>
              </w:rPr>
              <w:t>ی</w:t>
            </w:r>
            <w:r w:rsidRPr="00361548">
              <w:rPr>
                <w:rFonts w:cs="B Yekan"/>
                <w:rtl/>
              </w:rPr>
              <w:t xml:space="preserve"> </w:t>
            </w:r>
            <w:r w:rsidRPr="00361548">
              <w:rPr>
                <w:rFonts w:cs="B Yekan" w:hint="eastAsia"/>
                <w:rtl/>
              </w:rPr>
              <w:t>ماش</w:t>
            </w:r>
            <w:r w:rsidRPr="00361548">
              <w:rPr>
                <w:rFonts w:cs="B Yekan" w:hint="cs"/>
                <w:rtl/>
              </w:rPr>
              <w:t>ی</w:t>
            </w:r>
            <w:r w:rsidRPr="00361548">
              <w:rPr>
                <w:rFonts w:cs="B Yekan" w:hint="eastAsia"/>
                <w:rtl/>
              </w:rPr>
              <w:t>ن،</w:t>
            </w:r>
            <w:r w:rsidRPr="00361548">
              <w:rPr>
                <w:rFonts w:cs="B Yekan"/>
                <w:rtl/>
              </w:rPr>
              <w:t xml:space="preserve"> </w:t>
            </w:r>
            <w:r w:rsidRPr="00361548">
              <w:rPr>
                <w:rFonts w:cs="B Yekan" w:hint="eastAsia"/>
                <w:rtl/>
              </w:rPr>
              <w:t>موتورها</w:t>
            </w:r>
            <w:r w:rsidRPr="00361548">
              <w:rPr>
                <w:rFonts w:cs="B Yekan" w:hint="cs"/>
                <w:rtl/>
              </w:rPr>
              <w:t>ی</w:t>
            </w:r>
            <w:r w:rsidRPr="00361548">
              <w:rPr>
                <w:rFonts w:cs="B Yekan"/>
                <w:rtl/>
              </w:rPr>
              <w:t xml:space="preserve"> </w:t>
            </w:r>
            <w:r w:rsidRPr="00361548">
              <w:rPr>
                <w:rFonts w:cs="B Yekan" w:hint="eastAsia"/>
                <w:rtl/>
              </w:rPr>
              <w:t>جستجو</w:t>
            </w:r>
            <w:r w:rsidRPr="00361548">
              <w:rPr>
                <w:rFonts w:cs="B Yekan"/>
                <w:rtl/>
              </w:rPr>
              <w:t xml:space="preserve"> </w:t>
            </w:r>
            <w:r w:rsidRPr="00361548">
              <w:rPr>
                <w:rFonts w:cs="B Yekan" w:hint="eastAsia"/>
                <w:rtl/>
              </w:rPr>
              <w:t>در</w:t>
            </w:r>
            <w:r w:rsidRPr="00361548">
              <w:rPr>
                <w:rFonts w:cs="B Yekan"/>
                <w:rtl/>
              </w:rPr>
              <w:t xml:space="preserve"> </w:t>
            </w:r>
            <w:r w:rsidRPr="00361548">
              <w:rPr>
                <w:rFonts w:cs="B Yekan" w:hint="eastAsia"/>
                <w:rtl/>
              </w:rPr>
              <w:t>تع</w:t>
            </w:r>
            <w:r w:rsidRPr="00361548">
              <w:rPr>
                <w:rFonts w:cs="B Yekan" w:hint="cs"/>
                <w:rtl/>
              </w:rPr>
              <w:t>یی</w:t>
            </w:r>
            <w:r w:rsidRPr="00361548">
              <w:rPr>
                <w:rFonts w:cs="B Yekan" w:hint="eastAsia"/>
                <w:rtl/>
              </w:rPr>
              <w:t>ن</w:t>
            </w:r>
            <w:r w:rsidRPr="00361548">
              <w:rPr>
                <w:rFonts w:cs="B Yekan"/>
                <w:rtl/>
              </w:rPr>
              <w:t xml:space="preserve"> </w:t>
            </w:r>
            <w:r w:rsidRPr="00361548">
              <w:rPr>
                <w:rFonts w:cs="B Yekan" w:hint="eastAsia"/>
                <w:rtl/>
              </w:rPr>
              <w:t>آنچه</w:t>
            </w:r>
            <w:r w:rsidRPr="00361548">
              <w:rPr>
                <w:rFonts w:cs="B Yekan"/>
                <w:rtl/>
              </w:rPr>
              <w:t xml:space="preserve"> </w:t>
            </w:r>
            <w:r w:rsidRPr="00361548">
              <w:rPr>
                <w:rFonts w:cs="B Yekan" w:hint="eastAsia"/>
                <w:rtl/>
              </w:rPr>
              <w:t>که</w:t>
            </w:r>
            <w:r w:rsidRPr="00361548">
              <w:rPr>
                <w:rFonts w:cs="B Yekan"/>
                <w:rtl/>
              </w:rPr>
              <w:t xml:space="preserve"> </w:t>
            </w:r>
            <w:r w:rsidRPr="00361548">
              <w:rPr>
                <w:rFonts w:cs="B Yekan" w:hint="eastAsia"/>
                <w:rtl/>
              </w:rPr>
              <w:t>نت</w:t>
            </w:r>
            <w:r w:rsidRPr="00361548">
              <w:rPr>
                <w:rFonts w:cs="B Yekan" w:hint="cs"/>
                <w:rtl/>
              </w:rPr>
              <w:t>ی</w:t>
            </w:r>
            <w:r w:rsidRPr="00361548">
              <w:rPr>
                <w:rFonts w:cs="B Yekan" w:hint="eastAsia"/>
                <w:rtl/>
              </w:rPr>
              <w:t>جه</w:t>
            </w:r>
            <w:r w:rsidRPr="00361548">
              <w:rPr>
                <w:rFonts w:cs="B Yekan"/>
                <w:rtl/>
              </w:rPr>
              <w:t xml:space="preserve"> </w:t>
            </w:r>
            <w:r w:rsidRPr="00361548">
              <w:rPr>
                <w:rFonts w:cs="B Yekan" w:hint="eastAsia"/>
                <w:rtl/>
              </w:rPr>
              <w:t>جستجو</w:t>
            </w:r>
            <w:r w:rsidRPr="00361548">
              <w:rPr>
                <w:rFonts w:cs="B Yekan"/>
                <w:rtl/>
              </w:rPr>
              <w:t xml:space="preserve"> </w:t>
            </w:r>
            <w:r w:rsidRPr="00361548">
              <w:rPr>
                <w:rFonts w:cs="B Yekan" w:hint="eastAsia"/>
                <w:rtl/>
              </w:rPr>
              <w:t>خوب</w:t>
            </w:r>
            <w:r w:rsidRPr="00361548">
              <w:rPr>
                <w:rFonts w:cs="B Yekan"/>
                <w:rtl/>
              </w:rPr>
              <w:t xml:space="preserve"> </w:t>
            </w:r>
            <w:r w:rsidRPr="00361548">
              <w:rPr>
                <w:rFonts w:cs="B Yekan" w:hint="eastAsia"/>
                <w:rtl/>
              </w:rPr>
              <w:t>است</w:t>
            </w:r>
            <w:r w:rsidRPr="00361548">
              <w:rPr>
                <w:rFonts w:cs="B Yekan"/>
                <w:rtl/>
              </w:rPr>
              <w:t xml:space="preserve"> </w:t>
            </w:r>
            <w:r w:rsidRPr="00361548">
              <w:rPr>
                <w:rFonts w:cs="B Yekan" w:hint="eastAsia"/>
                <w:rtl/>
              </w:rPr>
              <w:t>بس</w:t>
            </w:r>
            <w:r w:rsidRPr="00361548">
              <w:rPr>
                <w:rFonts w:cs="B Yekan" w:hint="cs"/>
                <w:rtl/>
              </w:rPr>
              <w:t>ی</w:t>
            </w:r>
            <w:r w:rsidRPr="00361548">
              <w:rPr>
                <w:rFonts w:cs="B Yekan" w:hint="eastAsia"/>
                <w:rtl/>
              </w:rPr>
              <w:t>ار</w:t>
            </w:r>
            <w:r w:rsidRPr="00361548">
              <w:rPr>
                <w:rFonts w:cs="B Yekan"/>
                <w:rtl/>
              </w:rPr>
              <w:t xml:space="preserve"> </w:t>
            </w:r>
            <w:r w:rsidRPr="00361548">
              <w:rPr>
                <w:rFonts w:cs="B Yekan" w:hint="eastAsia"/>
                <w:rtl/>
              </w:rPr>
              <w:t>هوشمندانه</w:t>
            </w:r>
            <w:r w:rsidRPr="00361548">
              <w:rPr>
                <w:rFonts w:cs="B Yekan"/>
                <w:rtl/>
              </w:rPr>
              <w:t xml:space="preserve"> </w:t>
            </w:r>
            <w:r w:rsidR="00CA7492">
              <w:rPr>
                <w:rFonts w:cs="B Yekan" w:hint="cs"/>
                <w:rtl/>
              </w:rPr>
              <w:t>عمل</w:t>
            </w:r>
            <w:r w:rsidRPr="00361548">
              <w:rPr>
                <w:rFonts w:cs="B Yekan"/>
                <w:rtl/>
              </w:rPr>
              <w:t xml:space="preserve"> </w:t>
            </w:r>
            <w:r w:rsidRPr="00361548">
              <w:rPr>
                <w:rFonts w:cs="B Yekan" w:hint="eastAsia"/>
                <w:rtl/>
              </w:rPr>
              <w:t>کرده</w:t>
            </w:r>
            <w:r w:rsidRPr="00361548">
              <w:rPr>
                <w:rFonts w:cs="B Yekan"/>
                <w:rtl/>
              </w:rPr>
              <w:t xml:space="preserve"> </w:t>
            </w:r>
            <w:r w:rsidRPr="00361548">
              <w:rPr>
                <w:rFonts w:cs="B Yekan" w:hint="eastAsia"/>
                <w:rtl/>
              </w:rPr>
              <w:t>اند</w:t>
            </w:r>
            <w:r w:rsidRPr="00361548">
              <w:rPr>
                <w:rFonts w:cs="B Yekan"/>
                <w:rtl/>
              </w:rPr>
              <w:t xml:space="preserve">. </w:t>
            </w:r>
            <w:r w:rsidRPr="00361548">
              <w:rPr>
                <w:rFonts w:cs="B Yekan" w:hint="eastAsia"/>
                <w:rtl/>
              </w:rPr>
              <w:t>عوامل</w:t>
            </w:r>
            <w:r w:rsidRPr="00361548">
              <w:rPr>
                <w:rFonts w:cs="B Yekan"/>
                <w:rtl/>
              </w:rPr>
              <w:t xml:space="preserve"> </w:t>
            </w:r>
            <w:r w:rsidRPr="00361548">
              <w:rPr>
                <w:rFonts w:cs="B Yekan" w:hint="eastAsia"/>
                <w:rtl/>
              </w:rPr>
              <w:t>رتبه</w:t>
            </w:r>
            <w:r w:rsidRPr="00361548">
              <w:rPr>
                <w:rFonts w:cs="B Yekan"/>
                <w:rtl/>
              </w:rPr>
              <w:t xml:space="preserve"> </w:t>
            </w:r>
            <w:r w:rsidRPr="00361548">
              <w:rPr>
                <w:rFonts w:cs="B Yekan" w:hint="eastAsia"/>
                <w:rtl/>
              </w:rPr>
              <w:t>بند</w:t>
            </w:r>
            <w:r w:rsidRPr="00361548">
              <w:rPr>
                <w:rFonts w:cs="B Yekan" w:hint="cs"/>
                <w:rtl/>
              </w:rPr>
              <w:t>ی</w:t>
            </w:r>
            <w:r w:rsidRPr="00361548">
              <w:rPr>
                <w:rFonts w:cs="B Yekan"/>
                <w:rtl/>
              </w:rPr>
              <w:t xml:space="preserve"> </w:t>
            </w:r>
            <w:r w:rsidRPr="00361548">
              <w:rPr>
                <w:rFonts w:cs="B Yekan" w:hint="eastAsia"/>
                <w:rtl/>
              </w:rPr>
              <w:t>کلمات</w:t>
            </w:r>
            <w:r w:rsidRPr="00361548">
              <w:rPr>
                <w:rFonts w:cs="B Yekan"/>
                <w:rtl/>
              </w:rPr>
              <w:t xml:space="preserve"> </w:t>
            </w:r>
            <w:r w:rsidRPr="00361548">
              <w:rPr>
                <w:rFonts w:cs="B Yekan" w:hint="eastAsia"/>
                <w:rtl/>
              </w:rPr>
              <w:t>کل</w:t>
            </w:r>
            <w:r w:rsidRPr="00361548">
              <w:rPr>
                <w:rFonts w:cs="B Yekan" w:hint="cs"/>
                <w:rtl/>
              </w:rPr>
              <w:t>ی</w:t>
            </w:r>
            <w:r w:rsidRPr="00361548">
              <w:rPr>
                <w:rFonts w:cs="B Yekan" w:hint="eastAsia"/>
                <w:rtl/>
              </w:rPr>
              <w:t>د</w:t>
            </w:r>
            <w:r w:rsidRPr="00361548">
              <w:rPr>
                <w:rFonts w:cs="B Yekan" w:hint="cs"/>
                <w:rtl/>
              </w:rPr>
              <w:t>ی</w:t>
            </w:r>
            <w:r w:rsidRPr="00361548">
              <w:rPr>
                <w:rFonts w:cs="B Yekan"/>
                <w:rtl/>
              </w:rPr>
              <w:t xml:space="preserve"> </w:t>
            </w:r>
            <w:r w:rsidRPr="00361548">
              <w:rPr>
                <w:rFonts w:cs="B Yekan" w:hint="eastAsia"/>
                <w:rtl/>
              </w:rPr>
              <w:t>قد</w:t>
            </w:r>
            <w:r w:rsidRPr="00361548">
              <w:rPr>
                <w:rFonts w:cs="B Yekan" w:hint="cs"/>
                <w:rtl/>
              </w:rPr>
              <w:t>ی</w:t>
            </w:r>
            <w:r w:rsidRPr="00361548">
              <w:rPr>
                <w:rFonts w:cs="B Yekan" w:hint="eastAsia"/>
                <w:rtl/>
              </w:rPr>
              <w:t>م</w:t>
            </w:r>
            <w:r w:rsidRPr="00361548">
              <w:rPr>
                <w:rFonts w:cs="B Yekan" w:hint="cs"/>
                <w:rtl/>
              </w:rPr>
              <w:t>ی</w:t>
            </w:r>
            <w:r w:rsidRPr="00361548">
              <w:rPr>
                <w:rFonts w:cs="B Yekan"/>
                <w:rtl/>
              </w:rPr>
              <w:t xml:space="preserve"> </w:t>
            </w:r>
            <w:r w:rsidRPr="00361548">
              <w:rPr>
                <w:rFonts w:cs="B Yekan" w:hint="eastAsia"/>
                <w:rtl/>
              </w:rPr>
              <w:t>هنوز</w:t>
            </w:r>
            <w:r w:rsidRPr="00361548">
              <w:rPr>
                <w:rFonts w:cs="B Yekan"/>
                <w:rtl/>
              </w:rPr>
              <w:t xml:space="preserve"> </w:t>
            </w:r>
            <w:r w:rsidRPr="00361548">
              <w:rPr>
                <w:rFonts w:cs="B Yekan" w:hint="eastAsia"/>
                <w:rtl/>
              </w:rPr>
              <w:t>هم</w:t>
            </w:r>
            <w:r w:rsidRPr="00361548">
              <w:rPr>
                <w:rFonts w:cs="B Yekan"/>
                <w:rtl/>
              </w:rPr>
              <w:t xml:space="preserve"> </w:t>
            </w:r>
            <w:r w:rsidRPr="00361548">
              <w:rPr>
                <w:rFonts w:cs="B Yekan" w:hint="eastAsia"/>
                <w:rtl/>
              </w:rPr>
              <w:t>وجود</w:t>
            </w:r>
            <w:r w:rsidRPr="00361548">
              <w:rPr>
                <w:rFonts w:cs="B Yekan"/>
                <w:rtl/>
              </w:rPr>
              <w:t xml:space="preserve"> </w:t>
            </w:r>
            <w:r w:rsidRPr="00361548">
              <w:rPr>
                <w:rFonts w:cs="B Yekan" w:hint="eastAsia"/>
                <w:rtl/>
              </w:rPr>
              <w:t>دارد،</w:t>
            </w:r>
            <w:r w:rsidRPr="00361548">
              <w:rPr>
                <w:rFonts w:cs="B Yekan"/>
                <w:rtl/>
              </w:rPr>
              <w:t xml:space="preserve"> </w:t>
            </w:r>
            <w:r w:rsidRPr="00361548">
              <w:rPr>
                <w:rFonts w:cs="B Yekan" w:hint="eastAsia"/>
                <w:rtl/>
              </w:rPr>
              <w:t>اما</w:t>
            </w:r>
            <w:r w:rsidRPr="00361548">
              <w:rPr>
                <w:rFonts w:cs="B Yekan"/>
              </w:rPr>
              <w:t xml:space="preserve"> SEO </w:t>
            </w:r>
            <w:r w:rsidRPr="00361548">
              <w:rPr>
                <w:rFonts w:cs="B Yekan" w:hint="eastAsia"/>
                <w:rtl/>
              </w:rPr>
              <w:t>و</w:t>
            </w:r>
            <w:r w:rsidRPr="00361548">
              <w:rPr>
                <w:rFonts w:cs="B Yekan"/>
              </w:rPr>
              <w:t xml:space="preserve"> UX </w:t>
            </w:r>
            <w:r w:rsidRPr="00361548">
              <w:rPr>
                <w:rFonts w:cs="B Yekan" w:hint="eastAsia"/>
                <w:rtl/>
              </w:rPr>
              <w:t>ن</w:t>
            </w:r>
            <w:r w:rsidRPr="00361548">
              <w:rPr>
                <w:rFonts w:cs="B Yekan" w:hint="cs"/>
                <w:rtl/>
              </w:rPr>
              <w:t>ی</w:t>
            </w:r>
            <w:r w:rsidRPr="00361548">
              <w:rPr>
                <w:rFonts w:cs="B Yekan" w:hint="eastAsia"/>
                <w:rtl/>
              </w:rPr>
              <w:t>از</w:t>
            </w:r>
            <w:r w:rsidRPr="00361548">
              <w:rPr>
                <w:rFonts w:cs="B Yekan"/>
                <w:rtl/>
              </w:rPr>
              <w:t xml:space="preserve"> </w:t>
            </w:r>
            <w:r w:rsidRPr="00361548">
              <w:rPr>
                <w:rFonts w:cs="B Yekan" w:hint="eastAsia"/>
                <w:rtl/>
              </w:rPr>
              <w:t>به</w:t>
            </w:r>
            <w:r w:rsidRPr="00361548">
              <w:rPr>
                <w:rFonts w:cs="B Yekan"/>
                <w:rtl/>
              </w:rPr>
              <w:t xml:space="preserve"> </w:t>
            </w:r>
            <w:r w:rsidRPr="00361548">
              <w:rPr>
                <w:rFonts w:cs="B Yekan" w:hint="eastAsia"/>
                <w:rtl/>
              </w:rPr>
              <w:t>ادغام</w:t>
            </w:r>
            <w:r w:rsidRPr="00361548">
              <w:rPr>
                <w:rFonts w:cs="B Yekan"/>
                <w:rtl/>
              </w:rPr>
              <w:t xml:space="preserve"> </w:t>
            </w:r>
            <w:r w:rsidRPr="00361548">
              <w:rPr>
                <w:rFonts w:cs="B Yekan" w:hint="eastAsia"/>
                <w:rtl/>
              </w:rPr>
              <w:t>دارند،</w:t>
            </w:r>
            <w:r w:rsidRPr="00361548">
              <w:rPr>
                <w:rFonts w:cs="B Yekan"/>
                <w:rtl/>
              </w:rPr>
              <w:t xml:space="preserve"> </w:t>
            </w:r>
            <w:r w:rsidRPr="00361548">
              <w:rPr>
                <w:rFonts w:cs="B Yekan" w:hint="eastAsia"/>
                <w:rtl/>
              </w:rPr>
              <w:t>ز</w:t>
            </w:r>
            <w:r w:rsidRPr="00361548">
              <w:rPr>
                <w:rFonts w:cs="B Yekan" w:hint="cs"/>
                <w:rtl/>
              </w:rPr>
              <w:t>ی</w:t>
            </w:r>
            <w:r w:rsidRPr="00361548">
              <w:rPr>
                <w:rFonts w:cs="B Yekan" w:hint="eastAsia"/>
                <w:rtl/>
              </w:rPr>
              <w:t>را</w:t>
            </w:r>
            <w:r w:rsidRPr="00361548">
              <w:rPr>
                <w:rFonts w:cs="B Yekan"/>
                <w:rtl/>
              </w:rPr>
              <w:t xml:space="preserve"> </w:t>
            </w:r>
            <w:r w:rsidRPr="00361548">
              <w:rPr>
                <w:rFonts w:cs="B Yekan" w:hint="eastAsia"/>
                <w:rtl/>
              </w:rPr>
              <w:t>موتورها</w:t>
            </w:r>
            <w:r w:rsidRPr="00361548">
              <w:rPr>
                <w:rFonts w:cs="B Yekan" w:hint="cs"/>
                <w:rtl/>
              </w:rPr>
              <w:t>ی</w:t>
            </w:r>
            <w:r w:rsidRPr="00361548">
              <w:rPr>
                <w:rFonts w:cs="B Yekan"/>
                <w:rtl/>
              </w:rPr>
              <w:t xml:space="preserve"> </w:t>
            </w:r>
            <w:r w:rsidRPr="00361548">
              <w:rPr>
                <w:rFonts w:cs="B Yekan" w:hint="eastAsia"/>
                <w:rtl/>
              </w:rPr>
              <w:t>جستجو</w:t>
            </w:r>
            <w:r w:rsidRPr="00361548">
              <w:rPr>
                <w:rFonts w:cs="B Yekan"/>
                <w:rtl/>
              </w:rPr>
              <w:t xml:space="preserve"> </w:t>
            </w:r>
            <w:r w:rsidRPr="00361548">
              <w:rPr>
                <w:rFonts w:cs="B Yekan" w:hint="eastAsia"/>
                <w:rtl/>
              </w:rPr>
              <w:t>به</w:t>
            </w:r>
            <w:r w:rsidRPr="00361548">
              <w:rPr>
                <w:rFonts w:cs="B Yekan"/>
                <w:rtl/>
              </w:rPr>
              <w:t xml:space="preserve"> </w:t>
            </w:r>
            <w:r w:rsidRPr="00361548">
              <w:rPr>
                <w:rFonts w:cs="B Yekan" w:hint="eastAsia"/>
                <w:rtl/>
              </w:rPr>
              <w:t>سا</w:t>
            </w:r>
            <w:r w:rsidRPr="00361548">
              <w:rPr>
                <w:rFonts w:cs="B Yekan" w:hint="cs"/>
                <w:rtl/>
              </w:rPr>
              <w:t>ی</w:t>
            </w:r>
            <w:r w:rsidRPr="00361548">
              <w:rPr>
                <w:rFonts w:cs="B Yekan" w:hint="eastAsia"/>
                <w:rtl/>
              </w:rPr>
              <w:t>ت</w:t>
            </w:r>
            <w:r w:rsidRPr="00361548">
              <w:rPr>
                <w:rFonts w:cs="B Yekan"/>
                <w:rtl/>
              </w:rPr>
              <w:t xml:space="preserve"> </w:t>
            </w:r>
            <w:r w:rsidRPr="00361548">
              <w:rPr>
                <w:rFonts w:cs="B Yekan" w:hint="eastAsia"/>
                <w:rtl/>
              </w:rPr>
              <w:t>ها</w:t>
            </w:r>
            <w:r w:rsidRPr="00361548">
              <w:rPr>
                <w:rFonts w:cs="B Yekan" w:hint="cs"/>
                <w:rtl/>
              </w:rPr>
              <w:t>یی</w:t>
            </w:r>
            <w:r w:rsidRPr="00361548">
              <w:rPr>
                <w:rFonts w:cs="B Yekan"/>
                <w:rtl/>
              </w:rPr>
              <w:t xml:space="preserve"> </w:t>
            </w:r>
            <w:r w:rsidRPr="00361548">
              <w:rPr>
                <w:rFonts w:cs="B Yekan" w:hint="eastAsia"/>
                <w:rtl/>
              </w:rPr>
              <w:t>که</w:t>
            </w:r>
            <w:r w:rsidRPr="00361548">
              <w:rPr>
                <w:rFonts w:cs="B Yekan"/>
                <w:rtl/>
              </w:rPr>
              <w:t xml:space="preserve"> </w:t>
            </w:r>
            <w:r w:rsidRPr="00361548">
              <w:rPr>
                <w:rFonts w:cs="B Yekan" w:hint="eastAsia"/>
                <w:rtl/>
              </w:rPr>
              <w:t>تجربه</w:t>
            </w:r>
            <w:r w:rsidRPr="00361548">
              <w:rPr>
                <w:rFonts w:cs="B Yekan"/>
                <w:rtl/>
              </w:rPr>
              <w:t xml:space="preserve"> </w:t>
            </w:r>
            <w:r w:rsidRPr="00361548">
              <w:rPr>
                <w:rFonts w:cs="B Yekan" w:hint="eastAsia"/>
                <w:rtl/>
              </w:rPr>
              <w:t>مشتر</w:t>
            </w:r>
            <w:r w:rsidRPr="00361548">
              <w:rPr>
                <w:rFonts w:cs="B Yekan" w:hint="cs"/>
                <w:rtl/>
              </w:rPr>
              <w:t>ی</w:t>
            </w:r>
            <w:r w:rsidRPr="00361548">
              <w:rPr>
                <w:rFonts w:cs="B Yekan"/>
                <w:rtl/>
              </w:rPr>
              <w:t xml:space="preserve"> </w:t>
            </w:r>
            <w:r w:rsidRPr="00361548">
              <w:rPr>
                <w:rFonts w:cs="B Yekan" w:hint="eastAsia"/>
                <w:rtl/>
              </w:rPr>
              <w:t>و</w:t>
            </w:r>
            <w:r w:rsidRPr="00361548">
              <w:rPr>
                <w:rFonts w:cs="B Yekan"/>
                <w:rtl/>
              </w:rPr>
              <w:t xml:space="preserve"> </w:t>
            </w:r>
            <w:r w:rsidRPr="00361548">
              <w:rPr>
                <w:rFonts w:cs="B Yekan" w:hint="eastAsia"/>
                <w:rtl/>
              </w:rPr>
              <w:t>بار</w:t>
            </w:r>
            <w:r w:rsidRPr="00361548">
              <w:rPr>
                <w:rFonts w:cs="B Yekan"/>
                <w:rtl/>
              </w:rPr>
              <w:t xml:space="preserve"> </w:t>
            </w:r>
            <w:r w:rsidRPr="00361548">
              <w:rPr>
                <w:rFonts w:cs="B Yekan" w:hint="eastAsia"/>
                <w:rtl/>
              </w:rPr>
              <w:t>بار</w:t>
            </w:r>
            <w:r w:rsidRPr="00361548">
              <w:rPr>
                <w:rFonts w:cs="B Yekan"/>
                <w:rtl/>
              </w:rPr>
              <w:t xml:space="preserve"> </w:t>
            </w:r>
            <w:r w:rsidRPr="00361548">
              <w:rPr>
                <w:rFonts w:cs="B Yekan" w:hint="eastAsia"/>
                <w:rtl/>
              </w:rPr>
              <w:t>سر</w:t>
            </w:r>
            <w:r w:rsidRPr="00361548">
              <w:rPr>
                <w:rFonts w:cs="B Yekan" w:hint="cs"/>
                <w:rtl/>
              </w:rPr>
              <w:t>ی</w:t>
            </w:r>
            <w:r w:rsidRPr="00361548">
              <w:rPr>
                <w:rFonts w:cs="B Yekan" w:hint="eastAsia"/>
                <w:rtl/>
              </w:rPr>
              <w:t>ع</w:t>
            </w:r>
            <w:r w:rsidRPr="00361548">
              <w:rPr>
                <w:rFonts w:cs="B Yekan"/>
                <w:rtl/>
              </w:rPr>
              <w:t xml:space="preserve"> </w:t>
            </w:r>
            <w:r w:rsidRPr="00361548">
              <w:rPr>
                <w:rFonts w:cs="B Yekan" w:hint="eastAsia"/>
                <w:rtl/>
              </w:rPr>
              <w:t>را</w:t>
            </w:r>
            <w:r w:rsidRPr="00361548">
              <w:rPr>
                <w:rFonts w:cs="B Yekan"/>
                <w:rtl/>
              </w:rPr>
              <w:t xml:space="preserve"> </w:t>
            </w:r>
            <w:r w:rsidRPr="00361548">
              <w:rPr>
                <w:rFonts w:cs="B Yekan" w:hint="eastAsia"/>
                <w:rtl/>
              </w:rPr>
              <w:t>ارائه</w:t>
            </w:r>
            <w:r w:rsidRPr="00361548">
              <w:rPr>
                <w:rFonts w:cs="B Yekan"/>
                <w:rtl/>
              </w:rPr>
              <w:t xml:space="preserve"> </w:t>
            </w:r>
            <w:r w:rsidRPr="00361548">
              <w:rPr>
                <w:rFonts w:cs="B Yekan" w:hint="eastAsia"/>
                <w:rtl/>
              </w:rPr>
              <w:t>م</w:t>
            </w:r>
            <w:r w:rsidRPr="00361548">
              <w:rPr>
                <w:rFonts w:cs="B Yekan" w:hint="cs"/>
                <w:rtl/>
              </w:rPr>
              <w:t>ی</w:t>
            </w:r>
            <w:r w:rsidRPr="00361548">
              <w:rPr>
                <w:rFonts w:cs="B Yekan"/>
                <w:rtl/>
              </w:rPr>
              <w:t xml:space="preserve"> </w:t>
            </w:r>
            <w:r w:rsidRPr="00361548">
              <w:rPr>
                <w:rFonts w:cs="B Yekan" w:hint="eastAsia"/>
                <w:rtl/>
              </w:rPr>
              <w:t>دهند،</w:t>
            </w:r>
            <w:r w:rsidRPr="00361548">
              <w:rPr>
                <w:rFonts w:cs="B Yekan"/>
                <w:rtl/>
              </w:rPr>
              <w:t xml:space="preserve"> </w:t>
            </w:r>
            <w:r w:rsidRPr="00361548">
              <w:rPr>
                <w:rFonts w:cs="B Yekan" w:hint="eastAsia"/>
                <w:rtl/>
              </w:rPr>
              <w:t>پاداش</w:t>
            </w:r>
            <w:r w:rsidRPr="00361548">
              <w:rPr>
                <w:rFonts w:cs="B Yekan"/>
                <w:rtl/>
              </w:rPr>
              <w:t xml:space="preserve"> </w:t>
            </w:r>
            <w:r w:rsidRPr="00361548">
              <w:rPr>
                <w:rFonts w:cs="B Yekan" w:hint="eastAsia"/>
                <w:rtl/>
              </w:rPr>
              <w:t>م</w:t>
            </w:r>
            <w:r w:rsidRPr="00361548">
              <w:rPr>
                <w:rFonts w:cs="B Yekan" w:hint="cs"/>
                <w:rtl/>
              </w:rPr>
              <w:t>ی</w:t>
            </w:r>
            <w:r w:rsidRPr="00361548">
              <w:rPr>
                <w:rFonts w:cs="B Yekan"/>
                <w:rtl/>
              </w:rPr>
              <w:t xml:space="preserve"> </w:t>
            </w:r>
            <w:r w:rsidRPr="00361548">
              <w:rPr>
                <w:rFonts w:cs="B Yekan" w:hint="eastAsia"/>
                <w:rtl/>
              </w:rPr>
              <w:t>دهند</w:t>
            </w:r>
            <w:r w:rsidRPr="00361548">
              <w:rPr>
                <w:rFonts w:cs="B Yekan"/>
                <w:rtl/>
              </w:rPr>
              <w:t xml:space="preserve">. </w:t>
            </w:r>
            <w:r w:rsidRPr="00361548">
              <w:rPr>
                <w:rFonts w:cs="B Yekan" w:hint="eastAsia"/>
                <w:rtl/>
              </w:rPr>
              <w:t>در</w:t>
            </w:r>
            <w:r w:rsidRPr="00361548">
              <w:rPr>
                <w:rFonts w:cs="B Yekan"/>
                <w:rtl/>
              </w:rPr>
              <w:t xml:space="preserve"> </w:t>
            </w:r>
            <w:r w:rsidRPr="00361548">
              <w:rPr>
                <w:rFonts w:cs="B Yekan" w:hint="eastAsia"/>
                <w:rtl/>
              </w:rPr>
              <w:t>آ</w:t>
            </w:r>
            <w:r w:rsidRPr="00361548">
              <w:rPr>
                <w:rFonts w:cs="B Yekan" w:hint="cs"/>
                <w:rtl/>
              </w:rPr>
              <w:t>ی</w:t>
            </w:r>
            <w:r w:rsidRPr="00361548">
              <w:rPr>
                <w:rFonts w:cs="B Yekan" w:hint="eastAsia"/>
                <w:rtl/>
              </w:rPr>
              <w:t>نده</w:t>
            </w:r>
            <w:r w:rsidRPr="00361548">
              <w:rPr>
                <w:rFonts w:cs="B Yekan"/>
                <w:rtl/>
              </w:rPr>
              <w:t xml:space="preserve"> </w:t>
            </w:r>
            <w:r w:rsidRPr="00361548">
              <w:rPr>
                <w:rFonts w:cs="B Yekan" w:hint="eastAsia"/>
                <w:rtl/>
              </w:rPr>
              <w:t>ا</w:t>
            </w:r>
            <w:r w:rsidRPr="00361548">
              <w:rPr>
                <w:rFonts w:cs="B Yekan" w:hint="cs"/>
                <w:rtl/>
              </w:rPr>
              <w:t>ی</w:t>
            </w:r>
            <w:r w:rsidRPr="00361548">
              <w:rPr>
                <w:rFonts w:cs="B Yekan"/>
                <w:rtl/>
              </w:rPr>
              <w:t xml:space="preserve"> </w:t>
            </w:r>
            <w:r w:rsidRPr="00361548">
              <w:rPr>
                <w:rFonts w:cs="B Yekan" w:hint="eastAsia"/>
                <w:rtl/>
              </w:rPr>
              <w:t>نزد</w:t>
            </w:r>
            <w:r w:rsidRPr="00361548">
              <w:rPr>
                <w:rFonts w:cs="B Yekan" w:hint="cs"/>
                <w:rtl/>
              </w:rPr>
              <w:t>ی</w:t>
            </w:r>
            <w:r w:rsidRPr="00361548">
              <w:rPr>
                <w:rFonts w:cs="B Yekan" w:hint="eastAsia"/>
                <w:rtl/>
              </w:rPr>
              <w:t>ک،</w:t>
            </w:r>
            <w:r w:rsidRPr="00361548">
              <w:rPr>
                <w:rFonts w:cs="B Yekan"/>
                <w:rtl/>
              </w:rPr>
              <w:t xml:space="preserve"> </w:t>
            </w:r>
            <w:r w:rsidRPr="00361548">
              <w:rPr>
                <w:rFonts w:cs="B Yekan" w:hint="eastAsia"/>
                <w:rtl/>
              </w:rPr>
              <w:t>سا</w:t>
            </w:r>
            <w:r w:rsidRPr="00361548">
              <w:rPr>
                <w:rFonts w:cs="B Yekan" w:hint="cs"/>
                <w:rtl/>
              </w:rPr>
              <w:t>ی</w:t>
            </w:r>
            <w:r w:rsidRPr="00361548">
              <w:rPr>
                <w:rFonts w:cs="B Yekan" w:hint="eastAsia"/>
                <w:rtl/>
              </w:rPr>
              <w:t>ت</w:t>
            </w:r>
            <w:r w:rsidRPr="00361548">
              <w:rPr>
                <w:rFonts w:cs="B Yekan"/>
                <w:rtl/>
              </w:rPr>
              <w:t xml:space="preserve"> </w:t>
            </w:r>
            <w:r w:rsidRPr="00361548">
              <w:rPr>
                <w:rFonts w:cs="B Yekan" w:hint="eastAsia"/>
                <w:rtl/>
              </w:rPr>
              <w:t>ها</w:t>
            </w:r>
            <w:r w:rsidRPr="00361548">
              <w:rPr>
                <w:rFonts w:cs="B Yekan" w:hint="cs"/>
                <w:rtl/>
              </w:rPr>
              <w:t>ی</w:t>
            </w:r>
            <w:r w:rsidRPr="00361548">
              <w:rPr>
                <w:rFonts w:cs="B Yekan"/>
                <w:rtl/>
              </w:rPr>
              <w:t xml:space="preserve"> </w:t>
            </w:r>
            <w:r w:rsidRPr="00361548">
              <w:rPr>
                <w:rFonts w:cs="B Yekan" w:hint="eastAsia"/>
                <w:rtl/>
              </w:rPr>
              <w:t>به</w:t>
            </w:r>
            <w:r w:rsidRPr="00361548">
              <w:rPr>
                <w:rFonts w:cs="B Yekan" w:hint="cs"/>
                <w:rtl/>
              </w:rPr>
              <w:t>ی</w:t>
            </w:r>
            <w:r w:rsidRPr="00361548">
              <w:rPr>
                <w:rFonts w:cs="B Yekan" w:hint="eastAsia"/>
                <w:rtl/>
              </w:rPr>
              <w:t>نه</w:t>
            </w:r>
            <w:r w:rsidRPr="00361548">
              <w:rPr>
                <w:rFonts w:cs="B Yekan"/>
                <w:rtl/>
              </w:rPr>
              <w:t xml:space="preserve"> </w:t>
            </w:r>
            <w:r w:rsidRPr="00361548">
              <w:rPr>
                <w:rFonts w:cs="B Yekan" w:hint="eastAsia"/>
                <w:rtl/>
              </w:rPr>
              <w:t>ساز</w:t>
            </w:r>
            <w:r w:rsidRPr="00361548">
              <w:rPr>
                <w:rFonts w:cs="B Yekan" w:hint="cs"/>
                <w:rtl/>
              </w:rPr>
              <w:t>ی</w:t>
            </w:r>
            <w:r w:rsidRPr="00361548">
              <w:rPr>
                <w:rFonts w:cs="B Yekan"/>
                <w:rtl/>
              </w:rPr>
              <w:t xml:space="preserve"> </w:t>
            </w:r>
            <w:r w:rsidRPr="00361548">
              <w:rPr>
                <w:rFonts w:cs="B Yekan" w:hint="eastAsia"/>
                <w:rtl/>
              </w:rPr>
              <w:t>شده</w:t>
            </w:r>
            <w:r w:rsidRPr="00361548">
              <w:rPr>
                <w:rFonts w:cs="B Yekan"/>
                <w:rtl/>
              </w:rPr>
              <w:t xml:space="preserve"> </w:t>
            </w:r>
            <w:r w:rsidRPr="00361548">
              <w:rPr>
                <w:rFonts w:cs="B Yekan" w:hint="eastAsia"/>
                <w:rtl/>
              </w:rPr>
              <w:t>بر</w:t>
            </w:r>
            <w:r w:rsidRPr="00361548">
              <w:rPr>
                <w:rFonts w:cs="B Yekan"/>
                <w:rtl/>
              </w:rPr>
              <w:t xml:space="preserve"> </w:t>
            </w:r>
            <w:r w:rsidRPr="00361548">
              <w:rPr>
                <w:rFonts w:cs="B Yekan" w:hint="eastAsia"/>
                <w:rtl/>
              </w:rPr>
              <w:t>اساس</w:t>
            </w:r>
            <w:r w:rsidRPr="00361548">
              <w:rPr>
                <w:rFonts w:cs="B Yekan"/>
                <w:rtl/>
              </w:rPr>
              <w:t xml:space="preserve"> </w:t>
            </w:r>
            <w:r w:rsidRPr="00361548">
              <w:rPr>
                <w:rFonts w:cs="B Yekan" w:hint="eastAsia"/>
                <w:rtl/>
              </w:rPr>
              <w:t>کلمات</w:t>
            </w:r>
            <w:r w:rsidRPr="00361548">
              <w:rPr>
                <w:rFonts w:cs="B Yekan"/>
                <w:rtl/>
              </w:rPr>
              <w:t xml:space="preserve"> </w:t>
            </w:r>
            <w:r w:rsidRPr="00361548">
              <w:rPr>
                <w:rFonts w:cs="B Yekan" w:hint="eastAsia"/>
                <w:rtl/>
              </w:rPr>
              <w:t>کل</w:t>
            </w:r>
            <w:r w:rsidRPr="00361548">
              <w:rPr>
                <w:rFonts w:cs="B Yekan" w:hint="cs"/>
                <w:rtl/>
              </w:rPr>
              <w:t>ی</w:t>
            </w:r>
            <w:r w:rsidRPr="00361548">
              <w:rPr>
                <w:rFonts w:cs="B Yekan" w:hint="eastAsia"/>
                <w:rtl/>
              </w:rPr>
              <w:t>د</w:t>
            </w:r>
            <w:r w:rsidRPr="00361548">
              <w:rPr>
                <w:rFonts w:cs="B Yekan" w:hint="cs"/>
                <w:rtl/>
              </w:rPr>
              <w:t>ی</w:t>
            </w:r>
            <w:r w:rsidRPr="00361548">
              <w:rPr>
                <w:rFonts w:cs="B Yekan"/>
                <w:rtl/>
              </w:rPr>
              <w:t xml:space="preserve"> </w:t>
            </w:r>
            <w:r w:rsidRPr="00361548">
              <w:rPr>
                <w:rFonts w:cs="B Yekan" w:hint="eastAsia"/>
                <w:rtl/>
              </w:rPr>
              <w:t>شروع</w:t>
            </w:r>
            <w:r w:rsidRPr="00361548">
              <w:rPr>
                <w:rFonts w:cs="B Yekan"/>
                <w:rtl/>
              </w:rPr>
              <w:t xml:space="preserve"> </w:t>
            </w:r>
            <w:r w:rsidRPr="00361548">
              <w:rPr>
                <w:rFonts w:cs="B Yekan" w:hint="eastAsia"/>
                <w:rtl/>
              </w:rPr>
              <w:t>به</w:t>
            </w:r>
            <w:r w:rsidRPr="00361548">
              <w:rPr>
                <w:rFonts w:cs="B Yekan"/>
                <w:rtl/>
              </w:rPr>
              <w:t xml:space="preserve"> </w:t>
            </w:r>
            <w:r w:rsidRPr="00361548">
              <w:rPr>
                <w:rFonts w:cs="B Yekan" w:hint="eastAsia"/>
                <w:rtl/>
              </w:rPr>
              <w:t>از</w:t>
            </w:r>
            <w:r w:rsidRPr="00361548">
              <w:rPr>
                <w:rFonts w:cs="B Yekan"/>
                <w:rtl/>
              </w:rPr>
              <w:t xml:space="preserve"> </w:t>
            </w:r>
            <w:r w:rsidRPr="00361548">
              <w:rPr>
                <w:rFonts w:cs="B Yekan" w:hint="eastAsia"/>
                <w:rtl/>
              </w:rPr>
              <w:t>دست</w:t>
            </w:r>
            <w:r w:rsidRPr="00361548">
              <w:rPr>
                <w:rFonts w:cs="B Yekan"/>
                <w:rtl/>
              </w:rPr>
              <w:t xml:space="preserve"> </w:t>
            </w:r>
            <w:r w:rsidRPr="00361548">
              <w:rPr>
                <w:rFonts w:cs="B Yekan" w:hint="eastAsia"/>
                <w:rtl/>
              </w:rPr>
              <w:t>دادن</w:t>
            </w:r>
            <w:r w:rsidRPr="00361548">
              <w:rPr>
                <w:rFonts w:cs="B Yekan"/>
              </w:rPr>
              <w:t xml:space="preserve"> UX </w:t>
            </w:r>
            <w:r w:rsidRPr="00361548">
              <w:rPr>
                <w:rFonts w:cs="B Yekan" w:hint="eastAsia"/>
                <w:rtl/>
              </w:rPr>
              <w:t>بزرگ</w:t>
            </w:r>
            <w:r w:rsidRPr="00361548">
              <w:rPr>
                <w:rFonts w:cs="B Yekan"/>
                <w:rtl/>
              </w:rPr>
              <w:t xml:space="preserve"> </w:t>
            </w:r>
            <w:r w:rsidRPr="00361548">
              <w:rPr>
                <w:rFonts w:cs="B Yekan" w:hint="eastAsia"/>
                <w:rtl/>
              </w:rPr>
              <w:t>خواهند</w:t>
            </w:r>
            <w:r w:rsidRPr="00361548">
              <w:rPr>
                <w:rFonts w:cs="B Yekan"/>
                <w:rtl/>
              </w:rPr>
              <w:t xml:space="preserve"> </w:t>
            </w:r>
            <w:r w:rsidRPr="00361548">
              <w:rPr>
                <w:rFonts w:cs="B Yekan" w:hint="eastAsia"/>
                <w:rtl/>
              </w:rPr>
              <w:t>کرد</w:t>
            </w:r>
            <w:r w:rsidR="006732D9">
              <w:rPr>
                <w:rFonts w:cs="B Yekan" w:hint="cs"/>
                <w:rtl/>
              </w:rPr>
              <w:t>.</w:t>
            </w:r>
          </w:p>
        </w:tc>
        <w:tc>
          <w:tcPr>
            <w:tcW w:w="3969" w:type="dxa"/>
            <w:shd w:val="clear" w:color="auto" w:fill="auto"/>
            <w:tcMar>
              <w:left w:w="72" w:type="dxa"/>
              <w:right w:w="72" w:type="dxa"/>
            </w:tcMar>
          </w:tcPr>
          <w:p w:rsidR="00916CA6" w:rsidRPr="00083CF9" w:rsidRDefault="00916CA6" w:rsidP="00083CF9">
            <w:pPr>
              <w:jc w:val="center"/>
              <w:rPr>
                <w:rFonts w:cs="B Yekan"/>
              </w:rPr>
            </w:pPr>
          </w:p>
        </w:tc>
        <w:tc>
          <w:tcPr>
            <w:tcW w:w="2918" w:type="dxa"/>
            <w:shd w:val="clear" w:color="auto" w:fill="auto"/>
            <w:tcMar>
              <w:left w:w="72" w:type="dxa"/>
              <w:right w:w="72" w:type="dxa"/>
            </w:tcMar>
          </w:tcPr>
          <w:p w:rsidR="00916CA6" w:rsidRPr="00083CF9" w:rsidRDefault="00916CA6" w:rsidP="00083CF9">
            <w:pPr>
              <w:jc w:val="center"/>
              <w:rPr>
                <w:rFonts w:cs="B Yekan"/>
              </w:rPr>
            </w:pPr>
          </w:p>
        </w:tc>
      </w:tr>
      <w:tr w:rsidR="00042F95" w:rsidRPr="00083CF9" w:rsidTr="00CA7492">
        <w:tc>
          <w:tcPr>
            <w:tcW w:w="4395" w:type="dxa"/>
            <w:gridSpan w:val="2"/>
            <w:shd w:val="clear" w:color="auto" w:fill="auto"/>
            <w:tcMar>
              <w:left w:w="72" w:type="dxa"/>
              <w:right w:w="72" w:type="dxa"/>
            </w:tcMar>
          </w:tcPr>
          <w:p w:rsidR="007C0466" w:rsidRPr="00083CF9" w:rsidRDefault="007C0466" w:rsidP="00083CF9">
            <w:pPr>
              <w:jc w:val="center"/>
              <w:rPr>
                <w:rFonts w:cs="B Yekan"/>
              </w:rPr>
            </w:pPr>
          </w:p>
        </w:tc>
        <w:tc>
          <w:tcPr>
            <w:tcW w:w="3118" w:type="dxa"/>
            <w:shd w:val="clear" w:color="auto" w:fill="auto"/>
            <w:tcMar>
              <w:left w:w="72" w:type="dxa"/>
              <w:right w:w="72" w:type="dxa"/>
            </w:tcMar>
          </w:tcPr>
          <w:p w:rsidR="007C0466" w:rsidRPr="00083CF9" w:rsidRDefault="007C0466" w:rsidP="00083CF9">
            <w:pPr>
              <w:jc w:val="center"/>
              <w:rPr>
                <w:rFonts w:cs="B Yekan"/>
              </w:rPr>
            </w:pPr>
          </w:p>
        </w:tc>
        <w:tc>
          <w:tcPr>
            <w:tcW w:w="3969" w:type="dxa"/>
            <w:shd w:val="clear" w:color="auto" w:fill="auto"/>
            <w:tcMar>
              <w:left w:w="72" w:type="dxa"/>
              <w:right w:w="72" w:type="dxa"/>
            </w:tcMar>
          </w:tcPr>
          <w:p w:rsidR="007C0466" w:rsidRDefault="007C0466" w:rsidP="00083CF9">
            <w:pPr>
              <w:jc w:val="center"/>
              <w:rPr>
                <w:rFonts w:cs="B Yekan"/>
              </w:rPr>
            </w:pPr>
          </w:p>
          <w:p w:rsidR="00B06EB4" w:rsidRPr="00083CF9" w:rsidRDefault="00B06EB4" w:rsidP="00083CF9">
            <w:pPr>
              <w:jc w:val="center"/>
              <w:rPr>
                <w:rFonts w:cs="B Yekan"/>
              </w:rPr>
            </w:pPr>
          </w:p>
        </w:tc>
        <w:tc>
          <w:tcPr>
            <w:tcW w:w="2918" w:type="dxa"/>
            <w:shd w:val="clear" w:color="auto" w:fill="auto"/>
            <w:tcMar>
              <w:left w:w="72" w:type="dxa"/>
              <w:right w:w="72" w:type="dxa"/>
            </w:tcMar>
          </w:tcPr>
          <w:p w:rsidR="007C0466" w:rsidRPr="00083CF9" w:rsidRDefault="007C0466" w:rsidP="00083CF9">
            <w:pPr>
              <w:jc w:val="center"/>
              <w:rPr>
                <w:rFonts w:cs="B Yekan"/>
              </w:rPr>
            </w:pPr>
          </w:p>
        </w:tc>
      </w:tr>
    </w:tbl>
    <w:tbl>
      <w:tblPr>
        <w:tblStyle w:val="Lessonplan"/>
        <w:tblW w:w="5000" w:type="pct"/>
        <w:tblLook w:val="04A0" w:firstRow="1" w:lastRow="0" w:firstColumn="1" w:lastColumn="0" w:noHBand="0" w:noVBand="1"/>
        <w:tblDescription w:val="Top of the table has concept map of unit, topic, teacher and grade and second of the table has key learning, unit essential questions and optional instructional tools and third table has concept, lesson essential questions and vocabulary and last table has additional information"/>
      </w:tblPr>
      <w:tblGrid>
        <w:gridCol w:w="4800"/>
        <w:gridCol w:w="4800"/>
        <w:gridCol w:w="4800"/>
      </w:tblGrid>
      <w:tr w:rsidR="007C0466" w:rsidRPr="00083CF9" w:rsidTr="0085427F">
        <w:trPr>
          <w:cnfStyle w:val="100000000000" w:firstRow="1" w:lastRow="0" w:firstColumn="0" w:lastColumn="0" w:oddVBand="0" w:evenVBand="0" w:oddHBand="0" w:evenHBand="0" w:firstRowFirstColumn="0" w:firstRowLastColumn="0" w:lastRowFirstColumn="0" w:lastRowLastColumn="0"/>
        </w:trPr>
        <w:tc>
          <w:tcPr>
            <w:tcW w:w="4800" w:type="dxa"/>
          </w:tcPr>
          <w:p w:rsidR="007C0466" w:rsidRPr="00083CF9" w:rsidRDefault="007C0466" w:rsidP="00083CF9">
            <w:pPr>
              <w:spacing w:before="96"/>
              <w:jc w:val="center"/>
              <w:rPr>
                <w:rFonts w:cs="B Yekan"/>
              </w:rPr>
            </w:pPr>
          </w:p>
        </w:tc>
        <w:tc>
          <w:tcPr>
            <w:tcW w:w="4800" w:type="dxa"/>
          </w:tcPr>
          <w:p w:rsidR="007C0466" w:rsidRPr="00083CF9" w:rsidRDefault="007C0466" w:rsidP="00083CF9">
            <w:pPr>
              <w:bidi/>
              <w:spacing w:before="96"/>
              <w:jc w:val="center"/>
              <w:rPr>
                <w:rFonts w:cs="B Yekan"/>
                <w:b/>
                <w:bCs/>
                <w:noProof/>
                <w:sz w:val="28"/>
                <w:szCs w:val="28"/>
              </w:rPr>
            </w:pPr>
            <w:r w:rsidRPr="00083CF9">
              <w:rPr>
                <w:rFonts w:cs="B Yekan" w:hint="cs"/>
                <w:b/>
                <w:bCs/>
                <w:sz w:val="28"/>
                <w:szCs w:val="28"/>
                <w:rtl/>
              </w:rPr>
              <w:t xml:space="preserve">ده </w:t>
            </w:r>
            <w:r w:rsidRPr="00083CF9">
              <w:rPr>
                <w:rFonts w:cs="B Yekan" w:hint="eastAsia"/>
                <w:b/>
                <w:bCs/>
                <w:sz w:val="28"/>
                <w:szCs w:val="28"/>
                <w:rtl/>
              </w:rPr>
              <w:t>روش</w:t>
            </w:r>
            <w:r w:rsidRPr="00083CF9">
              <w:rPr>
                <w:rFonts w:cs="B Yekan"/>
                <w:b/>
                <w:bCs/>
                <w:sz w:val="28"/>
                <w:szCs w:val="28"/>
                <w:rtl/>
              </w:rPr>
              <w:t xml:space="preserve"> </w:t>
            </w:r>
            <w:r w:rsidRPr="00083CF9">
              <w:rPr>
                <w:rFonts w:cs="B Yekan" w:hint="eastAsia"/>
                <w:b/>
                <w:bCs/>
                <w:sz w:val="28"/>
                <w:szCs w:val="28"/>
                <w:rtl/>
              </w:rPr>
              <w:t>که</w:t>
            </w:r>
            <w:r w:rsidRPr="00083CF9">
              <w:rPr>
                <w:rFonts w:cs="B Yekan"/>
                <w:b/>
                <w:bCs/>
                <w:sz w:val="28"/>
                <w:szCs w:val="28"/>
                <w:rtl/>
              </w:rPr>
              <w:t xml:space="preserve"> </w:t>
            </w:r>
            <w:r w:rsidRPr="00083CF9">
              <w:rPr>
                <w:rFonts w:cs="B Yekan" w:hint="eastAsia"/>
                <w:b/>
                <w:bCs/>
                <w:sz w:val="28"/>
                <w:szCs w:val="28"/>
                <w:rtl/>
              </w:rPr>
              <w:t>در</w:t>
            </w:r>
            <w:r w:rsidRPr="00083CF9">
              <w:rPr>
                <w:rFonts w:cs="B Yekan"/>
                <w:b/>
                <w:bCs/>
                <w:sz w:val="28"/>
                <w:szCs w:val="28"/>
              </w:rPr>
              <w:t xml:space="preserve"> SEO </w:t>
            </w:r>
            <w:r w:rsidRPr="00083CF9">
              <w:rPr>
                <w:rFonts w:cs="B Yekan" w:hint="eastAsia"/>
                <w:b/>
                <w:bCs/>
                <w:sz w:val="28"/>
                <w:szCs w:val="28"/>
                <w:rtl/>
              </w:rPr>
              <w:t>تاث</w:t>
            </w:r>
            <w:r w:rsidRPr="00083CF9">
              <w:rPr>
                <w:rFonts w:cs="B Yekan" w:hint="cs"/>
                <w:b/>
                <w:bCs/>
                <w:sz w:val="28"/>
                <w:szCs w:val="28"/>
                <w:rtl/>
              </w:rPr>
              <w:t>ی</w:t>
            </w:r>
            <w:r w:rsidRPr="00083CF9">
              <w:rPr>
                <w:rFonts w:cs="B Yekan" w:hint="eastAsia"/>
                <w:b/>
                <w:bCs/>
                <w:sz w:val="28"/>
                <w:szCs w:val="28"/>
                <w:rtl/>
              </w:rPr>
              <w:t>ر</w:t>
            </w:r>
            <w:r w:rsidRPr="00083CF9">
              <w:rPr>
                <w:rFonts w:cs="B Yekan"/>
                <w:b/>
                <w:bCs/>
                <w:sz w:val="28"/>
                <w:szCs w:val="28"/>
                <w:rtl/>
              </w:rPr>
              <w:t xml:space="preserve"> </w:t>
            </w:r>
            <w:r w:rsidRPr="00083CF9">
              <w:rPr>
                <w:rFonts w:cs="B Yekan" w:hint="eastAsia"/>
                <w:b/>
                <w:bCs/>
                <w:sz w:val="28"/>
                <w:szCs w:val="28"/>
                <w:rtl/>
              </w:rPr>
              <w:t>م</w:t>
            </w:r>
            <w:r w:rsidR="005042B1" w:rsidRPr="00083CF9">
              <w:rPr>
                <w:rFonts w:cs="B Yekan" w:hint="cs"/>
                <w:b/>
                <w:bCs/>
                <w:sz w:val="28"/>
                <w:szCs w:val="28"/>
                <w:rtl/>
              </w:rPr>
              <w:t>نفی</w:t>
            </w:r>
            <w:r w:rsidRPr="00083CF9">
              <w:rPr>
                <w:rFonts w:cs="B Yekan"/>
                <w:b/>
                <w:bCs/>
                <w:sz w:val="28"/>
                <w:szCs w:val="28"/>
                <w:rtl/>
              </w:rPr>
              <w:t xml:space="preserve"> </w:t>
            </w:r>
            <w:r w:rsidRPr="00083CF9">
              <w:rPr>
                <w:rFonts w:cs="B Yekan" w:hint="eastAsia"/>
                <w:b/>
                <w:bCs/>
                <w:sz w:val="28"/>
                <w:szCs w:val="28"/>
                <w:rtl/>
              </w:rPr>
              <w:t>بالا</w:t>
            </w:r>
            <w:r w:rsidRPr="00083CF9">
              <w:rPr>
                <w:rFonts w:cs="B Yekan" w:hint="cs"/>
                <w:b/>
                <w:bCs/>
                <w:sz w:val="28"/>
                <w:szCs w:val="28"/>
                <w:rtl/>
              </w:rPr>
              <w:t>یی</w:t>
            </w:r>
            <w:r w:rsidRPr="00083CF9">
              <w:rPr>
                <w:rFonts w:cs="B Yekan"/>
                <w:b/>
                <w:bCs/>
                <w:sz w:val="28"/>
                <w:szCs w:val="28"/>
                <w:rtl/>
              </w:rPr>
              <w:t xml:space="preserve"> </w:t>
            </w:r>
            <w:r w:rsidRPr="00083CF9">
              <w:rPr>
                <w:rFonts w:cs="B Yekan" w:hint="eastAsia"/>
                <w:b/>
                <w:bCs/>
                <w:sz w:val="28"/>
                <w:szCs w:val="28"/>
                <w:rtl/>
              </w:rPr>
              <w:t>دارند</w:t>
            </w:r>
          </w:p>
        </w:tc>
        <w:tc>
          <w:tcPr>
            <w:tcW w:w="4800" w:type="dxa"/>
          </w:tcPr>
          <w:p w:rsidR="007C0466" w:rsidRPr="00083CF9" w:rsidRDefault="007C0466" w:rsidP="00083CF9">
            <w:pPr>
              <w:spacing w:before="96"/>
              <w:jc w:val="center"/>
              <w:rPr>
                <w:rFonts w:cs="B Yekan"/>
                <w:noProof/>
              </w:rPr>
            </w:pPr>
          </w:p>
        </w:tc>
      </w:tr>
    </w:tbl>
    <w:tbl>
      <w:tblPr>
        <w:tblW w:w="5000" w:type="pct"/>
        <w:tblLayout w:type="fixed"/>
        <w:tblCellMar>
          <w:left w:w="0" w:type="dxa"/>
          <w:right w:w="0" w:type="dxa"/>
        </w:tblCellMar>
        <w:tblLook w:val="04A0" w:firstRow="1" w:lastRow="0" w:firstColumn="1" w:lastColumn="0" w:noHBand="0" w:noVBand="1"/>
        <w:tblDescription w:val="Top of the table has concept map of unit, topic, teacher and grade and second of the table has key learning, unit essential questions and optional instructional tools and third table has concept, lesson essential questions and vocabulary and last table has additional information"/>
      </w:tblPr>
      <w:tblGrid>
        <w:gridCol w:w="2977"/>
        <w:gridCol w:w="4253"/>
        <w:gridCol w:w="3969"/>
        <w:gridCol w:w="3201"/>
      </w:tblGrid>
      <w:tr w:rsidR="00A308B2" w:rsidRPr="00083CF9" w:rsidTr="00BF36F7">
        <w:tc>
          <w:tcPr>
            <w:tcW w:w="2977" w:type="dxa"/>
            <w:shd w:val="clear" w:color="auto" w:fill="F2CDD1" w:themeFill="accent2" w:themeFillTint="33"/>
            <w:tcMar>
              <w:left w:w="72" w:type="dxa"/>
              <w:right w:w="72" w:type="dxa"/>
            </w:tcMar>
            <w:vAlign w:val="bottom"/>
          </w:tcPr>
          <w:p w:rsidR="00A308B2" w:rsidRPr="00083CF9" w:rsidRDefault="00A308B2" w:rsidP="000828B7">
            <w:pPr>
              <w:pStyle w:val="Heading1"/>
              <w:bidi/>
              <w:jc w:val="center"/>
              <w:rPr>
                <w:rFonts w:cs="B Yekan"/>
              </w:rPr>
            </w:pPr>
            <w:r w:rsidRPr="00FC34D7">
              <w:rPr>
                <w:rFonts w:cs="B Yekan" w:hint="cs"/>
                <w:highlight w:val="yellow"/>
                <w:rtl/>
              </w:rPr>
              <w:t xml:space="preserve">استفاده کردن از </w:t>
            </w:r>
            <w:r w:rsidRPr="00FC34D7">
              <w:rPr>
                <w:rFonts w:cs="B Yekan" w:hint="eastAsia"/>
                <w:highlight w:val="yellow"/>
                <w:rtl/>
              </w:rPr>
              <w:t>جذب</w:t>
            </w:r>
            <w:r w:rsidRPr="00FC34D7">
              <w:rPr>
                <w:rFonts w:cs="B Yekan"/>
                <w:highlight w:val="yellow"/>
                <w:rtl/>
              </w:rPr>
              <w:t xml:space="preserve"> </w:t>
            </w:r>
            <w:r w:rsidRPr="00FC34D7">
              <w:rPr>
                <w:rFonts w:cs="B Yekan" w:hint="eastAsia"/>
                <w:highlight w:val="yellow"/>
                <w:rtl/>
              </w:rPr>
              <w:t>عنکبوت</w:t>
            </w:r>
            <w:r w:rsidRPr="00FC34D7">
              <w:rPr>
                <w:rFonts w:cs="B Yekan" w:hint="cs"/>
                <w:highlight w:val="yellow"/>
                <w:rtl/>
              </w:rPr>
              <w:t xml:space="preserve"> (</w:t>
            </w:r>
            <w:r w:rsidRPr="00FC34D7">
              <w:rPr>
                <w:rFonts w:cs="B Yekan" w:hint="eastAsia"/>
                <w:highlight w:val="yellow"/>
                <w:rtl/>
              </w:rPr>
              <w:t>خزنده</w:t>
            </w:r>
            <w:r w:rsidRPr="00FC34D7">
              <w:rPr>
                <w:rFonts w:cs="B Yekan"/>
                <w:highlight w:val="yellow"/>
                <w:rtl/>
              </w:rPr>
              <w:t xml:space="preserve"> </w:t>
            </w:r>
            <w:r w:rsidRPr="00FC34D7">
              <w:rPr>
                <w:rFonts w:cs="B Yekan" w:hint="eastAsia"/>
                <w:highlight w:val="yellow"/>
                <w:rtl/>
              </w:rPr>
              <w:t>وب</w:t>
            </w:r>
            <w:r w:rsidRPr="00FC34D7">
              <w:rPr>
                <w:rFonts w:cs="B Yekan" w:hint="cs"/>
                <w:highlight w:val="yellow"/>
                <w:rtl/>
              </w:rPr>
              <w:t>)</w:t>
            </w:r>
            <w:r w:rsidRPr="00FC34D7">
              <w:rPr>
                <w:rFonts w:cs="B Yekan"/>
                <w:highlight w:val="yellow"/>
                <w:rtl/>
              </w:rPr>
              <w:t xml:space="preserve"> </w:t>
            </w:r>
            <w:r w:rsidRPr="00FC34D7">
              <w:rPr>
                <w:rFonts w:cs="B Yekan" w:hint="eastAsia"/>
                <w:highlight w:val="yellow"/>
                <w:rtl/>
              </w:rPr>
              <w:t>موتور</w:t>
            </w:r>
            <w:r w:rsidRPr="00FC34D7">
              <w:rPr>
                <w:rFonts w:cs="B Yekan"/>
                <w:highlight w:val="yellow"/>
                <w:rtl/>
              </w:rPr>
              <w:t xml:space="preserve"> </w:t>
            </w:r>
            <w:r w:rsidRPr="00FC34D7">
              <w:rPr>
                <w:rFonts w:cs="B Yekan" w:hint="eastAsia"/>
                <w:highlight w:val="yellow"/>
                <w:rtl/>
              </w:rPr>
              <w:t>جستجو</w:t>
            </w:r>
            <w:r w:rsidRPr="00FC34D7">
              <w:rPr>
                <w:rFonts w:cs="B Yekan" w:hint="cs"/>
                <w:highlight w:val="yellow"/>
                <w:rtl/>
              </w:rPr>
              <w:t xml:space="preserve"> که</w:t>
            </w:r>
            <w:r w:rsidRPr="00FC34D7">
              <w:rPr>
                <w:rFonts w:cs="B Yekan"/>
                <w:highlight w:val="yellow"/>
                <w:rtl/>
              </w:rPr>
              <w:t xml:space="preserve"> </w:t>
            </w:r>
            <w:r w:rsidRPr="00FC34D7">
              <w:rPr>
                <w:rFonts w:cs="B Yekan"/>
                <w:highlight w:val="yellow"/>
              </w:rPr>
              <w:t>Blog Ping BP</w:t>
            </w:r>
            <w:r w:rsidRPr="00FC34D7">
              <w:rPr>
                <w:rFonts w:cs="B Yekan" w:hint="cs"/>
                <w:highlight w:val="yellow"/>
                <w:rtl/>
              </w:rPr>
              <w:t xml:space="preserve"> </w:t>
            </w:r>
            <w:r w:rsidRPr="00FC34D7">
              <w:rPr>
                <w:rFonts w:cs="B Yekan"/>
                <w:highlight w:val="yellow"/>
              </w:rPr>
              <w:t xml:space="preserve"> </w:t>
            </w:r>
            <w:r w:rsidRPr="00FC34D7">
              <w:rPr>
                <w:rFonts w:cs="B Yekan" w:hint="eastAsia"/>
                <w:highlight w:val="yellow"/>
                <w:rtl/>
              </w:rPr>
              <w:t>نام</w:t>
            </w:r>
            <w:r w:rsidRPr="00FC34D7">
              <w:rPr>
                <w:rFonts w:cs="B Yekan" w:hint="cs"/>
                <w:highlight w:val="yellow"/>
                <w:rtl/>
              </w:rPr>
              <w:t>ی</w:t>
            </w:r>
            <w:r w:rsidRPr="00FC34D7">
              <w:rPr>
                <w:rFonts w:cs="B Yekan" w:hint="eastAsia"/>
                <w:highlight w:val="yellow"/>
                <w:rtl/>
              </w:rPr>
              <w:t>ده</w:t>
            </w:r>
            <w:r w:rsidRPr="00FC34D7">
              <w:rPr>
                <w:rFonts w:cs="B Yekan"/>
                <w:highlight w:val="yellow"/>
                <w:rtl/>
              </w:rPr>
              <w:t xml:space="preserve"> </w:t>
            </w:r>
            <w:r w:rsidRPr="00FC34D7">
              <w:rPr>
                <w:rFonts w:cs="B Yekan" w:hint="eastAsia"/>
                <w:highlight w:val="yellow"/>
                <w:rtl/>
              </w:rPr>
              <w:t>م</w:t>
            </w:r>
            <w:r w:rsidRPr="00FC34D7">
              <w:rPr>
                <w:rFonts w:cs="B Yekan" w:hint="cs"/>
                <w:highlight w:val="yellow"/>
                <w:rtl/>
              </w:rPr>
              <w:t>ی</w:t>
            </w:r>
            <w:r w:rsidRPr="00FC34D7">
              <w:rPr>
                <w:rFonts w:cs="B Yekan"/>
                <w:highlight w:val="yellow"/>
                <w:rtl/>
              </w:rPr>
              <w:t xml:space="preserve"> </w:t>
            </w:r>
            <w:r w:rsidRPr="00FC34D7">
              <w:rPr>
                <w:rFonts w:cs="B Yekan" w:hint="eastAsia"/>
                <w:highlight w:val="yellow"/>
                <w:rtl/>
              </w:rPr>
              <w:t>شود</w:t>
            </w:r>
            <w:r w:rsidRPr="00FC34D7">
              <w:rPr>
                <w:rFonts w:cs="B Yekan" w:hint="cs"/>
                <w:highlight w:val="yellow"/>
                <w:rtl/>
              </w:rPr>
              <w:t>.</w:t>
            </w:r>
            <w:r w:rsidR="00C67E81">
              <w:rPr>
                <w:rFonts w:cs="B Yekan"/>
                <w:lang w:bidi="fa-IR"/>
              </w:rPr>
              <w:t xml:space="preserve"> </w:t>
            </w:r>
            <w:r w:rsidR="00C67E81">
              <w:rPr>
                <w:rFonts w:cs="B Yekan"/>
                <w:lang w:bidi="fa-IR"/>
              </w:rPr>
              <w:t>[1</w:t>
            </w:r>
            <w:r w:rsidR="00C67E81">
              <w:rPr>
                <w:rFonts w:cs="B Yekan"/>
                <w:lang w:bidi="fa-IR"/>
              </w:rPr>
              <w:t>1</w:t>
            </w:r>
            <w:r w:rsidR="00C67E81">
              <w:rPr>
                <w:rFonts w:cs="B Yekan"/>
                <w:lang w:bidi="fa-IR"/>
              </w:rPr>
              <w:t>]</w:t>
            </w:r>
            <w:r w:rsidR="000828B7">
              <w:rPr>
                <w:rFonts w:cs="B Yekan"/>
                <w:lang w:bidi="fa-IR"/>
              </w:rPr>
              <w:t xml:space="preserve"> </w:t>
            </w:r>
            <w:r w:rsidR="000828B7">
              <w:rPr>
                <w:rFonts w:cs="B Yekan" w:hint="cs"/>
                <w:rtl/>
                <w:lang w:bidi="fa-IR"/>
              </w:rPr>
              <w:t xml:space="preserve"> </w:t>
            </w:r>
            <w:r w:rsidR="000828B7">
              <w:rPr>
                <w:rFonts w:cs="B Yekan"/>
                <w:lang w:bidi="fa-IR"/>
              </w:rPr>
              <w:t>[12]</w:t>
            </w:r>
          </w:p>
          <w:p w:rsidR="00A308B2" w:rsidRPr="00083CF9" w:rsidRDefault="00A308B2" w:rsidP="00C67E81">
            <w:pPr>
              <w:pStyle w:val="Heading1"/>
              <w:bidi/>
              <w:jc w:val="center"/>
              <w:rPr>
                <w:rFonts w:cs="B Yekan"/>
              </w:rPr>
            </w:pPr>
          </w:p>
        </w:tc>
        <w:tc>
          <w:tcPr>
            <w:tcW w:w="4253" w:type="dxa"/>
            <w:shd w:val="clear" w:color="auto" w:fill="C3E0F2" w:themeFill="accent3" w:themeFillTint="33"/>
            <w:tcMar>
              <w:left w:w="72" w:type="dxa"/>
              <w:right w:w="72" w:type="dxa"/>
            </w:tcMar>
            <w:vAlign w:val="bottom"/>
          </w:tcPr>
          <w:p w:rsidR="00A308B2" w:rsidRPr="00083CF9" w:rsidRDefault="00222B74" w:rsidP="00C67E81">
            <w:pPr>
              <w:pStyle w:val="Heading1"/>
              <w:bidi/>
              <w:jc w:val="center"/>
              <w:rPr>
                <w:rFonts w:cs="B Yekan"/>
              </w:rPr>
            </w:pPr>
            <w:r w:rsidRPr="00FC34D7">
              <w:rPr>
                <w:rFonts w:cs="B Yekan"/>
                <w:highlight w:val="yellow"/>
              </w:rPr>
              <w:t>cloaking</w:t>
            </w:r>
            <w:r>
              <w:rPr>
                <w:rFonts w:cs="B Yekan"/>
                <w:lang w:bidi="fa-IR"/>
              </w:rPr>
              <w:t>[12]</w:t>
            </w:r>
          </w:p>
        </w:tc>
        <w:tc>
          <w:tcPr>
            <w:tcW w:w="3969" w:type="dxa"/>
            <w:shd w:val="clear" w:color="auto" w:fill="D9EAD5" w:themeFill="accent4" w:themeFillTint="33"/>
            <w:tcMar>
              <w:left w:w="72" w:type="dxa"/>
              <w:right w:w="72" w:type="dxa"/>
            </w:tcMar>
            <w:vAlign w:val="bottom"/>
          </w:tcPr>
          <w:p w:rsidR="00A308B2" w:rsidRPr="00083CF9" w:rsidRDefault="00A308B2" w:rsidP="00C67E81">
            <w:pPr>
              <w:pStyle w:val="Heading1"/>
              <w:bidi/>
              <w:jc w:val="center"/>
              <w:rPr>
                <w:rFonts w:cs="B Yekan"/>
              </w:rPr>
            </w:pPr>
            <w:r w:rsidRPr="00FC34D7">
              <w:rPr>
                <w:rFonts w:cs="B Yekan" w:hint="eastAsia"/>
                <w:highlight w:val="yellow"/>
                <w:rtl/>
              </w:rPr>
              <w:t>صفحات</w:t>
            </w:r>
            <w:r w:rsidRPr="00FC34D7">
              <w:rPr>
                <w:rFonts w:cs="B Yekan"/>
                <w:highlight w:val="yellow"/>
                <w:rtl/>
              </w:rPr>
              <w:t xml:space="preserve"> </w:t>
            </w:r>
            <w:r w:rsidRPr="00FC34D7">
              <w:rPr>
                <w:rFonts w:cs="B Yekan" w:hint="eastAsia"/>
                <w:highlight w:val="yellow"/>
                <w:rtl/>
              </w:rPr>
              <w:t>درب</w:t>
            </w:r>
            <w:r w:rsidR="008C51B9" w:rsidRPr="008C51B9">
              <w:rPr>
                <w:rFonts w:cs="B Yekan"/>
                <w:lang w:bidi="fa-IR"/>
              </w:rPr>
              <w:t>[12]</w:t>
            </w:r>
          </w:p>
        </w:tc>
        <w:tc>
          <w:tcPr>
            <w:tcW w:w="3201" w:type="dxa"/>
            <w:shd w:val="clear" w:color="auto" w:fill="DFD7E7" w:themeFill="accent5" w:themeFillTint="33"/>
            <w:tcMar>
              <w:left w:w="72" w:type="dxa"/>
              <w:right w:w="72" w:type="dxa"/>
            </w:tcMar>
            <w:vAlign w:val="bottom"/>
          </w:tcPr>
          <w:p w:rsidR="00A308B2" w:rsidRPr="00083CF9" w:rsidRDefault="00A308B2" w:rsidP="00C67E81">
            <w:pPr>
              <w:pStyle w:val="Heading1"/>
              <w:bidi/>
              <w:jc w:val="center"/>
              <w:rPr>
                <w:rFonts w:cs="B Yekan"/>
              </w:rPr>
            </w:pPr>
            <w:r w:rsidRPr="00FC34D7">
              <w:rPr>
                <w:rFonts w:cs="B Yekan" w:hint="eastAsia"/>
                <w:highlight w:val="yellow"/>
                <w:rtl/>
              </w:rPr>
              <w:t>عناصر</w:t>
            </w:r>
            <w:r w:rsidRPr="00FC34D7">
              <w:rPr>
                <w:rFonts w:cs="B Yekan"/>
                <w:highlight w:val="yellow"/>
                <w:rtl/>
              </w:rPr>
              <w:t xml:space="preserve"> </w:t>
            </w:r>
            <w:r w:rsidRPr="00FC34D7">
              <w:rPr>
                <w:rFonts w:cs="B Yekan" w:hint="eastAsia"/>
                <w:highlight w:val="yellow"/>
                <w:rtl/>
              </w:rPr>
              <w:t>نامرئ</w:t>
            </w:r>
            <w:r w:rsidRPr="00FC34D7">
              <w:rPr>
                <w:rFonts w:cs="B Yekan" w:hint="cs"/>
                <w:highlight w:val="yellow"/>
                <w:rtl/>
              </w:rPr>
              <w:t>ی</w:t>
            </w:r>
            <w:r w:rsidR="008C51B9" w:rsidRPr="008C51B9">
              <w:rPr>
                <w:rFonts w:cs="B Yekan"/>
                <w:lang w:bidi="fa-IR"/>
              </w:rPr>
              <w:t>[12]</w:t>
            </w:r>
          </w:p>
        </w:tc>
      </w:tr>
      <w:tr w:rsidR="00A308B2" w:rsidRPr="00083CF9" w:rsidTr="00BF36F7">
        <w:tc>
          <w:tcPr>
            <w:tcW w:w="2977" w:type="dxa"/>
            <w:shd w:val="clear" w:color="auto" w:fill="auto"/>
            <w:tcMar>
              <w:left w:w="72" w:type="dxa"/>
              <w:right w:w="72" w:type="dxa"/>
            </w:tcMar>
          </w:tcPr>
          <w:p w:rsidR="00C67E81" w:rsidRPr="00C67E81" w:rsidRDefault="00C67E81" w:rsidP="00C67E81">
            <w:pPr>
              <w:bidi/>
              <w:jc w:val="both"/>
              <w:rPr>
                <w:rFonts w:cs="B Yekan"/>
              </w:rPr>
            </w:pPr>
            <w:r w:rsidRPr="00C67E81">
              <w:rPr>
                <w:rFonts w:cs="B Yekan" w:hint="eastAsia"/>
                <w:rtl/>
              </w:rPr>
              <w:t>ا</w:t>
            </w:r>
            <w:r w:rsidRPr="00C67E81">
              <w:rPr>
                <w:rFonts w:cs="B Yekan" w:hint="cs"/>
                <w:rtl/>
              </w:rPr>
              <w:t>ی</w:t>
            </w:r>
            <w:r w:rsidRPr="00C67E81">
              <w:rPr>
                <w:rFonts w:cs="B Yekan" w:hint="eastAsia"/>
                <w:rtl/>
              </w:rPr>
              <w:t>ن</w:t>
            </w:r>
            <w:r w:rsidRPr="00C67E81">
              <w:rPr>
                <w:rFonts w:cs="B Yekan"/>
                <w:rtl/>
              </w:rPr>
              <w:t xml:space="preserve"> </w:t>
            </w:r>
            <w:r w:rsidRPr="00C67E81">
              <w:rPr>
                <w:rFonts w:cs="B Yekan" w:hint="eastAsia"/>
                <w:rtl/>
              </w:rPr>
              <w:t>روش</w:t>
            </w:r>
            <w:r w:rsidRPr="00C67E81">
              <w:rPr>
                <w:rFonts w:cs="B Yekan"/>
                <w:rtl/>
              </w:rPr>
              <w:t xml:space="preserve"> </w:t>
            </w:r>
            <w:r w:rsidRPr="00C67E81">
              <w:rPr>
                <w:rFonts w:cs="B Yekan" w:hint="eastAsia"/>
                <w:rtl/>
              </w:rPr>
              <w:t>شامل</w:t>
            </w:r>
            <w:r w:rsidRPr="00C67E81">
              <w:rPr>
                <w:rFonts w:cs="B Yekan"/>
                <w:rtl/>
              </w:rPr>
              <w:t xml:space="preserve"> </w:t>
            </w:r>
            <w:r w:rsidRPr="00C67E81">
              <w:rPr>
                <w:rFonts w:cs="B Yekan" w:hint="eastAsia"/>
                <w:rtl/>
              </w:rPr>
              <w:t>ا</w:t>
            </w:r>
            <w:r w:rsidRPr="00C67E81">
              <w:rPr>
                <w:rFonts w:cs="B Yekan" w:hint="cs"/>
                <w:rtl/>
              </w:rPr>
              <w:t>ی</w:t>
            </w:r>
            <w:r w:rsidRPr="00C67E81">
              <w:rPr>
                <w:rFonts w:cs="B Yekan" w:hint="eastAsia"/>
                <w:rtl/>
              </w:rPr>
              <w:t>جاد</w:t>
            </w:r>
            <w:r w:rsidRPr="00C67E81">
              <w:rPr>
                <w:rFonts w:cs="B Yekan"/>
                <w:rtl/>
              </w:rPr>
              <w:t xml:space="preserve"> </w:t>
            </w:r>
            <w:r w:rsidRPr="00C67E81">
              <w:rPr>
                <w:rFonts w:cs="B Yekan" w:hint="eastAsia"/>
                <w:rtl/>
              </w:rPr>
              <w:t>صد</w:t>
            </w:r>
            <w:r w:rsidRPr="00C67E81">
              <w:rPr>
                <w:rFonts w:cs="B Yekan"/>
                <w:rtl/>
              </w:rPr>
              <w:t xml:space="preserve"> </w:t>
            </w:r>
            <w:r w:rsidRPr="00C67E81">
              <w:rPr>
                <w:rFonts w:cs="B Yekan" w:hint="eastAsia"/>
                <w:rtl/>
              </w:rPr>
              <w:t>ها</w:t>
            </w:r>
            <w:r w:rsidRPr="00C67E81">
              <w:rPr>
                <w:rFonts w:cs="B Yekan"/>
                <w:rtl/>
              </w:rPr>
              <w:t xml:space="preserve"> </w:t>
            </w:r>
            <w:r w:rsidRPr="00C67E81">
              <w:rPr>
                <w:rFonts w:cs="B Yekan" w:hint="eastAsia"/>
                <w:rtl/>
              </w:rPr>
              <w:t>و</w:t>
            </w:r>
            <w:r w:rsidRPr="00C67E81">
              <w:rPr>
                <w:rFonts w:cs="B Yekan"/>
                <w:rtl/>
              </w:rPr>
              <w:t xml:space="preserve"> </w:t>
            </w:r>
            <w:r w:rsidRPr="00C67E81">
              <w:rPr>
                <w:rFonts w:cs="B Yekan" w:hint="cs"/>
                <w:rtl/>
              </w:rPr>
              <w:t>ی</w:t>
            </w:r>
            <w:r w:rsidRPr="00C67E81">
              <w:rPr>
                <w:rFonts w:cs="B Yekan" w:hint="eastAsia"/>
                <w:rtl/>
              </w:rPr>
              <w:t>ا</w:t>
            </w:r>
            <w:r w:rsidRPr="00C67E81">
              <w:rPr>
                <w:rFonts w:cs="B Yekan"/>
                <w:rtl/>
              </w:rPr>
              <w:t xml:space="preserve"> </w:t>
            </w:r>
            <w:r w:rsidRPr="00C67E81">
              <w:rPr>
                <w:rFonts w:cs="B Yekan" w:hint="eastAsia"/>
                <w:rtl/>
              </w:rPr>
              <w:t>حت</w:t>
            </w:r>
            <w:r w:rsidRPr="00C67E81">
              <w:rPr>
                <w:rFonts w:cs="B Yekan" w:hint="cs"/>
                <w:rtl/>
              </w:rPr>
              <w:t>ی</w:t>
            </w:r>
            <w:r w:rsidRPr="00C67E81">
              <w:rPr>
                <w:rFonts w:cs="B Yekan"/>
                <w:rtl/>
              </w:rPr>
              <w:t xml:space="preserve"> </w:t>
            </w:r>
            <w:r w:rsidRPr="00C67E81">
              <w:rPr>
                <w:rFonts w:cs="B Yekan" w:hint="eastAsia"/>
                <w:rtl/>
              </w:rPr>
              <w:t>هزاران</w:t>
            </w:r>
            <w:r w:rsidRPr="00C67E81">
              <w:rPr>
                <w:rFonts w:cs="B Yekan"/>
                <w:rtl/>
              </w:rPr>
              <w:t xml:space="preserve"> </w:t>
            </w:r>
            <w:r w:rsidRPr="00C67E81">
              <w:rPr>
                <w:rFonts w:cs="B Yekan" w:hint="eastAsia"/>
                <w:rtl/>
              </w:rPr>
              <w:t>وبلاگ</w:t>
            </w:r>
            <w:r w:rsidRPr="00C67E81">
              <w:rPr>
                <w:rFonts w:cs="B Yekan"/>
                <w:rtl/>
              </w:rPr>
              <w:t xml:space="preserve"> </w:t>
            </w:r>
            <w:r w:rsidRPr="00C67E81">
              <w:rPr>
                <w:rFonts w:cs="B Yekan" w:hint="eastAsia"/>
                <w:rtl/>
              </w:rPr>
              <w:t>م</w:t>
            </w:r>
            <w:r w:rsidRPr="00C67E81">
              <w:rPr>
                <w:rFonts w:cs="B Yekan" w:hint="cs"/>
                <w:rtl/>
              </w:rPr>
              <w:t>ی</w:t>
            </w:r>
            <w:r w:rsidRPr="00C67E81">
              <w:rPr>
                <w:rFonts w:cs="B Yekan"/>
                <w:rtl/>
              </w:rPr>
              <w:t xml:space="preserve"> </w:t>
            </w:r>
            <w:r w:rsidRPr="00C67E81">
              <w:rPr>
                <w:rFonts w:cs="B Yekan" w:hint="eastAsia"/>
                <w:rtl/>
              </w:rPr>
              <w:t>شود</w:t>
            </w:r>
            <w:r w:rsidRPr="00C67E81">
              <w:rPr>
                <w:rFonts w:cs="B Yekan"/>
                <w:rtl/>
              </w:rPr>
              <w:t xml:space="preserve">. </w:t>
            </w:r>
            <w:r w:rsidRPr="00C67E81">
              <w:rPr>
                <w:rFonts w:cs="B Yekan" w:hint="eastAsia"/>
                <w:rtl/>
              </w:rPr>
              <w:t>به</w:t>
            </w:r>
            <w:r w:rsidRPr="00C67E81">
              <w:rPr>
                <w:rFonts w:cs="B Yekan" w:hint="cs"/>
                <w:rtl/>
              </w:rPr>
              <w:t>ی</w:t>
            </w:r>
            <w:r w:rsidRPr="00C67E81">
              <w:rPr>
                <w:rFonts w:cs="B Yekan" w:hint="eastAsia"/>
                <w:rtl/>
              </w:rPr>
              <w:t>نه</w:t>
            </w:r>
            <w:r w:rsidRPr="00C67E81">
              <w:rPr>
                <w:rFonts w:cs="B Yekan"/>
                <w:rtl/>
              </w:rPr>
              <w:t xml:space="preserve"> </w:t>
            </w:r>
            <w:r w:rsidRPr="00C67E81">
              <w:rPr>
                <w:rFonts w:cs="B Yekan" w:hint="eastAsia"/>
                <w:rtl/>
              </w:rPr>
              <w:t>ساز</w:t>
            </w:r>
            <w:r w:rsidRPr="00C67E81">
              <w:rPr>
                <w:rFonts w:cs="B Yekan"/>
                <w:rtl/>
              </w:rPr>
              <w:t xml:space="preserve"> </w:t>
            </w:r>
            <w:r w:rsidRPr="00C67E81">
              <w:rPr>
                <w:rFonts w:cs="B Yekan" w:hint="eastAsia"/>
                <w:rtl/>
              </w:rPr>
              <w:t>سپس</w:t>
            </w:r>
            <w:r w:rsidRPr="00C67E81">
              <w:rPr>
                <w:rFonts w:cs="B Yekan"/>
                <w:rtl/>
              </w:rPr>
              <w:t xml:space="preserve"> </w:t>
            </w:r>
            <w:r w:rsidRPr="00C67E81">
              <w:rPr>
                <w:rFonts w:cs="B Yekan" w:hint="eastAsia"/>
                <w:rtl/>
              </w:rPr>
              <w:t>ارسال</w:t>
            </w:r>
            <w:r w:rsidRPr="00C67E81">
              <w:rPr>
                <w:rFonts w:cs="B Yekan"/>
                <w:rtl/>
              </w:rPr>
              <w:t xml:space="preserve"> </w:t>
            </w:r>
            <w:r w:rsidRPr="00C67E81">
              <w:rPr>
                <w:rFonts w:cs="B Yekan" w:hint="eastAsia"/>
                <w:rtl/>
              </w:rPr>
              <w:t>م</w:t>
            </w:r>
            <w:r w:rsidRPr="00C67E81">
              <w:rPr>
                <w:rFonts w:cs="B Yekan" w:hint="cs"/>
                <w:rtl/>
              </w:rPr>
              <w:t>ی</w:t>
            </w:r>
            <w:r w:rsidRPr="00C67E81">
              <w:rPr>
                <w:rFonts w:cs="B Yekan"/>
                <w:rtl/>
              </w:rPr>
              <w:t xml:space="preserve"> </w:t>
            </w:r>
            <w:r w:rsidRPr="00C67E81">
              <w:rPr>
                <w:rFonts w:cs="B Yekan" w:hint="eastAsia"/>
                <w:rtl/>
              </w:rPr>
              <w:t>کند</w:t>
            </w:r>
            <w:r>
              <w:rPr>
                <w:rFonts w:cs="B Yekan" w:hint="cs"/>
                <w:rtl/>
              </w:rPr>
              <w:t>.</w:t>
            </w:r>
          </w:p>
          <w:p w:rsidR="00A308B2" w:rsidRPr="00083CF9" w:rsidRDefault="00C67E81" w:rsidP="00C67E81">
            <w:pPr>
              <w:bidi/>
              <w:jc w:val="both"/>
              <w:rPr>
                <w:rFonts w:cs="B Yekan" w:hint="cs"/>
                <w:lang w:bidi="fa-IR"/>
              </w:rPr>
            </w:pPr>
            <w:r w:rsidRPr="00C67E81">
              <w:rPr>
                <w:rFonts w:cs="B Yekan" w:hint="cs"/>
                <w:rtl/>
              </w:rPr>
              <w:t>ی</w:t>
            </w:r>
            <w:r w:rsidRPr="00C67E81">
              <w:rPr>
                <w:rFonts w:cs="B Yekan" w:hint="eastAsia"/>
                <w:rtl/>
              </w:rPr>
              <w:t>ک</w:t>
            </w:r>
            <w:r w:rsidRPr="00C67E81">
              <w:rPr>
                <w:rFonts w:cs="B Yekan"/>
                <w:rtl/>
              </w:rPr>
              <w:t xml:space="preserve"> </w:t>
            </w:r>
            <w:r w:rsidRPr="00C67E81">
              <w:rPr>
                <w:rFonts w:cs="B Yekan" w:hint="eastAsia"/>
                <w:rtl/>
              </w:rPr>
              <w:t>پ</w:t>
            </w:r>
            <w:r w:rsidRPr="00C67E81">
              <w:rPr>
                <w:rFonts w:cs="B Yekan" w:hint="cs"/>
                <w:rtl/>
              </w:rPr>
              <w:t>ی</w:t>
            </w:r>
            <w:r w:rsidRPr="00C67E81">
              <w:rPr>
                <w:rFonts w:cs="B Yekan" w:hint="eastAsia"/>
                <w:rtl/>
              </w:rPr>
              <w:t>وند</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سا</w:t>
            </w:r>
            <w:r w:rsidRPr="00C67E81">
              <w:rPr>
                <w:rFonts w:cs="B Yekan" w:hint="cs"/>
                <w:rtl/>
              </w:rPr>
              <w:t>ی</w:t>
            </w:r>
            <w:r w:rsidRPr="00C67E81">
              <w:rPr>
                <w:rFonts w:cs="B Yekan" w:hint="eastAsia"/>
                <w:rtl/>
              </w:rPr>
              <w:t>ت</w:t>
            </w:r>
            <w:r w:rsidRPr="00C67E81">
              <w:rPr>
                <w:rFonts w:cs="B Yekan"/>
                <w:rtl/>
              </w:rPr>
              <w:t xml:space="preserve"> </w:t>
            </w:r>
            <w:r w:rsidRPr="00C67E81">
              <w:rPr>
                <w:rFonts w:cs="B Yekan" w:hint="eastAsia"/>
                <w:rtl/>
              </w:rPr>
              <w:t>جد</w:t>
            </w:r>
            <w:r w:rsidRPr="00C67E81">
              <w:rPr>
                <w:rFonts w:cs="B Yekan" w:hint="cs"/>
                <w:rtl/>
              </w:rPr>
              <w:t>ی</w:t>
            </w:r>
            <w:r w:rsidRPr="00C67E81">
              <w:rPr>
                <w:rFonts w:cs="B Yekan" w:hint="eastAsia"/>
                <w:rtl/>
              </w:rPr>
              <w:t>د</w:t>
            </w:r>
            <w:r w:rsidRPr="00C67E81">
              <w:rPr>
                <w:rFonts w:cs="B Yekan"/>
                <w:rtl/>
              </w:rPr>
              <w:t xml:space="preserve"> </w:t>
            </w:r>
            <w:r w:rsidRPr="00C67E81">
              <w:rPr>
                <w:rFonts w:cs="B Yekan" w:hint="eastAsia"/>
                <w:rtl/>
              </w:rPr>
              <w:t>در</w:t>
            </w:r>
            <w:r w:rsidRPr="00C67E81">
              <w:rPr>
                <w:rFonts w:cs="B Yekan"/>
                <w:rtl/>
              </w:rPr>
              <w:t xml:space="preserve"> </w:t>
            </w:r>
            <w:r w:rsidRPr="00C67E81">
              <w:rPr>
                <w:rFonts w:cs="B Yekan" w:hint="eastAsia"/>
                <w:rtl/>
              </w:rPr>
              <w:t>هر</w:t>
            </w:r>
            <w:r w:rsidRPr="00C67E81">
              <w:rPr>
                <w:rFonts w:cs="B Yekan"/>
                <w:rtl/>
              </w:rPr>
              <w:t xml:space="preserve"> </w:t>
            </w:r>
            <w:r w:rsidRPr="00C67E81">
              <w:rPr>
                <w:rFonts w:cs="B Yekan" w:hint="eastAsia"/>
                <w:rtl/>
              </w:rPr>
              <w:t>وبلاگ</w:t>
            </w:r>
            <w:r w:rsidRPr="00C67E81">
              <w:rPr>
                <w:rFonts w:cs="B Yekan"/>
                <w:rtl/>
              </w:rPr>
              <w:t xml:space="preserve">. </w:t>
            </w:r>
            <w:r w:rsidRPr="00C67E81">
              <w:rPr>
                <w:rFonts w:cs="B Yekan" w:hint="eastAsia"/>
                <w:rtl/>
              </w:rPr>
              <w:t>گام</w:t>
            </w:r>
            <w:r w:rsidRPr="00C67E81">
              <w:rPr>
                <w:rFonts w:cs="B Yekan"/>
                <w:rtl/>
              </w:rPr>
              <w:t xml:space="preserve"> </w:t>
            </w:r>
            <w:r w:rsidRPr="00C67E81">
              <w:rPr>
                <w:rFonts w:cs="B Yekan" w:hint="eastAsia"/>
                <w:rtl/>
              </w:rPr>
              <w:t>نها</w:t>
            </w:r>
            <w:r w:rsidRPr="00C67E81">
              <w:rPr>
                <w:rFonts w:cs="B Yekan" w:hint="cs"/>
                <w:rtl/>
              </w:rPr>
              <w:t>یی</w:t>
            </w:r>
            <w:r w:rsidRPr="00C67E81">
              <w:rPr>
                <w:rFonts w:cs="B Yekan"/>
                <w:rtl/>
              </w:rPr>
              <w:t xml:space="preserve"> </w:t>
            </w:r>
            <w:r w:rsidRPr="00C67E81">
              <w:rPr>
                <w:rFonts w:cs="B Yekan" w:hint="eastAsia"/>
                <w:rtl/>
              </w:rPr>
              <w:t>ا</w:t>
            </w:r>
            <w:r w:rsidRPr="00C67E81">
              <w:rPr>
                <w:rFonts w:cs="B Yekan" w:hint="cs"/>
                <w:rtl/>
              </w:rPr>
              <w:t>ی</w:t>
            </w:r>
            <w:r w:rsidRPr="00C67E81">
              <w:rPr>
                <w:rFonts w:cs="B Yekan" w:hint="eastAsia"/>
                <w:rtl/>
              </w:rPr>
              <w:t>ن</w:t>
            </w:r>
            <w:r w:rsidRPr="00C67E81">
              <w:rPr>
                <w:rFonts w:cs="B Yekan"/>
                <w:rtl/>
              </w:rPr>
              <w:t xml:space="preserve"> </w:t>
            </w:r>
            <w:r w:rsidRPr="00C67E81">
              <w:rPr>
                <w:rFonts w:cs="B Yekan" w:hint="eastAsia"/>
                <w:rtl/>
              </w:rPr>
              <w:t>است</w:t>
            </w:r>
            <w:r w:rsidRPr="00C67E81">
              <w:rPr>
                <w:rFonts w:cs="B Yekan"/>
                <w:rtl/>
              </w:rPr>
              <w:t xml:space="preserve"> </w:t>
            </w:r>
            <w:r w:rsidRPr="00C67E81">
              <w:rPr>
                <w:rFonts w:cs="B Yekan" w:hint="eastAsia"/>
                <w:rtl/>
              </w:rPr>
              <w:t>که</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طور</w:t>
            </w:r>
            <w:r w:rsidRPr="00C67E81">
              <w:rPr>
                <w:rFonts w:cs="B Yekan"/>
                <w:rtl/>
              </w:rPr>
              <w:t xml:space="preserve"> </w:t>
            </w:r>
            <w:r w:rsidRPr="00C67E81">
              <w:rPr>
                <w:rFonts w:cs="B Yekan" w:hint="eastAsia"/>
                <w:rtl/>
              </w:rPr>
              <w:t>پ</w:t>
            </w:r>
            <w:r w:rsidRPr="00C67E81">
              <w:rPr>
                <w:rFonts w:cs="B Yekan" w:hint="cs"/>
                <w:rtl/>
              </w:rPr>
              <w:t>ی</w:t>
            </w:r>
            <w:r w:rsidRPr="00C67E81">
              <w:rPr>
                <w:rFonts w:cs="B Yekan" w:hint="eastAsia"/>
                <w:rtl/>
              </w:rPr>
              <w:t>وسته</w:t>
            </w:r>
            <w:r w:rsidRPr="00C67E81">
              <w:rPr>
                <w:rFonts w:cs="B Yekan"/>
                <w:rtl/>
              </w:rPr>
              <w:t xml:space="preserve"> </w:t>
            </w:r>
            <w:r w:rsidRPr="00C67E81">
              <w:rPr>
                <w:rFonts w:cs="B Yekan" w:hint="eastAsia"/>
                <w:rtl/>
              </w:rPr>
              <w:t>بلاگ</w:t>
            </w:r>
            <w:r w:rsidRPr="00C67E81">
              <w:rPr>
                <w:rFonts w:cs="B Yekan"/>
                <w:rtl/>
              </w:rPr>
              <w:t xml:space="preserve"> </w:t>
            </w:r>
            <w:r w:rsidRPr="00C67E81">
              <w:rPr>
                <w:rFonts w:cs="B Yekan" w:hint="eastAsia"/>
                <w:rtl/>
              </w:rPr>
              <w:t>ها</w:t>
            </w:r>
            <w:r w:rsidRPr="00C67E81">
              <w:rPr>
                <w:rFonts w:cs="B Yekan"/>
                <w:rtl/>
              </w:rPr>
              <w:t xml:space="preserve"> </w:t>
            </w:r>
            <w:r w:rsidRPr="00C67E81">
              <w:rPr>
                <w:rFonts w:cs="B Yekan" w:hint="eastAsia"/>
                <w:rtl/>
              </w:rPr>
              <w:t>را</w:t>
            </w:r>
            <w:r w:rsidRPr="00C67E81">
              <w:rPr>
                <w:rFonts w:cs="B Yekan"/>
                <w:rtl/>
              </w:rPr>
              <w:t xml:space="preserve"> </w:t>
            </w:r>
            <w:r w:rsidRPr="00C67E81">
              <w:rPr>
                <w:rFonts w:cs="B Yekan" w:hint="eastAsia"/>
                <w:rtl/>
              </w:rPr>
              <w:t>پ</w:t>
            </w:r>
            <w:r w:rsidRPr="00C67E81">
              <w:rPr>
                <w:rFonts w:cs="B Yekan" w:hint="cs"/>
                <w:rtl/>
              </w:rPr>
              <w:t>ی</w:t>
            </w:r>
            <w:r w:rsidRPr="00C67E81">
              <w:rPr>
                <w:rFonts w:cs="B Yekan" w:hint="eastAsia"/>
                <w:rtl/>
              </w:rPr>
              <w:t>نگ</w:t>
            </w:r>
            <w:r w:rsidRPr="00C67E81">
              <w:rPr>
                <w:rFonts w:cs="B Yekan"/>
                <w:rtl/>
              </w:rPr>
              <w:t xml:space="preserve"> </w:t>
            </w:r>
            <w:r w:rsidRPr="00C67E81">
              <w:rPr>
                <w:rFonts w:cs="B Yekan" w:hint="eastAsia"/>
                <w:rtl/>
              </w:rPr>
              <w:t>کن</w:t>
            </w:r>
            <w:r w:rsidRPr="00C67E81">
              <w:rPr>
                <w:rFonts w:cs="B Yekan" w:hint="cs"/>
                <w:rtl/>
              </w:rPr>
              <w:t>ی</w:t>
            </w:r>
            <w:r w:rsidRPr="00C67E81">
              <w:rPr>
                <w:rFonts w:cs="B Yekan" w:hint="eastAsia"/>
                <w:rtl/>
              </w:rPr>
              <w:t>د</w:t>
            </w:r>
            <w:r w:rsidRPr="00C67E81">
              <w:rPr>
                <w:rFonts w:cs="B Yekan"/>
                <w:rtl/>
              </w:rPr>
              <w:t xml:space="preserve">. </w:t>
            </w:r>
            <w:r w:rsidRPr="00C67E81">
              <w:rPr>
                <w:rFonts w:cs="B Yekan" w:hint="eastAsia"/>
                <w:rtl/>
              </w:rPr>
              <w:t>پ</w:t>
            </w:r>
            <w:r w:rsidRPr="00C67E81">
              <w:rPr>
                <w:rFonts w:cs="B Yekan" w:hint="cs"/>
                <w:rtl/>
              </w:rPr>
              <w:t>ی</w:t>
            </w:r>
            <w:r w:rsidRPr="00C67E81">
              <w:rPr>
                <w:rFonts w:cs="B Yekan" w:hint="eastAsia"/>
                <w:rtl/>
              </w:rPr>
              <w:t>نگ</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صورت</w:t>
            </w:r>
            <w:r w:rsidRPr="00C67E81">
              <w:rPr>
                <w:rFonts w:cs="B Yekan"/>
                <w:rtl/>
              </w:rPr>
              <w:t xml:space="preserve"> </w:t>
            </w:r>
            <w:r w:rsidRPr="00C67E81">
              <w:rPr>
                <w:rFonts w:cs="B Yekan" w:hint="eastAsia"/>
                <w:rtl/>
              </w:rPr>
              <w:t>خودکارپ</w:t>
            </w:r>
            <w:r w:rsidRPr="00C67E81">
              <w:rPr>
                <w:rFonts w:cs="B Yekan" w:hint="cs"/>
                <w:rtl/>
              </w:rPr>
              <w:t>ی</w:t>
            </w:r>
            <w:r w:rsidRPr="00C67E81">
              <w:rPr>
                <w:rFonts w:cs="B Yekan" w:hint="eastAsia"/>
                <w:rtl/>
              </w:rPr>
              <w:t>ام</w:t>
            </w:r>
            <w:r w:rsidRPr="00C67E81">
              <w:rPr>
                <w:rFonts w:cs="B Yekan" w:hint="cs"/>
                <w:rtl/>
              </w:rPr>
              <w:t>ی</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تعداد</w:t>
            </w:r>
            <w:r w:rsidRPr="00C67E81">
              <w:rPr>
                <w:rFonts w:cs="B Yekan" w:hint="cs"/>
                <w:rtl/>
              </w:rPr>
              <w:t>ی</w:t>
            </w:r>
            <w:r w:rsidRPr="00C67E81">
              <w:rPr>
                <w:rFonts w:cs="B Yekan"/>
                <w:rtl/>
              </w:rPr>
              <w:t xml:space="preserve"> </w:t>
            </w:r>
            <w:r w:rsidRPr="00C67E81">
              <w:rPr>
                <w:rFonts w:cs="B Yekan" w:hint="eastAsia"/>
                <w:rtl/>
              </w:rPr>
              <w:t>از</w:t>
            </w:r>
            <w:r w:rsidRPr="00C67E81">
              <w:rPr>
                <w:rFonts w:cs="B Yekan"/>
                <w:rtl/>
              </w:rPr>
              <w:t xml:space="preserve"> </w:t>
            </w:r>
            <w:r w:rsidRPr="00C67E81">
              <w:rPr>
                <w:rFonts w:cs="B Yekan" w:hint="eastAsia"/>
                <w:rtl/>
              </w:rPr>
              <w:t>سرورها</w:t>
            </w:r>
            <w:r w:rsidRPr="00C67E81">
              <w:rPr>
                <w:rFonts w:cs="B Yekan" w:hint="cs"/>
                <w:rtl/>
              </w:rPr>
              <w:t>ی</w:t>
            </w:r>
            <w:r w:rsidRPr="00C67E81">
              <w:rPr>
                <w:rFonts w:cs="B Yekan"/>
                <w:rtl/>
              </w:rPr>
              <w:t xml:space="preserve"> </w:t>
            </w:r>
            <w:r w:rsidRPr="00C67E81">
              <w:rPr>
                <w:rFonts w:cs="B Yekan" w:hint="eastAsia"/>
                <w:rtl/>
              </w:rPr>
              <w:t>وبلاگ</w:t>
            </w:r>
            <w:r w:rsidRPr="00C67E81">
              <w:rPr>
                <w:rFonts w:cs="B Yekan"/>
                <w:rtl/>
              </w:rPr>
              <w:t xml:space="preserve"> </w:t>
            </w:r>
            <w:r w:rsidRPr="00C67E81">
              <w:rPr>
                <w:rFonts w:cs="B Yekan" w:hint="eastAsia"/>
                <w:rtl/>
              </w:rPr>
              <w:t>ارسال</w:t>
            </w:r>
            <w:r w:rsidRPr="00C67E81">
              <w:rPr>
                <w:rFonts w:cs="B Yekan"/>
                <w:rtl/>
              </w:rPr>
              <w:t xml:space="preserve"> </w:t>
            </w:r>
            <w:r w:rsidRPr="00C67E81">
              <w:rPr>
                <w:rFonts w:cs="B Yekan" w:hint="eastAsia"/>
                <w:rtl/>
              </w:rPr>
              <w:t>م</w:t>
            </w:r>
            <w:r w:rsidRPr="00C67E81">
              <w:rPr>
                <w:rFonts w:cs="B Yekan" w:hint="cs"/>
                <w:rtl/>
              </w:rPr>
              <w:t>ی</w:t>
            </w:r>
            <w:r w:rsidRPr="00C67E81">
              <w:rPr>
                <w:rFonts w:cs="B Yekan"/>
                <w:rtl/>
              </w:rPr>
              <w:t xml:space="preserve"> </w:t>
            </w:r>
            <w:r w:rsidRPr="00C67E81">
              <w:rPr>
                <w:rFonts w:cs="B Yekan" w:hint="eastAsia"/>
                <w:rtl/>
              </w:rPr>
              <w:t>کند</w:t>
            </w:r>
            <w:r w:rsidRPr="00C67E81">
              <w:rPr>
                <w:rFonts w:cs="B Yekan"/>
                <w:rtl/>
              </w:rPr>
              <w:t xml:space="preserve"> </w:t>
            </w:r>
            <w:r w:rsidRPr="00C67E81">
              <w:rPr>
                <w:rFonts w:cs="B Yekan" w:hint="eastAsia"/>
                <w:rtl/>
              </w:rPr>
              <w:t>که</w:t>
            </w:r>
            <w:r w:rsidRPr="00C67E81">
              <w:rPr>
                <w:rFonts w:cs="B Yekan"/>
                <w:rtl/>
              </w:rPr>
              <w:t xml:space="preserve"> </w:t>
            </w:r>
            <w:r w:rsidRPr="00C67E81">
              <w:rPr>
                <w:rFonts w:cs="B Yekan" w:hint="eastAsia"/>
                <w:rtl/>
              </w:rPr>
              <w:t>وبلاگ</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روز</w:t>
            </w:r>
            <w:r w:rsidRPr="00C67E81">
              <w:rPr>
                <w:rFonts w:cs="B Yekan"/>
                <w:rtl/>
              </w:rPr>
              <w:t xml:space="preserve"> </w:t>
            </w:r>
            <w:r w:rsidRPr="00C67E81">
              <w:rPr>
                <w:rFonts w:cs="B Yekan" w:hint="eastAsia"/>
                <w:rtl/>
              </w:rPr>
              <w:t>شده</w:t>
            </w:r>
            <w:r w:rsidRPr="00C67E81">
              <w:rPr>
                <w:rFonts w:cs="B Yekan"/>
                <w:rtl/>
              </w:rPr>
              <w:t xml:space="preserve"> </w:t>
            </w:r>
            <w:r w:rsidRPr="00C67E81">
              <w:rPr>
                <w:rFonts w:cs="B Yekan" w:hint="eastAsia"/>
                <w:rtl/>
              </w:rPr>
              <w:t>است</w:t>
            </w:r>
            <w:r w:rsidRPr="00C67E81">
              <w:rPr>
                <w:rFonts w:cs="B Yekan"/>
                <w:rtl/>
              </w:rPr>
              <w:t xml:space="preserve">. </w:t>
            </w:r>
            <w:r w:rsidRPr="00C67E81">
              <w:rPr>
                <w:rFonts w:cs="B Yekan" w:hint="eastAsia"/>
                <w:rtl/>
              </w:rPr>
              <w:t>تعداد</w:t>
            </w:r>
            <w:r w:rsidRPr="00C67E81">
              <w:rPr>
                <w:rFonts w:cs="B Yekan"/>
                <w:rtl/>
              </w:rPr>
              <w:t xml:space="preserve"> </w:t>
            </w:r>
            <w:r w:rsidRPr="00C67E81">
              <w:rPr>
                <w:rFonts w:cs="B Yekan" w:hint="eastAsia"/>
                <w:rtl/>
              </w:rPr>
              <w:t>وبلاگ</w:t>
            </w:r>
            <w:r w:rsidRPr="00C67E81">
              <w:rPr>
                <w:rFonts w:cs="B Yekan"/>
                <w:rtl/>
              </w:rPr>
              <w:t xml:space="preserve"> </w:t>
            </w:r>
            <w:r w:rsidRPr="00C67E81">
              <w:rPr>
                <w:rFonts w:cs="B Yekan" w:hint="eastAsia"/>
                <w:rtl/>
              </w:rPr>
              <w:t>ها</w:t>
            </w:r>
            <w:r w:rsidRPr="00C67E81">
              <w:rPr>
                <w:rFonts w:cs="B Yekan"/>
                <w:rtl/>
              </w:rPr>
              <w:t xml:space="preserve"> </w:t>
            </w:r>
            <w:r w:rsidRPr="00C67E81">
              <w:rPr>
                <w:rFonts w:cs="B Yekan" w:hint="eastAsia"/>
                <w:rtl/>
              </w:rPr>
              <w:t>و</w:t>
            </w:r>
            <w:r w:rsidRPr="00C67E81">
              <w:rPr>
                <w:rFonts w:cs="B Yekan"/>
                <w:rtl/>
              </w:rPr>
              <w:t xml:space="preserve"> </w:t>
            </w:r>
            <w:r w:rsidRPr="00C67E81">
              <w:rPr>
                <w:rFonts w:cs="B Yekan" w:hint="eastAsia"/>
                <w:rtl/>
              </w:rPr>
              <w:t>پ</w:t>
            </w:r>
            <w:r w:rsidRPr="00C67E81">
              <w:rPr>
                <w:rFonts w:cs="B Yekan" w:hint="cs"/>
                <w:rtl/>
              </w:rPr>
              <w:t>ی</w:t>
            </w:r>
            <w:r w:rsidRPr="00C67E81">
              <w:rPr>
                <w:rFonts w:cs="B Yekan" w:hint="eastAsia"/>
                <w:rtl/>
              </w:rPr>
              <w:t>وندها</w:t>
            </w:r>
            <w:r w:rsidRPr="00C67E81">
              <w:rPr>
                <w:rFonts w:cs="B Yekan" w:hint="cs"/>
                <w:rtl/>
              </w:rPr>
              <w:t>ی</w:t>
            </w:r>
            <w:r w:rsidRPr="00C67E81">
              <w:rPr>
                <w:rFonts w:cs="B Yekan"/>
                <w:rtl/>
              </w:rPr>
              <w:t xml:space="preserve"> </w:t>
            </w:r>
            <w:r w:rsidRPr="00C67E81">
              <w:rPr>
                <w:rFonts w:cs="B Yekan" w:hint="eastAsia"/>
                <w:rtl/>
              </w:rPr>
              <w:t>مداوم،</w:t>
            </w:r>
            <w:r w:rsidRPr="00C67E81">
              <w:rPr>
                <w:rFonts w:cs="B Yekan"/>
                <w:rtl/>
              </w:rPr>
              <w:t xml:space="preserve"> </w:t>
            </w:r>
            <w:r w:rsidRPr="00C67E81">
              <w:rPr>
                <w:rFonts w:cs="B Yekan" w:hint="eastAsia"/>
                <w:rtl/>
              </w:rPr>
              <w:t>عنکبوت</w:t>
            </w:r>
            <w:r w:rsidRPr="00C67E81">
              <w:rPr>
                <w:rFonts w:cs="B Yekan"/>
                <w:rtl/>
              </w:rPr>
              <w:t xml:space="preserve"> </w:t>
            </w:r>
            <w:r w:rsidRPr="00C67E81">
              <w:rPr>
                <w:rFonts w:cs="B Yekan" w:hint="eastAsia"/>
                <w:rtl/>
              </w:rPr>
              <w:t>موتور</w:t>
            </w:r>
            <w:r w:rsidRPr="00C67E81">
              <w:rPr>
                <w:rFonts w:cs="B Yekan"/>
                <w:rtl/>
              </w:rPr>
              <w:t xml:space="preserve"> </w:t>
            </w:r>
            <w:r w:rsidRPr="00C67E81">
              <w:rPr>
                <w:rFonts w:cs="B Yekan" w:hint="eastAsia"/>
                <w:rtl/>
              </w:rPr>
              <w:t>جستجو</w:t>
            </w:r>
            <w:r w:rsidRPr="00C67E81">
              <w:rPr>
                <w:rFonts w:cs="B Yekan"/>
                <w:rtl/>
              </w:rPr>
              <w:t xml:space="preserve"> </w:t>
            </w:r>
            <w:r w:rsidRPr="00C67E81">
              <w:rPr>
                <w:rFonts w:cs="B Yekan" w:hint="eastAsia"/>
                <w:rtl/>
              </w:rPr>
              <w:t>را</w:t>
            </w:r>
            <w:r w:rsidRPr="00C67E81">
              <w:rPr>
                <w:rFonts w:cs="B Yekan"/>
                <w:rtl/>
              </w:rPr>
              <w:t xml:space="preserve"> </w:t>
            </w:r>
            <w:r w:rsidRPr="00C67E81">
              <w:rPr>
                <w:rFonts w:cs="B Yekan" w:hint="eastAsia"/>
                <w:rtl/>
              </w:rPr>
              <w:t>جذب</w:t>
            </w:r>
            <w:r w:rsidRPr="00C67E81">
              <w:rPr>
                <w:rFonts w:cs="B Yekan"/>
                <w:rtl/>
              </w:rPr>
              <w:t xml:space="preserve"> </w:t>
            </w:r>
            <w:r w:rsidRPr="00C67E81">
              <w:rPr>
                <w:rFonts w:cs="B Yekan" w:hint="eastAsia"/>
                <w:rtl/>
              </w:rPr>
              <w:t>م</w:t>
            </w:r>
            <w:r w:rsidRPr="00C67E81">
              <w:rPr>
                <w:rFonts w:cs="B Yekan" w:hint="cs"/>
                <w:rtl/>
              </w:rPr>
              <w:t>ی</w:t>
            </w:r>
            <w:r w:rsidRPr="00C67E81">
              <w:rPr>
                <w:rFonts w:cs="B Yekan"/>
                <w:rtl/>
              </w:rPr>
              <w:t xml:space="preserve"> </w:t>
            </w:r>
            <w:r w:rsidRPr="00C67E81">
              <w:rPr>
                <w:rFonts w:cs="B Yekan" w:hint="eastAsia"/>
                <w:rtl/>
              </w:rPr>
              <w:t>کند</w:t>
            </w:r>
            <w:r w:rsidRPr="00C67E81">
              <w:rPr>
                <w:rFonts w:cs="B Yekan"/>
                <w:rtl/>
              </w:rPr>
              <w:t xml:space="preserve"> </w:t>
            </w:r>
            <w:r w:rsidRPr="00C67E81">
              <w:rPr>
                <w:rFonts w:cs="B Yekan" w:hint="eastAsia"/>
                <w:rtl/>
              </w:rPr>
              <w:t>که</w:t>
            </w:r>
            <w:r w:rsidRPr="00C67E81">
              <w:rPr>
                <w:rFonts w:cs="B Yekan"/>
                <w:rtl/>
              </w:rPr>
              <w:t xml:space="preserve"> </w:t>
            </w:r>
            <w:r w:rsidRPr="00C67E81">
              <w:rPr>
                <w:rFonts w:cs="B Yekan" w:hint="eastAsia"/>
                <w:rtl/>
              </w:rPr>
              <w:t>سپس</w:t>
            </w:r>
            <w:r w:rsidRPr="00C67E81">
              <w:rPr>
                <w:rFonts w:cs="B Yekan"/>
                <w:rtl/>
              </w:rPr>
              <w:t xml:space="preserve"> </w:t>
            </w:r>
            <w:r w:rsidRPr="00C67E81">
              <w:rPr>
                <w:rFonts w:cs="B Yekan" w:hint="eastAsia"/>
                <w:rtl/>
              </w:rPr>
              <w:t>پ</w:t>
            </w:r>
            <w:r w:rsidRPr="00C67E81">
              <w:rPr>
                <w:rFonts w:cs="B Yekan" w:hint="cs"/>
                <w:rtl/>
              </w:rPr>
              <w:t>ی</w:t>
            </w:r>
            <w:r w:rsidRPr="00C67E81">
              <w:rPr>
                <w:rFonts w:cs="B Yekan" w:hint="eastAsia"/>
                <w:rtl/>
              </w:rPr>
              <w:t>وند</w:t>
            </w:r>
            <w:r w:rsidRPr="00C67E81">
              <w:rPr>
                <w:rFonts w:cs="B Yekan"/>
                <w:rtl/>
              </w:rPr>
              <w:t xml:space="preserve"> </w:t>
            </w:r>
            <w:r w:rsidRPr="00C67E81">
              <w:rPr>
                <w:rFonts w:cs="B Yekan" w:hint="eastAsia"/>
                <w:rtl/>
              </w:rPr>
              <w:t>را</w:t>
            </w:r>
            <w:r w:rsidRPr="00C67E81">
              <w:rPr>
                <w:rFonts w:cs="B Yekan"/>
                <w:rtl/>
              </w:rPr>
              <w:t xml:space="preserve"> </w:t>
            </w:r>
            <w:r w:rsidRPr="00C67E81">
              <w:rPr>
                <w:rFonts w:cs="B Yekan" w:hint="eastAsia"/>
                <w:rtl/>
              </w:rPr>
              <w:t>پ</w:t>
            </w:r>
            <w:r w:rsidRPr="00C67E81">
              <w:rPr>
                <w:rFonts w:cs="B Yekan" w:hint="cs"/>
                <w:rtl/>
              </w:rPr>
              <w:t>ی</w:t>
            </w:r>
            <w:r w:rsidRPr="00C67E81">
              <w:rPr>
                <w:rFonts w:cs="B Yekan" w:hint="eastAsia"/>
                <w:rtl/>
              </w:rPr>
              <w:t>گ</w:t>
            </w:r>
            <w:r w:rsidRPr="00C67E81">
              <w:rPr>
                <w:rFonts w:cs="B Yekan" w:hint="cs"/>
                <w:rtl/>
              </w:rPr>
              <w:t>ی</w:t>
            </w:r>
            <w:r w:rsidRPr="00C67E81">
              <w:rPr>
                <w:rFonts w:cs="B Yekan" w:hint="eastAsia"/>
                <w:rtl/>
              </w:rPr>
              <w:t>ر</w:t>
            </w:r>
            <w:r w:rsidRPr="00C67E81">
              <w:rPr>
                <w:rFonts w:cs="B Yekan" w:hint="cs"/>
                <w:rtl/>
              </w:rPr>
              <w:t>ی</w:t>
            </w:r>
            <w:r w:rsidRPr="00C67E81">
              <w:rPr>
                <w:rFonts w:cs="B Yekan"/>
                <w:rtl/>
              </w:rPr>
              <w:t xml:space="preserve"> </w:t>
            </w:r>
            <w:r w:rsidRPr="00C67E81">
              <w:rPr>
                <w:rFonts w:cs="B Yekan" w:hint="eastAsia"/>
                <w:rtl/>
              </w:rPr>
              <w:t>م</w:t>
            </w:r>
            <w:r w:rsidRPr="00C67E81">
              <w:rPr>
                <w:rFonts w:cs="B Yekan" w:hint="cs"/>
                <w:rtl/>
              </w:rPr>
              <w:t>ی</w:t>
            </w:r>
            <w:r w:rsidRPr="00C67E81">
              <w:rPr>
                <w:rFonts w:cs="B Yekan"/>
                <w:rtl/>
              </w:rPr>
              <w:t xml:space="preserve"> </w:t>
            </w:r>
            <w:r w:rsidRPr="00C67E81">
              <w:rPr>
                <w:rFonts w:cs="B Yekan" w:hint="eastAsia"/>
                <w:rtl/>
              </w:rPr>
              <w:t>کند</w:t>
            </w:r>
            <w:r w:rsidRPr="00C67E81">
              <w:rPr>
                <w:rFonts w:cs="B Yekan"/>
                <w:rtl/>
              </w:rPr>
              <w:t xml:space="preserve">. </w:t>
            </w:r>
            <w:r w:rsidRPr="00C67E81">
              <w:rPr>
                <w:rFonts w:cs="B Yekan" w:hint="eastAsia"/>
                <w:rtl/>
              </w:rPr>
              <w:t>لازم</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ذکر</w:t>
            </w:r>
            <w:r w:rsidRPr="00C67E81">
              <w:rPr>
                <w:rFonts w:cs="B Yekan"/>
                <w:rtl/>
              </w:rPr>
              <w:t xml:space="preserve"> </w:t>
            </w:r>
            <w:r w:rsidRPr="00C67E81">
              <w:rPr>
                <w:rFonts w:cs="B Yekan" w:hint="eastAsia"/>
                <w:rtl/>
              </w:rPr>
              <w:t>است</w:t>
            </w:r>
            <w:r w:rsidRPr="00C67E81">
              <w:rPr>
                <w:rFonts w:cs="B Yekan"/>
                <w:rtl/>
              </w:rPr>
              <w:t xml:space="preserve"> </w:t>
            </w:r>
            <w:r w:rsidRPr="00C67E81">
              <w:rPr>
                <w:rFonts w:cs="B Yekan" w:hint="eastAsia"/>
                <w:rtl/>
              </w:rPr>
              <w:t>که</w:t>
            </w:r>
            <w:r w:rsidRPr="00C67E81">
              <w:rPr>
                <w:rFonts w:cs="B Yekan"/>
                <w:rtl/>
              </w:rPr>
              <w:t xml:space="preserve"> </w:t>
            </w:r>
            <w:r w:rsidRPr="00C67E81">
              <w:rPr>
                <w:rFonts w:cs="B Yekan" w:hint="eastAsia"/>
                <w:rtl/>
              </w:rPr>
              <w:t>بس</w:t>
            </w:r>
            <w:r w:rsidRPr="00C67E81">
              <w:rPr>
                <w:rFonts w:cs="B Yekan" w:hint="cs"/>
                <w:rtl/>
              </w:rPr>
              <w:t>ی</w:t>
            </w:r>
            <w:r w:rsidRPr="00C67E81">
              <w:rPr>
                <w:rFonts w:cs="B Yekan" w:hint="eastAsia"/>
                <w:rtl/>
              </w:rPr>
              <w:t>ار</w:t>
            </w:r>
            <w:r w:rsidRPr="00C67E81">
              <w:rPr>
                <w:rFonts w:cs="B Yekan" w:hint="cs"/>
                <w:rtl/>
              </w:rPr>
              <w:t>ی</w:t>
            </w:r>
            <w:r w:rsidRPr="00C67E81">
              <w:rPr>
                <w:rFonts w:cs="B Yekan"/>
                <w:rtl/>
              </w:rPr>
              <w:t xml:space="preserve"> </w:t>
            </w:r>
            <w:r w:rsidRPr="00C67E81">
              <w:rPr>
                <w:rFonts w:cs="B Yekan" w:hint="eastAsia"/>
                <w:rtl/>
              </w:rPr>
              <w:t>از</w:t>
            </w:r>
            <w:r w:rsidRPr="00C67E81">
              <w:rPr>
                <w:rFonts w:cs="B Yekan"/>
                <w:rtl/>
              </w:rPr>
              <w:t xml:space="preserve"> </w:t>
            </w:r>
            <w:r w:rsidRPr="00C67E81">
              <w:rPr>
                <w:rFonts w:cs="B Yekan" w:hint="eastAsia"/>
                <w:rtl/>
              </w:rPr>
              <w:t>کلاهک</w:t>
            </w:r>
            <w:r w:rsidRPr="00C67E81">
              <w:rPr>
                <w:rFonts w:cs="B Yekan"/>
                <w:rtl/>
              </w:rPr>
              <w:t xml:space="preserve"> </w:t>
            </w:r>
            <w:r w:rsidRPr="00C67E81">
              <w:rPr>
                <w:rFonts w:cs="B Yekan" w:hint="eastAsia"/>
                <w:rtl/>
              </w:rPr>
              <w:t>ها</w:t>
            </w:r>
            <w:r w:rsidRPr="00C67E81">
              <w:rPr>
                <w:rFonts w:cs="B Yekan" w:hint="cs"/>
                <w:rtl/>
              </w:rPr>
              <w:t>ی</w:t>
            </w:r>
            <w:r w:rsidRPr="00C67E81">
              <w:rPr>
                <w:rFonts w:cs="B Yekan"/>
                <w:rtl/>
              </w:rPr>
              <w:t xml:space="preserve"> </w:t>
            </w:r>
            <w:r w:rsidRPr="00C67E81">
              <w:rPr>
                <w:rFonts w:cs="B Yekan" w:hint="eastAsia"/>
                <w:rtl/>
              </w:rPr>
              <w:t>سفارش</w:t>
            </w:r>
            <w:r w:rsidRPr="00C67E81">
              <w:rPr>
                <w:rFonts w:cs="B Yekan" w:hint="cs"/>
                <w:rtl/>
              </w:rPr>
              <w:t>ی</w:t>
            </w:r>
            <w:r w:rsidRPr="00C67E81">
              <w:rPr>
                <w:rFonts w:cs="B Yekan"/>
                <w:rtl/>
              </w:rPr>
              <w:t xml:space="preserve"> </w:t>
            </w:r>
            <w:r w:rsidRPr="00C67E81">
              <w:rPr>
                <w:rFonts w:cs="B Yekan"/>
              </w:rPr>
              <w:t>SEO</w:t>
            </w:r>
            <w:r w:rsidRPr="00C67E81">
              <w:rPr>
                <w:rFonts w:cs="B Yekan"/>
                <w:rtl/>
              </w:rPr>
              <w:t xml:space="preserve"> </w:t>
            </w:r>
            <w:r w:rsidRPr="00C67E81">
              <w:rPr>
                <w:rFonts w:cs="B Yekan" w:hint="eastAsia"/>
                <w:rtl/>
              </w:rPr>
              <w:t>از</w:t>
            </w:r>
            <w:r w:rsidRPr="00C67E81">
              <w:rPr>
                <w:rFonts w:cs="B Yekan"/>
                <w:rtl/>
              </w:rPr>
              <w:t xml:space="preserve"> </w:t>
            </w:r>
            <w:r w:rsidRPr="00C67E81">
              <w:rPr>
                <w:rFonts w:cs="B Yekan" w:hint="eastAsia"/>
                <w:rtl/>
              </w:rPr>
              <w:t>تکن</w:t>
            </w:r>
            <w:r w:rsidRPr="00C67E81">
              <w:rPr>
                <w:rFonts w:cs="B Yekan" w:hint="cs"/>
                <w:rtl/>
              </w:rPr>
              <w:t>ی</w:t>
            </w:r>
            <w:r w:rsidRPr="00C67E81">
              <w:rPr>
                <w:rFonts w:cs="B Yekan" w:hint="eastAsia"/>
                <w:rtl/>
              </w:rPr>
              <w:t>ک</w:t>
            </w:r>
            <w:r w:rsidRPr="00C67E81">
              <w:rPr>
                <w:rFonts w:cs="B Yekan"/>
                <w:rtl/>
              </w:rPr>
              <w:t xml:space="preserve"> </w:t>
            </w:r>
            <w:r w:rsidRPr="00C67E81">
              <w:rPr>
                <w:rFonts w:cs="B Yekan"/>
              </w:rPr>
              <w:t>BP</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روش</w:t>
            </w:r>
            <w:r w:rsidRPr="00C67E81">
              <w:rPr>
                <w:rFonts w:cs="B Yekan"/>
                <w:rtl/>
              </w:rPr>
              <w:t xml:space="preserve"> </w:t>
            </w:r>
            <w:r w:rsidRPr="00C67E81">
              <w:rPr>
                <w:rFonts w:cs="B Yekan" w:hint="eastAsia"/>
                <w:rtl/>
              </w:rPr>
              <w:t>اخلاق</w:t>
            </w:r>
            <w:r w:rsidRPr="00C67E81">
              <w:rPr>
                <w:rFonts w:cs="B Yekan" w:hint="cs"/>
                <w:rtl/>
              </w:rPr>
              <w:t>ی</w:t>
            </w:r>
            <w:r w:rsidRPr="00C67E81">
              <w:rPr>
                <w:rFonts w:cs="B Yekan"/>
                <w:rtl/>
              </w:rPr>
              <w:t xml:space="preserve"> </w:t>
            </w:r>
            <w:r w:rsidRPr="00C67E81">
              <w:rPr>
                <w:rFonts w:cs="B Yekan" w:hint="eastAsia"/>
                <w:rtl/>
              </w:rPr>
              <w:t>استفاده</w:t>
            </w:r>
            <w:r w:rsidRPr="00C67E81">
              <w:rPr>
                <w:rFonts w:cs="B Yekan"/>
                <w:rtl/>
              </w:rPr>
              <w:t xml:space="preserve"> </w:t>
            </w:r>
            <w:r w:rsidRPr="00C67E81">
              <w:rPr>
                <w:rFonts w:cs="B Yekan" w:hint="eastAsia"/>
                <w:rtl/>
              </w:rPr>
              <w:t>م</w:t>
            </w:r>
            <w:r w:rsidRPr="00C67E81">
              <w:rPr>
                <w:rFonts w:cs="B Yekan" w:hint="cs"/>
                <w:rtl/>
              </w:rPr>
              <w:t>ی</w:t>
            </w:r>
            <w:r w:rsidRPr="00C67E81">
              <w:rPr>
                <w:rFonts w:cs="B Yekan"/>
                <w:rtl/>
              </w:rPr>
              <w:t xml:space="preserve"> </w:t>
            </w:r>
            <w:r w:rsidRPr="00C67E81">
              <w:rPr>
                <w:rFonts w:cs="B Yekan" w:hint="eastAsia"/>
                <w:rtl/>
              </w:rPr>
              <w:t>کنند</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ا</w:t>
            </w:r>
            <w:r w:rsidRPr="00C67E81">
              <w:rPr>
                <w:rFonts w:cs="B Yekan" w:hint="cs"/>
                <w:rtl/>
              </w:rPr>
              <w:t>ی</w:t>
            </w:r>
            <w:r w:rsidRPr="00C67E81">
              <w:rPr>
                <w:rFonts w:cs="B Yekan" w:hint="eastAsia"/>
                <w:rtl/>
              </w:rPr>
              <w:t>ن</w:t>
            </w:r>
            <w:r w:rsidRPr="00C67E81">
              <w:rPr>
                <w:rFonts w:cs="B Yekan"/>
                <w:rtl/>
              </w:rPr>
              <w:t xml:space="preserve"> </w:t>
            </w:r>
            <w:r w:rsidRPr="00C67E81">
              <w:rPr>
                <w:rFonts w:cs="B Yekan" w:hint="eastAsia"/>
                <w:rtl/>
              </w:rPr>
              <w:t>معن</w:t>
            </w:r>
            <w:r w:rsidRPr="00C67E81">
              <w:rPr>
                <w:rFonts w:cs="B Yekan" w:hint="cs"/>
                <w:rtl/>
              </w:rPr>
              <w:t>ی</w:t>
            </w:r>
            <w:r w:rsidRPr="00C67E81">
              <w:rPr>
                <w:rFonts w:cs="B Yekan" w:hint="eastAsia"/>
                <w:rtl/>
              </w:rPr>
              <w:t>،</w:t>
            </w:r>
            <w:r w:rsidRPr="00C67E81">
              <w:rPr>
                <w:rFonts w:cs="B Yekan"/>
                <w:rtl/>
              </w:rPr>
              <w:t xml:space="preserve"> </w:t>
            </w:r>
            <w:r w:rsidRPr="00C67E81">
              <w:rPr>
                <w:rFonts w:cs="B Yekan" w:hint="eastAsia"/>
                <w:rtl/>
              </w:rPr>
              <w:t>آنها</w:t>
            </w:r>
            <w:r w:rsidRPr="00C67E81">
              <w:rPr>
                <w:rFonts w:cs="B Yekan"/>
                <w:rtl/>
              </w:rPr>
              <w:t xml:space="preserve"> </w:t>
            </w:r>
            <w:r w:rsidRPr="00C67E81">
              <w:rPr>
                <w:rFonts w:cs="B Yekan" w:hint="cs"/>
                <w:rtl/>
              </w:rPr>
              <w:t>ی</w:t>
            </w:r>
            <w:r w:rsidRPr="00C67E81">
              <w:rPr>
                <w:rFonts w:cs="B Yekan" w:hint="eastAsia"/>
                <w:rtl/>
              </w:rPr>
              <w:t>ک</w:t>
            </w:r>
            <w:r w:rsidRPr="00C67E81">
              <w:rPr>
                <w:rFonts w:cs="B Yekan"/>
                <w:rtl/>
              </w:rPr>
              <w:t xml:space="preserve"> </w:t>
            </w:r>
            <w:r w:rsidRPr="00C67E81">
              <w:rPr>
                <w:rFonts w:cs="B Yekan" w:hint="eastAsia"/>
                <w:rtl/>
              </w:rPr>
              <w:t>ل</w:t>
            </w:r>
            <w:r w:rsidRPr="00C67E81">
              <w:rPr>
                <w:rFonts w:cs="B Yekan" w:hint="cs"/>
                <w:rtl/>
              </w:rPr>
              <w:t>ی</w:t>
            </w:r>
            <w:r w:rsidRPr="00C67E81">
              <w:rPr>
                <w:rFonts w:cs="B Yekan" w:hint="eastAsia"/>
                <w:rtl/>
              </w:rPr>
              <w:t>نک</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سا</w:t>
            </w:r>
            <w:r w:rsidRPr="00C67E81">
              <w:rPr>
                <w:rFonts w:cs="B Yekan" w:hint="cs"/>
                <w:rtl/>
              </w:rPr>
              <w:t>ی</w:t>
            </w:r>
            <w:r w:rsidRPr="00C67E81">
              <w:rPr>
                <w:rFonts w:cs="B Yekan" w:hint="eastAsia"/>
                <w:rtl/>
              </w:rPr>
              <w:t>ت</w:t>
            </w:r>
            <w:r w:rsidRPr="00C67E81">
              <w:rPr>
                <w:rFonts w:cs="B Yekan"/>
                <w:rtl/>
              </w:rPr>
              <w:t xml:space="preserve"> </w:t>
            </w:r>
            <w:r w:rsidRPr="00C67E81">
              <w:rPr>
                <w:rFonts w:cs="B Yekan" w:hint="eastAsia"/>
                <w:rtl/>
              </w:rPr>
              <w:t>جد</w:t>
            </w:r>
            <w:r w:rsidRPr="00C67E81">
              <w:rPr>
                <w:rFonts w:cs="B Yekan" w:hint="cs"/>
                <w:rtl/>
              </w:rPr>
              <w:t>ی</w:t>
            </w:r>
            <w:r w:rsidRPr="00C67E81">
              <w:rPr>
                <w:rFonts w:cs="B Yekan" w:hint="eastAsia"/>
                <w:rtl/>
              </w:rPr>
              <w:t>د</w:t>
            </w:r>
            <w:r w:rsidRPr="00C67E81">
              <w:rPr>
                <w:rFonts w:cs="B Yekan"/>
                <w:rtl/>
              </w:rPr>
              <w:t xml:space="preserve"> </w:t>
            </w:r>
            <w:r w:rsidRPr="00C67E81">
              <w:rPr>
                <w:rFonts w:cs="B Yekan" w:hint="eastAsia"/>
                <w:rtl/>
              </w:rPr>
              <w:t>در</w:t>
            </w:r>
            <w:r w:rsidRPr="00C67E81">
              <w:rPr>
                <w:rFonts w:cs="B Yekan"/>
                <w:rtl/>
              </w:rPr>
              <w:t xml:space="preserve"> </w:t>
            </w:r>
            <w:r w:rsidRPr="00C67E81">
              <w:rPr>
                <w:rFonts w:cs="B Yekan" w:hint="cs"/>
                <w:rtl/>
              </w:rPr>
              <w:t>ی</w:t>
            </w:r>
            <w:r w:rsidRPr="00C67E81">
              <w:rPr>
                <w:rFonts w:cs="B Yekan" w:hint="eastAsia"/>
                <w:rtl/>
              </w:rPr>
              <w:t>ک</w:t>
            </w:r>
            <w:r w:rsidRPr="00C67E81">
              <w:rPr>
                <w:rFonts w:cs="B Yekan"/>
                <w:rtl/>
              </w:rPr>
              <w:t xml:space="preserve"> (</w:t>
            </w:r>
            <w:r w:rsidRPr="00C67E81">
              <w:rPr>
                <w:rFonts w:cs="B Yekan" w:hint="cs"/>
                <w:rtl/>
              </w:rPr>
              <w:t>ی</w:t>
            </w:r>
            <w:r w:rsidRPr="00C67E81">
              <w:rPr>
                <w:rFonts w:cs="B Yekan" w:hint="eastAsia"/>
                <w:rtl/>
              </w:rPr>
              <w:t>ا</w:t>
            </w:r>
            <w:r w:rsidRPr="00C67E81">
              <w:rPr>
                <w:rFonts w:cs="B Yekan"/>
                <w:rtl/>
              </w:rPr>
              <w:t xml:space="preserve"> </w:t>
            </w:r>
            <w:r w:rsidRPr="00C67E81">
              <w:rPr>
                <w:rFonts w:cs="B Yekan" w:hint="eastAsia"/>
                <w:rtl/>
              </w:rPr>
              <w:t>چند</w:t>
            </w:r>
            <w:r w:rsidRPr="00C67E81">
              <w:rPr>
                <w:rFonts w:cs="B Yekan"/>
                <w:rtl/>
              </w:rPr>
              <w:t xml:space="preserve">) </w:t>
            </w:r>
            <w:r w:rsidRPr="00C67E81">
              <w:rPr>
                <w:rFonts w:cs="B Yekan" w:hint="eastAsia"/>
                <w:rtl/>
              </w:rPr>
              <w:t>وبلاگ</w:t>
            </w:r>
            <w:r w:rsidRPr="00C67E81">
              <w:rPr>
                <w:rFonts w:cs="B Yekan"/>
                <w:rtl/>
              </w:rPr>
              <w:t xml:space="preserve"> </w:t>
            </w:r>
            <w:r w:rsidRPr="00C67E81">
              <w:rPr>
                <w:rFonts w:cs="B Yekan" w:hint="eastAsia"/>
                <w:rtl/>
              </w:rPr>
              <w:t>ارسال</w:t>
            </w:r>
            <w:r w:rsidRPr="00C67E81">
              <w:rPr>
                <w:rFonts w:cs="B Yekan"/>
                <w:rtl/>
              </w:rPr>
              <w:t xml:space="preserve"> </w:t>
            </w:r>
            <w:r w:rsidRPr="00C67E81">
              <w:rPr>
                <w:rFonts w:cs="B Yekan" w:hint="eastAsia"/>
                <w:rtl/>
              </w:rPr>
              <w:t>م</w:t>
            </w:r>
            <w:r w:rsidRPr="00C67E81">
              <w:rPr>
                <w:rFonts w:cs="B Yekan" w:hint="cs"/>
                <w:rtl/>
              </w:rPr>
              <w:t>ی</w:t>
            </w:r>
            <w:r w:rsidRPr="00C67E81">
              <w:rPr>
                <w:rFonts w:cs="B Yekan"/>
                <w:rtl/>
              </w:rPr>
              <w:t xml:space="preserve"> </w:t>
            </w:r>
            <w:r w:rsidRPr="00C67E81">
              <w:rPr>
                <w:rFonts w:cs="B Yekan" w:hint="eastAsia"/>
                <w:rtl/>
              </w:rPr>
              <w:t>کنند</w:t>
            </w:r>
            <w:r w:rsidRPr="00C67E81">
              <w:rPr>
                <w:rFonts w:cs="B Yekan"/>
                <w:rtl/>
              </w:rPr>
              <w:t xml:space="preserve"> </w:t>
            </w:r>
            <w:r w:rsidRPr="00C67E81">
              <w:rPr>
                <w:rFonts w:cs="B Yekan" w:hint="eastAsia"/>
                <w:rtl/>
              </w:rPr>
              <w:t>و</w:t>
            </w:r>
            <w:r w:rsidRPr="00C67E81">
              <w:rPr>
                <w:rFonts w:cs="B Yekan"/>
                <w:rtl/>
              </w:rPr>
              <w:t xml:space="preserve"> </w:t>
            </w:r>
            <w:r w:rsidRPr="00C67E81">
              <w:rPr>
                <w:rFonts w:cs="B Yekan" w:hint="eastAsia"/>
                <w:rtl/>
              </w:rPr>
              <w:t>سپس</w:t>
            </w:r>
            <w:r w:rsidRPr="00C67E81">
              <w:rPr>
                <w:rFonts w:cs="B Yekan"/>
                <w:rtl/>
              </w:rPr>
              <w:t xml:space="preserve"> </w:t>
            </w:r>
            <w:r w:rsidRPr="00C67E81">
              <w:rPr>
                <w:rFonts w:cs="B Yekan" w:hint="eastAsia"/>
                <w:rtl/>
              </w:rPr>
              <w:t>آن</w:t>
            </w:r>
            <w:r w:rsidRPr="00C67E81">
              <w:rPr>
                <w:rFonts w:cs="B Yekan"/>
                <w:rtl/>
              </w:rPr>
              <w:t xml:space="preserve"> </w:t>
            </w:r>
            <w:r w:rsidRPr="00C67E81">
              <w:rPr>
                <w:rFonts w:cs="B Yekan" w:hint="eastAsia"/>
                <w:rtl/>
              </w:rPr>
              <w:t>را</w:t>
            </w:r>
            <w:r w:rsidRPr="00C67E81">
              <w:rPr>
                <w:rFonts w:cs="B Yekan"/>
                <w:rtl/>
              </w:rPr>
              <w:t xml:space="preserve"> </w:t>
            </w:r>
            <w:r w:rsidRPr="00C67E81">
              <w:rPr>
                <w:rFonts w:cs="B Yekan" w:hint="eastAsia"/>
                <w:rtl/>
              </w:rPr>
              <w:t>تنها</w:t>
            </w:r>
            <w:r w:rsidRPr="00C67E81">
              <w:rPr>
                <w:rFonts w:cs="B Yekan"/>
                <w:rtl/>
              </w:rPr>
              <w:t xml:space="preserve"> </w:t>
            </w:r>
            <w:r w:rsidRPr="00C67E81">
              <w:rPr>
                <w:rFonts w:cs="B Yekan" w:hint="eastAsia"/>
                <w:rtl/>
              </w:rPr>
              <w:t>پس</w:t>
            </w:r>
            <w:r w:rsidRPr="00C67E81">
              <w:rPr>
                <w:rFonts w:cs="B Yekan"/>
                <w:rtl/>
              </w:rPr>
              <w:t xml:space="preserve"> </w:t>
            </w:r>
            <w:r w:rsidRPr="00C67E81">
              <w:rPr>
                <w:rFonts w:cs="B Yekan" w:hint="eastAsia"/>
                <w:rtl/>
              </w:rPr>
              <w:t>از</w:t>
            </w:r>
            <w:r w:rsidRPr="00C67E81">
              <w:rPr>
                <w:rFonts w:cs="B Yekan"/>
                <w:rtl/>
              </w:rPr>
              <w:t xml:space="preserve"> </w:t>
            </w:r>
            <w:r w:rsidRPr="00C67E81">
              <w:rPr>
                <w:rFonts w:cs="B Yekan" w:hint="eastAsia"/>
                <w:rtl/>
              </w:rPr>
              <w:t>به</w:t>
            </w:r>
            <w:r w:rsidRPr="00C67E81">
              <w:rPr>
                <w:rFonts w:cs="B Yekan"/>
                <w:rtl/>
              </w:rPr>
              <w:t xml:space="preserve"> </w:t>
            </w:r>
            <w:r w:rsidRPr="00C67E81">
              <w:rPr>
                <w:rFonts w:cs="B Yekan" w:hint="eastAsia"/>
                <w:rtl/>
              </w:rPr>
              <w:t>روز</w:t>
            </w:r>
            <w:r w:rsidRPr="00C67E81">
              <w:rPr>
                <w:rFonts w:cs="B Yekan"/>
                <w:rtl/>
              </w:rPr>
              <w:t xml:space="preserve"> </w:t>
            </w:r>
            <w:r w:rsidRPr="00C67E81">
              <w:rPr>
                <w:rFonts w:cs="B Yekan" w:hint="eastAsia"/>
                <w:rtl/>
              </w:rPr>
              <w:t>رسان</w:t>
            </w:r>
            <w:r w:rsidRPr="00C67E81">
              <w:rPr>
                <w:rFonts w:cs="B Yekan" w:hint="cs"/>
                <w:rtl/>
              </w:rPr>
              <w:t>ی</w:t>
            </w:r>
            <w:r w:rsidRPr="00C67E81">
              <w:rPr>
                <w:rFonts w:cs="B Yekan"/>
                <w:rtl/>
              </w:rPr>
              <w:t xml:space="preserve"> </w:t>
            </w:r>
            <w:r w:rsidRPr="00C67E81">
              <w:rPr>
                <w:rFonts w:cs="B Yekan"/>
              </w:rPr>
              <w:t>ping</w:t>
            </w:r>
            <w:r w:rsidRPr="00C67E81">
              <w:rPr>
                <w:rFonts w:cs="B Yekan"/>
                <w:rtl/>
              </w:rPr>
              <w:t xml:space="preserve"> </w:t>
            </w:r>
            <w:r w:rsidRPr="00C67E81">
              <w:rPr>
                <w:rFonts w:cs="B Yekan" w:hint="eastAsia"/>
                <w:rtl/>
              </w:rPr>
              <w:t>م</w:t>
            </w:r>
            <w:r w:rsidRPr="00C67E81">
              <w:rPr>
                <w:rFonts w:cs="B Yekan" w:hint="cs"/>
                <w:rtl/>
              </w:rPr>
              <w:t>ی</w:t>
            </w:r>
            <w:r w:rsidRPr="00C67E81">
              <w:rPr>
                <w:rFonts w:cs="B Yekan"/>
                <w:rtl/>
              </w:rPr>
              <w:t xml:space="preserve"> </w:t>
            </w:r>
            <w:r w:rsidRPr="00C67E81">
              <w:rPr>
                <w:rFonts w:cs="B Yekan" w:hint="eastAsia"/>
                <w:rtl/>
              </w:rPr>
              <w:t>کنند</w:t>
            </w:r>
            <w:r w:rsidRPr="00C67E81">
              <w:rPr>
                <w:rFonts w:cs="B Yekan"/>
                <w:rtl/>
              </w:rPr>
              <w:t xml:space="preserve">. </w:t>
            </w:r>
            <w:r w:rsidRPr="00C67E81">
              <w:rPr>
                <w:rFonts w:cs="B Yekan" w:hint="eastAsia"/>
                <w:rtl/>
              </w:rPr>
              <w:t>ا</w:t>
            </w:r>
            <w:r w:rsidRPr="00C67E81">
              <w:rPr>
                <w:rFonts w:cs="B Yekan" w:hint="cs"/>
                <w:rtl/>
              </w:rPr>
              <w:t>ی</w:t>
            </w:r>
            <w:r w:rsidRPr="00C67E81">
              <w:rPr>
                <w:rFonts w:cs="B Yekan" w:hint="eastAsia"/>
                <w:rtl/>
              </w:rPr>
              <w:t>ن</w:t>
            </w:r>
            <w:r w:rsidRPr="00C67E81">
              <w:rPr>
                <w:rFonts w:cs="B Yekan"/>
                <w:rtl/>
              </w:rPr>
              <w:t xml:space="preserve"> </w:t>
            </w:r>
            <w:r w:rsidRPr="00C67E81">
              <w:rPr>
                <w:rFonts w:cs="B Yekan" w:hint="eastAsia"/>
                <w:rtl/>
              </w:rPr>
              <w:t>روش</w:t>
            </w:r>
            <w:r w:rsidRPr="00C67E81">
              <w:rPr>
                <w:rFonts w:cs="B Yekan"/>
                <w:rtl/>
              </w:rPr>
              <w:t xml:space="preserve"> </w:t>
            </w:r>
            <w:r w:rsidRPr="00C67E81">
              <w:rPr>
                <w:rFonts w:cs="B Yekan" w:hint="eastAsia"/>
                <w:rtl/>
              </w:rPr>
              <w:t>برا</w:t>
            </w:r>
            <w:r w:rsidRPr="00C67E81">
              <w:rPr>
                <w:rFonts w:cs="B Yekan" w:hint="cs"/>
                <w:rtl/>
              </w:rPr>
              <w:t>ی</w:t>
            </w:r>
            <w:r w:rsidRPr="00C67E81">
              <w:rPr>
                <w:rFonts w:cs="B Yekan"/>
                <w:rtl/>
              </w:rPr>
              <w:t xml:space="preserve"> </w:t>
            </w:r>
            <w:r w:rsidRPr="00C67E81">
              <w:rPr>
                <w:rFonts w:cs="B Yekan" w:hint="eastAsia"/>
                <w:rtl/>
              </w:rPr>
              <w:t>چند</w:t>
            </w:r>
            <w:r w:rsidRPr="00C67E81">
              <w:rPr>
                <w:rFonts w:cs="B Yekan"/>
                <w:rtl/>
              </w:rPr>
              <w:t xml:space="preserve"> </w:t>
            </w:r>
            <w:r w:rsidRPr="00C67E81">
              <w:rPr>
                <w:rFonts w:cs="B Yekan" w:hint="eastAsia"/>
                <w:rtl/>
              </w:rPr>
              <w:t>روز</w:t>
            </w:r>
            <w:r w:rsidRPr="00C67E81">
              <w:rPr>
                <w:rFonts w:cs="B Yekan"/>
                <w:rtl/>
              </w:rPr>
              <w:t xml:space="preserve"> </w:t>
            </w:r>
            <w:r w:rsidRPr="00C67E81">
              <w:rPr>
                <w:rFonts w:cs="B Yekan" w:hint="eastAsia"/>
                <w:rtl/>
              </w:rPr>
              <w:t>جذب</w:t>
            </w:r>
            <w:r w:rsidRPr="00C67E81">
              <w:rPr>
                <w:rFonts w:cs="B Yekan"/>
                <w:rtl/>
              </w:rPr>
              <w:t xml:space="preserve"> </w:t>
            </w:r>
            <w:r w:rsidRPr="00C67E81">
              <w:rPr>
                <w:rFonts w:cs="B Yekan" w:hint="eastAsia"/>
                <w:rtl/>
              </w:rPr>
              <w:t>عنکبوت</w:t>
            </w:r>
            <w:r w:rsidRPr="00C67E81">
              <w:rPr>
                <w:rFonts w:cs="B Yekan"/>
                <w:rtl/>
              </w:rPr>
              <w:t xml:space="preserve"> </w:t>
            </w:r>
            <w:r w:rsidRPr="00C67E81">
              <w:rPr>
                <w:rFonts w:cs="B Yekan" w:hint="eastAsia"/>
                <w:rtl/>
              </w:rPr>
              <w:t>موتور</w:t>
            </w:r>
            <w:r w:rsidRPr="00C67E81">
              <w:rPr>
                <w:rFonts w:cs="B Yekan"/>
                <w:rtl/>
              </w:rPr>
              <w:t xml:space="preserve"> </w:t>
            </w:r>
            <w:r w:rsidRPr="00C67E81">
              <w:rPr>
                <w:rFonts w:cs="B Yekan" w:hint="eastAsia"/>
                <w:rtl/>
              </w:rPr>
              <w:t>جستجو</w:t>
            </w:r>
            <w:r w:rsidRPr="00C67E81">
              <w:rPr>
                <w:rFonts w:cs="B Yekan"/>
                <w:rtl/>
              </w:rPr>
              <w:t xml:space="preserve"> </w:t>
            </w:r>
            <w:r w:rsidRPr="00C67E81">
              <w:rPr>
                <w:rFonts w:cs="B Yekan" w:hint="eastAsia"/>
                <w:rtl/>
              </w:rPr>
              <w:t>شده</w:t>
            </w:r>
            <w:r w:rsidRPr="00C67E81">
              <w:rPr>
                <w:rFonts w:cs="B Yekan"/>
                <w:rtl/>
              </w:rPr>
              <w:t xml:space="preserve"> </w:t>
            </w:r>
            <w:r w:rsidRPr="00C67E81">
              <w:rPr>
                <w:rFonts w:cs="B Yekan" w:hint="eastAsia"/>
                <w:rtl/>
              </w:rPr>
              <w:t>است</w:t>
            </w:r>
            <w:r>
              <w:rPr>
                <w:rFonts w:cs="B Yekan" w:hint="cs"/>
                <w:rtl/>
                <w:lang w:bidi="fa-IR"/>
              </w:rPr>
              <w:t>.</w:t>
            </w:r>
          </w:p>
        </w:tc>
        <w:tc>
          <w:tcPr>
            <w:tcW w:w="4253" w:type="dxa"/>
            <w:shd w:val="clear" w:color="auto" w:fill="auto"/>
            <w:tcMar>
              <w:left w:w="72" w:type="dxa"/>
              <w:right w:w="72" w:type="dxa"/>
            </w:tcMar>
          </w:tcPr>
          <w:p w:rsidR="00A308B2" w:rsidRDefault="00222B74" w:rsidP="00C67E81">
            <w:pPr>
              <w:bidi/>
              <w:jc w:val="center"/>
              <w:rPr>
                <w:rFonts w:cs="B Yekan"/>
              </w:rPr>
            </w:pPr>
            <w:r w:rsidRPr="00222B74">
              <w:rPr>
                <w:rFonts w:cs="B Yekan" w:hint="cs"/>
                <w:rtl/>
              </w:rPr>
              <w:t>ی</w:t>
            </w:r>
            <w:r w:rsidRPr="00222B74">
              <w:rPr>
                <w:rFonts w:cs="B Yekan" w:hint="eastAsia"/>
                <w:rtl/>
              </w:rPr>
              <w:t>ک</w:t>
            </w:r>
            <w:r w:rsidRPr="00222B74">
              <w:rPr>
                <w:rFonts w:cs="B Yekan"/>
                <w:rtl/>
              </w:rPr>
              <w:t xml:space="preserve"> </w:t>
            </w:r>
            <w:r w:rsidRPr="00222B74">
              <w:rPr>
                <w:rFonts w:cs="B Yekan" w:hint="eastAsia"/>
                <w:rtl/>
              </w:rPr>
              <w:t>تکن</w:t>
            </w:r>
            <w:r w:rsidRPr="00222B74">
              <w:rPr>
                <w:rFonts w:cs="B Yekan" w:hint="cs"/>
                <w:rtl/>
              </w:rPr>
              <w:t>ی</w:t>
            </w:r>
            <w:r w:rsidRPr="00222B74">
              <w:rPr>
                <w:rFonts w:cs="B Yekan" w:hint="eastAsia"/>
                <w:rtl/>
              </w:rPr>
              <w:t>ک</w:t>
            </w:r>
            <w:r w:rsidRPr="00222B74">
              <w:rPr>
                <w:rFonts w:cs="B Yekan"/>
                <w:rtl/>
              </w:rPr>
              <w:t xml:space="preserve"> </w:t>
            </w:r>
            <w:r w:rsidRPr="00222B74">
              <w:rPr>
                <w:rFonts w:cs="B Yekan" w:hint="eastAsia"/>
                <w:rtl/>
              </w:rPr>
              <w:t>که</w:t>
            </w:r>
            <w:r w:rsidRPr="00222B74">
              <w:rPr>
                <w:rFonts w:cs="B Yekan"/>
                <w:rtl/>
              </w:rPr>
              <w:t xml:space="preserve"> </w:t>
            </w:r>
            <w:r w:rsidRPr="00222B74">
              <w:rPr>
                <w:rFonts w:cs="B Yekan" w:hint="cs"/>
                <w:rtl/>
              </w:rPr>
              <w:t>ی</w:t>
            </w:r>
            <w:r w:rsidRPr="00222B74">
              <w:rPr>
                <w:rFonts w:cs="B Yekan" w:hint="eastAsia"/>
                <w:rtl/>
              </w:rPr>
              <w:t>ک</w:t>
            </w:r>
            <w:r w:rsidRPr="00222B74">
              <w:rPr>
                <w:rFonts w:cs="B Yekan"/>
                <w:rtl/>
              </w:rPr>
              <w:t xml:space="preserve"> </w:t>
            </w:r>
            <w:r w:rsidRPr="00222B74">
              <w:rPr>
                <w:rFonts w:cs="B Yekan" w:hint="eastAsia"/>
                <w:rtl/>
              </w:rPr>
              <w:t>مجموعه</w:t>
            </w:r>
            <w:r w:rsidRPr="00222B74">
              <w:rPr>
                <w:rFonts w:cs="B Yekan"/>
                <w:rtl/>
              </w:rPr>
              <w:t xml:space="preserve"> </w:t>
            </w:r>
            <w:r w:rsidRPr="00222B74">
              <w:rPr>
                <w:rFonts w:cs="B Yekan" w:hint="eastAsia"/>
                <w:rtl/>
              </w:rPr>
              <w:t>از</w:t>
            </w:r>
            <w:r w:rsidRPr="00222B74">
              <w:rPr>
                <w:rFonts w:cs="B Yekan"/>
                <w:rtl/>
              </w:rPr>
              <w:t xml:space="preserve"> </w:t>
            </w:r>
            <w:r w:rsidRPr="00222B74">
              <w:rPr>
                <w:rFonts w:cs="B Yekan" w:hint="eastAsia"/>
                <w:rtl/>
              </w:rPr>
              <w:t>صفحات</w:t>
            </w:r>
            <w:r w:rsidRPr="00222B74">
              <w:rPr>
                <w:rFonts w:cs="B Yekan"/>
                <w:rtl/>
              </w:rPr>
              <w:t xml:space="preserve"> </w:t>
            </w:r>
            <w:r w:rsidRPr="00222B74">
              <w:rPr>
                <w:rFonts w:cs="B Yekan" w:hint="eastAsia"/>
                <w:rtl/>
              </w:rPr>
              <w:t>وب</w:t>
            </w:r>
            <w:r w:rsidRPr="00222B74">
              <w:rPr>
                <w:rFonts w:cs="B Yekan"/>
                <w:rtl/>
              </w:rPr>
              <w:t xml:space="preserve"> </w:t>
            </w:r>
            <w:r w:rsidRPr="00222B74">
              <w:rPr>
                <w:rFonts w:cs="B Yekan" w:hint="eastAsia"/>
                <w:rtl/>
              </w:rPr>
              <w:t>را</w:t>
            </w:r>
            <w:r w:rsidRPr="00222B74">
              <w:rPr>
                <w:rFonts w:cs="B Yekan"/>
                <w:rtl/>
              </w:rPr>
              <w:t xml:space="preserve"> </w:t>
            </w:r>
            <w:r w:rsidRPr="00222B74">
              <w:rPr>
                <w:rFonts w:cs="B Yekan" w:hint="eastAsia"/>
                <w:rtl/>
              </w:rPr>
              <w:t>به</w:t>
            </w:r>
            <w:r w:rsidRPr="00222B74">
              <w:rPr>
                <w:rFonts w:cs="B Yekan"/>
                <w:rtl/>
              </w:rPr>
              <w:t xml:space="preserve"> </w:t>
            </w:r>
            <w:r w:rsidRPr="00222B74">
              <w:rPr>
                <w:rFonts w:cs="B Yekan" w:hint="eastAsia"/>
                <w:rtl/>
              </w:rPr>
              <w:t>موتورها</w:t>
            </w:r>
            <w:r w:rsidRPr="00222B74">
              <w:rPr>
                <w:rFonts w:cs="B Yekan" w:hint="cs"/>
                <w:rtl/>
              </w:rPr>
              <w:t>ی</w:t>
            </w:r>
            <w:r w:rsidRPr="00222B74">
              <w:rPr>
                <w:rFonts w:cs="B Yekan"/>
                <w:rtl/>
              </w:rPr>
              <w:t xml:space="preserve"> </w:t>
            </w:r>
            <w:r w:rsidRPr="00222B74">
              <w:rPr>
                <w:rFonts w:cs="B Yekan" w:hint="eastAsia"/>
                <w:rtl/>
              </w:rPr>
              <w:t>جستجو</w:t>
            </w:r>
            <w:r w:rsidRPr="00222B74">
              <w:rPr>
                <w:rFonts w:cs="B Yekan"/>
                <w:rtl/>
              </w:rPr>
              <w:t xml:space="preserve"> </w:t>
            </w:r>
            <w:r w:rsidRPr="00222B74">
              <w:rPr>
                <w:rFonts w:cs="B Yekan" w:hint="eastAsia"/>
                <w:rtl/>
              </w:rPr>
              <w:t>و</w:t>
            </w:r>
            <w:r w:rsidRPr="00222B74">
              <w:rPr>
                <w:rFonts w:cs="B Yekan"/>
                <w:rtl/>
              </w:rPr>
              <w:t xml:space="preserve"> </w:t>
            </w:r>
            <w:r w:rsidRPr="00222B74">
              <w:rPr>
                <w:rFonts w:cs="B Yekan" w:hint="eastAsia"/>
                <w:rtl/>
              </w:rPr>
              <w:t>د</w:t>
            </w:r>
            <w:r w:rsidRPr="00222B74">
              <w:rPr>
                <w:rFonts w:cs="B Yekan" w:hint="cs"/>
                <w:rtl/>
              </w:rPr>
              <w:t>ی</w:t>
            </w:r>
            <w:r w:rsidRPr="00222B74">
              <w:rPr>
                <w:rFonts w:cs="B Yekan" w:hint="eastAsia"/>
                <w:rtl/>
              </w:rPr>
              <w:t>گر</w:t>
            </w:r>
            <w:r w:rsidRPr="00222B74">
              <w:rPr>
                <w:rFonts w:cs="B Yekan" w:hint="cs"/>
                <w:rtl/>
              </w:rPr>
              <w:t>ی</w:t>
            </w:r>
            <w:r w:rsidRPr="00222B74">
              <w:rPr>
                <w:rFonts w:cs="B Yekan"/>
                <w:rtl/>
              </w:rPr>
              <w:t xml:space="preserve"> </w:t>
            </w:r>
            <w:r w:rsidRPr="00222B74">
              <w:rPr>
                <w:rFonts w:cs="B Yekan" w:hint="eastAsia"/>
                <w:rtl/>
              </w:rPr>
              <w:t>مجموعه</w:t>
            </w:r>
            <w:r w:rsidRPr="00222B74">
              <w:rPr>
                <w:rFonts w:cs="B Yekan"/>
                <w:rtl/>
              </w:rPr>
              <w:t xml:space="preserve"> </w:t>
            </w:r>
            <w:r w:rsidRPr="00222B74">
              <w:rPr>
                <w:rFonts w:cs="B Yekan" w:hint="eastAsia"/>
                <w:rtl/>
              </w:rPr>
              <w:t>ا</w:t>
            </w:r>
            <w:r w:rsidRPr="00222B74">
              <w:rPr>
                <w:rFonts w:cs="B Yekan" w:hint="cs"/>
                <w:rtl/>
              </w:rPr>
              <w:t>ی</w:t>
            </w:r>
            <w:r w:rsidRPr="00222B74">
              <w:rPr>
                <w:rFonts w:cs="B Yekan"/>
                <w:rtl/>
              </w:rPr>
              <w:t xml:space="preserve"> </w:t>
            </w:r>
            <w:r w:rsidRPr="00222B74">
              <w:rPr>
                <w:rFonts w:cs="B Yekan" w:hint="eastAsia"/>
                <w:rtl/>
              </w:rPr>
              <w:t>از</w:t>
            </w:r>
            <w:r w:rsidRPr="00222B74">
              <w:rPr>
                <w:rFonts w:cs="B Yekan"/>
                <w:rtl/>
              </w:rPr>
              <w:t xml:space="preserve"> </w:t>
            </w:r>
            <w:r w:rsidRPr="00222B74">
              <w:rPr>
                <w:rFonts w:cs="B Yekan" w:hint="eastAsia"/>
                <w:rtl/>
              </w:rPr>
              <w:t>انسان</w:t>
            </w:r>
            <w:r w:rsidRPr="00222B74">
              <w:rPr>
                <w:rFonts w:cs="B Yekan"/>
                <w:rtl/>
              </w:rPr>
              <w:t xml:space="preserve"> </w:t>
            </w:r>
            <w:r w:rsidRPr="00222B74">
              <w:rPr>
                <w:rFonts w:cs="B Yekan" w:hint="eastAsia"/>
                <w:rtl/>
              </w:rPr>
              <w:t>ها</w:t>
            </w:r>
            <w:r w:rsidRPr="00222B74">
              <w:rPr>
                <w:rFonts w:cs="B Yekan"/>
                <w:rtl/>
              </w:rPr>
              <w:t xml:space="preserve"> </w:t>
            </w:r>
            <w:r w:rsidRPr="00222B74">
              <w:rPr>
                <w:rFonts w:cs="B Yekan" w:hint="eastAsia"/>
                <w:rtl/>
              </w:rPr>
              <w:t>نشان</w:t>
            </w:r>
            <w:r w:rsidRPr="00222B74">
              <w:rPr>
                <w:rFonts w:cs="B Yekan"/>
                <w:rtl/>
              </w:rPr>
              <w:t xml:space="preserve"> </w:t>
            </w:r>
            <w:r w:rsidRPr="00222B74">
              <w:rPr>
                <w:rFonts w:cs="B Yekan" w:hint="eastAsia"/>
                <w:rtl/>
              </w:rPr>
              <w:t>م</w:t>
            </w:r>
            <w:r w:rsidRPr="00222B74">
              <w:rPr>
                <w:rFonts w:cs="B Yekan" w:hint="cs"/>
                <w:rtl/>
              </w:rPr>
              <w:t>ی</w:t>
            </w:r>
            <w:r w:rsidRPr="00222B74">
              <w:rPr>
                <w:rFonts w:cs="B Yekan"/>
                <w:rtl/>
              </w:rPr>
              <w:t xml:space="preserve"> </w:t>
            </w:r>
            <w:r w:rsidRPr="00222B74">
              <w:rPr>
                <w:rFonts w:cs="B Yekan" w:hint="eastAsia"/>
                <w:rtl/>
              </w:rPr>
              <w:t>دهد</w:t>
            </w:r>
            <w:r w:rsidRPr="00222B74">
              <w:rPr>
                <w:rFonts w:cs="B Yekan"/>
                <w:rtl/>
              </w:rPr>
              <w:t>.</w:t>
            </w:r>
          </w:p>
          <w:p w:rsidR="00222B74" w:rsidRPr="00083CF9" w:rsidRDefault="00222B74" w:rsidP="00222B74">
            <w:pPr>
              <w:bidi/>
              <w:jc w:val="center"/>
              <w:rPr>
                <w:rFonts w:cs="B Yekan"/>
              </w:rPr>
            </w:pPr>
            <w:r w:rsidRPr="005A66B2">
              <w:rPr>
                <w:rFonts w:ascii="Arnhem-Blond" w:hAnsi="Arnhem-Blond" w:cs="Arnhem-Blond"/>
                <w:noProof/>
                <w:color w:val="231F20"/>
                <w:sz w:val="19"/>
                <w:szCs w:val="19"/>
              </w:rPr>
              <w:drawing>
                <wp:inline distT="0" distB="0" distL="0" distR="0" wp14:anchorId="3F0E5305" wp14:editId="2393CF32">
                  <wp:extent cx="2621842" cy="2788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451" cy="2792759"/>
                          </a:xfrm>
                          <a:prstGeom prst="rect">
                            <a:avLst/>
                          </a:prstGeom>
                          <a:noFill/>
                          <a:ln>
                            <a:noFill/>
                          </a:ln>
                        </pic:spPr>
                      </pic:pic>
                    </a:graphicData>
                  </a:graphic>
                </wp:inline>
              </w:drawing>
            </w:r>
          </w:p>
        </w:tc>
        <w:tc>
          <w:tcPr>
            <w:tcW w:w="3969" w:type="dxa"/>
            <w:shd w:val="clear" w:color="auto" w:fill="auto"/>
            <w:tcMar>
              <w:left w:w="72" w:type="dxa"/>
              <w:right w:w="72" w:type="dxa"/>
            </w:tcMar>
          </w:tcPr>
          <w:p w:rsidR="00A308B2" w:rsidRDefault="005B377C" w:rsidP="005B377C">
            <w:pPr>
              <w:bidi/>
              <w:jc w:val="both"/>
              <w:rPr>
                <w:rFonts w:cs="B Yekan"/>
              </w:rPr>
            </w:pPr>
            <w:r w:rsidRPr="005B377C">
              <w:rPr>
                <w:rFonts w:cs="B Yekan" w:hint="eastAsia"/>
                <w:rtl/>
              </w:rPr>
              <w:t>مجموعه</w:t>
            </w:r>
            <w:r w:rsidRPr="005B377C">
              <w:rPr>
                <w:rFonts w:cs="B Yekan"/>
                <w:rtl/>
              </w:rPr>
              <w:t xml:space="preserve"> </w:t>
            </w:r>
            <w:r w:rsidRPr="005B377C">
              <w:rPr>
                <w:rFonts w:cs="B Yekan" w:hint="eastAsia"/>
                <w:rtl/>
              </w:rPr>
              <w:t>ا</w:t>
            </w:r>
            <w:r w:rsidRPr="005B377C">
              <w:rPr>
                <w:rFonts w:cs="B Yekan" w:hint="cs"/>
                <w:rtl/>
              </w:rPr>
              <w:t>ی</w:t>
            </w:r>
            <w:r w:rsidRPr="005B377C">
              <w:rPr>
                <w:rFonts w:cs="B Yekan"/>
                <w:rtl/>
              </w:rPr>
              <w:t xml:space="preserve"> </w:t>
            </w:r>
            <w:r w:rsidRPr="005B377C">
              <w:rPr>
                <w:rFonts w:cs="B Yekan" w:hint="eastAsia"/>
                <w:rtl/>
              </w:rPr>
              <w:t>از</w:t>
            </w:r>
            <w:r w:rsidRPr="005B377C">
              <w:rPr>
                <w:rFonts w:cs="B Yekan"/>
                <w:rtl/>
              </w:rPr>
              <w:t xml:space="preserve"> </w:t>
            </w:r>
            <w:r w:rsidRPr="005B377C">
              <w:rPr>
                <w:rFonts w:cs="B Yekan" w:hint="eastAsia"/>
                <w:rtl/>
              </w:rPr>
              <w:t>صفحات</w:t>
            </w:r>
            <w:r w:rsidRPr="005B377C">
              <w:rPr>
                <w:rFonts w:cs="B Yekan"/>
                <w:rtl/>
              </w:rPr>
              <w:t xml:space="preserve"> </w:t>
            </w:r>
            <w:r w:rsidRPr="005B377C">
              <w:rPr>
                <w:rFonts w:cs="B Yekan" w:hint="eastAsia"/>
                <w:rtl/>
              </w:rPr>
              <w:t>وب،</w:t>
            </w:r>
            <w:r w:rsidRPr="005B377C">
              <w:rPr>
                <w:rFonts w:cs="B Yekan"/>
                <w:rtl/>
              </w:rPr>
              <w:t xml:space="preserve"> </w:t>
            </w:r>
            <w:r w:rsidRPr="005B377C">
              <w:rPr>
                <w:rFonts w:cs="B Yekan" w:hint="eastAsia"/>
                <w:rtl/>
              </w:rPr>
              <w:t>که</w:t>
            </w:r>
            <w:r w:rsidRPr="005B377C">
              <w:rPr>
                <w:rFonts w:cs="B Yekan"/>
                <w:rtl/>
              </w:rPr>
              <w:t xml:space="preserve"> </w:t>
            </w:r>
            <w:r w:rsidRPr="005B377C">
              <w:rPr>
                <w:rFonts w:cs="B Yekan" w:hint="eastAsia"/>
                <w:rtl/>
              </w:rPr>
              <w:t>هر</w:t>
            </w:r>
            <w:r w:rsidRPr="005B377C">
              <w:rPr>
                <w:rFonts w:cs="B Yekan"/>
                <w:rtl/>
              </w:rPr>
              <w:t xml:space="preserve"> </w:t>
            </w:r>
            <w:r w:rsidRPr="005B377C">
              <w:rPr>
                <w:rFonts w:cs="B Yekan" w:hint="eastAsia"/>
                <w:rtl/>
              </w:rPr>
              <w:t>کدام</w:t>
            </w:r>
            <w:r w:rsidRPr="005B377C">
              <w:rPr>
                <w:rFonts w:cs="B Yekan"/>
                <w:rtl/>
              </w:rPr>
              <w:t xml:space="preserve"> </w:t>
            </w:r>
            <w:r w:rsidRPr="005B377C">
              <w:rPr>
                <w:rFonts w:cs="B Yekan" w:hint="eastAsia"/>
                <w:rtl/>
              </w:rPr>
              <w:t>برا</w:t>
            </w:r>
            <w:r w:rsidRPr="005B377C">
              <w:rPr>
                <w:rFonts w:cs="B Yekan" w:hint="cs"/>
                <w:rtl/>
              </w:rPr>
              <w:t>ی</w:t>
            </w:r>
            <w:r w:rsidRPr="005B377C">
              <w:rPr>
                <w:rFonts w:cs="B Yekan"/>
                <w:rtl/>
              </w:rPr>
              <w:t xml:space="preserve"> </w:t>
            </w:r>
            <w:r w:rsidRPr="005B377C">
              <w:rPr>
                <w:rFonts w:cs="B Yekan" w:hint="cs"/>
                <w:rtl/>
              </w:rPr>
              <w:t>ی</w:t>
            </w:r>
            <w:r w:rsidRPr="005B377C">
              <w:rPr>
                <w:rFonts w:cs="B Yekan" w:hint="eastAsia"/>
                <w:rtl/>
              </w:rPr>
              <w:t>ک</w:t>
            </w:r>
            <w:r w:rsidRPr="005B377C">
              <w:rPr>
                <w:rFonts w:cs="B Yekan"/>
                <w:rtl/>
              </w:rPr>
              <w:t xml:space="preserve"> </w:t>
            </w:r>
            <w:r w:rsidRPr="005B377C">
              <w:rPr>
                <w:rFonts w:cs="B Yekan" w:hint="eastAsia"/>
                <w:rtl/>
              </w:rPr>
              <w:t>کلمه</w:t>
            </w:r>
            <w:r w:rsidRPr="005B377C">
              <w:rPr>
                <w:rFonts w:cs="B Yekan"/>
                <w:rtl/>
              </w:rPr>
              <w:t xml:space="preserve"> </w:t>
            </w:r>
            <w:r w:rsidRPr="005B377C">
              <w:rPr>
                <w:rFonts w:cs="B Yekan" w:hint="eastAsia"/>
                <w:rtl/>
              </w:rPr>
              <w:t>کل</w:t>
            </w:r>
            <w:r w:rsidRPr="005B377C">
              <w:rPr>
                <w:rFonts w:cs="B Yekan" w:hint="cs"/>
                <w:rtl/>
              </w:rPr>
              <w:t>ی</w:t>
            </w:r>
            <w:r w:rsidRPr="005B377C">
              <w:rPr>
                <w:rFonts w:cs="B Yekan" w:hint="eastAsia"/>
                <w:rtl/>
              </w:rPr>
              <w:t>د</w:t>
            </w:r>
            <w:r w:rsidRPr="005B377C">
              <w:rPr>
                <w:rFonts w:cs="B Yekan" w:hint="cs"/>
                <w:rtl/>
              </w:rPr>
              <w:t>ی</w:t>
            </w:r>
            <w:r w:rsidRPr="005B377C">
              <w:rPr>
                <w:rFonts w:cs="B Yekan"/>
                <w:rtl/>
              </w:rPr>
              <w:t xml:space="preserve"> </w:t>
            </w:r>
            <w:r w:rsidRPr="005B377C">
              <w:rPr>
                <w:rFonts w:cs="B Yekan" w:hint="eastAsia"/>
                <w:rtl/>
              </w:rPr>
              <w:t>به</w:t>
            </w:r>
            <w:r w:rsidRPr="005B377C">
              <w:rPr>
                <w:rFonts w:cs="B Yekan" w:hint="cs"/>
                <w:rtl/>
              </w:rPr>
              <w:t>ی</w:t>
            </w:r>
            <w:r w:rsidRPr="005B377C">
              <w:rPr>
                <w:rFonts w:cs="B Yekan" w:hint="eastAsia"/>
                <w:rtl/>
              </w:rPr>
              <w:t>نه</w:t>
            </w:r>
            <w:r w:rsidRPr="005B377C">
              <w:rPr>
                <w:rFonts w:cs="B Yekan"/>
                <w:rtl/>
              </w:rPr>
              <w:t xml:space="preserve"> </w:t>
            </w:r>
            <w:r w:rsidRPr="005B377C">
              <w:rPr>
                <w:rFonts w:cs="B Yekan" w:hint="eastAsia"/>
                <w:rtl/>
              </w:rPr>
              <w:t>شده</w:t>
            </w:r>
            <w:r w:rsidRPr="005B377C">
              <w:rPr>
                <w:rFonts w:cs="B Yekan"/>
                <w:rtl/>
              </w:rPr>
              <w:t xml:space="preserve"> </w:t>
            </w:r>
            <w:r w:rsidRPr="005B377C">
              <w:rPr>
                <w:rFonts w:cs="B Yekan" w:hint="eastAsia"/>
                <w:rtl/>
              </w:rPr>
              <w:t>اند</w:t>
            </w:r>
            <w:r w:rsidRPr="005B377C">
              <w:rPr>
                <w:rFonts w:cs="B Yekan"/>
                <w:rtl/>
              </w:rPr>
              <w:t xml:space="preserve">. </w:t>
            </w:r>
            <w:r w:rsidRPr="005B377C">
              <w:rPr>
                <w:rFonts w:cs="B Yekan" w:hint="eastAsia"/>
                <w:rtl/>
              </w:rPr>
              <w:t>هر</w:t>
            </w:r>
            <w:r w:rsidRPr="005B377C">
              <w:rPr>
                <w:rFonts w:cs="B Yekan"/>
                <w:rtl/>
              </w:rPr>
              <w:t xml:space="preserve"> </w:t>
            </w:r>
            <w:r w:rsidRPr="005B377C">
              <w:rPr>
                <w:rFonts w:cs="B Yekan" w:hint="eastAsia"/>
                <w:rtl/>
              </w:rPr>
              <w:t>صفحه</w:t>
            </w:r>
            <w:r w:rsidRPr="005B377C">
              <w:rPr>
                <w:rFonts w:cs="B Yekan"/>
                <w:rtl/>
              </w:rPr>
              <w:t xml:space="preserve"> </w:t>
            </w:r>
            <w:r w:rsidRPr="005B377C">
              <w:rPr>
                <w:rFonts w:cs="B Yekan" w:hint="eastAsia"/>
                <w:rtl/>
              </w:rPr>
              <w:t>کاربران</w:t>
            </w:r>
            <w:r w:rsidRPr="005B377C">
              <w:rPr>
                <w:rFonts w:cs="B Yekan"/>
                <w:rtl/>
              </w:rPr>
              <w:t xml:space="preserve"> </w:t>
            </w:r>
            <w:r w:rsidRPr="005B377C">
              <w:rPr>
                <w:rFonts w:cs="B Yekan" w:hint="eastAsia"/>
                <w:rtl/>
              </w:rPr>
              <w:t>را</w:t>
            </w:r>
            <w:r w:rsidRPr="005B377C">
              <w:rPr>
                <w:rFonts w:cs="B Yekan"/>
                <w:rtl/>
              </w:rPr>
              <w:t xml:space="preserve"> </w:t>
            </w:r>
            <w:r w:rsidRPr="005B377C">
              <w:rPr>
                <w:rFonts w:cs="B Yekan" w:hint="eastAsia"/>
                <w:rtl/>
              </w:rPr>
              <w:t>به</w:t>
            </w:r>
            <w:r w:rsidRPr="005B377C">
              <w:rPr>
                <w:rFonts w:cs="B Yekan"/>
                <w:rtl/>
              </w:rPr>
              <w:t xml:space="preserve"> </w:t>
            </w:r>
            <w:r w:rsidRPr="005B377C">
              <w:rPr>
                <w:rFonts w:cs="B Yekan" w:hint="cs"/>
                <w:rtl/>
              </w:rPr>
              <w:t>ی</w:t>
            </w:r>
            <w:r w:rsidRPr="005B377C">
              <w:rPr>
                <w:rFonts w:cs="B Yekan" w:hint="eastAsia"/>
                <w:rtl/>
              </w:rPr>
              <w:t>ک</w:t>
            </w:r>
            <w:r w:rsidRPr="005B377C">
              <w:rPr>
                <w:rFonts w:cs="B Yekan"/>
                <w:rtl/>
              </w:rPr>
              <w:t xml:space="preserve"> </w:t>
            </w:r>
            <w:r w:rsidRPr="005B377C">
              <w:rPr>
                <w:rFonts w:cs="B Yekan" w:hint="eastAsia"/>
                <w:rtl/>
              </w:rPr>
              <w:t>صفحه</w:t>
            </w:r>
            <w:r w:rsidRPr="005B377C">
              <w:rPr>
                <w:rFonts w:cs="B Yekan"/>
                <w:rtl/>
              </w:rPr>
              <w:t xml:space="preserve"> </w:t>
            </w:r>
            <w:r w:rsidRPr="005B377C">
              <w:rPr>
                <w:rFonts w:cs="B Yekan" w:hint="eastAsia"/>
                <w:rtl/>
              </w:rPr>
              <w:t>وب</w:t>
            </w:r>
            <w:r w:rsidRPr="005B377C">
              <w:rPr>
                <w:rFonts w:cs="B Yekan"/>
                <w:rtl/>
              </w:rPr>
              <w:t xml:space="preserve"> </w:t>
            </w:r>
            <w:r w:rsidRPr="005B377C">
              <w:rPr>
                <w:rFonts w:cs="B Yekan" w:hint="eastAsia"/>
                <w:rtl/>
              </w:rPr>
              <w:t>طراح</w:t>
            </w:r>
            <w:r w:rsidRPr="005B377C">
              <w:rPr>
                <w:rFonts w:cs="B Yekan" w:hint="cs"/>
                <w:rtl/>
              </w:rPr>
              <w:t>ی</w:t>
            </w:r>
            <w:r w:rsidRPr="005B377C">
              <w:rPr>
                <w:rFonts w:cs="B Yekan"/>
                <w:rtl/>
              </w:rPr>
              <w:t xml:space="preserve"> </w:t>
            </w:r>
            <w:r w:rsidRPr="005B377C">
              <w:rPr>
                <w:rFonts w:cs="B Yekan" w:hint="eastAsia"/>
                <w:rtl/>
              </w:rPr>
              <w:t>شده</w:t>
            </w:r>
            <w:r w:rsidRPr="005B377C">
              <w:rPr>
                <w:rFonts w:cs="B Yekan"/>
                <w:rtl/>
              </w:rPr>
              <w:t xml:space="preserve"> </w:t>
            </w:r>
            <w:r w:rsidRPr="005B377C">
              <w:rPr>
                <w:rFonts w:cs="B Yekan" w:hint="eastAsia"/>
                <w:rtl/>
              </w:rPr>
              <w:t>برا</w:t>
            </w:r>
            <w:r w:rsidRPr="005B377C">
              <w:rPr>
                <w:rFonts w:cs="B Yekan" w:hint="cs"/>
                <w:rtl/>
              </w:rPr>
              <w:t>ی</w:t>
            </w:r>
            <w:r w:rsidRPr="005B377C">
              <w:rPr>
                <w:rFonts w:cs="B Yekan"/>
                <w:rtl/>
              </w:rPr>
              <w:t xml:space="preserve"> </w:t>
            </w:r>
            <w:r w:rsidRPr="005B377C">
              <w:rPr>
                <w:rFonts w:cs="B Yekan" w:hint="eastAsia"/>
                <w:rtl/>
              </w:rPr>
              <w:t>انسان</w:t>
            </w:r>
            <w:r w:rsidRPr="005B377C">
              <w:rPr>
                <w:rFonts w:cs="B Yekan"/>
                <w:rtl/>
              </w:rPr>
              <w:t xml:space="preserve"> </w:t>
            </w:r>
            <w:r w:rsidRPr="005B377C">
              <w:rPr>
                <w:rFonts w:cs="B Yekan" w:hint="eastAsia"/>
                <w:rtl/>
              </w:rPr>
              <w:t>هدا</w:t>
            </w:r>
            <w:r w:rsidRPr="005B377C">
              <w:rPr>
                <w:rFonts w:cs="B Yekan" w:hint="cs"/>
                <w:rtl/>
              </w:rPr>
              <w:t>ی</w:t>
            </w:r>
            <w:r w:rsidRPr="005B377C">
              <w:rPr>
                <w:rFonts w:cs="B Yekan" w:hint="eastAsia"/>
                <w:rtl/>
              </w:rPr>
              <w:t>ت</w:t>
            </w:r>
            <w:r w:rsidRPr="005B377C">
              <w:rPr>
                <w:rFonts w:cs="B Yekan"/>
                <w:rtl/>
              </w:rPr>
              <w:t xml:space="preserve"> </w:t>
            </w:r>
            <w:r w:rsidRPr="005B377C">
              <w:rPr>
                <w:rFonts w:cs="B Yekan" w:hint="eastAsia"/>
                <w:rtl/>
              </w:rPr>
              <w:t>م</w:t>
            </w:r>
            <w:r w:rsidRPr="005B377C">
              <w:rPr>
                <w:rFonts w:cs="B Yekan" w:hint="cs"/>
                <w:rtl/>
              </w:rPr>
              <w:t>ی</w:t>
            </w:r>
            <w:r w:rsidRPr="005B377C">
              <w:rPr>
                <w:rFonts w:cs="B Yekan"/>
                <w:rtl/>
              </w:rPr>
              <w:t xml:space="preserve"> </w:t>
            </w:r>
            <w:r w:rsidRPr="005B377C">
              <w:rPr>
                <w:rFonts w:cs="B Yekan" w:hint="eastAsia"/>
                <w:rtl/>
              </w:rPr>
              <w:t>کند</w:t>
            </w:r>
            <w:r w:rsidRPr="005B377C">
              <w:rPr>
                <w:rFonts w:cs="B Yekan"/>
                <w:rtl/>
              </w:rPr>
              <w:t>.</w:t>
            </w:r>
          </w:p>
          <w:p w:rsidR="005B377C" w:rsidRPr="00083CF9" w:rsidRDefault="005B377C" w:rsidP="005B377C">
            <w:pPr>
              <w:bidi/>
              <w:jc w:val="both"/>
              <w:rPr>
                <w:rFonts w:cs="B Yekan"/>
              </w:rPr>
            </w:pPr>
            <w:r w:rsidRPr="005A66B2">
              <w:rPr>
                <w:rFonts w:ascii="Arnhem-Blond" w:hAnsi="Arnhem-Blond" w:cs="Arnhem-Blond"/>
                <w:noProof/>
                <w:color w:val="231F20"/>
                <w:sz w:val="19"/>
                <w:szCs w:val="19"/>
              </w:rPr>
              <w:drawing>
                <wp:inline distT="0" distB="0" distL="0" distR="0" wp14:anchorId="7880659C" wp14:editId="70C71791">
                  <wp:extent cx="2268869" cy="301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1100" cy="3028041"/>
                          </a:xfrm>
                          <a:prstGeom prst="rect">
                            <a:avLst/>
                          </a:prstGeom>
                          <a:noFill/>
                          <a:ln>
                            <a:noFill/>
                          </a:ln>
                        </pic:spPr>
                      </pic:pic>
                    </a:graphicData>
                  </a:graphic>
                </wp:inline>
              </w:drawing>
            </w:r>
          </w:p>
        </w:tc>
        <w:tc>
          <w:tcPr>
            <w:tcW w:w="3201" w:type="dxa"/>
            <w:shd w:val="clear" w:color="auto" w:fill="auto"/>
            <w:tcMar>
              <w:left w:w="72" w:type="dxa"/>
              <w:right w:w="72" w:type="dxa"/>
            </w:tcMar>
          </w:tcPr>
          <w:p w:rsidR="00A308B2" w:rsidRPr="00083CF9" w:rsidRDefault="005A7450" w:rsidP="002D7537">
            <w:pPr>
              <w:bidi/>
              <w:jc w:val="center"/>
              <w:rPr>
                <w:rFonts w:cs="B Yekan"/>
              </w:rPr>
            </w:pPr>
            <w:r w:rsidRPr="005A7450">
              <w:rPr>
                <w:rFonts w:cs="B Yekan" w:hint="eastAsia"/>
                <w:rtl/>
              </w:rPr>
              <w:t>محتوا</w:t>
            </w:r>
            <w:r w:rsidRPr="005A7450">
              <w:rPr>
                <w:rFonts w:cs="B Yekan" w:hint="cs"/>
                <w:rtl/>
              </w:rPr>
              <w:t>ی</w:t>
            </w:r>
            <w:r w:rsidRPr="005A7450">
              <w:rPr>
                <w:rFonts w:cs="B Yekan"/>
                <w:rtl/>
              </w:rPr>
              <w:t xml:space="preserve"> </w:t>
            </w:r>
            <w:r w:rsidRPr="005A7450">
              <w:rPr>
                <w:rFonts w:cs="B Yekan" w:hint="eastAsia"/>
                <w:rtl/>
              </w:rPr>
              <w:t>نامرئ</w:t>
            </w:r>
            <w:r w:rsidRPr="005A7450">
              <w:rPr>
                <w:rFonts w:cs="B Yekan" w:hint="cs"/>
                <w:rtl/>
              </w:rPr>
              <w:t>ی</w:t>
            </w:r>
            <w:r w:rsidRPr="005A7450">
              <w:rPr>
                <w:rFonts w:cs="B Yekan"/>
                <w:rtl/>
              </w:rPr>
              <w:t xml:space="preserve"> </w:t>
            </w:r>
            <w:r w:rsidRPr="005A7450">
              <w:rPr>
                <w:rFonts w:cs="B Yekan" w:hint="eastAsia"/>
                <w:rtl/>
              </w:rPr>
              <w:t>جد</w:t>
            </w:r>
            <w:r w:rsidRPr="005A7450">
              <w:rPr>
                <w:rFonts w:cs="B Yekan" w:hint="cs"/>
                <w:rtl/>
              </w:rPr>
              <w:t>ی</w:t>
            </w:r>
            <w:r w:rsidRPr="005A7450">
              <w:rPr>
                <w:rFonts w:cs="B Yekan" w:hint="eastAsia"/>
                <w:rtl/>
              </w:rPr>
              <w:t>د</w:t>
            </w:r>
            <w:r w:rsidRPr="005A7450">
              <w:rPr>
                <w:rFonts w:cs="B Yekan"/>
                <w:rtl/>
              </w:rPr>
              <w:t xml:space="preserve"> </w:t>
            </w:r>
            <w:r w:rsidRPr="005A7450">
              <w:rPr>
                <w:rFonts w:cs="B Yekan" w:hint="eastAsia"/>
                <w:rtl/>
              </w:rPr>
              <w:t>ن</w:t>
            </w:r>
            <w:r w:rsidRPr="005A7450">
              <w:rPr>
                <w:rFonts w:cs="B Yekan" w:hint="cs"/>
                <w:rtl/>
              </w:rPr>
              <w:t>ی</w:t>
            </w:r>
            <w:r w:rsidRPr="005A7450">
              <w:rPr>
                <w:rFonts w:cs="B Yekan" w:hint="eastAsia"/>
                <w:rtl/>
              </w:rPr>
              <w:t>ست،</w:t>
            </w:r>
            <w:r w:rsidRPr="005A7450">
              <w:rPr>
                <w:rFonts w:cs="B Yekan"/>
                <w:rtl/>
              </w:rPr>
              <w:t xml:space="preserve"> </w:t>
            </w:r>
            <w:r w:rsidRPr="005A7450">
              <w:rPr>
                <w:rFonts w:cs="B Yekan" w:hint="eastAsia"/>
                <w:rtl/>
              </w:rPr>
              <w:t>اما</w:t>
            </w:r>
            <w:r w:rsidRPr="005A7450">
              <w:rPr>
                <w:rFonts w:cs="B Yekan"/>
                <w:rtl/>
              </w:rPr>
              <w:t xml:space="preserve"> </w:t>
            </w:r>
            <w:r w:rsidRPr="005A7450">
              <w:rPr>
                <w:rFonts w:cs="B Yekan" w:hint="eastAsia"/>
                <w:rtl/>
              </w:rPr>
              <w:t>اخ</w:t>
            </w:r>
            <w:r w:rsidRPr="005A7450">
              <w:rPr>
                <w:rFonts w:cs="B Yekan" w:hint="cs"/>
                <w:rtl/>
              </w:rPr>
              <w:t>ی</w:t>
            </w:r>
            <w:r w:rsidRPr="005A7450">
              <w:rPr>
                <w:rFonts w:cs="B Yekan" w:hint="eastAsia"/>
                <w:rtl/>
              </w:rPr>
              <w:t>را</w:t>
            </w:r>
            <w:r w:rsidRPr="005A7450">
              <w:rPr>
                <w:rFonts w:cs="B Yekan"/>
                <w:rtl/>
              </w:rPr>
              <w:t xml:space="preserve"> </w:t>
            </w:r>
            <w:r w:rsidRPr="005A7450">
              <w:rPr>
                <w:rFonts w:cs="B Yekan" w:hint="eastAsia"/>
                <w:rtl/>
              </w:rPr>
              <w:t>اح</w:t>
            </w:r>
            <w:r w:rsidRPr="005A7450">
              <w:rPr>
                <w:rFonts w:cs="B Yekan" w:hint="cs"/>
                <w:rtl/>
              </w:rPr>
              <w:t>ی</w:t>
            </w:r>
            <w:r w:rsidRPr="005A7450">
              <w:rPr>
                <w:rFonts w:cs="B Yekan" w:hint="eastAsia"/>
                <w:rtl/>
              </w:rPr>
              <w:t>ا</w:t>
            </w:r>
            <w:r w:rsidRPr="005A7450">
              <w:rPr>
                <w:rFonts w:cs="B Yekan"/>
                <w:rtl/>
              </w:rPr>
              <w:t xml:space="preserve"> </w:t>
            </w:r>
            <w:r w:rsidRPr="005A7450">
              <w:rPr>
                <w:rFonts w:cs="B Yekan" w:hint="eastAsia"/>
                <w:rtl/>
              </w:rPr>
              <w:t>شده</w:t>
            </w:r>
            <w:r w:rsidRPr="005A7450">
              <w:rPr>
                <w:rFonts w:cs="B Yekan"/>
                <w:rtl/>
              </w:rPr>
              <w:t xml:space="preserve"> </w:t>
            </w:r>
            <w:r w:rsidRPr="005A7450">
              <w:rPr>
                <w:rFonts w:cs="B Yekan" w:hint="eastAsia"/>
                <w:rtl/>
              </w:rPr>
              <w:t>است</w:t>
            </w:r>
            <w:r w:rsidRPr="005A7450">
              <w:rPr>
                <w:rFonts w:cs="B Yekan"/>
                <w:rtl/>
              </w:rPr>
              <w:t xml:space="preserve">. </w:t>
            </w:r>
            <w:r w:rsidRPr="005A7450">
              <w:rPr>
                <w:rFonts w:cs="B Yekan" w:hint="eastAsia"/>
                <w:rtl/>
              </w:rPr>
              <w:t>به</w:t>
            </w:r>
            <w:r w:rsidRPr="005A7450">
              <w:rPr>
                <w:rFonts w:cs="B Yekan" w:hint="cs"/>
                <w:rtl/>
              </w:rPr>
              <w:t>ی</w:t>
            </w:r>
            <w:r w:rsidRPr="005A7450">
              <w:rPr>
                <w:rFonts w:cs="B Yekan" w:hint="eastAsia"/>
                <w:rtl/>
              </w:rPr>
              <w:t>نه</w:t>
            </w:r>
            <w:r w:rsidRPr="005A7450">
              <w:rPr>
                <w:rFonts w:cs="B Yekan"/>
                <w:rtl/>
              </w:rPr>
              <w:t xml:space="preserve"> </w:t>
            </w:r>
            <w:r w:rsidRPr="005A7450">
              <w:rPr>
                <w:rFonts w:cs="B Yekan" w:hint="eastAsia"/>
                <w:rtl/>
              </w:rPr>
              <w:t>سازان</w:t>
            </w:r>
            <w:r w:rsidRPr="005A7450">
              <w:rPr>
                <w:rFonts w:cs="B Yekan"/>
                <w:rtl/>
              </w:rPr>
              <w:t xml:space="preserve"> </w:t>
            </w:r>
            <w:r w:rsidRPr="005A7450">
              <w:rPr>
                <w:rFonts w:cs="B Yekan" w:hint="eastAsia"/>
                <w:rtl/>
              </w:rPr>
              <w:t>اول</w:t>
            </w:r>
            <w:r w:rsidRPr="005A7450">
              <w:rPr>
                <w:rFonts w:cs="B Yekan" w:hint="cs"/>
                <w:rtl/>
              </w:rPr>
              <w:t>ی</w:t>
            </w:r>
            <w:r w:rsidRPr="005A7450">
              <w:rPr>
                <w:rFonts w:cs="B Yekan" w:hint="eastAsia"/>
                <w:rtl/>
              </w:rPr>
              <w:t>ه</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عناصر</w:t>
            </w:r>
            <w:r w:rsidRPr="005A7450">
              <w:rPr>
                <w:rFonts w:cs="B Yekan"/>
                <w:rtl/>
              </w:rPr>
              <w:t xml:space="preserve"> </w:t>
            </w:r>
            <w:r w:rsidRPr="005A7450">
              <w:rPr>
                <w:rFonts w:cs="B Yekan"/>
              </w:rPr>
              <w:t>HTML</w:t>
            </w:r>
            <w:r w:rsidRPr="005A7450">
              <w:rPr>
                <w:rFonts w:cs="B Yekan"/>
                <w:rtl/>
              </w:rPr>
              <w:t xml:space="preserve"> </w:t>
            </w:r>
            <w:r w:rsidRPr="005A7450">
              <w:rPr>
                <w:rFonts w:cs="B Yekan" w:hint="eastAsia"/>
                <w:rtl/>
              </w:rPr>
              <w:t>مانند</w:t>
            </w:r>
            <w:r w:rsidRPr="005A7450">
              <w:rPr>
                <w:rFonts w:cs="B Yekan"/>
                <w:rtl/>
              </w:rPr>
              <w:t xml:space="preserve"> </w:t>
            </w:r>
            <w:r w:rsidRPr="005A7450">
              <w:rPr>
                <w:rFonts w:cs="B Yekan" w:hint="eastAsia"/>
                <w:rtl/>
              </w:rPr>
              <w:t>رنگ</w:t>
            </w:r>
            <w:r w:rsidRPr="005A7450">
              <w:rPr>
                <w:rFonts w:cs="B Yekan"/>
                <w:rtl/>
              </w:rPr>
              <w:t xml:space="preserve"> </w:t>
            </w:r>
            <w:r w:rsidRPr="005A7450">
              <w:rPr>
                <w:rFonts w:cs="B Yekan" w:hint="eastAsia"/>
                <w:rtl/>
              </w:rPr>
              <w:t>ها</w:t>
            </w:r>
            <w:r w:rsidRPr="005A7450">
              <w:rPr>
                <w:rFonts w:cs="B Yekan" w:hint="cs"/>
                <w:rtl/>
              </w:rPr>
              <w:t>ی</w:t>
            </w:r>
            <w:r w:rsidRPr="005A7450">
              <w:rPr>
                <w:rFonts w:cs="B Yekan"/>
                <w:rtl/>
              </w:rPr>
              <w:t xml:space="preserve"> </w:t>
            </w:r>
            <w:r w:rsidRPr="005A7450">
              <w:rPr>
                <w:rFonts w:cs="B Yekan" w:hint="eastAsia"/>
                <w:rtl/>
              </w:rPr>
              <w:t>پ</w:t>
            </w:r>
            <w:r w:rsidRPr="005A7450">
              <w:rPr>
                <w:rFonts w:cs="B Yekan" w:hint="cs"/>
                <w:rtl/>
              </w:rPr>
              <w:t>ی</w:t>
            </w:r>
            <w:r w:rsidRPr="005A7450">
              <w:rPr>
                <w:rFonts w:cs="B Yekan" w:hint="eastAsia"/>
                <w:rtl/>
              </w:rPr>
              <w:t>ش</w:t>
            </w:r>
            <w:r w:rsidRPr="005A7450">
              <w:rPr>
                <w:rFonts w:cs="B Yekan"/>
                <w:rtl/>
              </w:rPr>
              <w:t xml:space="preserve"> </w:t>
            </w:r>
            <w:r w:rsidRPr="005A7450">
              <w:rPr>
                <w:rFonts w:cs="B Yekan" w:hint="eastAsia"/>
                <w:rtl/>
              </w:rPr>
              <w:t>زم</w:t>
            </w:r>
            <w:r w:rsidRPr="005A7450">
              <w:rPr>
                <w:rFonts w:cs="B Yekan" w:hint="cs"/>
                <w:rtl/>
              </w:rPr>
              <w:t>ی</w:t>
            </w:r>
            <w:r w:rsidRPr="005A7450">
              <w:rPr>
                <w:rFonts w:cs="B Yekan" w:hint="eastAsia"/>
                <w:rtl/>
              </w:rPr>
              <w:t>نه</w:t>
            </w:r>
            <w:r w:rsidRPr="005A7450">
              <w:rPr>
                <w:rFonts w:cs="B Yekan"/>
                <w:rtl/>
              </w:rPr>
              <w:t xml:space="preserve"> </w:t>
            </w:r>
            <w:r w:rsidRPr="005A7450">
              <w:rPr>
                <w:rFonts w:cs="B Yekan" w:hint="eastAsia"/>
                <w:rtl/>
              </w:rPr>
              <w:t>و</w:t>
            </w:r>
            <w:r w:rsidRPr="005A7450">
              <w:rPr>
                <w:rFonts w:cs="B Yekan"/>
                <w:rtl/>
              </w:rPr>
              <w:t xml:space="preserve"> </w:t>
            </w:r>
            <w:r w:rsidRPr="005A7450">
              <w:rPr>
                <w:rFonts w:cs="B Yekan" w:hint="eastAsia"/>
                <w:rtl/>
              </w:rPr>
              <w:t>پس</w:t>
            </w:r>
            <w:r w:rsidRPr="005A7450">
              <w:rPr>
                <w:rFonts w:cs="B Yekan"/>
                <w:rtl/>
              </w:rPr>
              <w:t xml:space="preserve"> </w:t>
            </w:r>
            <w:r w:rsidRPr="005A7450">
              <w:rPr>
                <w:rFonts w:cs="B Yekan" w:hint="eastAsia"/>
                <w:rtl/>
              </w:rPr>
              <w:t>زم</w:t>
            </w:r>
            <w:r w:rsidRPr="005A7450">
              <w:rPr>
                <w:rFonts w:cs="B Yekan" w:hint="cs"/>
                <w:rtl/>
              </w:rPr>
              <w:t>ی</w:t>
            </w:r>
            <w:r w:rsidRPr="005A7450">
              <w:rPr>
                <w:rFonts w:cs="B Yekan" w:hint="eastAsia"/>
                <w:rtl/>
              </w:rPr>
              <w:t>نه</w:t>
            </w:r>
            <w:r w:rsidRPr="005A7450">
              <w:rPr>
                <w:rFonts w:cs="B Yekan"/>
                <w:rtl/>
              </w:rPr>
              <w:t xml:space="preserve"> </w:t>
            </w:r>
            <w:r w:rsidRPr="005A7450">
              <w:rPr>
                <w:rFonts w:cs="B Yekan" w:hint="eastAsia"/>
                <w:rtl/>
              </w:rPr>
              <w:t>و</w:t>
            </w:r>
            <w:r w:rsidRPr="005A7450">
              <w:rPr>
                <w:rFonts w:cs="B Yekan"/>
                <w:rtl/>
              </w:rPr>
              <w:t xml:space="preserve"> </w:t>
            </w:r>
            <w:r w:rsidRPr="005A7450">
              <w:rPr>
                <w:rFonts w:cs="B Yekan" w:hint="cs"/>
                <w:rtl/>
              </w:rPr>
              <w:t>ی</w:t>
            </w:r>
            <w:r w:rsidRPr="005A7450">
              <w:rPr>
                <w:rFonts w:cs="B Yekan" w:hint="eastAsia"/>
                <w:rtl/>
              </w:rPr>
              <w:t>ا</w:t>
            </w:r>
            <w:r w:rsidRPr="005A7450">
              <w:rPr>
                <w:rFonts w:cs="B Yekan"/>
                <w:rtl/>
              </w:rPr>
              <w:t xml:space="preserve"> </w:t>
            </w:r>
            <w:r w:rsidRPr="005A7450">
              <w:rPr>
                <w:rFonts w:cs="B Yekan" w:hint="eastAsia"/>
                <w:rtl/>
              </w:rPr>
              <w:t>فونت</w:t>
            </w:r>
            <w:r w:rsidRPr="005A7450">
              <w:rPr>
                <w:rFonts w:cs="B Yekan"/>
                <w:rtl/>
              </w:rPr>
              <w:t xml:space="preserve"> </w:t>
            </w:r>
            <w:r w:rsidRPr="005A7450">
              <w:rPr>
                <w:rFonts w:cs="B Yekan" w:hint="eastAsia"/>
                <w:rtl/>
              </w:rPr>
              <w:t>ها</w:t>
            </w:r>
            <w:r w:rsidRPr="005A7450">
              <w:rPr>
                <w:rFonts w:cs="B Yekan" w:hint="cs"/>
                <w:rtl/>
              </w:rPr>
              <w:t>ی</w:t>
            </w:r>
            <w:r w:rsidRPr="005A7450">
              <w:rPr>
                <w:rFonts w:cs="B Yekan"/>
                <w:rtl/>
              </w:rPr>
              <w:t xml:space="preserve"> </w:t>
            </w:r>
            <w:r w:rsidRPr="005A7450">
              <w:rPr>
                <w:rFonts w:cs="B Yekan" w:hint="eastAsia"/>
                <w:rtl/>
              </w:rPr>
              <w:t>بس</w:t>
            </w:r>
            <w:r w:rsidRPr="005A7450">
              <w:rPr>
                <w:rFonts w:cs="B Yekan" w:hint="cs"/>
                <w:rtl/>
              </w:rPr>
              <w:t>ی</w:t>
            </w:r>
            <w:r w:rsidRPr="005A7450">
              <w:rPr>
                <w:rFonts w:cs="B Yekan" w:hint="eastAsia"/>
                <w:rtl/>
              </w:rPr>
              <w:t>ار</w:t>
            </w:r>
            <w:r w:rsidRPr="005A7450">
              <w:rPr>
                <w:rFonts w:cs="B Yekan"/>
                <w:rtl/>
              </w:rPr>
              <w:t xml:space="preserve"> </w:t>
            </w:r>
            <w:r w:rsidRPr="005A7450">
              <w:rPr>
                <w:rFonts w:cs="B Yekan" w:hint="eastAsia"/>
                <w:rtl/>
              </w:rPr>
              <w:t>کوچک</w:t>
            </w:r>
            <w:r w:rsidRPr="005A7450">
              <w:rPr>
                <w:rFonts w:cs="B Yekan"/>
                <w:rtl/>
              </w:rPr>
              <w:t xml:space="preserve"> </w:t>
            </w:r>
            <w:r w:rsidRPr="005A7450">
              <w:rPr>
                <w:rFonts w:cs="B Yekan" w:hint="eastAsia"/>
                <w:rtl/>
              </w:rPr>
              <w:t>برا</w:t>
            </w:r>
            <w:r w:rsidRPr="005A7450">
              <w:rPr>
                <w:rFonts w:cs="B Yekan" w:hint="cs"/>
                <w:rtl/>
              </w:rPr>
              <w:t>ی</w:t>
            </w:r>
            <w:r w:rsidRPr="005A7450">
              <w:rPr>
                <w:rFonts w:cs="B Yekan"/>
                <w:rtl/>
              </w:rPr>
              <w:t xml:space="preserve"> </w:t>
            </w:r>
            <w:r w:rsidRPr="005A7450">
              <w:rPr>
                <w:rFonts w:cs="B Yekan" w:hint="eastAsia"/>
                <w:rtl/>
              </w:rPr>
              <w:t>اضافه</w:t>
            </w:r>
            <w:r w:rsidRPr="005A7450">
              <w:rPr>
                <w:rFonts w:cs="B Yekan"/>
                <w:rtl/>
              </w:rPr>
              <w:t xml:space="preserve"> </w:t>
            </w:r>
            <w:r w:rsidRPr="005A7450">
              <w:rPr>
                <w:rFonts w:cs="B Yekan" w:hint="eastAsia"/>
                <w:rtl/>
              </w:rPr>
              <w:t>کردن</w:t>
            </w:r>
            <w:r w:rsidRPr="005A7450">
              <w:rPr>
                <w:rFonts w:cs="B Yekan"/>
                <w:rtl/>
              </w:rPr>
              <w:t xml:space="preserve"> </w:t>
            </w:r>
            <w:r w:rsidRPr="005A7450">
              <w:rPr>
                <w:rFonts w:cs="B Yekan" w:hint="eastAsia"/>
                <w:rtl/>
              </w:rPr>
              <w:t>محتوا</w:t>
            </w:r>
            <w:r w:rsidRPr="005A7450">
              <w:rPr>
                <w:rFonts w:cs="B Yekan" w:hint="cs"/>
                <w:rtl/>
              </w:rPr>
              <w:t>ی</w:t>
            </w:r>
            <w:r w:rsidRPr="005A7450">
              <w:rPr>
                <w:rFonts w:cs="B Yekan"/>
                <w:rtl/>
              </w:rPr>
              <w:t xml:space="preserve"> </w:t>
            </w:r>
            <w:r w:rsidRPr="005A7450">
              <w:rPr>
                <w:rFonts w:cs="B Yekan" w:hint="eastAsia"/>
                <w:rtl/>
              </w:rPr>
              <w:t>نامرئ</w:t>
            </w:r>
            <w:r w:rsidRPr="005A7450">
              <w:rPr>
                <w:rFonts w:cs="B Yekan" w:hint="cs"/>
                <w:rtl/>
              </w:rPr>
              <w:t>ی</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سا</w:t>
            </w:r>
            <w:r w:rsidRPr="005A7450">
              <w:rPr>
                <w:rFonts w:cs="B Yekan" w:hint="cs"/>
                <w:rtl/>
              </w:rPr>
              <w:t>ی</w:t>
            </w:r>
            <w:r w:rsidRPr="005A7450">
              <w:rPr>
                <w:rFonts w:cs="B Yekan" w:hint="eastAsia"/>
                <w:rtl/>
              </w:rPr>
              <w:t>ت</w:t>
            </w:r>
            <w:r w:rsidRPr="005A7450">
              <w:rPr>
                <w:rFonts w:cs="B Yekan"/>
                <w:rtl/>
              </w:rPr>
              <w:t xml:space="preserve"> </w:t>
            </w:r>
            <w:r w:rsidRPr="005A7450">
              <w:rPr>
                <w:rFonts w:cs="B Yekan" w:hint="eastAsia"/>
                <w:rtl/>
              </w:rPr>
              <w:t>ها</w:t>
            </w:r>
            <w:r w:rsidRPr="005A7450">
              <w:rPr>
                <w:rFonts w:cs="B Yekan" w:hint="cs"/>
                <w:rtl/>
              </w:rPr>
              <w:t>ی</w:t>
            </w:r>
            <w:r w:rsidRPr="005A7450">
              <w:rPr>
                <w:rFonts w:cs="B Yekan"/>
                <w:rtl/>
              </w:rPr>
              <w:t xml:space="preserve"> </w:t>
            </w:r>
            <w:r w:rsidRPr="005A7450">
              <w:rPr>
                <w:rFonts w:cs="B Yekan" w:hint="eastAsia"/>
                <w:rtl/>
              </w:rPr>
              <w:t>خود</w:t>
            </w:r>
            <w:r w:rsidRPr="005A7450">
              <w:rPr>
                <w:rFonts w:cs="B Yekan"/>
                <w:rtl/>
              </w:rPr>
              <w:t xml:space="preserve"> </w:t>
            </w:r>
            <w:r w:rsidRPr="005A7450">
              <w:rPr>
                <w:rFonts w:cs="B Yekan" w:hint="eastAsia"/>
                <w:rtl/>
              </w:rPr>
              <w:t>استفاده</w:t>
            </w:r>
            <w:r w:rsidRPr="005A7450">
              <w:rPr>
                <w:rFonts w:cs="B Yekan"/>
                <w:rtl/>
              </w:rPr>
              <w:t xml:space="preserve"> </w:t>
            </w:r>
            <w:r w:rsidRPr="005A7450">
              <w:rPr>
                <w:rFonts w:cs="B Yekan" w:hint="eastAsia"/>
                <w:rtl/>
              </w:rPr>
              <w:t>کردند</w:t>
            </w:r>
            <w:r w:rsidRPr="005A7450">
              <w:rPr>
                <w:rFonts w:cs="B Yekan"/>
                <w:rtl/>
              </w:rPr>
              <w:t xml:space="preserve">. </w:t>
            </w:r>
            <w:r w:rsidRPr="005A7450">
              <w:rPr>
                <w:rFonts w:cs="B Yekan" w:hint="eastAsia"/>
                <w:rtl/>
              </w:rPr>
              <w:t>با</w:t>
            </w:r>
            <w:r w:rsidRPr="005A7450">
              <w:rPr>
                <w:rFonts w:cs="B Yekan"/>
                <w:rtl/>
              </w:rPr>
              <w:t xml:space="preserve"> </w:t>
            </w:r>
            <w:r w:rsidRPr="005A7450">
              <w:rPr>
                <w:rFonts w:cs="B Yekan" w:hint="eastAsia"/>
                <w:rtl/>
              </w:rPr>
              <w:t>ا</w:t>
            </w:r>
            <w:r w:rsidRPr="005A7450">
              <w:rPr>
                <w:rFonts w:cs="B Yekan" w:hint="cs"/>
                <w:rtl/>
              </w:rPr>
              <w:t>ی</w:t>
            </w:r>
            <w:r w:rsidRPr="005A7450">
              <w:rPr>
                <w:rFonts w:cs="B Yekan" w:hint="eastAsia"/>
                <w:rtl/>
              </w:rPr>
              <w:t>ن</w:t>
            </w:r>
            <w:r w:rsidRPr="005A7450">
              <w:rPr>
                <w:rFonts w:cs="B Yekan"/>
                <w:rtl/>
              </w:rPr>
              <w:t xml:space="preserve"> </w:t>
            </w:r>
            <w:r w:rsidRPr="005A7450">
              <w:rPr>
                <w:rFonts w:cs="B Yekan" w:hint="eastAsia"/>
                <w:rtl/>
              </w:rPr>
              <w:t>حال،</w:t>
            </w:r>
            <w:r w:rsidRPr="005A7450">
              <w:rPr>
                <w:rFonts w:cs="B Yekan"/>
                <w:rtl/>
              </w:rPr>
              <w:t xml:space="preserve"> </w:t>
            </w:r>
            <w:r w:rsidRPr="005A7450">
              <w:rPr>
                <w:rFonts w:cs="B Yekan" w:hint="eastAsia"/>
                <w:rtl/>
              </w:rPr>
              <w:t>موتورها</w:t>
            </w:r>
            <w:r w:rsidRPr="005A7450">
              <w:rPr>
                <w:rFonts w:cs="B Yekan" w:hint="cs"/>
                <w:rtl/>
              </w:rPr>
              <w:t>ی</w:t>
            </w:r>
            <w:r w:rsidRPr="005A7450">
              <w:rPr>
                <w:rFonts w:cs="B Yekan"/>
                <w:rtl/>
              </w:rPr>
              <w:t xml:space="preserve"> </w:t>
            </w:r>
            <w:r w:rsidRPr="005A7450">
              <w:rPr>
                <w:rFonts w:cs="B Yekan" w:hint="eastAsia"/>
                <w:rtl/>
              </w:rPr>
              <w:t>جستجو</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سرعت</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ا</w:t>
            </w:r>
            <w:r w:rsidRPr="005A7450">
              <w:rPr>
                <w:rFonts w:cs="B Yekan" w:hint="cs"/>
                <w:rtl/>
              </w:rPr>
              <w:t>ی</w:t>
            </w:r>
            <w:r w:rsidRPr="005A7450">
              <w:rPr>
                <w:rFonts w:cs="B Yekan" w:hint="eastAsia"/>
                <w:rtl/>
              </w:rPr>
              <w:t>ن</w:t>
            </w:r>
            <w:r w:rsidRPr="005A7450">
              <w:rPr>
                <w:rFonts w:cs="B Yekan"/>
                <w:rtl/>
              </w:rPr>
              <w:t xml:space="preserve"> </w:t>
            </w:r>
            <w:r w:rsidRPr="005A7450">
              <w:rPr>
                <w:rFonts w:cs="B Yekan" w:hint="eastAsia"/>
                <w:rtl/>
              </w:rPr>
              <w:t>تکن</w:t>
            </w:r>
            <w:r w:rsidRPr="005A7450">
              <w:rPr>
                <w:rFonts w:cs="B Yekan" w:hint="cs"/>
                <w:rtl/>
              </w:rPr>
              <w:t>ی</w:t>
            </w:r>
            <w:r w:rsidRPr="005A7450">
              <w:rPr>
                <w:rFonts w:cs="B Yekan" w:hint="eastAsia"/>
                <w:rtl/>
              </w:rPr>
              <w:t>ک</w:t>
            </w:r>
            <w:r w:rsidRPr="005A7450">
              <w:rPr>
                <w:rFonts w:cs="B Yekan"/>
                <w:rtl/>
              </w:rPr>
              <w:t xml:space="preserve"> </w:t>
            </w:r>
            <w:r w:rsidRPr="005A7450">
              <w:rPr>
                <w:rFonts w:cs="B Yekan" w:hint="eastAsia"/>
                <w:rtl/>
              </w:rPr>
              <w:t>ها</w:t>
            </w:r>
            <w:r w:rsidRPr="005A7450">
              <w:rPr>
                <w:rFonts w:cs="B Yekan"/>
                <w:rtl/>
              </w:rPr>
              <w:t xml:space="preserve"> </w:t>
            </w:r>
            <w:r w:rsidRPr="005A7450">
              <w:rPr>
                <w:rFonts w:cs="B Yekan" w:hint="eastAsia"/>
                <w:rtl/>
              </w:rPr>
              <w:t>رس</w:t>
            </w:r>
            <w:r w:rsidRPr="005A7450">
              <w:rPr>
                <w:rFonts w:cs="B Yekan" w:hint="cs"/>
                <w:rtl/>
              </w:rPr>
              <w:t>ی</w:t>
            </w:r>
            <w:r w:rsidRPr="005A7450">
              <w:rPr>
                <w:rFonts w:cs="B Yekan" w:hint="eastAsia"/>
                <w:rtl/>
              </w:rPr>
              <w:t>دند</w:t>
            </w:r>
            <w:r w:rsidRPr="005A7450">
              <w:rPr>
                <w:rFonts w:cs="B Yekan"/>
                <w:rtl/>
              </w:rPr>
              <w:t xml:space="preserve"> </w:t>
            </w:r>
            <w:r w:rsidRPr="005A7450">
              <w:rPr>
                <w:rFonts w:cs="B Yekan" w:hint="eastAsia"/>
                <w:rtl/>
              </w:rPr>
              <w:t>و</w:t>
            </w:r>
            <w:r w:rsidRPr="005A7450">
              <w:rPr>
                <w:rFonts w:cs="B Yekan"/>
                <w:rtl/>
              </w:rPr>
              <w:t xml:space="preserve"> </w:t>
            </w:r>
            <w:r w:rsidRPr="005A7450">
              <w:rPr>
                <w:rFonts w:cs="B Yekan" w:hint="eastAsia"/>
                <w:rtl/>
              </w:rPr>
              <w:t>شروع</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جاسوس</w:t>
            </w:r>
            <w:r w:rsidRPr="005A7450">
              <w:rPr>
                <w:rFonts w:cs="B Yekan" w:hint="cs"/>
                <w:rtl/>
              </w:rPr>
              <w:t>ی</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سا</w:t>
            </w:r>
            <w:r w:rsidRPr="005A7450">
              <w:rPr>
                <w:rFonts w:cs="B Yekan" w:hint="cs"/>
                <w:rtl/>
              </w:rPr>
              <w:t>ی</w:t>
            </w:r>
            <w:r w:rsidRPr="005A7450">
              <w:rPr>
                <w:rFonts w:cs="B Yekan" w:hint="eastAsia"/>
                <w:rtl/>
              </w:rPr>
              <w:t>ت</w:t>
            </w:r>
            <w:r w:rsidRPr="005A7450">
              <w:rPr>
                <w:rFonts w:cs="B Yekan"/>
                <w:rtl/>
              </w:rPr>
              <w:t xml:space="preserve"> </w:t>
            </w:r>
            <w:r w:rsidRPr="005A7450">
              <w:rPr>
                <w:rFonts w:cs="B Yekan" w:hint="eastAsia"/>
                <w:rtl/>
              </w:rPr>
              <w:t>ها</w:t>
            </w:r>
            <w:r w:rsidRPr="005A7450">
              <w:rPr>
                <w:rFonts w:cs="B Yekan" w:hint="cs"/>
                <w:rtl/>
              </w:rPr>
              <w:t>یی</w:t>
            </w:r>
            <w:r w:rsidRPr="005A7450">
              <w:rPr>
                <w:rFonts w:cs="B Yekan"/>
                <w:rtl/>
              </w:rPr>
              <w:t xml:space="preserve"> </w:t>
            </w:r>
            <w:r w:rsidRPr="005A7450">
              <w:rPr>
                <w:rFonts w:cs="B Yekan" w:hint="eastAsia"/>
                <w:rtl/>
              </w:rPr>
              <w:t>کردند</w:t>
            </w:r>
            <w:r w:rsidRPr="005A7450">
              <w:rPr>
                <w:rFonts w:cs="B Yekan"/>
                <w:rtl/>
              </w:rPr>
              <w:t xml:space="preserve"> </w:t>
            </w:r>
            <w:r w:rsidRPr="005A7450">
              <w:rPr>
                <w:rFonts w:cs="B Yekan" w:hint="eastAsia"/>
                <w:rtl/>
              </w:rPr>
              <w:t>که</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آنها</w:t>
            </w:r>
            <w:r w:rsidRPr="005A7450">
              <w:rPr>
                <w:rFonts w:cs="B Yekan"/>
                <w:rtl/>
              </w:rPr>
              <w:t xml:space="preserve"> </w:t>
            </w:r>
            <w:r w:rsidRPr="005A7450">
              <w:rPr>
                <w:rFonts w:cs="B Yekan" w:hint="eastAsia"/>
                <w:rtl/>
              </w:rPr>
              <w:t>استفاده</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کردند</w:t>
            </w:r>
            <w:r w:rsidRPr="005A7450">
              <w:rPr>
                <w:rFonts w:cs="B Yekan"/>
                <w:rtl/>
              </w:rPr>
              <w:t xml:space="preserve">. </w:t>
            </w:r>
            <w:r w:rsidRPr="005A7450">
              <w:rPr>
                <w:rFonts w:cs="B Yekan" w:hint="eastAsia"/>
                <w:rtl/>
              </w:rPr>
              <w:t>اخ</w:t>
            </w:r>
            <w:r w:rsidRPr="005A7450">
              <w:rPr>
                <w:rFonts w:cs="B Yekan" w:hint="cs"/>
                <w:rtl/>
              </w:rPr>
              <w:t>ی</w:t>
            </w:r>
            <w:r w:rsidRPr="005A7450">
              <w:rPr>
                <w:rFonts w:cs="B Yekan" w:hint="eastAsia"/>
                <w:rtl/>
              </w:rPr>
              <w:t>را</w:t>
            </w:r>
            <w:r w:rsidRPr="005A7450">
              <w:rPr>
                <w:rFonts w:cs="B Yekan"/>
                <w:rtl/>
              </w:rPr>
              <w:t xml:space="preserve"> </w:t>
            </w:r>
            <w:r w:rsidRPr="005A7450">
              <w:rPr>
                <w:rFonts w:cs="B Yekan" w:hint="eastAsia"/>
                <w:rtl/>
              </w:rPr>
              <w:t>به</w:t>
            </w:r>
            <w:r w:rsidRPr="005A7450">
              <w:rPr>
                <w:rFonts w:cs="B Yekan" w:hint="cs"/>
                <w:rtl/>
              </w:rPr>
              <w:t>ی</w:t>
            </w:r>
            <w:r w:rsidRPr="005A7450">
              <w:rPr>
                <w:rFonts w:cs="B Yekan" w:hint="eastAsia"/>
                <w:rtl/>
              </w:rPr>
              <w:t>نه</w:t>
            </w:r>
            <w:r w:rsidRPr="005A7450">
              <w:rPr>
                <w:rFonts w:cs="B Yekan"/>
                <w:rtl/>
              </w:rPr>
              <w:t xml:space="preserve"> </w:t>
            </w:r>
            <w:r w:rsidRPr="005A7450">
              <w:rPr>
                <w:rFonts w:cs="B Yekan" w:hint="eastAsia"/>
                <w:rtl/>
              </w:rPr>
              <w:t>سازان</w:t>
            </w:r>
            <w:r w:rsidRPr="005A7450">
              <w:rPr>
                <w:rFonts w:cs="B Yekan"/>
                <w:rtl/>
              </w:rPr>
              <w:t xml:space="preserve"> </w:t>
            </w:r>
            <w:r w:rsidRPr="005A7450">
              <w:rPr>
                <w:rFonts w:cs="B Yekan" w:hint="eastAsia"/>
                <w:rtl/>
              </w:rPr>
              <w:t>با</w:t>
            </w:r>
            <w:r w:rsidRPr="005A7450">
              <w:rPr>
                <w:rFonts w:cs="B Yekan"/>
                <w:rtl/>
              </w:rPr>
              <w:t xml:space="preserve"> </w:t>
            </w:r>
            <w:r w:rsidRPr="005A7450">
              <w:rPr>
                <w:rFonts w:cs="B Yekan" w:hint="eastAsia"/>
                <w:rtl/>
              </w:rPr>
              <w:t>استفاده</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صفحات</w:t>
            </w:r>
            <w:r w:rsidRPr="005A7450">
              <w:rPr>
                <w:rFonts w:cs="B Yekan"/>
                <w:rtl/>
              </w:rPr>
              <w:t xml:space="preserve"> </w:t>
            </w:r>
            <w:r w:rsidRPr="005A7450">
              <w:rPr>
                <w:rFonts w:cs="B Yekan" w:hint="eastAsia"/>
                <w:rtl/>
              </w:rPr>
              <w:t>سبک</w:t>
            </w:r>
            <w:r w:rsidRPr="005A7450">
              <w:rPr>
                <w:rFonts w:cs="B Yekan"/>
                <w:rtl/>
              </w:rPr>
              <w:t xml:space="preserve"> </w:t>
            </w:r>
            <w:r w:rsidRPr="005A7450">
              <w:rPr>
                <w:rFonts w:cs="B Yekan" w:hint="eastAsia"/>
                <w:rtl/>
              </w:rPr>
              <w:t>آبشار</w:t>
            </w:r>
            <w:r w:rsidRPr="005A7450">
              <w:rPr>
                <w:rFonts w:cs="B Yekan"/>
                <w:rtl/>
              </w:rPr>
              <w:t xml:space="preserve"> (</w:t>
            </w:r>
            <w:r w:rsidRPr="005A7450">
              <w:rPr>
                <w:rFonts w:cs="B Yekan"/>
              </w:rPr>
              <w:t xml:space="preserve">CSS) </w:t>
            </w:r>
            <w:r w:rsidRPr="005A7450">
              <w:rPr>
                <w:rFonts w:cs="B Yekan" w:hint="eastAsia"/>
                <w:rtl/>
              </w:rPr>
              <w:t>برا</w:t>
            </w:r>
            <w:r w:rsidRPr="005A7450">
              <w:rPr>
                <w:rFonts w:cs="B Yekan" w:hint="cs"/>
                <w:rtl/>
              </w:rPr>
              <w:t>ی</w:t>
            </w:r>
            <w:r w:rsidRPr="005A7450">
              <w:rPr>
                <w:rFonts w:cs="B Yekan"/>
                <w:rtl/>
              </w:rPr>
              <w:t xml:space="preserve"> </w:t>
            </w:r>
            <w:r w:rsidRPr="005A7450">
              <w:rPr>
                <w:rFonts w:cs="B Yekan" w:hint="eastAsia"/>
                <w:rtl/>
              </w:rPr>
              <w:t>مخف</w:t>
            </w:r>
            <w:r w:rsidRPr="005A7450">
              <w:rPr>
                <w:rFonts w:cs="B Yekan" w:hint="cs"/>
                <w:rtl/>
              </w:rPr>
              <w:t>ی</w:t>
            </w:r>
            <w:r w:rsidRPr="005A7450">
              <w:rPr>
                <w:rFonts w:cs="B Yekan"/>
                <w:rtl/>
              </w:rPr>
              <w:t xml:space="preserve"> </w:t>
            </w:r>
            <w:r w:rsidRPr="005A7450">
              <w:rPr>
                <w:rFonts w:cs="B Yekan" w:hint="eastAsia"/>
                <w:rtl/>
              </w:rPr>
              <w:t>کردن</w:t>
            </w:r>
            <w:r w:rsidRPr="005A7450">
              <w:rPr>
                <w:rFonts w:cs="B Yekan"/>
                <w:rtl/>
              </w:rPr>
              <w:t xml:space="preserve"> </w:t>
            </w:r>
            <w:r w:rsidRPr="005A7450">
              <w:rPr>
                <w:rFonts w:cs="B Yekan" w:hint="eastAsia"/>
                <w:rtl/>
              </w:rPr>
              <w:t>عناصر</w:t>
            </w:r>
            <w:r w:rsidRPr="005A7450">
              <w:rPr>
                <w:rFonts w:cs="B Yekan"/>
                <w:rtl/>
              </w:rPr>
              <w:t xml:space="preserve"> </w:t>
            </w:r>
            <w:r w:rsidRPr="005A7450">
              <w:rPr>
                <w:rFonts w:cs="B Yekan" w:hint="eastAsia"/>
                <w:rtl/>
              </w:rPr>
              <w:t>استفاده</w:t>
            </w:r>
            <w:r w:rsidRPr="005A7450">
              <w:rPr>
                <w:rFonts w:cs="B Yekan"/>
                <w:rtl/>
              </w:rPr>
              <w:t xml:space="preserve"> </w:t>
            </w:r>
            <w:r w:rsidRPr="005A7450">
              <w:rPr>
                <w:rFonts w:cs="B Yekan" w:hint="eastAsia"/>
                <w:rtl/>
              </w:rPr>
              <w:t>کرده</w:t>
            </w:r>
            <w:r w:rsidRPr="005A7450">
              <w:rPr>
                <w:rFonts w:cs="B Yekan"/>
                <w:rtl/>
              </w:rPr>
              <w:t xml:space="preserve"> </w:t>
            </w:r>
            <w:r w:rsidRPr="005A7450">
              <w:rPr>
                <w:rFonts w:cs="B Yekan" w:hint="eastAsia"/>
                <w:rtl/>
              </w:rPr>
              <w:t>اند</w:t>
            </w:r>
            <w:r w:rsidRPr="005A7450">
              <w:rPr>
                <w:rFonts w:cs="B Yekan"/>
                <w:rtl/>
              </w:rPr>
              <w:t xml:space="preserve">. </w:t>
            </w:r>
            <w:r w:rsidRPr="005A7450">
              <w:rPr>
                <w:rFonts w:cs="B Yekan" w:hint="eastAsia"/>
                <w:rtl/>
              </w:rPr>
              <w:t>عناصر</w:t>
            </w:r>
            <w:r w:rsidRPr="005A7450">
              <w:rPr>
                <w:rFonts w:cs="B Yekan"/>
                <w:rtl/>
              </w:rPr>
              <w:t xml:space="preserve"> </w:t>
            </w:r>
            <w:r w:rsidRPr="005A7450">
              <w:rPr>
                <w:rFonts w:cs="B Yekan" w:hint="eastAsia"/>
                <w:rtl/>
              </w:rPr>
              <w:t>به</w:t>
            </w:r>
            <w:r w:rsidRPr="005A7450">
              <w:rPr>
                <w:rFonts w:cs="B Yekan" w:hint="cs"/>
                <w:rtl/>
              </w:rPr>
              <w:t>ی</w:t>
            </w:r>
            <w:r w:rsidRPr="005A7450">
              <w:rPr>
                <w:rFonts w:cs="B Yekan" w:hint="eastAsia"/>
                <w:rtl/>
              </w:rPr>
              <w:t>نه</w:t>
            </w:r>
            <w:r w:rsidRPr="005A7450">
              <w:rPr>
                <w:rFonts w:cs="B Yekan"/>
                <w:rtl/>
              </w:rPr>
              <w:t xml:space="preserve"> </w:t>
            </w:r>
            <w:r w:rsidRPr="005A7450">
              <w:rPr>
                <w:rFonts w:cs="B Yekan" w:hint="eastAsia"/>
                <w:rtl/>
              </w:rPr>
              <w:t>ساز</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خواهند</w:t>
            </w:r>
            <w:r w:rsidRPr="005A7450">
              <w:rPr>
                <w:rFonts w:cs="B Yekan"/>
                <w:rtl/>
              </w:rPr>
              <w:t xml:space="preserve"> </w:t>
            </w:r>
            <w:r w:rsidRPr="005A7450">
              <w:rPr>
                <w:rFonts w:cs="B Yekan" w:hint="eastAsia"/>
                <w:rtl/>
              </w:rPr>
              <w:t>پنهان</w:t>
            </w:r>
            <w:r w:rsidRPr="005A7450">
              <w:rPr>
                <w:rFonts w:cs="B Yekan"/>
                <w:rtl/>
              </w:rPr>
              <w:t xml:space="preserve"> </w:t>
            </w:r>
            <w:r w:rsidRPr="005A7450">
              <w:rPr>
                <w:rFonts w:cs="B Yekan" w:hint="eastAsia"/>
                <w:rtl/>
              </w:rPr>
              <w:t>شوند</w:t>
            </w:r>
            <w:r w:rsidRPr="005A7450">
              <w:rPr>
                <w:rFonts w:cs="B Yekan"/>
                <w:rtl/>
              </w:rPr>
              <w:t xml:space="preserve"> </w:t>
            </w:r>
            <w:r w:rsidRPr="005A7450">
              <w:rPr>
                <w:rFonts w:cs="B Yekan" w:hint="eastAsia"/>
                <w:rtl/>
              </w:rPr>
              <w:t>در</w:t>
            </w:r>
            <w:r w:rsidRPr="005A7450">
              <w:rPr>
                <w:rFonts w:cs="B Yekan"/>
                <w:rtl/>
              </w:rPr>
              <w:t xml:space="preserve"> </w:t>
            </w:r>
            <w:r w:rsidRPr="005A7450">
              <w:rPr>
                <w:rFonts w:cs="B Yekan" w:hint="eastAsia"/>
                <w:rtl/>
              </w:rPr>
              <w:t>برچسب</w:t>
            </w:r>
            <w:r w:rsidRPr="005A7450">
              <w:rPr>
                <w:rFonts w:cs="B Yekan"/>
                <w:rtl/>
              </w:rPr>
              <w:t xml:space="preserve"> </w:t>
            </w:r>
            <w:r w:rsidRPr="005A7450">
              <w:rPr>
                <w:rFonts w:cs="B Yekan" w:hint="eastAsia"/>
                <w:rtl/>
              </w:rPr>
              <w:t>ها</w:t>
            </w:r>
            <w:r w:rsidRPr="005A7450">
              <w:rPr>
                <w:rFonts w:cs="B Yekan" w:hint="cs"/>
                <w:rtl/>
              </w:rPr>
              <w:t>ی</w:t>
            </w:r>
            <w:r w:rsidRPr="005A7450">
              <w:rPr>
                <w:rFonts w:cs="B Yekan"/>
                <w:rtl/>
              </w:rPr>
              <w:t xml:space="preserve"> </w:t>
            </w:r>
            <w:r w:rsidRPr="005A7450">
              <w:rPr>
                <w:rFonts w:cs="B Yekan" w:hint="eastAsia"/>
                <w:rtl/>
              </w:rPr>
              <w:t>مخف</w:t>
            </w:r>
            <w:r w:rsidRPr="005A7450">
              <w:rPr>
                <w:rFonts w:cs="B Yekan" w:hint="cs"/>
                <w:rtl/>
              </w:rPr>
              <w:t>ی</w:t>
            </w:r>
            <w:r w:rsidRPr="005A7450">
              <w:rPr>
                <w:rFonts w:cs="B Yekan"/>
                <w:rtl/>
              </w:rPr>
              <w:t xml:space="preserve"> </w:t>
            </w:r>
            <w:r w:rsidRPr="005A7450">
              <w:rPr>
                <w:rFonts w:cs="B Yekan" w:hint="eastAsia"/>
                <w:rtl/>
              </w:rPr>
              <w:t>پنهان</w:t>
            </w:r>
            <w:r w:rsidRPr="005A7450">
              <w:rPr>
                <w:rFonts w:cs="B Yekan"/>
                <w:rtl/>
              </w:rPr>
              <w:t xml:space="preserve"> </w:t>
            </w:r>
            <w:r w:rsidRPr="005A7450">
              <w:rPr>
                <w:rFonts w:cs="B Yekan" w:hint="eastAsia"/>
                <w:rtl/>
              </w:rPr>
              <w:t>قرار</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گ</w:t>
            </w:r>
            <w:r w:rsidRPr="005A7450">
              <w:rPr>
                <w:rFonts w:cs="B Yekan" w:hint="cs"/>
                <w:rtl/>
              </w:rPr>
              <w:t>ی</w:t>
            </w:r>
            <w:r w:rsidRPr="005A7450">
              <w:rPr>
                <w:rFonts w:cs="B Yekan" w:hint="eastAsia"/>
                <w:rtl/>
              </w:rPr>
              <w:t>رند</w:t>
            </w:r>
            <w:r w:rsidRPr="005A7450">
              <w:rPr>
                <w:rFonts w:cs="B Yekan"/>
                <w:rtl/>
              </w:rPr>
              <w:t xml:space="preserve">. </w:t>
            </w:r>
            <w:r w:rsidRPr="005A7450">
              <w:rPr>
                <w:rFonts w:cs="B Yekan" w:hint="eastAsia"/>
                <w:rtl/>
              </w:rPr>
              <w:t>گوگل،</w:t>
            </w:r>
            <w:r w:rsidRPr="005A7450">
              <w:rPr>
                <w:rFonts w:cs="B Yekan"/>
                <w:rtl/>
              </w:rPr>
              <w:t xml:space="preserve"> </w:t>
            </w:r>
            <w:r w:rsidRPr="005A7450">
              <w:rPr>
                <w:rFonts w:cs="B Yekan" w:hint="eastAsia"/>
                <w:rtl/>
              </w:rPr>
              <w:t>برا</w:t>
            </w:r>
            <w:r w:rsidRPr="005A7450">
              <w:rPr>
                <w:rFonts w:cs="B Yekan" w:hint="cs"/>
                <w:rtl/>
              </w:rPr>
              <w:t>ی</w:t>
            </w:r>
            <w:r w:rsidRPr="005A7450">
              <w:rPr>
                <w:rFonts w:cs="B Yekan"/>
                <w:rtl/>
              </w:rPr>
              <w:t xml:space="preserve"> </w:t>
            </w:r>
            <w:r w:rsidRPr="005A7450">
              <w:rPr>
                <w:rFonts w:cs="B Yekan" w:hint="cs"/>
                <w:rtl/>
              </w:rPr>
              <w:t>ی</w:t>
            </w:r>
            <w:r w:rsidRPr="005A7450">
              <w:rPr>
                <w:rFonts w:cs="B Yekan" w:hint="eastAsia"/>
                <w:rtl/>
              </w:rPr>
              <w:t>ک،</w:t>
            </w:r>
            <w:r w:rsidRPr="005A7450">
              <w:rPr>
                <w:rFonts w:cs="B Yekan"/>
                <w:rtl/>
              </w:rPr>
              <w:t xml:space="preserve"> </w:t>
            </w:r>
            <w:r w:rsidRPr="005A7450">
              <w:rPr>
                <w:rFonts w:cs="B Yekan" w:hint="eastAsia"/>
                <w:rtl/>
              </w:rPr>
              <w:t>محتو</w:t>
            </w:r>
            <w:r w:rsidRPr="005A7450">
              <w:rPr>
                <w:rFonts w:cs="B Yekan" w:hint="cs"/>
                <w:rtl/>
              </w:rPr>
              <w:t>ی</w:t>
            </w:r>
            <w:r w:rsidRPr="005A7450">
              <w:rPr>
                <w:rFonts w:cs="B Yekan" w:hint="eastAsia"/>
                <w:rtl/>
              </w:rPr>
              <w:t>ات</w:t>
            </w:r>
            <w:r w:rsidRPr="005A7450">
              <w:rPr>
                <w:rFonts w:cs="B Yekan"/>
                <w:rtl/>
              </w:rPr>
              <w:t xml:space="preserve"> </w:t>
            </w:r>
            <w:r w:rsidRPr="005A7450">
              <w:rPr>
                <w:rFonts w:cs="B Yekan" w:hint="eastAsia"/>
                <w:rtl/>
              </w:rPr>
              <w:t>موجود</w:t>
            </w:r>
            <w:r w:rsidRPr="005A7450">
              <w:rPr>
                <w:rFonts w:cs="B Yekan"/>
                <w:rtl/>
              </w:rPr>
              <w:t xml:space="preserve"> </w:t>
            </w:r>
            <w:r w:rsidRPr="005A7450">
              <w:rPr>
                <w:rFonts w:cs="B Yekan" w:hint="eastAsia"/>
                <w:rtl/>
              </w:rPr>
              <w:t>در</w:t>
            </w:r>
            <w:r w:rsidRPr="005A7450">
              <w:rPr>
                <w:rFonts w:cs="B Yekan"/>
                <w:rtl/>
              </w:rPr>
              <w:t xml:space="preserve"> </w:t>
            </w:r>
            <w:r w:rsidRPr="005A7450">
              <w:rPr>
                <w:rFonts w:cs="B Yekan" w:hint="eastAsia"/>
                <w:rtl/>
              </w:rPr>
              <w:t>برچسب</w:t>
            </w:r>
            <w:r w:rsidRPr="005A7450">
              <w:rPr>
                <w:rFonts w:cs="B Yekan"/>
                <w:rtl/>
              </w:rPr>
              <w:t xml:space="preserve"> </w:t>
            </w:r>
            <w:r w:rsidRPr="005A7450">
              <w:rPr>
                <w:rFonts w:cs="B Yekan" w:hint="eastAsia"/>
                <w:rtl/>
              </w:rPr>
              <w:t>ها</w:t>
            </w:r>
            <w:r w:rsidRPr="005A7450">
              <w:rPr>
                <w:rFonts w:cs="B Yekan" w:hint="cs"/>
                <w:rtl/>
              </w:rPr>
              <w:t>ی</w:t>
            </w:r>
            <w:r w:rsidRPr="005A7450">
              <w:rPr>
                <w:rFonts w:cs="B Yekan"/>
                <w:rtl/>
              </w:rPr>
              <w:t xml:space="preserve"> </w:t>
            </w:r>
            <w:r w:rsidRPr="005A7450">
              <w:rPr>
                <w:rFonts w:cs="B Yekan" w:hint="eastAsia"/>
                <w:rtl/>
              </w:rPr>
              <w:t>مخف</w:t>
            </w:r>
            <w:r w:rsidRPr="005A7450">
              <w:rPr>
                <w:rFonts w:cs="B Yekan" w:hint="cs"/>
                <w:rtl/>
              </w:rPr>
              <w:t>ی</w:t>
            </w:r>
            <w:r w:rsidRPr="005A7450">
              <w:rPr>
                <w:rFonts w:cs="B Yekan"/>
                <w:rtl/>
              </w:rPr>
              <w:t xml:space="preserve"> </w:t>
            </w:r>
            <w:r w:rsidRPr="005A7450">
              <w:rPr>
                <w:rFonts w:cs="B Yekan" w:hint="eastAsia"/>
                <w:rtl/>
              </w:rPr>
              <w:t>پنهان</w:t>
            </w:r>
            <w:r w:rsidRPr="005A7450">
              <w:rPr>
                <w:rFonts w:cs="B Yekan"/>
                <w:rtl/>
              </w:rPr>
              <w:t xml:space="preserve"> </w:t>
            </w:r>
            <w:r w:rsidRPr="005A7450">
              <w:rPr>
                <w:rFonts w:cs="B Yekan" w:hint="eastAsia"/>
                <w:rtl/>
              </w:rPr>
              <w:t>را</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فهرست</w:t>
            </w:r>
            <w:r w:rsidRPr="005A7450">
              <w:rPr>
                <w:rFonts w:cs="B Yekan"/>
                <w:rtl/>
              </w:rPr>
              <w:t xml:space="preserve"> </w:t>
            </w:r>
            <w:r w:rsidRPr="005A7450">
              <w:rPr>
                <w:rFonts w:cs="B Yekan" w:hint="eastAsia"/>
                <w:rtl/>
              </w:rPr>
              <w:t>آن</w:t>
            </w:r>
            <w:r w:rsidRPr="005A7450">
              <w:rPr>
                <w:rFonts w:cs="B Yekan"/>
                <w:rtl/>
              </w:rPr>
              <w:t xml:space="preserve"> </w:t>
            </w:r>
            <w:r w:rsidRPr="005A7450">
              <w:rPr>
                <w:rFonts w:cs="B Yekan" w:hint="eastAsia"/>
                <w:rtl/>
              </w:rPr>
              <w:t>حذف</w:t>
            </w:r>
            <w:r w:rsidRPr="005A7450">
              <w:rPr>
                <w:rFonts w:cs="B Yekan"/>
                <w:rtl/>
              </w:rPr>
              <w:t xml:space="preserve"> </w:t>
            </w:r>
            <w:r w:rsidRPr="005A7450">
              <w:rPr>
                <w:rFonts w:cs="B Yekan" w:hint="eastAsia"/>
                <w:rtl/>
              </w:rPr>
              <w:t>کرده</w:t>
            </w:r>
            <w:r w:rsidRPr="005A7450">
              <w:rPr>
                <w:rFonts w:cs="B Yekan"/>
                <w:rtl/>
              </w:rPr>
              <w:t xml:space="preserve"> </w:t>
            </w:r>
            <w:r w:rsidRPr="005A7450">
              <w:rPr>
                <w:rFonts w:cs="B Yekan" w:hint="eastAsia"/>
                <w:rtl/>
              </w:rPr>
              <w:t>است</w:t>
            </w:r>
            <w:r w:rsidRPr="005A7450">
              <w:rPr>
                <w:rFonts w:cs="B Yekan"/>
                <w:rtl/>
              </w:rPr>
              <w:t xml:space="preserve">. </w:t>
            </w:r>
            <w:r w:rsidRPr="005A7450">
              <w:rPr>
                <w:rFonts w:cs="B Yekan" w:hint="eastAsia"/>
                <w:rtl/>
              </w:rPr>
              <w:t>با</w:t>
            </w:r>
            <w:r w:rsidRPr="005A7450">
              <w:rPr>
                <w:rFonts w:cs="B Yekan"/>
                <w:rtl/>
              </w:rPr>
              <w:t xml:space="preserve"> </w:t>
            </w:r>
            <w:r w:rsidRPr="005A7450">
              <w:rPr>
                <w:rFonts w:cs="B Yekan" w:hint="eastAsia"/>
                <w:rtl/>
              </w:rPr>
              <w:t>ا</w:t>
            </w:r>
            <w:r w:rsidRPr="005A7450">
              <w:rPr>
                <w:rFonts w:cs="B Yekan" w:hint="cs"/>
                <w:rtl/>
              </w:rPr>
              <w:t>ی</w:t>
            </w:r>
            <w:r w:rsidRPr="005A7450">
              <w:rPr>
                <w:rFonts w:cs="B Yekan" w:hint="eastAsia"/>
                <w:rtl/>
              </w:rPr>
              <w:t>ن</w:t>
            </w:r>
            <w:r w:rsidRPr="005A7450">
              <w:rPr>
                <w:rFonts w:cs="B Yekan"/>
                <w:rtl/>
              </w:rPr>
              <w:t xml:space="preserve"> </w:t>
            </w:r>
            <w:r w:rsidRPr="005A7450">
              <w:rPr>
                <w:rFonts w:cs="B Yekan" w:hint="eastAsia"/>
                <w:rtl/>
              </w:rPr>
              <w:t>حال،</w:t>
            </w:r>
            <w:r w:rsidRPr="005A7450">
              <w:rPr>
                <w:rFonts w:cs="B Yekan"/>
                <w:rtl/>
              </w:rPr>
              <w:t xml:space="preserve"> </w:t>
            </w:r>
            <w:r w:rsidRPr="005A7450">
              <w:rPr>
                <w:rFonts w:cs="B Yekan" w:hint="eastAsia"/>
                <w:rtl/>
              </w:rPr>
              <w:t>ا</w:t>
            </w:r>
            <w:r w:rsidRPr="005A7450">
              <w:rPr>
                <w:rFonts w:cs="B Yekan" w:hint="cs"/>
                <w:rtl/>
              </w:rPr>
              <w:t>ی</w:t>
            </w:r>
            <w:r w:rsidRPr="005A7450">
              <w:rPr>
                <w:rFonts w:cs="B Yekan" w:hint="eastAsia"/>
                <w:rtl/>
              </w:rPr>
              <w:t>ن</w:t>
            </w:r>
            <w:r w:rsidRPr="005A7450">
              <w:rPr>
                <w:rFonts w:cs="B Yekan"/>
                <w:rtl/>
              </w:rPr>
              <w:t xml:space="preserve"> </w:t>
            </w:r>
            <w:r w:rsidRPr="005A7450">
              <w:rPr>
                <w:rFonts w:cs="B Yekan" w:hint="eastAsia"/>
                <w:rtl/>
              </w:rPr>
              <w:t>ممکن</w:t>
            </w:r>
            <w:r w:rsidRPr="005A7450">
              <w:rPr>
                <w:rFonts w:cs="B Yekan"/>
                <w:rtl/>
              </w:rPr>
              <w:t xml:space="preserve"> </w:t>
            </w:r>
            <w:r w:rsidRPr="005A7450">
              <w:rPr>
                <w:rFonts w:cs="B Yekan" w:hint="eastAsia"/>
                <w:rtl/>
              </w:rPr>
              <w:t>است</w:t>
            </w:r>
            <w:r w:rsidRPr="005A7450">
              <w:rPr>
                <w:rFonts w:cs="B Yekan"/>
                <w:rtl/>
              </w:rPr>
              <w:t xml:space="preserve"> </w:t>
            </w:r>
            <w:r w:rsidRPr="005A7450">
              <w:rPr>
                <w:rFonts w:cs="B Yekan" w:hint="eastAsia"/>
                <w:rtl/>
              </w:rPr>
              <w:t>مشکل</w:t>
            </w:r>
            <w:r w:rsidRPr="005A7450">
              <w:rPr>
                <w:rFonts w:cs="B Yekan" w:hint="cs"/>
                <w:rtl/>
              </w:rPr>
              <w:t>ی</w:t>
            </w:r>
            <w:r w:rsidRPr="005A7450">
              <w:rPr>
                <w:rFonts w:cs="B Yekan"/>
                <w:rtl/>
              </w:rPr>
              <w:t xml:space="preserve"> </w:t>
            </w:r>
            <w:r w:rsidRPr="005A7450">
              <w:rPr>
                <w:rFonts w:cs="B Yekan" w:hint="eastAsia"/>
                <w:rtl/>
              </w:rPr>
              <w:t>را</w:t>
            </w:r>
            <w:r w:rsidRPr="005A7450">
              <w:rPr>
                <w:rFonts w:cs="B Yekan"/>
                <w:rtl/>
              </w:rPr>
              <w:t xml:space="preserve"> </w:t>
            </w:r>
            <w:r w:rsidRPr="005A7450">
              <w:rPr>
                <w:rFonts w:cs="B Yekan" w:hint="eastAsia"/>
                <w:rtl/>
              </w:rPr>
              <w:t>برا</w:t>
            </w:r>
            <w:r w:rsidRPr="005A7450">
              <w:rPr>
                <w:rFonts w:cs="B Yekan" w:hint="cs"/>
                <w:rtl/>
              </w:rPr>
              <w:t>ی</w:t>
            </w:r>
            <w:r w:rsidRPr="005A7450">
              <w:rPr>
                <w:rFonts w:cs="B Yekan"/>
                <w:rtl/>
              </w:rPr>
              <w:t xml:space="preserve"> </w:t>
            </w:r>
            <w:r w:rsidRPr="005A7450">
              <w:rPr>
                <w:rFonts w:cs="B Yekan" w:hint="eastAsia"/>
                <w:rtl/>
              </w:rPr>
              <w:t>توسعه</w:t>
            </w:r>
            <w:r w:rsidRPr="005A7450">
              <w:rPr>
                <w:rFonts w:cs="B Yekan"/>
                <w:rtl/>
              </w:rPr>
              <w:t xml:space="preserve"> </w:t>
            </w:r>
            <w:r w:rsidRPr="005A7450">
              <w:rPr>
                <w:rFonts w:cs="B Yekan" w:hint="eastAsia"/>
                <w:rtl/>
              </w:rPr>
              <w:t>دهندگان</w:t>
            </w:r>
            <w:r w:rsidRPr="005A7450">
              <w:rPr>
                <w:rFonts w:cs="B Yekan"/>
                <w:rtl/>
              </w:rPr>
              <w:t xml:space="preserve"> </w:t>
            </w:r>
            <w:r w:rsidRPr="005A7450">
              <w:rPr>
                <w:rFonts w:cs="B Yekan" w:hint="eastAsia"/>
                <w:rtl/>
              </w:rPr>
              <w:t>وب</w:t>
            </w:r>
            <w:r w:rsidRPr="005A7450">
              <w:rPr>
                <w:rFonts w:cs="B Yekan"/>
                <w:rtl/>
              </w:rPr>
              <w:t xml:space="preserve"> </w:t>
            </w:r>
            <w:r w:rsidRPr="005A7450">
              <w:rPr>
                <w:rFonts w:cs="B Yekan" w:hint="eastAsia"/>
                <w:rtl/>
              </w:rPr>
              <w:t>سا</w:t>
            </w:r>
            <w:r w:rsidRPr="005A7450">
              <w:rPr>
                <w:rFonts w:cs="B Yekan" w:hint="cs"/>
                <w:rtl/>
              </w:rPr>
              <w:t>ی</w:t>
            </w:r>
            <w:r w:rsidRPr="005A7450">
              <w:rPr>
                <w:rFonts w:cs="B Yekan" w:hint="eastAsia"/>
                <w:rtl/>
              </w:rPr>
              <w:t>ت</w:t>
            </w:r>
            <w:r w:rsidRPr="005A7450">
              <w:rPr>
                <w:rFonts w:cs="B Yekan"/>
                <w:rtl/>
              </w:rPr>
              <w:t xml:space="preserve"> </w:t>
            </w:r>
            <w:r w:rsidRPr="005A7450">
              <w:rPr>
                <w:rFonts w:cs="B Yekan" w:hint="eastAsia"/>
                <w:rtl/>
              </w:rPr>
              <w:t>مشروع</w:t>
            </w:r>
            <w:r w:rsidRPr="005A7450">
              <w:rPr>
                <w:rFonts w:cs="B Yekan"/>
                <w:rtl/>
              </w:rPr>
              <w:t xml:space="preserve"> </w:t>
            </w:r>
            <w:r w:rsidRPr="005A7450">
              <w:rPr>
                <w:rFonts w:cs="B Yekan" w:hint="eastAsia"/>
                <w:rtl/>
              </w:rPr>
              <w:t>ا</w:t>
            </w:r>
            <w:r w:rsidRPr="005A7450">
              <w:rPr>
                <w:rFonts w:cs="B Yekan" w:hint="cs"/>
                <w:rtl/>
              </w:rPr>
              <w:t>ی</w:t>
            </w:r>
            <w:r w:rsidRPr="005A7450">
              <w:rPr>
                <w:rFonts w:cs="B Yekan" w:hint="eastAsia"/>
                <w:rtl/>
              </w:rPr>
              <w:t>جاد</w:t>
            </w:r>
            <w:r w:rsidRPr="005A7450">
              <w:rPr>
                <w:rFonts w:cs="B Yekan"/>
                <w:rtl/>
              </w:rPr>
              <w:t xml:space="preserve"> </w:t>
            </w:r>
            <w:r w:rsidRPr="005A7450">
              <w:rPr>
                <w:rFonts w:cs="B Yekan" w:hint="eastAsia"/>
                <w:rtl/>
              </w:rPr>
              <w:t>کند</w:t>
            </w:r>
            <w:r w:rsidRPr="005A7450">
              <w:rPr>
                <w:rFonts w:cs="B Yekan"/>
                <w:rtl/>
              </w:rPr>
              <w:t xml:space="preserve"> </w:t>
            </w:r>
            <w:r w:rsidRPr="005A7450">
              <w:rPr>
                <w:rFonts w:cs="B Yekan" w:hint="eastAsia"/>
                <w:rtl/>
              </w:rPr>
              <w:t>که</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اهداف</w:t>
            </w:r>
            <w:r w:rsidRPr="005A7450">
              <w:rPr>
                <w:rFonts w:cs="B Yekan"/>
                <w:rtl/>
              </w:rPr>
              <w:t xml:space="preserve"> </w:t>
            </w:r>
            <w:r w:rsidRPr="005A7450">
              <w:rPr>
                <w:rFonts w:cs="B Yekan" w:hint="eastAsia"/>
                <w:rtl/>
              </w:rPr>
              <w:t>طراح</w:t>
            </w:r>
            <w:r w:rsidRPr="005A7450">
              <w:rPr>
                <w:rFonts w:cs="B Yekan" w:hint="cs"/>
                <w:rtl/>
              </w:rPr>
              <w:t>ی</w:t>
            </w:r>
            <w:r w:rsidRPr="005A7450">
              <w:rPr>
                <w:rFonts w:cs="B Yekan"/>
                <w:rtl/>
              </w:rPr>
              <w:t xml:space="preserve"> </w:t>
            </w:r>
            <w:r w:rsidRPr="005A7450">
              <w:rPr>
                <w:rFonts w:cs="B Yekan" w:hint="eastAsia"/>
                <w:rtl/>
              </w:rPr>
              <w:t>استفاده</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کنند</w:t>
            </w:r>
            <w:r w:rsidRPr="005A7450">
              <w:rPr>
                <w:rFonts w:cs="B Yekan"/>
                <w:rtl/>
              </w:rPr>
              <w:t xml:space="preserve">. </w:t>
            </w:r>
            <w:r w:rsidRPr="005A7450">
              <w:rPr>
                <w:rFonts w:cs="B Yekan" w:hint="eastAsia"/>
                <w:rtl/>
              </w:rPr>
              <w:t>به</w:t>
            </w:r>
            <w:r w:rsidRPr="005A7450">
              <w:rPr>
                <w:rFonts w:cs="B Yekan" w:hint="cs"/>
                <w:rtl/>
              </w:rPr>
              <w:t>ی</w:t>
            </w:r>
            <w:r w:rsidRPr="005A7450">
              <w:rPr>
                <w:rFonts w:cs="B Yekan" w:hint="eastAsia"/>
                <w:rtl/>
              </w:rPr>
              <w:t>نه</w:t>
            </w:r>
            <w:r w:rsidRPr="005A7450">
              <w:rPr>
                <w:rFonts w:cs="B Yekan"/>
                <w:rtl/>
              </w:rPr>
              <w:t xml:space="preserve"> </w:t>
            </w:r>
            <w:r w:rsidRPr="005A7450">
              <w:rPr>
                <w:rFonts w:cs="B Yekan" w:hint="eastAsia"/>
                <w:rtl/>
              </w:rPr>
              <w:t>سازان</w:t>
            </w:r>
            <w:r w:rsidRPr="005A7450">
              <w:rPr>
                <w:rFonts w:cs="B Yekan"/>
                <w:rtl/>
              </w:rPr>
              <w:t xml:space="preserve"> </w:t>
            </w:r>
            <w:r w:rsidRPr="005A7450">
              <w:rPr>
                <w:rFonts w:cs="B Yekan" w:hint="eastAsia"/>
                <w:rtl/>
              </w:rPr>
              <w:t>کلاه</w:t>
            </w:r>
            <w:r w:rsidRPr="005A7450">
              <w:rPr>
                <w:rFonts w:cs="B Yekan"/>
                <w:rtl/>
              </w:rPr>
              <w:t xml:space="preserve"> </w:t>
            </w:r>
            <w:r w:rsidRPr="005A7450">
              <w:rPr>
                <w:rFonts w:cs="B Yekan" w:hint="eastAsia"/>
                <w:rtl/>
              </w:rPr>
              <w:t>س</w:t>
            </w:r>
            <w:r w:rsidRPr="005A7450">
              <w:rPr>
                <w:rFonts w:cs="B Yekan" w:hint="cs"/>
                <w:rtl/>
              </w:rPr>
              <w:t>ی</w:t>
            </w:r>
            <w:r w:rsidRPr="005A7450">
              <w:rPr>
                <w:rFonts w:cs="B Yekan" w:hint="eastAsia"/>
                <w:rtl/>
              </w:rPr>
              <w:t>اه</w:t>
            </w:r>
            <w:r w:rsidRPr="005A7450">
              <w:rPr>
                <w:rFonts w:cs="B Yekan"/>
                <w:rtl/>
              </w:rPr>
              <w:t xml:space="preserve"> </w:t>
            </w:r>
            <w:r w:rsidRPr="005A7450">
              <w:rPr>
                <w:rFonts w:cs="B Yekan" w:hint="eastAsia"/>
                <w:rtl/>
              </w:rPr>
              <w:t>ن</w:t>
            </w:r>
            <w:r w:rsidRPr="005A7450">
              <w:rPr>
                <w:rFonts w:cs="B Yekan" w:hint="cs"/>
                <w:rtl/>
              </w:rPr>
              <w:t>ی</w:t>
            </w:r>
            <w:r w:rsidRPr="005A7450">
              <w:rPr>
                <w:rFonts w:cs="B Yekan" w:hint="eastAsia"/>
                <w:rtl/>
              </w:rPr>
              <w:t>ز</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ابزارها</w:t>
            </w:r>
            <w:r w:rsidRPr="005A7450">
              <w:rPr>
                <w:rFonts w:cs="B Yekan" w:hint="cs"/>
                <w:rtl/>
              </w:rPr>
              <w:t>یی</w:t>
            </w:r>
            <w:r w:rsidRPr="005A7450">
              <w:rPr>
                <w:rFonts w:cs="B Yekan"/>
                <w:rtl/>
              </w:rPr>
              <w:t xml:space="preserve"> </w:t>
            </w:r>
            <w:r w:rsidRPr="005A7450">
              <w:rPr>
                <w:rFonts w:cs="B Yekan" w:hint="eastAsia"/>
                <w:rtl/>
              </w:rPr>
              <w:t>استفاده</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کنند</w:t>
            </w:r>
            <w:r w:rsidRPr="005A7450">
              <w:rPr>
                <w:rFonts w:cs="B Yekan"/>
                <w:rtl/>
              </w:rPr>
              <w:t xml:space="preserve"> </w:t>
            </w:r>
            <w:r w:rsidRPr="005A7450">
              <w:rPr>
                <w:rFonts w:cs="B Yekan" w:hint="eastAsia"/>
                <w:rtl/>
              </w:rPr>
              <w:t>که</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آنها</w:t>
            </w:r>
            <w:r w:rsidRPr="005A7450">
              <w:rPr>
                <w:rFonts w:cs="B Yekan"/>
                <w:rtl/>
              </w:rPr>
              <w:t xml:space="preserve"> </w:t>
            </w:r>
            <w:r w:rsidRPr="005A7450">
              <w:rPr>
                <w:rFonts w:cs="B Yekan" w:hint="eastAsia"/>
                <w:rtl/>
              </w:rPr>
              <w:t>اجازه</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دهد</w:t>
            </w:r>
            <w:r w:rsidRPr="005A7450">
              <w:rPr>
                <w:rFonts w:cs="B Yekan"/>
                <w:rtl/>
              </w:rPr>
              <w:t xml:space="preserve"> </w:t>
            </w:r>
            <w:r w:rsidRPr="005A7450">
              <w:rPr>
                <w:rFonts w:cs="B Yekan" w:hint="eastAsia"/>
                <w:rtl/>
              </w:rPr>
              <w:t>تا</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سرعت</w:t>
            </w:r>
            <w:r w:rsidRPr="005A7450">
              <w:rPr>
                <w:rFonts w:cs="B Yekan"/>
                <w:rtl/>
              </w:rPr>
              <w:t xml:space="preserve"> </w:t>
            </w:r>
            <w:r w:rsidRPr="005A7450">
              <w:rPr>
                <w:rFonts w:cs="B Yekan" w:hint="eastAsia"/>
                <w:rtl/>
              </w:rPr>
              <w:t>هزاران</w:t>
            </w:r>
            <w:r w:rsidRPr="005A7450">
              <w:rPr>
                <w:rFonts w:cs="B Yekan"/>
                <w:rtl/>
              </w:rPr>
              <w:t xml:space="preserve"> </w:t>
            </w:r>
            <w:r w:rsidRPr="005A7450">
              <w:rPr>
                <w:rFonts w:cs="B Yekan" w:hint="eastAsia"/>
                <w:rtl/>
              </w:rPr>
              <w:lastRenderedPageBreak/>
              <w:t>صفحه</w:t>
            </w:r>
            <w:r w:rsidRPr="005A7450">
              <w:rPr>
                <w:rFonts w:cs="B Yekan"/>
                <w:rtl/>
              </w:rPr>
              <w:t xml:space="preserve"> </w:t>
            </w:r>
            <w:r w:rsidRPr="005A7450">
              <w:rPr>
                <w:rFonts w:cs="B Yekan" w:hint="eastAsia"/>
                <w:rtl/>
              </w:rPr>
              <w:t>وب</w:t>
            </w:r>
            <w:r w:rsidRPr="005A7450">
              <w:rPr>
                <w:rFonts w:cs="B Yekan"/>
                <w:rtl/>
              </w:rPr>
              <w:t xml:space="preserve"> </w:t>
            </w:r>
            <w:r w:rsidRPr="005A7450">
              <w:rPr>
                <w:rFonts w:cs="B Yekan" w:hint="eastAsia"/>
                <w:rtl/>
              </w:rPr>
              <w:t>را</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طور</w:t>
            </w:r>
            <w:r w:rsidRPr="005A7450">
              <w:rPr>
                <w:rFonts w:cs="B Yekan"/>
                <w:rtl/>
              </w:rPr>
              <w:t xml:space="preserve"> </w:t>
            </w:r>
            <w:r w:rsidRPr="005A7450">
              <w:rPr>
                <w:rFonts w:cs="B Yekan" w:hint="eastAsia"/>
                <w:rtl/>
              </w:rPr>
              <w:t>خودکار</w:t>
            </w:r>
            <w:r w:rsidRPr="005A7450">
              <w:rPr>
                <w:rFonts w:cs="B Yekan"/>
                <w:rtl/>
              </w:rPr>
              <w:t xml:space="preserve"> </w:t>
            </w:r>
            <w:r w:rsidRPr="005A7450">
              <w:rPr>
                <w:rFonts w:cs="B Yekan" w:hint="eastAsia"/>
                <w:rtl/>
              </w:rPr>
              <w:t>تول</w:t>
            </w:r>
            <w:r w:rsidRPr="005A7450">
              <w:rPr>
                <w:rFonts w:cs="B Yekan" w:hint="cs"/>
                <w:rtl/>
              </w:rPr>
              <w:t>ی</w:t>
            </w:r>
            <w:r w:rsidRPr="005A7450">
              <w:rPr>
                <w:rFonts w:cs="B Yekan" w:hint="eastAsia"/>
                <w:rtl/>
              </w:rPr>
              <w:t>د</w:t>
            </w:r>
            <w:r w:rsidRPr="005A7450">
              <w:rPr>
                <w:rFonts w:cs="B Yekan"/>
                <w:rtl/>
              </w:rPr>
              <w:t xml:space="preserve"> </w:t>
            </w:r>
            <w:r w:rsidRPr="005A7450">
              <w:rPr>
                <w:rFonts w:cs="B Yekan" w:hint="eastAsia"/>
                <w:rtl/>
              </w:rPr>
              <w:t>کنند</w:t>
            </w:r>
            <w:r w:rsidRPr="005A7450">
              <w:rPr>
                <w:rFonts w:cs="B Yekan"/>
                <w:rtl/>
              </w:rPr>
              <w:t xml:space="preserve">. </w:t>
            </w:r>
            <w:r w:rsidRPr="005A7450">
              <w:rPr>
                <w:rFonts w:cs="B Yekan" w:hint="eastAsia"/>
                <w:rtl/>
              </w:rPr>
              <w:t>ا</w:t>
            </w:r>
            <w:r w:rsidRPr="005A7450">
              <w:rPr>
                <w:rFonts w:cs="B Yekan" w:hint="cs"/>
                <w:rtl/>
              </w:rPr>
              <w:t>ی</w:t>
            </w:r>
            <w:r w:rsidRPr="005A7450">
              <w:rPr>
                <w:rFonts w:cs="B Yekan" w:hint="eastAsia"/>
                <w:rtl/>
              </w:rPr>
              <w:t>ن</w:t>
            </w:r>
            <w:r w:rsidRPr="005A7450">
              <w:rPr>
                <w:rFonts w:cs="B Yekan"/>
                <w:rtl/>
              </w:rPr>
              <w:t xml:space="preserve"> </w:t>
            </w:r>
            <w:r w:rsidRPr="005A7450">
              <w:rPr>
                <w:rFonts w:cs="B Yekan" w:hint="eastAsia"/>
                <w:rtl/>
              </w:rPr>
              <w:t>تول</w:t>
            </w:r>
            <w:r w:rsidRPr="005A7450">
              <w:rPr>
                <w:rFonts w:cs="B Yekan" w:hint="cs"/>
                <w:rtl/>
              </w:rPr>
              <w:t>ی</w:t>
            </w:r>
            <w:r w:rsidRPr="005A7450">
              <w:rPr>
                <w:rFonts w:cs="B Yekan" w:hint="eastAsia"/>
                <w:rtl/>
              </w:rPr>
              <w:t>د</w:t>
            </w:r>
            <w:r w:rsidRPr="005A7450">
              <w:rPr>
                <w:rFonts w:cs="B Yekan"/>
                <w:rtl/>
              </w:rPr>
              <w:t xml:space="preserve"> </w:t>
            </w:r>
            <w:r w:rsidRPr="005A7450">
              <w:rPr>
                <w:rFonts w:cs="B Yekan" w:hint="eastAsia"/>
                <w:rtl/>
              </w:rPr>
              <w:t>کنندگان</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اصطلاح</w:t>
            </w:r>
            <w:r w:rsidRPr="005A7450">
              <w:rPr>
                <w:rFonts w:cs="B Yekan"/>
                <w:rtl/>
              </w:rPr>
              <w:t xml:space="preserve"> </w:t>
            </w:r>
            <w:r w:rsidRPr="005A7450">
              <w:rPr>
                <w:rFonts w:cs="B Yekan" w:hint="eastAsia"/>
                <w:rtl/>
              </w:rPr>
              <w:t>محتوا</w:t>
            </w:r>
            <w:r w:rsidRPr="005A7450">
              <w:rPr>
                <w:rFonts w:cs="B Yekan"/>
                <w:rtl/>
              </w:rPr>
              <w:t xml:space="preserve"> </w:t>
            </w:r>
            <w:r w:rsidRPr="005A7450">
              <w:rPr>
                <w:rFonts w:cs="B Yekan" w:hint="eastAsia"/>
                <w:rtl/>
              </w:rPr>
              <w:t>در</w:t>
            </w:r>
            <w:r w:rsidRPr="005A7450">
              <w:rPr>
                <w:rFonts w:cs="B Yekan"/>
                <w:rtl/>
              </w:rPr>
              <w:t xml:space="preserve"> </w:t>
            </w:r>
            <w:r w:rsidRPr="005A7450">
              <w:rPr>
                <w:rFonts w:cs="B Yekan" w:hint="eastAsia"/>
                <w:rtl/>
              </w:rPr>
              <w:t>واقع</w:t>
            </w:r>
            <w:r w:rsidRPr="005A7450">
              <w:rPr>
                <w:rFonts w:cs="B Yekan"/>
                <w:rtl/>
              </w:rPr>
              <w:t xml:space="preserve"> </w:t>
            </w:r>
            <w:r w:rsidRPr="005A7450">
              <w:rPr>
                <w:rFonts w:cs="B Yekan" w:hint="eastAsia"/>
                <w:rtl/>
              </w:rPr>
              <w:t>وب</w:t>
            </w:r>
            <w:r w:rsidRPr="005A7450">
              <w:rPr>
                <w:rFonts w:cs="B Yekan"/>
                <w:rtl/>
              </w:rPr>
              <w:t xml:space="preserve"> </w:t>
            </w:r>
            <w:r w:rsidRPr="005A7450">
              <w:rPr>
                <w:rFonts w:cs="B Yekan" w:hint="eastAsia"/>
                <w:rtl/>
              </w:rPr>
              <w:t>سا</w:t>
            </w:r>
            <w:r w:rsidRPr="005A7450">
              <w:rPr>
                <w:rFonts w:cs="B Yekan" w:hint="cs"/>
                <w:rtl/>
              </w:rPr>
              <w:t>ی</w:t>
            </w:r>
            <w:r w:rsidRPr="005A7450">
              <w:rPr>
                <w:rFonts w:cs="B Yekan" w:hint="eastAsia"/>
                <w:rtl/>
              </w:rPr>
              <w:t>ت</w:t>
            </w:r>
            <w:r w:rsidRPr="005A7450">
              <w:rPr>
                <w:rFonts w:cs="B Yekan"/>
                <w:rtl/>
              </w:rPr>
              <w:t xml:space="preserve"> </w:t>
            </w:r>
            <w:r w:rsidRPr="005A7450">
              <w:rPr>
                <w:rFonts w:cs="B Yekan" w:hint="eastAsia"/>
                <w:rtl/>
              </w:rPr>
              <w:t>را</w:t>
            </w:r>
            <w:r w:rsidRPr="005A7450">
              <w:rPr>
                <w:rFonts w:cs="B Yekan"/>
                <w:rtl/>
              </w:rPr>
              <w:t xml:space="preserve"> </w:t>
            </w:r>
            <w:r w:rsidRPr="005A7450">
              <w:rPr>
                <w:rFonts w:cs="B Yekan" w:hint="eastAsia"/>
                <w:rtl/>
              </w:rPr>
              <w:t>برا</w:t>
            </w:r>
            <w:r w:rsidRPr="005A7450">
              <w:rPr>
                <w:rFonts w:cs="B Yekan" w:hint="cs"/>
                <w:rtl/>
              </w:rPr>
              <w:t>ی</w:t>
            </w:r>
            <w:r w:rsidRPr="005A7450">
              <w:rPr>
                <w:rFonts w:cs="B Yekan"/>
                <w:rtl/>
              </w:rPr>
              <w:t xml:space="preserve"> </w:t>
            </w:r>
            <w:r w:rsidRPr="005A7450">
              <w:rPr>
                <w:rFonts w:cs="B Yekan" w:hint="eastAsia"/>
                <w:rtl/>
              </w:rPr>
              <w:t>کلمات</w:t>
            </w:r>
            <w:r w:rsidRPr="005A7450">
              <w:rPr>
                <w:rFonts w:cs="B Yekan"/>
                <w:rtl/>
              </w:rPr>
              <w:t xml:space="preserve"> </w:t>
            </w:r>
            <w:r w:rsidRPr="005A7450">
              <w:rPr>
                <w:rFonts w:cs="B Yekan" w:hint="eastAsia"/>
                <w:rtl/>
              </w:rPr>
              <w:t>کل</w:t>
            </w:r>
            <w:r w:rsidRPr="005A7450">
              <w:rPr>
                <w:rFonts w:cs="B Yekan" w:hint="cs"/>
                <w:rtl/>
              </w:rPr>
              <w:t>ی</w:t>
            </w:r>
            <w:r w:rsidRPr="005A7450">
              <w:rPr>
                <w:rFonts w:cs="B Yekan" w:hint="eastAsia"/>
                <w:rtl/>
              </w:rPr>
              <w:t>د</w:t>
            </w:r>
            <w:r w:rsidRPr="005A7450">
              <w:rPr>
                <w:rFonts w:cs="B Yekan" w:hint="cs"/>
                <w:rtl/>
              </w:rPr>
              <w:t>ی</w:t>
            </w:r>
            <w:r w:rsidRPr="005A7450">
              <w:rPr>
                <w:rFonts w:cs="B Yekan"/>
                <w:rtl/>
              </w:rPr>
              <w:t xml:space="preserve"> </w:t>
            </w:r>
            <w:r w:rsidRPr="005A7450">
              <w:rPr>
                <w:rFonts w:cs="B Yekan" w:hint="eastAsia"/>
                <w:rtl/>
              </w:rPr>
              <w:t>و</w:t>
            </w:r>
            <w:r w:rsidRPr="005A7450">
              <w:rPr>
                <w:rFonts w:cs="B Yekan"/>
                <w:rtl/>
              </w:rPr>
              <w:t xml:space="preserve"> </w:t>
            </w:r>
            <w:r w:rsidRPr="005A7450">
              <w:rPr>
                <w:rFonts w:cs="B Yekan" w:hint="eastAsia"/>
                <w:rtl/>
              </w:rPr>
              <w:t>شرا</w:t>
            </w:r>
            <w:r w:rsidRPr="005A7450">
              <w:rPr>
                <w:rFonts w:cs="B Yekan" w:hint="cs"/>
                <w:rtl/>
              </w:rPr>
              <w:t>ی</w:t>
            </w:r>
            <w:r w:rsidRPr="005A7450">
              <w:rPr>
                <w:rFonts w:cs="B Yekan" w:hint="eastAsia"/>
                <w:rtl/>
              </w:rPr>
              <w:t>ط</w:t>
            </w:r>
            <w:r w:rsidRPr="005A7450">
              <w:rPr>
                <w:rFonts w:cs="B Yekan"/>
                <w:rtl/>
              </w:rPr>
              <w:t xml:space="preserve"> </w:t>
            </w:r>
            <w:r w:rsidRPr="005A7450">
              <w:rPr>
                <w:rFonts w:cs="B Yekan" w:hint="eastAsia"/>
                <w:rtl/>
              </w:rPr>
              <w:t>تع</w:t>
            </w:r>
            <w:r w:rsidRPr="005A7450">
              <w:rPr>
                <w:rFonts w:cs="B Yekan" w:hint="cs"/>
                <w:rtl/>
              </w:rPr>
              <w:t>یی</w:t>
            </w:r>
            <w:r w:rsidRPr="005A7450">
              <w:rPr>
                <w:rFonts w:cs="B Yekan" w:hint="eastAsia"/>
                <w:rtl/>
              </w:rPr>
              <w:t>ن</w:t>
            </w:r>
            <w:r w:rsidRPr="005A7450">
              <w:rPr>
                <w:rFonts w:cs="B Yekan"/>
                <w:rtl/>
              </w:rPr>
              <w:t xml:space="preserve"> </w:t>
            </w:r>
            <w:r w:rsidRPr="005A7450">
              <w:rPr>
                <w:rFonts w:cs="B Yekan" w:hint="eastAsia"/>
                <w:rtl/>
              </w:rPr>
              <w:t>شده</w:t>
            </w:r>
            <w:r w:rsidRPr="005A7450">
              <w:rPr>
                <w:rFonts w:cs="B Yekan"/>
                <w:rtl/>
              </w:rPr>
              <w:t xml:space="preserve"> </w:t>
            </w:r>
            <w:r w:rsidRPr="005A7450">
              <w:rPr>
                <w:rFonts w:cs="B Yekan" w:hint="eastAsia"/>
                <w:rtl/>
              </w:rPr>
              <w:t>توسط</w:t>
            </w:r>
            <w:r w:rsidRPr="005A7450">
              <w:rPr>
                <w:rFonts w:cs="B Yekan"/>
                <w:rtl/>
              </w:rPr>
              <w:t xml:space="preserve"> </w:t>
            </w:r>
            <w:r w:rsidRPr="005A7450">
              <w:rPr>
                <w:rFonts w:cs="B Yekan"/>
              </w:rPr>
              <w:t>optimizer</w:t>
            </w:r>
            <w:r w:rsidRPr="005A7450">
              <w:rPr>
                <w:rFonts w:cs="B Yekan"/>
                <w:rtl/>
              </w:rPr>
              <w:t xml:space="preserve"> </w:t>
            </w:r>
            <w:r w:rsidRPr="005A7450">
              <w:rPr>
                <w:rFonts w:cs="B Yekan" w:hint="eastAsia"/>
                <w:rtl/>
              </w:rPr>
              <w:t>جستجو</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کند</w:t>
            </w:r>
            <w:r w:rsidRPr="005A7450">
              <w:rPr>
                <w:rFonts w:cs="B Yekan"/>
                <w:rtl/>
              </w:rPr>
              <w:t xml:space="preserve">. </w:t>
            </w:r>
            <w:r w:rsidRPr="005A7450">
              <w:rPr>
                <w:rFonts w:cs="B Yekan" w:hint="eastAsia"/>
                <w:rtl/>
              </w:rPr>
              <w:t>سپس</w:t>
            </w:r>
            <w:r w:rsidRPr="005A7450">
              <w:rPr>
                <w:rFonts w:cs="B Yekan"/>
                <w:rtl/>
              </w:rPr>
              <w:t xml:space="preserve"> </w:t>
            </w:r>
            <w:r w:rsidRPr="005A7450">
              <w:rPr>
                <w:rFonts w:cs="B Yekan" w:hint="eastAsia"/>
                <w:rtl/>
              </w:rPr>
              <w:t>نرم</w:t>
            </w:r>
            <w:r w:rsidRPr="005A7450">
              <w:rPr>
                <w:rFonts w:cs="B Yekan"/>
                <w:rtl/>
              </w:rPr>
              <w:t xml:space="preserve"> </w:t>
            </w:r>
            <w:r w:rsidRPr="005A7450">
              <w:rPr>
                <w:rFonts w:cs="B Yekan" w:hint="eastAsia"/>
                <w:rtl/>
              </w:rPr>
              <w:t>افزار</w:t>
            </w:r>
            <w:r w:rsidRPr="005A7450">
              <w:rPr>
                <w:rFonts w:cs="B Yekan"/>
                <w:rtl/>
              </w:rPr>
              <w:t xml:space="preserve"> </w:t>
            </w:r>
            <w:r w:rsidRPr="005A7450">
              <w:rPr>
                <w:rFonts w:cs="B Yekan" w:hint="eastAsia"/>
                <w:rtl/>
              </w:rPr>
              <w:t>اساسا</w:t>
            </w:r>
            <w:r w:rsidRPr="005A7450">
              <w:rPr>
                <w:rFonts w:cs="B Yekan"/>
                <w:rtl/>
              </w:rPr>
              <w:t xml:space="preserve"> </w:t>
            </w:r>
            <w:r w:rsidRPr="005A7450">
              <w:rPr>
                <w:rFonts w:cs="B Yekan" w:hint="eastAsia"/>
                <w:rtl/>
              </w:rPr>
              <w:t>کپ</w:t>
            </w:r>
            <w:r w:rsidRPr="005A7450">
              <w:rPr>
                <w:rFonts w:cs="B Yekan" w:hint="cs"/>
                <w:rtl/>
              </w:rPr>
              <w:t>ی</w:t>
            </w:r>
            <w:r w:rsidRPr="005A7450">
              <w:rPr>
                <w:rFonts w:cs="B Yekan"/>
                <w:rtl/>
              </w:rPr>
              <w:t xml:space="preserve"> </w:t>
            </w:r>
            <w:r w:rsidRPr="005A7450">
              <w:rPr>
                <w:rFonts w:cs="B Yekan" w:hint="eastAsia"/>
                <w:rtl/>
              </w:rPr>
              <w:t>محتو</w:t>
            </w:r>
            <w:r w:rsidRPr="005A7450">
              <w:rPr>
                <w:rFonts w:cs="B Yekan" w:hint="cs"/>
                <w:rtl/>
              </w:rPr>
              <w:t>ی</w:t>
            </w:r>
            <w:r w:rsidRPr="005A7450">
              <w:rPr>
                <w:rFonts w:cs="B Yekan" w:hint="eastAsia"/>
                <w:rtl/>
              </w:rPr>
              <w:t>ات</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سا</w:t>
            </w:r>
            <w:r w:rsidRPr="005A7450">
              <w:rPr>
                <w:rFonts w:cs="B Yekan" w:hint="cs"/>
                <w:rtl/>
              </w:rPr>
              <w:t>ی</w:t>
            </w:r>
            <w:r w:rsidRPr="005A7450">
              <w:rPr>
                <w:rFonts w:cs="B Yekan" w:hint="eastAsia"/>
                <w:rtl/>
              </w:rPr>
              <w:t>ت</w:t>
            </w:r>
            <w:r w:rsidRPr="005A7450">
              <w:rPr>
                <w:rFonts w:cs="B Yekan"/>
                <w:rtl/>
              </w:rPr>
              <w:t xml:space="preserve"> </w:t>
            </w:r>
            <w:r w:rsidRPr="005A7450">
              <w:rPr>
                <w:rFonts w:cs="B Yekan" w:hint="eastAsia"/>
                <w:rtl/>
              </w:rPr>
              <w:t>ها</w:t>
            </w:r>
            <w:r w:rsidRPr="005A7450">
              <w:rPr>
                <w:rFonts w:cs="B Yekan" w:hint="cs"/>
                <w:rtl/>
              </w:rPr>
              <w:t>ی</w:t>
            </w:r>
            <w:r w:rsidRPr="005A7450">
              <w:rPr>
                <w:rFonts w:cs="B Yekan"/>
                <w:rtl/>
              </w:rPr>
              <w:t xml:space="preserve"> </w:t>
            </w:r>
            <w:r w:rsidRPr="005A7450">
              <w:rPr>
                <w:rFonts w:cs="B Yekan" w:hint="eastAsia"/>
                <w:rtl/>
              </w:rPr>
              <w:t>د</w:t>
            </w:r>
            <w:r w:rsidRPr="005A7450">
              <w:rPr>
                <w:rFonts w:cs="B Yekan" w:hint="cs"/>
                <w:rtl/>
              </w:rPr>
              <w:t>ی</w:t>
            </w:r>
            <w:r w:rsidRPr="005A7450">
              <w:rPr>
                <w:rFonts w:cs="B Yekan" w:hint="eastAsia"/>
                <w:rtl/>
              </w:rPr>
              <w:t>گر</w:t>
            </w:r>
            <w:r w:rsidRPr="005A7450">
              <w:rPr>
                <w:rFonts w:cs="B Yekan"/>
                <w:rtl/>
              </w:rPr>
              <w:t xml:space="preserve"> </w:t>
            </w:r>
            <w:r w:rsidRPr="005A7450">
              <w:rPr>
                <w:rFonts w:cs="B Yekan" w:hint="eastAsia"/>
                <w:rtl/>
              </w:rPr>
              <w:t>را</w:t>
            </w:r>
            <w:r w:rsidRPr="005A7450">
              <w:rPr>
                <w:rFonts w:cs="B Yekan"/>
                <w:rtl/>
              </w:rPr>
              <w:t xml:space="preserve"> </w:t>
            </w:r>
            <w:r w:rsidRPr="005A7450">
              <w:rPr>
                <w:rFonts w:cs="B Yekan" w:hint="eastAsia"/>
                <w:rtl/>
              </w:rPr>
              <w:t>شامل</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شود</w:t>
            </w:r>
            <w:r w:rsidRPr="005A7450">
              <w:rPr>
                <w:rFonts w:cs="B Yekan"/>
                <w:rtl/>
              </w:rPr>
              <w:t xml:space="preserve"> </w:t>
            </w:r>
            <w:r w:rsidRPr="005A7450">
              <w:rPr>
                <w:rFonts w:cs="B Yekan" w:hint="eastAsia"/>
                <w:rtl/>
              </w:rPr>
              <w:t>و</w:t>
            </w:r>
            <w:r w:rsidRPr="005A7450">
              <w:rPr>
                <w:rFonts w:cs="B Yekan"/>
                <w:rtl/>
              </w:rPr>
              <w:t xml:space="preserve"> </w:t>
            </w:r>
            <w:r w:rsidRPr="005A7450">
              <w:rPr>
                <w:rFonts w:cs="B Yekan" w:hint="eastAsia"/>
                <w:rtl/>
              </w:rPr>
              <w:t>شامل</w:t>
            </w:r>
            <w:r w:rsidRPr="005A7450">
              <w:rPr>
                <w:rFonts w:cs="B Yekan"/>
                <w:rtl/>
              </w:rPr>
              <w:t xml:space="preserve"> </w:t>
            </w:r>
            <w:r w:rsidRPr="005A7450">
              <w:rPr>
                <w:rFonts w:cs="B Yekan" w:hint="eastAsia"/>
                <w:rtl/>
              </w:rPr>
              <w:t>آن</w:t>
            </w:r>
            <w:r w:rsidRPr="005A7450">
              <w:rPr>
                <w:rFonts w:cs="B Yekan"/>
                <w:rtl/>
              </w:rPr>
              <w:t xml:space="preserve"> </w:t>
            </w:r>
            <w:r w:rsidRPr="005A7450">
              <w:rPr>
                <w:rFonts w:cs="B Yekan" w:hint="eastAsia"/>
                <w:rtl/>
              </w:rPr>
              <w:t>ها</w:t>
            </w:r>
            <w:r w:rsidRPr="005A7450">
              <w:rPr>
                <w:rFonts w:cs="B Yekan"/>
                <w:rtl/>
              </w:rPr>
              <w:t xml:space="preserve"> </w:t>
            </w:r>
            <w:r w:rsidRPr="005A7450">
              <w:rPr>
                <w:rFonts w:cs="B Yekan" w:hint="eastAsia"/>
                <w:rtl/>
              </w:rPr>
              <w:t>در</w:t>
            </w:r>
            <w:r w:rsidRPr="005A7450">
              <w:rPr>
                <w:rFonts w:cs="B Yekan"/>
                <w:rtl/>
              </w:rPr>
              <w:t xml:space="preserve"> </w:t>
            </w:r>
            <w:r w:rsidRPr="005A7450">
              <w:rPr>
                <w:rFonts w:cs="B Yekan" w:hint="cs"/>
                <w:rtl/>
              </w:rPr>
              <w:t>ی</w:t>
            </w:r>
            <w:r w:rsidRPr="005A7450">
              <w:rPr>
                <w:rFonts w:cs="B Yekan" w:hint="eastAsia"/>
                <w:rtl/>
              </w:rPr>
              <w:t>ک</w:t>
            </w:r>
            <w:r w:rsidRPr="005A7450">
              <w:rPr>
                <w:rFonts w:cs="B Yekan" w:hint="cs"/>
                <w:rtl/>
              </w:rPr>
              <w:t>ی</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موارد</w:t>
            </w:r>
            <w:r w:rsidRPr="005A7450">
              <w:rPr>
                <w:rFonts w:cs="B Yekan"/>
                <w:rtl/>
              </w:rPr>
              <w:t xml:space="preserve"> </w:t>
            </w:r>
            <w:r w:rsidRPr="005A7450">
              <w:rPr>
                <w:rFonts w:cs="B Yekan" w:hint="eastAsia"/>
                <w:rtl/>
              </w:rPr>
              <w:t>جد</w:t>
            </w:r>
            <w:r w:rsidRPr="005A7450">
              <w:rPr>
                <w:rFonts w:cs="B Yekan" w:hint="cs"/>
                <w:rtl/>
              </w:rPr>
              <w:t>ی</w:t>
            </w:r>
            <w:r w:rsidRPr="005A7450">
              <w:rPr>
                <w:rFonts w:cs="B Yekan" w:hint="eastAsia"/>
                <w:rtl/>
              </w:rPr>
              <w:t>د</w:t>
            </w:r>
            <w:r w:rsidRPr="005A7450">
              <w:rPr>
                <w:rFonts w:cs="B Yekan"/>
                <w:rtl/>
              </w:rPr>
              <w:t xml:space="preserve"> </w:t>
            </w:r>
            <w:r w:rsidRPr="005A7450">
              <w:rPr>
                <w:rFonts w:cs="B Yekan" w:hint="eastAsia"/>
                <w:rtl/>
              </w:rPr>
              <w:t>م</w:t>
            </w:r>
            <w:r w:rsidRPr="005A7450">
              <w:rPr>
                <w:rFonts w:cs="B Yekan" w:hint="cs"/>
                <w:rtl/>
              </w:rPr>
              <w:t>ی</w:t>
            </w:r>
            <w:r w:rsidRPr="005A7450">
              <w:rPr>
                <w:rFonts w:cs="B Yekan"/>
                <w:rtl/>
              </w:rPr>
              <w:t xml:space="preserve"> </w:t>
            </w:r>
            <w:r w:rsidRPr="005A7450">
              <w:rPr>
                <w:rFonts w:cs="B Yekan" w:hint="eastAsia"/>
                <w:rtl/>
              </w:rPr>
              <w:t>باشد</w:t>
            </w:r>
            <w:r w:rsidRPr="005A7450">
              <w:rPr>
                <w:rFonts w:cs="B Yekan"/>
                <w:rtl/>
              </w:rPr>
              <w:t xml:space="preserve">. </w:t>
            </w:r>
            <w:r w:rsidRPr="005A7450">
              <w:rPr>
                <w:rFonts w:cs="B Yekan" w:hint="eastAsia"/>
                <w:rtl/>
              </w:rPr>
              <w:t>ژنراتورها</w:t>
            </w:r>
            <w:r w:rsidRPr="005A7450">
              <w:rPr>
                <w:rFonts w:cs="B Yekan" w:hint="cs"/>
                <w:rtl/>
              </w:rPr>
              <w:t>ی</w:t>
            </w:r>
            <w:r w:rsidRPr="005A7450">
              <w:rPr>
                <w:rFonts w:cs="B Yekan"/>
                <w:rtl/>
              </w:rPr>
              <w:t xml:space="preserve"> </w:t>
            </w:r>
            <w:r w:rsidRPr="005A7450">
              <w:rPr>
                <w:rFonts w:cs="B Yekan" w:hint="eastAsia"/>
                <w:rtl/>
              </w:rPr>
              <w:t>محتوا</w:t>
            </w:r>
            <w:r w:rsidRPr="005A7450">
              <w:rPr>
                <w:rFonts w:cs="B Yekan"/>
                <w:rtl/>
              </w:rPr>
              <w:t xml:space="preserve"> </w:t>
            </w:r>
            <w:r w:rsidRPr="005A7450">
              <w:rPr>
                <w:rFonts w:cs="B Yekan" w:hint="eastAsia"/>
                <w:rtl/>
              </w:rPr>
              <w:t>مشکل</w:t>
            </w:r>
            <w:r w:rsidRPr="005A7450">
              <w:rPr>
                <w:rFonts w:cs="B Yekan" w:hint="cs"/>
                <w:rtl/>
              </w:rPr>
              <w:t>ی</w:t>
            </w:r>
            <w:r w:rsidRPr="005A7450">
              <w:rPr>
                <w:rFonts w:cs="B Yekan"/>
                <w:rtl/>
              </w:rPr>
              <w:t xml:space="preserve"> </w:t>
            </w:r>
            <w:r w:rsidRPr="005A7450">
              <w:rPr>
                <w:rFonts w:cs="B Yekan" w:hint="eastAsia"/>
                <w:rtl/>
              </w:rPr>
              <w:t>برا</w:t>
            </w:r>
            <w:r w:rsidRPr="005A7450">
              <w:rPr>
                <w:rFonts w:cs="B Yekan" w:hint="cs"/>
                <w:rtl/>
              </w:rPr>
              <w:t>ی</w:t>
            </w:r>
            <w:r w:rsidRPr="005A7450">
              <w:rPr>
                <w:rFonts w:cs="B Yekan"/>
                <w:rtl/>
              </w:rPr>
              <w:t xml:space="preserve"> </w:t>
            </w:r>
            <w:r w:rsidRPr="005A7450">
              <w:rPr>
                <w:rFonts w:cs="B Yekan" w:hint="eastAsia"/>
                <w:rtl/>
              </w:rPr>
              <w:t>صاحبان</w:t>
            </w:r>
            <w:r w:rsidRPr="005A7450">
              <w:rPr>
                <w:rFonts w:cs="B Yekan"/>
                <w:rtl/>
              </w:rPr>
              <w:t xml:space="preserve"> </w:t>
            </w:r>
            <w:r w:rsidRPr="005A7450">
              <w:rPr>
                <w:rFonts w:cs="B Yekan" w:hint="eastAsia"/>
                <w:rtl/>
              </w:rPr>
              <w:t>مشروع</w:t>
            </w:r>
            <w:r w:rsidRPr="005A7450">
              <w:rPr>
                <w:rFonts w:cs="B Yekan" w:hint="cs"/>
                <w:rtl/>
              </w:rPr>
              <w:t>ی</w:t>
            </w:r>
            <w:r w:rsidRPr="005A7450">
              <w:rPr>
                <w:rFonts w:cs="B Yekan" w:hint="eastAsia"/>
                <w:rtl/>
              </w:rPr>
              <w:t>ت</w:t>
            </w:r>
            <w:r w:rsidRPr="005A7450">
              <w:rPr>
                <w:rFonts w:cs="B Yekan"/>
                <w:rtl/>
              </w:rPr>
              <w:t xml:space="preserve"> </w:t>
            </w:r>
            <w:r w:rsidRPr="005A7450">
              <w:rPr>
                <w:rFonts w:cs="B Yekan" w:hint="eastAsia"/>
                <w:rtl/>
              </w:rPr>
              <w:t>وبسا</w:t>
            </w:r>
            <w:r w:rsidRPr="005A7450">
              <w:rPr>
                <w:rFonts w:cs="B Yekan" w:hint="cs"/>
                <w:rtl/>
              </w:rPr>
              <w:t>ی</w:t>
            </w:r>
            <w:r w:rsidRPr="005A7450">
              <w:rPr>
                <w:rFonts w:cs="B Yekan" w:hint="eastAsia"/>
                <w:rtl/>
              </w:rPr>
              <w:t>ت</w:t>
            </w:r>
            <w:r w:rsidRPr="005A7450">
              <w:rPr>
                <w:rFonts w:cs="B Yekan"/>
                <w:rtl/>
              </w:rPr>
              <w:t xml:space="preserve"> </w:t>
            </w:r>
            <w:r w:rsidRPr="005A7450">
              <w:rPr>
                <w:rFonts w:cs="B Yekan" w:hint="eastAsia"/>
                <w:rtl/>
              </w:rPr>
              <w:t>هستند،</w:t>
            </w:r>
            <w:r w:rsidRPr="005A7450">
              <w:rPr>
                <w:rFonts w:cs="B Yekan"/>
                <w:rtl/>
              </w:rPr>
              <w:t xml:space="preserve"> </w:t>
            </w:r>
            <w:r w:rsidRPr="005A7450">
              <w:rPr>
                <w:rFonts w:cs="B Yekan" w:hint="eastAsia"/>
                <w:rtl/>
              </w:rPr>
              <w:t>ز</w:t>
            </w:r>
            <w:r w:rsidRPr="005A7450">
              <w:rPr>
                <w:rFonts w:cs="B Yekan" w:hint="cs"/>
                <w:rtl/>
              </w:rPr>
              <w:t>ی</w:t>
            </w:r>
            <w:r w:rsidRPr="005A7450">
              <w:rPr>
                <w:rFonts w:cs="B Yekan" w:hint="eastAsia"/>
                <w:rtl/>
              </w:rPr>
              <w:t>را</w:t>
            </w:r>
            <w:r w:rsidRPr="005A7450">
              <w:rPr>
                <w:rFonts w:cs="B Yekan"/>
                <w:rtl/>
              </w:rPr>
              <w:t xml:space="preserve"> </w:t>
            </w:r>
            <w:r w:rsidRPr="005A7450">
              <w:rPr>
                <w:rFonts w:cs="B Yekan" w:hint="eastAsia"/>
                <w:rtl/>
              </w:rPr>
              <w:t>محتوا</w:t>
            </w:r>
            <w:r w:rsidRPr="005A7450">
              <w:rPr>
                <w:rFonts w:cs="B Yekan" w:hint="cs"/>
                <w:rtl/>
              </w:rPr>
              <w:t>ی</w:t>
            </w:r>
            <w:r w:rsidRPr="005A7450">
              <w:rPr>
                <w:rFonts w:cs="B Yekan"/>
                <w:rtl/>
              </w:rPr>
              <w:t xml:space="preserve"> </w:t>
            </w:r>
            <w:r w:rsidRPr="005A7450">
              <w:rPr>
                <w:rFonts w:cs="B Yekan" w:hint="eastAsia"/>
                <w:rtl/>
              </w:rPr>
              <w:t>اصل</w:t>
            </w:r>
            <w:r w:rsidRPr="005A7450">
              <w:rPr>
                <w:rFonts w:cs="B Yekan" w:hint="cs"/>
                <w:rtl/>
              </w:rPr>
              <w:t>ی</w:t>
            </w:r>
            <w:r w:rsidRPr="005A7450">
              <w:rPr>
                <w:rFonts w:cs="B Yekan"/>
                <w:rtl/>
              </w:rPr>
              <w:t xml:space="preserve"> </w:t>
            </w:r>
            <w:r w:rsidRPr="005A7450">
              <w:rPr>
                <w:rFonts w:cs="B Yekan" w:hint="eastAsia"/>
                <w:rtl/>
              </w:rPr>
              <w:t>آنها</w:t>
            </w:r>
            <w:r w:rsidRPr="005A7450">
              <w:rPr>
                <w:rFonts w:cs="B Yekan"/>
                <w:rtl/>
              </w:rPr>
              <w:t xml:space="preserve"> </w:t>
            </w:r>
            <w:r w:rsidRPr="005A7450">
              <w:rPr>
                <w:rFonts w:cs="B Yekan" w:hint="eastAsia"/>
                <w:rtl/>
              </w:rPr>
              <w:t>ممکن</w:t>
            </w:r>
            <w:r w:rsidRPr="005A7450">
              <w:rPr>
                <w:rFonts w:cs="B Yekan"/>
                <w:rtl/>
              </w:rPr>
              <w:t xml:space="preserve"> </w:t>
            </w:r>
            <w:r w:rsidRPr="005A7450">
              <w:rPr>
                <w:rFonts w:cs="B Yekan" w:hint="eastAsia"/>
                <w:rtl/>
              </w:rPr>
              <w:t>است</w:t>
            </w:r>
            <w:r w:rsidRPr="005A7450">
              <w:rPr>
                <w:rFonts w:cs="B Yekan"/>
                <w:rtl/>
              </w:rPr>
              <w:t xml:space="preserve"> </w:t>
            </w:r>
            <w:r w:rsidRPr="005A7450">
              <w:rPr>
                <w:rFonts w:cs="B Yekan" w:hint="eastAsia"/>
                <w:rtl/>
              </w:rPr>
              <w:t>به</w:t>
            </w:r>
            <w:r w:rsidRPr="005A7450">
              <w:rPr>
                <w:rFonts w:cs="B Yekan"/>
                <w:rtl/>
              </w:rPr>
              <w:t xml:space="preserve"> </w:t>
            </w:r>
            <w:r w:rsidRPr="005A7450">
              <w:rPr>
                <w:rFonts w:cs="B Yekan" w:hint="eastAsia"/>
                <w:rtl/>
              </w:rPr>
              <w:t>شدت</w:t>
            </w:r>
            <w:r w:rsidRPr="005A7450">
              <w:rPr>
                <w:rFonts w:cs="B Yekan"/>
                <w:rtl/>
              </w:rPr>
              <w:t xml:space="preserve"> </w:t>
            </w:r>
            <w:r w:rsidRPr="005A7450">
              <w:rPr>
                <w:rFonts w:cs="B Yekan" w:hint="eastAsia"/>
                <w:rtl/>
              </w:rPr>
              <w:t>کپ</w:t>
            </w:r>
            <w:r w:rsidRPr="005A7450">
              <w:rPr>
                <w:rFonts w:cs="B Yekan" w:hint="cs"/>
                <w:rtl/>
              </w:rPr>
              <w:t>ی</w:t>
            </w:r>
            <w:r w:rsidRPr="005A7450">
              <w:rPr>
                <w:rFonts w:cs="B Yekan"/>
                <w:rtl/>
              </w:rPr>
              <w:t xml:space="preserve"> </w:t>
            </w:r>
            <w:r w:rsidRPr="005A7450">
              <w:rPr>
                <w:rFonts w:cs="B Yekan" w:hint="eastAsia"/>
                <w:rtl/>
              </w:rPr>
              <w:t>شود</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آنجا</w:t>
            </w:r>
            <w:r w:rsidRPr="005A7450">
              <w:rPr>
                <w:rFonts w:cs="B Yekan"/>
                <w:rtl/>
              </w:rPr>
              <w:t xml:space="preserve"> </w:t>
            </w:r>
            <w:r w:rsidRPr="005A7450">
              <w:rPr>
                <w:rFonts w:cs="B Yekan" w:hint="eastAsia"/>
                <w:rtl/>
              </w:rPr>
              <w:t>که</w:t>
            </w:r>
            <w:r w:rsidRPr="005A7450">
              <w:rPr>
                <w:rFonts w:cs="B Yekan"/>
                <w:rtl/>
              </w:rPr>
              <w:t xml:space="preserve"> </w:t>
            </w:r>
            <w:r w:rsidRPr="005A7450">
              <w:rPr>
                <w:rFonts w:cs="B Yekan" w:hint="eastAsia"/>
                <w:rtl/>
              </w:rPr>
              <w:t>برخ</w:t>
            </w:r>
            <w:r w:rsidRPr="005A7450">
              <w:rPr>
                <w:rFonts w:cs="B Yekan" w:hint="cs"/>
                <w:rtl/>
              </w:rPr>
              <w:t>ی</w:t>
            </w:r>
            <w:r w:rsidRPr="005A7450">
              <w:rPr>
                <w:rFonts w:cs="B Yekan"/>
                <w:rtl/>
              </w:rPr>
              <w:t xml:space="preserve"> </w:t>
            </w:r>
            <w:r w:rsidRPr="005A7450">
              <w:rPr>
                <w:rFonts w:cs="B Yekan" w:hint="eastAsia"/>
                <w:rtl/>
              </w:rPr>
              <w:t>از</w:t>
            </w:r>
            <w:r w:rsidRPr="005A7450">
              <w:rPr>
                <w:rFonts w:cs="B Yekan"/>
                <w:rtl/>
              </w:rPr>
              <w:t xml:space="preserve"> </w:t>
            </w:r>
            <w:r w:rsidRPr="005A7450">
              <w:rPr>
                <w:rFonts w:cs="B Yekan" w:hint="eastAsia"/>
                <w:rtl/>
              </w:rPr>
              <w:t>موتورها</w:t>
            </w:r>
            <w:r w:rsidRPr="005A7450">
              <w:rPr>
                <w:rFonts w:cs="B Yekan" w:hint="cs"/>
                <w:rtl/>
              </w:rPr>
              <w:t>ی</w:t>
            </w:r>
            <w:r w:rsidRPr="005A7450">
              <w:rPr>
                <w:rFonts w:cs="B Yekan"/>
                <w:rtl/>
              </w:rPr>
              <w:t xml:space="preserve"> </w:t>
            </w:r>
            <w:r w:rsidRPr="005A7450">
              <w:rPr>
                <w:rFonts w:cs="B Yekan" w:hint="eastAsia"/>
                <w:rtl/>
              </w:rPr>
              <w:t>جستجوگر</w:t>
            </w:r>
            <w:r w:rsidRPr="005A7450">
              <w:rPr>
                <w:rFonts w:cs="B Yekan"/>
                <w:rtl/>
              </w:rPr>
              <w:t xml:space="preserve"> </w:t>
            </w:r>
            <w:r w:rsidRPr="005A7450">
              <w:rPr>
                <w:rFonts w:cs="B Yekan" w:hint="eastAsia"/>
                <w:rtl/>
              </w:rPr>
              <w:t>مجازات</w:t>
            </w:r>
            <w:r w:rsidRPr="005A7450">
              <w:rPr>
                <w:rFonts w:cs="B Yekan"/>
                <w:rtl/>
              </w:rPr>
              <w:t xml:space="preserve"> </w:t>
            </w:r>
            <w:r w:rsidRPr="005A7450">
              <w:rPr>
                <w:rFonts w:cs="B Yekan" w:hint="eastAsia"/>
                <w:rtl/>
              </w:rPr>
              <w:t>محتوا</w:t>
            </w:r>
            <w:r w:rsidRPr="005A7450">
              <w:rPr>
                <w:rFonts w:cs="B Yekan" w:hint="cs"/>
                <w:rtl/>
              </w:rPr>
              <w:t>ی</w:t>
            </w:r>
            <w:r w:rsidRPr="005A7450">
              <w:rPr>
                <w:rFonts w:cs="B Yekan"/>
                <w:rtl/>
              </w:rPr>
              <w:t xml:space="preserve"> </w:t>
            </w:r>
            <w:r w:rsidRPr="005A7450">
              <w:rPr>
                <w:rFonts w:cs="B Yekan" w:hint="eastAsia"/>
                <w:rtl/>
              </w:rPr>
              <w:t>تکرار</w:t>
            </w:r>
            <w:r w:rsidRPr="005A7450">
              <w:rPr>
                <w:rFonts w:cs="B Yekan" w:hint="cs"/>
                <w:rtl/>
              </w:rPr>
              <w:t>ی</w:t>
            </w:r>
            <w:r w:rsidRPr="005A7450">
              <w:rPr>
                <w:rFonts w:cs="B Yekan"/>
                <w:rtl/>
              </w:rPr>
              <w:t xml:space="preserve"> </w:t>
            </w:r>
            <w:r w:rsidRPr="005A7450">
              <w:rPr>
                <w:rFonts w:cs="B Yekan" w:hint="eastAsia"/>
                <w:rtl/>
              </w:rPr>
              <w:t>را</w:t>
            </w:r>
            <w:r w:rsidRPr="005A7450">
              <w:rPr>
                <w:rFonts w:cs="B Yekan"/>
                <w:rtl/>
              </w:rPr>
              <w:t xml:space="preserve"> </w:t>
            </w:r>
            <w:r w:rsidRPr="005A7450">
              <w:rPr>
                <w:rFonts w:cs="B Yekan" w:hint="eastAsia"/>
                <w:rtl/>
              </w:rPr>
              <w:t>دارند،</w:t>
            </w:r>
            <w:r w:rsidRPr="005A7450">
              <w:rPr>
                <w:rFonts w:cs="B Yekan"/>
                <w:rtl/>
              </w:rPr>
              <w:t xml:space="preserve"> </w:t>
            </w:r>
            <w:r w:rsidRPr="005A7450">
              <w:rPr>
                <w:rFonts w:cs="B Yekan" w:hint="eastAsia"/>
                <w:rtl/>
              </w:rPr>
              <w:t>سا</w:t>
            </w:r>
            <w:r w:rsidRPr="005A7450">
              <w:rPr>
                <w:rFonts w:cs="B Yekan" w:hint="cs"/>
                <w:rtl/>
              </w:rPr>
              <w:t>ی</w:t>
            </w:r>
            <w:r w:rsidRPr="005A7450">
              <w:rPr>
                <w:rFonts w:cs="B Yekan" w:hint="eastAsia"/>
                <w:rtl/>
              </w:rPr>
              <w:t>ت</w:t>
            </w:r>
            <w:r w:rsidRPr="005A7450">
              <w:rPr>
                <w:rFonts w:cs="B Yekan"/>
                <w:rtl/>
              </w:rPr>
              <w:t xml:space="preserve"> </w:t>
            </w:r>
            <w:r w:rsidRPr="005A7450">
              <w:rPr>
                <w:rFonts w:cs="B Yekan" w:hint="eastAsia"/>
                <w:rtl/>
              </w:rPr>
              <w:t>ها</w:t>
            </w:r>
            <w:r w:rsidRPr="005A7450">
              <w:rPr>
                <w:rFonts w:cs="B Yekan" w:hint="cs"/>
                <w:rtl/>
              </w:rPr>
              <w:t>ی</w:t>
            </w:r>
            <w:r w:rsidRPr="005A7450">
              <w:rPr>
                <w:rFonts w:cs="B Yekan"/>
                <w:rtl/>
              </w:rPr>
              <w:t xml:space="preserve"> </w:t>
            </w:r>
            <w:r w:rsidRPr="005A7450">
              <w:rPr>
                <w:rFonts w:cs="B Yekan" w:hint="eastAsia"/>
                <w:rtl/>
              </w:rPr>
              <w:t>مشروع</w:t>
            </w:r>
            <w:r w:rsidRPr="005A7450">
              <w:rPr>
                <w:rFonts w:cs="B Yekan"/>
                <w:rtl/>
              </w:rPr>
              <w:t xml:space="preserve"> </w:t>
            </w:r>
            <w:r w:rsidRPr="005A7450">
              <w:rPr>
                <w:rFonts w:cs="B Yekan" w:hint="eastAsia"/>
                <w:rtl/>
              </w:rPr>
              <w:t>ن</w:t>
            </w:r>
            <w:r w:rsidRPr="005A7450">
              <w:rPr>
                <w:rFonts w:cs="B Yekan" w:hint="cs"/>
                <w:rtl/>
              </w:rPr>
              <w:t>ی</w:t>
            </w:r>
            <w:r w:rsidRPr="005A7450">
              <w:rPr>
                <w:rFonts w:cs="B Yekan" w:hint="eastAsia"/>
                <w:rtl/>
              </w:rPr>
              <w:t>ز</w:t>
            </w:r>
            <w:r w:rsidRPr="005A7450">
              <w:rPr>
                <w:rFonts w:cs="B Yekan"/>
                <w:rtl/>
              </w:rPr>
              <w:t xml:space="preserve"> </w:t>
            </w:r>
            <w:r w:rsidRPr="005A7450">
              <w:rPr>
                <w:rFonts w:cs="B Yekan" w:hint="eastAsia"/>
                <w:rtl/>
              </w:rPr>
              <w:t>ممکن</w:t>
            </w:r>
            <w:r w:rsidRPr="005A7450">
              <w:rPr>
                <w:rFonts w:cs="B Yekan"/>
                <w:rtl/>
              </w:rPr>
              <w:t xml:space="preserve"> </w:t>
            </w:r>
            <w:r w:rsidRPr="005A7450">
              <w:rPr>
                <w:rFonts w:cs="B Yekan" w:hint="eastAsia"/>
                <w:rtl/>
              </w:rPr>
              <w:t>است</w:t>
            </w:r>
            <w:r w:rsidRPr="005A7450">
              <w:rPr>
                <w:rFonts w:cs="B Yekan"/>
                <w:rtl/>
              </w:rPr>
              <w:t xml:space="preserve"> </w:t>
            </w:r>
            <w:r w:rsidRPr="005A7450">
              <w:rPr>
                <w:rFonts w:cs="B Yekan" w:hint="eastAsia"/>
                <w:rtl/>
              </w:rPr>
              <w:t>مجازات</w:t>
            </w:r>
            <w:r w:rsidRPr="005A7450">
              <w:rPr>
                <w:rFonts w:cs="B Yekan"/>
                <w:rtl/>
              </w:rPr>
              <w:t xml:space="preserve"> </w:t>
            </w:r>
            <w:r w:rsidRPr="005A7450">
              <w:rPr>
                <w:rFonts w:cs="B Yekan" w:hint="eastAsia"/>
                <w:rtl/>
              </w:rPr>
              <w:t>شوند</w:t>
            </w:r>
            <w:r w:rsidRPr="005A7450">
              <w:rPr>
                <w:rFonts w:cs="B Yekan"/>
                <w:rtl/>
              </w:rPr>
              <w:t>.</w:t>
            </w:r>
          </w:p>
        </w:tc>
      </w:tr>
      <w:tr w:rsidR="00A308B2" w:rsidRPr="00083CF9" w:rsidTr="00BF36F7">
        <w:tc>
          <w:tcPr>
            <w:tcW w:w="2977" w:type="dxa"/>
            <w:shd w:val="clear" w:color="auto" w:fill="F2CDD1" w:themeFill="accent2" w:themeFillTint="33"/>
            <w:tcMar>
              <w:left w:w="72" w:type="dxa"/>
              <w:right w:w="72" w:type="dxa"/>
            </w:tcMar>
            <w:vAlign w:val="bottom"/>
          </w:tcPr>
          <w:p w:rsidR="00A308B2" w:rsidRPr="00083CF9" w:rsidRDefault="00A308B2" w:rsidP="00C67E81">
            <w:pPr>
              <w:pStyle w:val="Heading1"/>
              <w:bidi/>
              <w:jc w:val="center"/>
              <w:rPr>
                <w:rFonts w:cs="B Yekan"/>
              </w:rPr>
            </w:pPr>
            <w:r w:rsidRPr="00FC34D7">
              <w:rPr>
                <w:rFonts w:cs="B Yekan"/>
                <w:highlight w:val="yellow"/>
              </w:rPr>
              <w:lastRenderedPageBreak/>
              <w:t>guest</w:t>
            </w:r>
            <w:r w:rsidRPr="00083CF9">
              <w:rPr>
                <w:rFonts w:cs="B Yekan"/>
              </w:rPr>
              <w:t xml:space="preserve"> </w:t>
            </w:r>
            <w:r w:rsidRPr="00FC34D7">
              <w:rPr>
                <w:rFonts w:cs="B Yekan"/>
                <w:highlight w:val="yellow"/>
              </w:rPr>
              <w:t>book</w:t>
            </w:r>
            <w:r w:rsidRPr="00FC34D7">
              <w:rPr>
                <w:rFonts w:cs="B Yekan" w:hint="cs"/>
                <w:highlight w:val="yellow"/>
                <w:rtl/>
              </w:rPr>
              <w:t xml:space="preserve"> اسپم سازی</w:t>
            </w:r>
            <w:r w:rsidR="008C51B9">
              <w:rPr>
                <w:rFonts w:cs="B Yekan"/>
                <w:lang w:bidi="fa-IR"/>
              </w:rPr>
              <w:t>[12]</w:t>
            </w:r>
          </w:p>
        </w:tc>
        <w:tc>
          <w:tcPr>
            <w:tcW w:w="4253" w:type="dxa"/>
            <w:shd w:val="clear" w:color="auto" w:fill="C3E0F2" w:themeFill="accent3" w:themeFillTint="33"/>
            <w:tcMar>
              <w:left w:w="72" w:type="dxa"/>
              <w:right w:w="72" w:type="dxa"/>
            </w:tcMar>
            <w:vAlign w:val="bottom"/>
          </w:tcPr>
          <w:p w:rsidR="00A308B2" w:rsidRPr="00083CF9" w:rsidRDefault="00A308B2" w:rsidP="00C67E81">
            <w:pPr>
              <w:pStyle w:val="Heading1"/>
              <w:bidi/>
              <w:jc w:val="center"/>
              <w:rPr>
                <w:rFonts w:cs="B Yekan"/>
              </w:rPr>
            </w:pPr>
            <w:r w:rsidRPr="00FC34D7">
              <w:rPr>
                <w:rFonts w:cs="B Yekan" w:hint="eastAsia"/>
                <w:highlight w:val="yellow"/>
                <w:rtl/>
              </w:rPr>
              <w:t>بول</w:t>
            </w:r>
            <w:r w:rsidRPr="00FC34D7">
              <w:rPr>
                <w:rFonts w:cs="B Yekan" w:hint="cs"/>
                <w:highlight w:val="yellow"/>
                <w:rtl/>
              </w:rPr>
              <w:t>ی</w:t>
            </w:r>
            <w:r w:rsidRPr="00FC34D7">
              <w:rPr>
                <w:rFonts w:cs="B Yekan" w:hint="eastAsia"/>
                <w:highlight w:val="yellow"/>
                <w:rtl/>
              </w:rPr>
              <w:t>نگ</w:t>
            </w:r>
            <w:r w:rsidRPr="00FC34D7">
              <w:rPr>
                <w:rFonts w:cs="B Yekan"/>
                <w:highlight w:val="yellow"/>
                <w:rtl/>
              </w:rPr>
              <w:t xml:space="preserve"> </w:t>
            </w:r>
            <w:r w:rsidRPr="00FC34D7">
              <w:rPr>
                <w:rFonts w:cs="B Yekan" w:hint="eastAsia"/>
                <w:highlight w:val="yellow"/>
                <w:rtl/>
              </w:rPr>
              <w:t>گوگل</w:t>
            </w:r>
            <w:r w:rsidR="00F22BAA">
              <w:rPr>
                <w:rFonts w:cs="B Yekan"/>
                <w:lang w:bidi="fa-IR"/>
              </w:rPr>
              <w:t>[12]</w:t>
            </w:r>
          </w:p>
        </w:tc>
        <w:tc>
          <w:tcPr>
            <w:tcW w:w="3969" w:type="dxa"/>
            <w:shd w:val="clear" w:color="auto" w:fill="D9EAD5" w:themeFill="accent4" w:themeFillTint="33"/>
            <w:tcMar>
              <w:left w:w="72" w:type="dxa"/>
              <w:right w:w="72" w:type="dxa"/>
            </w:tcMar>
            <w:vAlign w:val="bottom"/>
          </w:tcPr>
          <w:p w:rsidR="00A308B2" w:rsidRPr="00083CF9" w:rsidRDefault="00A308B2" w:rsidP="00C67E81">
            <w:pPr>
              <w:pStyle w:val="Heading1"/>
              <w:bidi/>
              <w:jc w:val="center"/>
              <w:rPr>
                <w:rFonts w:cs="B Yekan"/>
              </w:rPr>
            </w:pPr>
            <w:r w:rsidRPr="00FC34D7">
              <w:rPr>
                <w:rFonts w:cs="B Yekan" w:hint="eastAsia"/>
                <w:shd w:val="clear" w:color="auto" w:fill="00B0F0"/>
                <w:rtl/>
              </w:rPr>
              <w:t>نشانه</w:t>
            </w:r>
            <w:r w:rsidRPr="00FC34D7">
              <w:rPr>
                <w:rFonts w:cs="B Yekan"/>
                <w:shd w:val="clear" w:color="auto" w:fill="00B0F0"/>
                <w:rtl/>
              </w:rPr>
              <w:t xml:space="preserve"> </w:t>
            </w:r>
            <w:r w:rsidRPr="00FC34D7">
              <w:rPr>
                <w:rFonts w:cs="B Yekan" w:hint="eastAsia"/>
                <w:shd w:val="clear" w:color="auto" w:fill="00B0F0"/>
                <w:rtl/>
              </w:rPr>
              <w:t>اجتماع</w:t>
            </w:r>
            <w:r w:rsidRPr="00FC34D7">
              <w:rPr>
                <w:rFonts w:cs="B Yekan" w:hint="cs"/>
                <w:shd w:val="clear" w:color="auto" w:fill="00B0F0"/>
                <w:rtl/>
              </w:rPr>
              <w:t>ی</w:t>
            </w:r>
            <w:r w:rsidRPr="00FC34D7">
              <w:rPr>
                <w:rFonts w:cs="B Yekan"/>
                <w:shd w:val="clear" w:color="auto" w:fill="00B0F0"/>
                <w:rtl/>
              </w:rPr>
              <w:t xml:space="preserve"> </w:t>
            </w:r>
            <w:r w:rsidRPr="00FC34D7">
              <w:rPr>
                <w:rFonts w:cs="B Yekan" w:hint="eastAsia"/>
                <w:shd w:val="clear" w:color="auto" w:fill="00B0F0"/>
                <w:rtl/>
              </w:rPr>
              <w:t>س</w:t>
            </w:r>
            <w:r w:rsidRPr="00FC34D7">
              <w:rPr>
                <w:rFonts w:cs="B Yekan" w:hint="cs"/>
                <w:shd w:val="clear" w:color="auto" w:fill="00B0F0"/>
                <w:rtl/>
              </w:rPr>
              <w:t>ی</w:t>
            </w:r>
            <w:r w:rsidRPr="00FC34D7">
              <w:rPr>
                <w:rFonts w:cs="B Yekan" w:hint="eastAsia"/>
                <w:shd w:val="clear" w:color="auto" w:fill="00B0F0"/>
                <w:rtl/>
              </w:rPr>
              <w:t>اه</w:t>
            </w:r>
            <w:r w:rsidR="00F22BAA">
              <w:rPr>
                <w:rFonts w:cs="B Yekan"/>
                <w:lang w:bidi="fa-IR"/>
              </w:rPr>
              <w:t>[12]</w:t>
            </w:r>
          </w:p>
        </w:tc>
        <w:tc>
          <w:tcPr>
            <w:tcW w:w="3201" w:type="dxa"/>
            <w:shd w:val="clear" w:color="auto" w:fill="DFD7E7" w:themeFill="accent5" w:themeFillTint="33"/>
            <w:tcMar>
              <w:left w:w="72" w:type="dxa"/>
              <w:right w:w="72" w:type="dxa"/>
            </w:tcMar>
            <w:vAlign w:val="bottom"/>
          </w:tcPr>
          <w:p w:rsidR="00A308B2" w:rsidRPr="00083CF9" w:rsidRDefault="00A308B2" w:rsidP="0026700D">
            <w:pPr>
              <w:pStyle w:val="Heading1"/>
              <w:bidi/>
              <w:jc w:val="center"/>
              <w:rPr>
                <w:rFonts w:cs="B Yekan"/>
              </w:rPr>
            </w:pPr>
            <w:r w:rsidRPr="00FC34D7">
              <w:rPr>
                <w:rFonts w:cs="B Yekan" w:hint="eastAsia"/>
                <w:highlight w:val="yellow"/>
                <w:rtl/>
              </w:rPr>
              <w:t>تقلب کل</w:t>
            </w:r>
            <w:r w:rsidRPr="00FC34D7">
              <w:rPr>
                <w:rFonts w:cs="B Yekan" w:hint="cs"/>
                <w:highlight w:val="yellow"/>
                <w:rtl/>
              </w:rPr>
              <w:t>ی</w:t>
            </w:r>
            <w:r w:rsidRPr="00FC34D7">
              <w:rPr>
                <w:rFonts w:cs="B Yekan" w:hint="eastAsia"/>
                <w:highlight w:val="yellow"/>
                <w:rtl/>
              </w:rPr>
              <w:t>ک</w:t>
            </w:r>
            <w:r w:rsidR="0026700D">
              <w:rPr>
                <w:rFonts w:cs="B Yekan"/>
                <w:lang w:bidi="fa-IR"/>
              </w:rPr>
              <w:t>[13]</w:t>
            </w:r>
          </w:p>
        </w:tc>
      </w:tr>
      <w:tr w:rsidR="00A308B2" w:rsidRPr="00083CF9" w:rsidTr="00BF36F7">
        <w:tc>
          <w:tcPr>
            <w:tcW w:w="2977" w:type="dxa"/>
            <w:shd w:val="clear" w:color="auto" w:fill="F2CDD1" w:themeFill="accent2" w:themeFillTint="33"/>
            <w:tcMar>
              <w:left w:w="72" w:type="dxa"/>
              <w:right w:w="72" w:type="dxa"/>
            </w:tcMar>
            <w:vAlign w:val="bottom"/>
          </w:tcPr>
          <w:p w:rsidR="00A308B2" w:rsidRPr="00083CF9" w:rsidRDefault="00A308B2" w:rsidP="00A308B2">
            <w:pPr>
              <w:pStyle w:val="Heading1"/>
              <w:jc w:val="center"/>
              <w:rPr>
                <w:rFonts w:cs="B Yekan"/>
              </w:rPr>
            </w:pPr>
          </w:p>
        </w:tc>
        <w:tc>
          <w:tcPr>
            <w:tcW w:w="4253" w:type="dxa"/>
            <w:shd w:val="clear" w:color="auto" w:fill="C3E0F2" w:themeFill="accent3" w:themeFillTint="33"/>
            <w:tcMar>
              <w:left w:w="72" w:type="dxa"/>
              <w:right w:w="72" w:type="dxa"/>
            </w:tcMar>
            <w:vAlign w:val="bottom"/>
          </w:tcPr>
          <w:p w:rsidR="00A308B2" w:rsidRPr="00083CF9" w:rsidRDefault="00A308B2" w:rsidP="00A308B2">
            <w:pPr>
              <w:pStyle w:val="Heading1"/>
              <w:jc w:val="center"/>
              <w:rPr>
                <w:rFonts w:cs="B Yekan"/>
              </w:rPr>
            </w:pPr>
          </w:p>
        </w:tc>
        <w:tc>
          <w:tcPr>
            <w:tcW w:w="3969" w:type="dxa"/>
            <w:shd w:val="clear" w:color="auto" w:fill="D9EAD5" w:themeFill="accent4" w:themeFillTint="33"/>
            <w:tcMar>
              <w:left w:w="72" w:type="dxa"/>
              <w:right w:w="72" w:type="dxa"/>
            </w:tcMar>
            <w:vAlign w:val="bottom"/>
          </w:tcPr>
          <w:p w:rsidR="00A308B2" w:rsidRPr="00083CF9" w:rsidRDefault="00A308B2" w:rsidP="00A308B2">
            <w:pPr>
              <w:pStyle w:val="Heading1"/>
              <w:jc w:val="center"/>
              <w:rPr>
                <w:rFonts w:cs="B Yekan"/>
              </w:rPr>
            </w:pPr>
          </w:p>
        </w:tc>
        <w:tc>
          <w:tcPr>
            <w:tcW w:w="3201" w:type="dxa"/>
            <w:shd w:val="clear" w:color="auto" w:fill="DFD7E7" w:themeFill="accent5" w:themeFillTint="33"/>
            <w:tcMar>
              <w:left w:w="72" w:type="dxa"/>
              <w:right w:w="72" w:type="dxa"/>
            </w:tcMar>
            <w:vAlign w:val="bottom"/>
          </w:tcPr>
          <w:p w:rsidR="00A308B2" w:rsidRPr="00083CF9" w:rsidRDefault="00A308B2" w:rsidP="00A308B2">
            <w:pPr>
              <w:pStyle w:val="Heading1"/>
              <w:jc w:val="center"/>
              <w:rPr>
                <w:rFonts w:cs="B Yekan"/>
              </w:rPr>
            </w:pPr>
          </w:p>
        </w:tc>
      </w:tr>
      <w:tr w:rsidR="00A308B2" w:rsidRPr="00083CF9" w:rsidTr="00BF36F7">
        <w:tc>
          <w:tcPr>
            <w:tcW w:w="2977" w:type="dxa"/>
            <w:shd w:val="clear" w:color="auto" w:fill="auto"/>
            <w:tcMar>
              <w:left w:w="72" w:type="dxa"/>
              <w:right w:w="72" w:type="dxa"/>
            </w:tcMar>
          </w:tcPr>
          <w:p w:rsidR="00A308B2" w:rsidRPr="00083CF9" w:rsidRDefault="00F22BAA" w:rsidP="008C51B9">
            <w:pPr>
              <w:jc w:val="center"/>
              <w:rPr>
                <w:rFonts w:cs="B Yekan"/>
              </w:rPr>
            </w:pPr>
            <w:r>
              <w:rPr>
                <w:rFonts w:cs="B Yekan" w:hint="cs"/>
                <w:rtl/>
              </w:rPr>
              <w:t>-</w:t>
            </w:r>
          </w:p>
        </w:tc>
        <w:tc>
          <w:tcPr>
            <w:tcW w:w="4253" w:type="dxa"/>
            <w:shd w:val="clear" w:color="auto" w:fill="auto"/>
            <w:tcMar>
              <w:left w:w="72" w:type="dxa"/>
              <w:right w:w="72" w:type="dxa"/>
            </w:tcMar>
          </w:tcPr>
          <w:p w:rsidR="00A308B2" w:rsidRPr="00083CF9" w:rsidRDefault="00F22BAA" w:rsidP="00F22BAA">
            <w:pPr>
              <w:bidi/>
              <w:rPr>
                <w:rFonts w:cs="B Yekan"/>
              </w:rPr>
            </w:pPr>
            <w:r w:rsidRPr="00F22BAA">
              <w:rPr>
                <w:rFonts w:cs="B Yekan" w:hint="eastAsia"/>
                <w:rtl/>
              </w:rPr>
              <w:t>تکن</w:t>
            </w:r>
            <w:r w:rsidRPr="00F22BAA">
              <w:rPr>
                <w:rFonts w:cs="B Yekan" w:hint="cs"/>
                <w:rtl/>
              </w:rPr>
              <w:t>ی</w:t>
            </w:r>
            <w:r w:rsidRPr="00F22BAA">
              <w:rPr>
                <w:rFonts w:cs="B Yekan" w:hint="eastAsia"/>
                <w:rtl/>
              </w:rPr>
              <w:t>ک</w:t>
            </w:r>
            <w:r w:rsidRPr="00F22BAA">
              <w:rPr>
                <w:rFonts w:cs="B Yekan"/>
                <w:rtl/>
              </w:rPr>
              <w:t xml:space="preserve"> </w:t>
            </w:r>
            <w:r w:rsidRPr="00F22BAA">
              <w:rPr>
                <w:rFonts w:cs="B Yekan" w:hint="eastAsia"/>
                <w:rtl/>
              </w:rPr>
              <w:t>ها</w:t>
            </w:r>
            <w:r w:rsidRPr="00F22BAA">
              <w:rPr>
                <w:rFonts w:cs="B Yekan" w:hint="cs"/>
                <w:rtl/>
              </w:rPr>
              <w:t>ی</w:t>
            </w:r>
            <w:r w:rsidRPr="00F22BAA">
              <w:rPr>
                <w:rFonts w:cs="B Yekan"/>
                <w:rtl/>
              </w:rPr>
              <w:t xml:space="preserve"> </w:t>
            </w:r>
            <w:r w:rsidRPr="00F22BAA">
              <w:rPr>
                <w:rFonts w:cs="B Yekan" w:hint="eastAsia"/>
                <w:rtl/>
              </w:rPr>
              <w:t>استفاده</w:t>
            </w:r>
            <w:r w:rsidRPr="00F22BAA">
              <w:rPr>
                <w:rFonts w:cs="B Yekan"/>
                <w:rtl/>
              </w:rPr>
              <w:t xml:space="preserve"> </w:t>
            </w:r>
            <w:r w:rsidRPr="00F22BAA">
              <w:rPr>
                <w:rFonts w:cs="B Yekan" w:hint="eastAsia"/>
                <w:rtl/>
              </w:rPr>
              <w:t>شده</w:t>
            </w:r>
            <w:r w:rsidRPr="00F22BAA">
              <w:rPr>
                <w:rFonts w:cs="B Yekan"/>
                <w:rtl/>
              </w:rPr>
              <w:t xml:space="preserve"> </w:t>
            </w:r>
            <w:r w:rsidRPr="00F22BAA">
              <w:rPr>
                <w:rFonts w:cs="B Yekan" w:hint="eastAsia"/>
                <w:rtl/>
              </w:rPr>
              <w:t>برا</w:t>
            </w:r>
            <w:r w:rsidRPr="00F22BAA">
              <w:rPr>
                <w:rFonts w:cs="B Yekan" w:hint="cs"/>
                <w:rtl/>
              </w:rPr>
              <w:t>ی</w:t>
            </w:r>
            <w:r w:rsidRPr="00F22BAA">
              <w:rPr>
                <w:rFonts w:cs="B Yekan"/>
                <w:rtl/>
              </w:rPr>
              <w:t xml:space="preserve"> </w:t>
            </w:r>
            <w:r w:rsidRPr="00F22BAA">
              <w:rPr>
                <w:rFonts w:cs="B Yekan" w:hint="eastAsia"/>
                <w:rtl/>
              </w:rPr>
              <w:t>ا</w:t>
            </w:r>
            <w:r w:rsidRPr="00F22BAA">
              <w:rPr>
                <w:rFonts w:cs="B Yekan" w:hint="cs"/>
                <w:rtl/>
              </w:rPr>
              <w:t>ی</w:t>
            </w:r>
            <w:r w:rsidRPr="00F22BAA">
              <w:rPr>
                <w:rFonts w:cs="B Yekan" w:hint="eastAsia"/>
                <w:rtl/>
              </w:rPr>
              <w:t>جاد</w:t>
            </w:r>
            <w:r w:rsidRPr="00F22BAA">
              <w:rPr>
                <w:rFonts w:cs="B Yekan"/>
                <w:rtl/>
              </w:rPr>
              <w:t xml:space="preserve"> </w:t>
            </w:r>
            <w:r w:rsidRPr="00F22BAA">
              <w:rPr>
                <w:rFonts w:cs="B Yekan" w:hint="eastAsia"/>
                <w:rtl/>
              </w:rPr>
              <w:t>رقابت</w:t>
            </w:r>
            <w:r w:rsidRPr="00F22BAA">
              <w:rPr>
                <w:rFonts w:cs="B Yekan"/>
                <w:rtl/>
              </w:rPr>
              <w:t xml:space="preserve"> </w:t>
            </w:r>
            <w:r w:rsidRPr="00F22BAA">
              <w:rPr>
                <w:rFonts w:cs="B Yekan" w:hint="eastAsia"/>
                <w:rtl/>
              </w:rPr>
              <w:t>برا</w:t>
            </w:r>
            <w:r w:rsidRPr="00F22BAA">
              <w:rPr>
                <w:rFonts w:cs="B Yekan" w:hint="cs"/>
                <w:rtl/>
              </w:rPr>
              <w:t>ی</w:t>
            </w:r>
            <w:r w:rsidRPr="00F22BAA">
              <w:rPr>
                <w:rFonts w:cs="B Yekan"/>
                <w:rtl/>
              </w:rPr>
              <w:t xml:space="preserve"> </w:t>
            </w:r>
            <w:r w:rsidRPr="00F22BAA">
              <w:rPr>
                <w:rFonts w:cs="B Yekan" w:hint="eastAsia"/>
                <w:rtl/>
              </w:rPr>
              <w:t>در</w:t>
            </w:r>
            <w:r w:rsidRPr="00F22BAA">
              <w:rPr>
                <w:rFonts w:cs="B Yekan" w:hint="cs"/>
                <w:rtl/>
              </w:rPr>
              <w:t>ی</w:t>
            </w:r>
            <w:r w:rsidRPr="00F22BAA">
              <w:rPr>
                <w:rFonts w:cs="B Yekan" w:hint="eastAsia"/>
                <w:rtl/>
              </w:rPr>
              <w:t>افت</w:t>
            </w:r>
            <w:r w:rsidRPr="00F22BAA">
              <w:rPr>
                <w:rFonts w:cs="B Yekan"/>
                <w:rtl/>
              </w:rPr>
              <w:t xml:space="preserve"> </w:t>
            </w:r>
            <w:r w:rsidRPr="00F22BAA">
              <w:rPr>
                <w:rFonts w:cs="B Yekan" w:hint="eastAsia"/>
                <w:rtl/>
              </w:rPr>
              <w:t>مجوز</w:t>
            </w:r>
            <w:r w:rsidRPr="00F22BAA">
              <w:rPr>
                <w:rFonts w:cs="B Yekan"/>
                <w:rtl/>
              </w:rPr>
              <w:t xml:space="preserve"> </w:t>
            </w:r>
            <w:r w:rsidRPr="00F22BAA">
              <w:rPr>
                <w:rFonts w:cs="B Yekan" w:hint="eastAsia"/>
                <w:rtl/>
              </w:rPr>
              <w:t>موتور</w:t>
            </w:r>
            <w:r w:rsidRPr="00F22BAA">
              <w:rPr>
                <w:rFonts w:cs="B Yekan"/>
                <w:rtl/>
              </w:rPr>
              <w:t xml:space="preserve"> </w:t>
            </w:r>
            <w:r w:rsidRPr="00F22BAA">
              <w:rPr>
                <w:rFonts w:cs="B Yekan" w:hint="eastAsia"/>
                <w:rtl/>
              </w:rPr>
              <w:t>جستجو</w:t>
            </w:r>
            <w:r w:rsidRPr="00F22BAA">
              <w:rPr>
                <w:rFonts w:cs="B Yekan"/>
                <w:rtl/>
              </w:rPr>
              <w:t xml:space="preserve"> </w:t>
            </w:r>
            <w:r w:rsidRPr="00F22BAA">
              <w:rPr>
                <w:rFonts w:cs="B Yekan" w:hint="cs"/>
                <w:rtl/>
              </w:rPr>
              <w:t>ی</w:t>
            </w:r>
            <w:r w:rsidRPr="00F22BAA">
              <w:rPr>
                <w:rFonts w:cs="B Yekan" w:hint="eastAsia"/>
                <w:rtl/>
              </w:rPr>
              <w:t>ا</w:t>
            </w:r>
            <w:r w:rsidRPr="00F22BAA">
              <w:rPr>
                <w:rFonts w:cs="B Yekan"/>
                <w:rtl/>
              </w:rPr>
              <w:t xml:space="preserve"> </w:t>
            </w:r>
            <w:r w:rsidRPr="00F22BAA">
              <w:rPr>
                <w:rFonts w:cs="B Yekan" w:hint="eastAsia"/>
                <w:rtl/>
              </w:rPr>
              <w:t>ممنوع</w:t>
            </w:r>
            <w:r w:rsidRPr="00F22BAA">
              <w:rPr>
                <w:rFonts w:cs="B Yekan" w:hint="cs"/>
                <w:rtl/>
              </w:rPr>
              <w:t>ی</w:t>
            </w:r>
            <w:r w:rsidRPr="00F22BAA">
              <w:rPr>
                <w:rFonts w:cs="B Yekan" w:hint="eastAsia"/>
                <w:rtl/>
              </w:rPr>
              <w:t>ت</w:t>
            </w:r>
            <w:r>
              <w:rPr>
                <w:rFonts w:cs="B Yekan" w:hint="cs"/>
                <w:rtl/>
              </w:rPr>
              <w:t xml:space="preserve"> آن.</w:t>
            </w:r>
            <w:bookmarkStart w:id="0" w:name="_GoBack"/>
            <w:bookmarkEnd w:id="0"/>
          </w:p>
        </w:tc>
        <w:tc>
          <w:tcPr>
            <w:tcW w:w="3969" w:type="dxa"/>
            <w:shd w:val="clear" w:color="auto" w:fill="auto"/>
            <w:tcMar>
              <w:left w:w="72" w:type="dxa"/>
              <w:right w:w="72" w:type="dxa"/>
            </w:tcMar>
          </w:tcPr>
          <w:p w:rsidR="00A308B2" w:rsidRPr="00083CF9" w:rsidRDefault="002A0511" w:rsidP="005C6BE3">
            <w:pPr>
              <w:jc w:val="center"/>
              <w:rPr>
                <w:rFonts w:cs="B Yekan"/>
              </w:rPr>
            </w:pPr>
            <w:r>
              <w:rPr>
                <w:rFonts w:cs="B Yekan" w:hint="cs"/>
                <w:rtl/>
              </w:rPr>
              <w:t>-</w:t>
            </w:r>
          </w:p>
        </w:tc>
        <w:tc>
          <w:tcPr>
            <w:tcW w:w="3201" w:type="dxa"/>
            <w:shd w:val="clear" w:color="auto" w:fill="auto"/>
            <w:tcMar>
              <w:left w:w="72" w:type="dxa"/>
              <w:right w:w="72" w:type="dxa"/>
            </w:tcMar>
          </w:tcPr>
          <w:p w:rsidR="002A0511" w:rsidRPr="002A0511" w:rsidRDefault="002A0511" w:rsidP="002A0511">
            <w:pPr>
              <w:bidi/>
              <w:jc w:val="both"/>
              <w:rPr>
                <w:rFonts w:cs="B Yekan"/>
              </w:rPr>
            </w:pPr>
            <w:r w:rsidRPr="002A0511">
              <w:rPr>
                <w:rFonts w:cs="B Yekan" w:hint="eastAsia"/>
                <w:rtl/>
              </w:rPr>
              <w:t>اگر</w:t>
            </w:r>
            <w:r w:rsidRPr="002A0511">
              <w:rPr>
                <w:rFonts w:cs="B Yekan"/>
                <w:rtl/>
              </w:rPr>
              <w:t xml:space="preserve"> </w:t>
            </w:r>
            <w:r w:rsidRPr="002A0511">
              <w:rPr>
                <w:rFonts w:cs="B Yekan" w:hint="eastAsia"/>
                <w:rtl/>
              </w:rPr>
              <w:t>رق</w:t>
            </w:r>
            <w:r w:rsidRPr="002A0511">
              <w:rPr>
                <w:rFonts w:cs="B Yekan" w:hint="cs"/>
                <w:rtl/>
              </w:rPr>
              <w:t>ی</w:t>
            </w:r>
            <w:r w:rsidRPr="002A0511">
              <w:rPr>
                <w:rFonts w:cs="B Yekan" w:hint="eastAsia"/>
                <w:rtl/>
              </w:rPr>
              <w:t>ب</w:t>
            </w:r>
            <w:r w:rsidRPr="002A0511">
              <w:rPr>
                <w:rFonts w:cs="B Yekan"/>
                <w:rtl/>
              </w:rPr>
              <w:t xml:space="preserve"> </w:t>
            </w:r>
            <w:r w:rsidRPr="002A0511">
              <w:rPr>
                <w:rFonts w:cs="B Yekan" w:hint="eastAsia"/>
                <w:rtl/>
              </w:rPr>
              <w:t>شما</w:t>
            </w:r>
            <w:r w:rsidRPr="002A0511">
              <w:rPr>
                <w:rFonts w:cs="B Yekan"/>
              </w:rPr>
              <w:t xml:space="preserve"> adwords </w:t>
            </w:r>
            <w:r w:rsidRPr="002A0511">
              <w:rPr>
                <w:rFonts w:cs="B Yekan" w:hint="eastAsia"/>
                <w:rtl/>
              </w:rPr>
              <w:t>در</w:t>
            </w:r>
            <w:r w:rsidRPr="002A0511">
              <w:rPr>
                <w:rFonts w:cs="B Yekan"/>
                <w:rtl/>
              </w:rPr>
              <w:t xml:space="preserve"> </w:t>
            </w:r>
            <w:r w:rsidRPr="002A0511">
              <w:rPr>
                <w:rFonts w:cs="B Yekan" w:hint="eastAsia"/>
                <w:rtl/>
              </w:rPr>
              <w:t>حال</w:t>
            </w:r>
            <w:r w:rsidRPr="002A0511">
              <w:rPr>
                <w:rFonts w:cs="B Yekan"/>
                <w:rtl/>
              </w:rPr>
              <w:t xml:space="preserve"> </w:t>
            </w:r>
            <w:r w:rsidRPr="002A0511">
              <w:rPr>
                <w:rFonts w:cs="B Yekan" w:hint="eastAsia"/>
                <w:rtl/>
              </w:rPr>
              <w:t>اجرا</w:t>
            </w:r>
            <w:r w:rsidRPr="002A0511">
              <w:rPr>
                <w:rFonts w:cs="B Yekan"/>
                <w:rtl/>
              </w:rPr>
              <w:t xml:space="preserve"> </w:t>
            </w:r>
            <w:r w:rsidRPr="002A0511">
              <w:rPr>
                <w:rFonts w:cs="B Yekan" w:hint="eastAsia"/>
                <w:rtl/>
              </w:rPr>
              <w:t>برا</w:t>
            </w:r>
            <w:r w:rsidRPr="002A0511">
              <w:rPr>
                <w:rFonts w:cs="B Yekan" w:hint="cs"/>
                <w:rtl/>
              </w:rPr>
              <w:t>ی</w:t>
            </w:r>
            <w:r w:rsidRPr="002A0511">
              <w:rPr>
                <w:rFonts w:cs="B Yekan"/>
                <w:rtl/>
              </w:rPr>
              <w:t xml:space="preserve"> </w:t>
            </w:r>
            <w:r w:rsidRPr="002A0511">
              <w:rPr>
                <w:rFonts w:cs="B Yekan" w:hint="eastAsia"/>
                <w:rtl/>
              </w:rPr>
              <w:t>سا</w:t>
            </w:r>
            <w:r w:rsidRPr="002A0511">
              <w:rPr>
                <w:rFonts w:cs="B Yekan" w:hint="cs"/>
                <w:rtl/>
              </w:rPr>
              <w:t>ی</w:t>
            </w:r>
            <w:r w:rsidRPr="002A0511">
              <w:rPr>
                <w:rFonts w:cs="B Yekan" w:hint="eastAsia"/>
                <w:rtl/>
              </w:rPr>
              <w:t>ت</w:t>
            </w:r>
            <w:r w:rsidRPr="002A0511">
              <w:rPr>
                <w:rFonts w:cs="B Yekan"/>
                <w:rtl/>
              </w:rPr>
              <w:t xml:space="preserve"> </w:t>
            </w:r>
            <w:r w:rsidRPr="002A0511">
              <w:rPr>
                <w:rFonts w:cs="B Yekan" w:hint="eastAsia"/>
                <w:rtl/>
              </w:rPr>
              <w:t>خود،</w:t>
            </w:r>
            <w:r w:rsidRPr="002A0511">
              <w:rPr>
                <w:rFonts w:cs="B Yekan"/>
                <w:rtl/>
              </w:rPr>
              <w:t xml:space="preserve"> </w:t>
            </w:r>
            <w:r w:rsidRPr="002A0511">
              <w:rPr>
                <w:rFonts w:cs="B Yekan" w:hint="eastAsia"/>
                <w:rtl/>
              </w:rPr>
              <w:t>شما</w:t>
            </w:r>
            <w:r w:rsidRPr="002A0511">
              <w:rPr>
                <w:rFonts w:cs="B Yekan"/>
                <w:rtl/>
              </w:rPr>
              <w:t xml:space="preserve"> </w:t>
            </w:r>
            <w:r w:rsidRPr="002A0511">
              <w:rPr>
                <w:rFonts w:cs="B Yekan" w:hint="eastAsia"/>
                <w:rtl/>
              </w:rPr>
              <w:t>م</w:t>
            </w:r>
            <w:r w:rsidRPr="002A0511">
              <w:rPr>
                <w:rFonts w:cs="B Yekan" w:hint="cs"/>
                <w:rtl/>
              </w:rPr>
              <w:t>ی</w:t>
            </w:r>
            <w:r w:rsidRPr="002A0511">
              <w:rPr>
                <w:rFonts w:cs="B Yekan"/>
                <w:rtl/>
              </w:rPr>
              <w:t xml:space="preserve"> </w:t>
            </w:r>
            <w:r w:rsidRPr="002A0511">
              <w:rPr>
                <w:rFonts w:cs="B Yekan" w:hint="eastAsia"/>
                <w:rtl/>
              </w:rPr>
              <w:t>توان</w:t>
            </w:r>
            <w:r w:rsidRPr="002A0511">
              <w:rPr>
                <w:rFonts w:cs="B Yekan" w:hint="cs"/>
                <w:rtl/>
              </w:rPr>
              <w:t>ی</w:t>
            </w:r>
            <w:r w:rsidRPr="002A0511">
              <w:rPr>
                <w:rFonts w:cs="B Yekan" w:hint="eastAsia"/>
                <w:rtl/>
              </w:rPr>
              <w:t>د</w:t>
            </w:r>
            <w:r w:rsidRPr="002A0511">
              <w:rPr>
                <w:rFonts w:cs="B Yekan"/>
                <w:rtl/>
              </w:rPr>
              <w:t xml:space="preserve"> </w:t>
            </w:r>
            <w:r w:rsidRPr="002A0511">
              <w:rPr>
                <w:rFonts w:cs="B Yekan" w:hint="eastAsia"/>
                <w:rtl/>
              </w:rPr>
              <w:t>بر</w:t>
            </w:r>
            <w:r w:rsidRPr="002A0511">
              <w:rPr>
                <w:rFonts w:cs="B Yekan"/>
                <w:rtl/>
              </w:rPr>
              <w:t xml:space="preserve"> </w:t>
            </w:r>
            <w:r w:rsidRPr="002A0511">
              <w:rPr>
                <w:rFonts w:cs="B Yekan" w:hint="eastAsia"/>
                <w:rtl/>
              </w:rPr>
              <w:t>رو</w:t>
            </w:r>
            <w:r w:rsidRPr="002A0511">
              <w:rPr>
                <w:rFonts w:cs="B Yekan" w:hint="cs"/>
                <w:rtl/>
              </w:rPr>
              <w:t>ی</w:t>
            </w:r>
            <w:r w:rsidRPr="002A0511">
              <w:rPr>
                <w:rFonts w:cs="B Yekan"/>
                <w:rtl/>
              </w:rPr>
              <w:t xml:space="preserve"> </w:t>
            </w:r>
            <w:r w:rsidRPr="002A0511">
              <w:rPr>
                <w:rFonts w:cs="B Yekan" w:hint="eastAsia"/>
                <w:rtl/>
              </w:rPr>
              <w:t>تبل</w:t>
            </w:r>
            <w:r w:rsidRPr="002A0511">
              <w:rPr>
                <w:rFonts w:cs="B Yekan" w:hint="cs"/>
                <w:rtl/>
              </w:rPr>
              <w:t>ی</w:t>
            </w:r>
            <w:r w:rsidRPr="002A0511">
              <w:rPr>
                <w:rFonts w:cs="B Yekan" w:hint="eastAsia"/>
                <w:rtl/>
              </w:rPr>
              <w:t>غات</w:t>
            </w:r>
            <w:r w:rsidRPr="002A0511">
              <w:rPr>
                <w:rFonts w:cs="B Yekan"/>
                <w:rtl/>
              </w:rPr>
              <w:t xml:space="preserve"> </w:t>
            </w:r>
            <w:r w:rsidRPr="002A0511">
              <w:rPr>
                <w:rFonts w:cs="B Yekan" w:hint="eastAsia"/>
                <w:rtl/>
              </w:rPr>
              <w:t>خود</w:t>
            </w:r>
            <w:r w:rsidRPr="002A0511">
              <w:rPr>
                <w:rFonts w:cs="B Yekan"/>
                <w:rtl/>
              </w:rPr>
              <w:t xml:space="preserve"> </w:t>
            </w:r>
            <w:r w:rsidRPr="002A0511">
              <w:rPr>
                <w:rFonts w:cs="B Yekan" w:hint="eastAsia"/>
                <w:rtl/>
              </w:rPr>
              <w:t>را</w:t>
            </w:r>
            <w:r w:rsidRPr="002A0511">
              <w:rPr>
                <w:rFonts w:cs="B Yekan"/>
                <w:rtl/>
              </w:rPr>
              <w:t xml:space="preserve"> </w:t>
            </w:r>
            <w:r w:rsidRPr="002A0511">
              <w:rPr>
                <w:rFonts w:cs="B Yekan" w:hint="eastAsia"/>
                <w:rtl/>
              </w:rPr>
              <w:t>کل</w:t>
            </w:r>
            <w:r w:rsidRPr="002A0511">
              <w:rPr>
                <w:rFonts w:cs="B Yekan" w:hint="cs"/>
                <w:rtl/>
              </w:rPr>
              <w:t>ی</w:t>
            </w:r>
            <w:r w:rsidRPr="002A0511">
              <w:rPr>
                <w:rFonts w:cs="B Yekan" w:hint="eastAsia"/>
                <w:rtl/>
              </w:rPr>
              <w:t>ک</w:t>
            </w:r>
            <w:r w:rsidRPr="002A0511">
              <w:rPr>
                <w:rFonts w:cs="B Yekan"/>
                <w:rtl/>
              </w:rPr>
              <w:t xml:space="preserve"> </w:t>
            </w:r>
            <w:r w:rsidRPr="002A0511">
              <w:rPr>
                <w:rFonts w:cs="B Yekan" w:hint="eastAsia"/>
                <w:rtl/>
              </w:rPr>
              <w:t>کن</w:t>
            </w:r>
            <w:r w:rsidRPr="002A0511">
              <w:rPr>
                <w:rFonts w:cs="B Yekan" w:hint="cs"/>
                <w:rtl/>
              </w:rPr>
              <w:t>ی</w:t>
            </w:r>
            <w:r w:rsidRPr="002A0511">
              <w:rPr>
                <w:rFonts w:cs="B Yekan" w:hint="eastAsia"/>
                <w:rtl/>
              </w:rPr>
              <w:t>د</w:t>
            </w:r>
            <w:r w:rsidRPr="002A0511">
              <w:rPr>
                <w:rFonts w:cs="B Yekan"/>
                <w:rtl/>
              </w:rPr>
              <w:t xml:space="preserve"> </w:t>
            </w:r>
            <w:r w:rsidRPr="002A0511">
              <w:rPr>
                <w:rFonts w:cs="B Yekan" w:hint="eastAsia"/>
                <w:rtl/>
              </w:rPr>
              <w:t>تا</w:t>
            </w:r>
            <w:r w:rsidRPr="002A0511">
              <w:rPr>
                <w:rFonts w:cs="B Yekan"/>
                <w:rtl/>
              </w:rPr>
              <w:t xml:space="preserve"> </w:t>
            </w:r>
            <w:r w:rsidRPr="002A0511">
              <w:rPr>
                <w:rFonts w:cs="B Yekan" w:hint="eastAsia"/>
                <w:rtl/>
              </w:rPr>
              <w:t>از</w:t>
            </w:r>
            <w:r w:rsidRPr="002A0511">
              <w:rPr>
                <w:rFonts w:cs="B Yekan"/>
                <w:rtl/>
              </w:rPr>
              <w:t xml:space="preserve"> </w:t>
            </w:r>
            <w:r w:rsidRPr="002A0511">
              <w:rPr>
                <w:rFonts w:cs="B Yekan" w:hint="eastAsia"/>
                <w:rtl/>
              </w:rPr>
              <w:t>بودجه</w:t>
            </w:r>
            <w:r w:rsidRPr="002A0511">
              <w:rPr>
                <w:rFonts w:cs="B Yekan"/>
                <w:rtl/>
              </w:rPr>
              <w:t xml:space="preserve"> </w:t>
            </w:r>
            <w:r w:rsidRPr="002A0511">
              <w:rPr>
                <w:rFonts w:cs="B Yekan" w:hint="eastAsia"/>
                <w:rtl/>
              </w:rPr>
              <w:t>خود</w:t>
            </w:r>
            <w:r w:rsidRPr="002A0511">
              <w:rPr>
                <w:rFonts w:cs="B Yekan"/>
                <w:rtl/>
              </w:rPr>
              <w:t xml:space="preserve"> </w:t>
            </w:r>
            <w:r w:rsidRPr="002A0511">
              <w:rPr>
                <w:rFonts w:cs="B Yekan" w:hint="eastAsia"/>
                <w:rtl/>
              </w:rPr>
              <w:t>استفاده</w:t>
            </w:r>
            <w:r w:rsidRPr="002A0511">
              <w:rPr>
                <w:rFonts w:cs="B Yekan"/>
                <w:rtl/>
              </w:rPr>
              <w:t xml:space="preserve"> </w:t>
            </w:r>
            <w:r w:rsidRPr="002A0511">
              <w:rPr>
                <w:rFonts w:cs="B Yekan" w:hint="eastAsia"/>
                <w:rtl/>
              </w:rPr>
              <w:t>کن</w:t>
            </w:r>
            <w:r w:rsidRPr="002A0511">
              <w:rPr>
                <w:rFonts w:cs="B Yekan" w:hint="cs"/>
                <w:rtl/>
              </w:rPr>
              <w:t>ی</w:t>
            </w:r>
            <w:r w:rsidRPr="002A0511">
              <w:rPr>
                <w:rFonts w:cs="B Yekan" w:hint="eastAsia"/>
                <w:rtl/>
              </w:rPr>
              <w:t>د</w:t>
            </w:r>
            <w:r w:rsidRPr="002A0511">
              <w:rPr>
                <w:rFonts w:cs="B Yekan"/>
                <w:rtl/>
              </w:rPr>
              <w:t xml:space="preserve"> </w:t>
            </w:r>
            <w:r w:rsidRPr="002A0511">
              <w:rPr>
                <w:rFonts w:cs="B Yekan" w:hint="eastAsia"/>
                <w:rtl/>
              </w:rPr>
              <w:t>و</w:t>
            </w:r>
            <w:r w:rsidRPr="002A0511">
              <w:rPr>
                <w:rFonts w:cs="B Yekan"/>
                <w:rtl/>
              </w:rPr>
              <w:t xml:space="preserve"> </w:t>
            </w:r>
            <w:r w:rsidRPr="002A0511">
              <w:rPr>
                <w:rFonts w:cs="B Yekan" w:hint="eastAsia"/>
                <w:rtl/>
              </w:rPr>
              <w:t>بر</w:t>
            </w:r>
            <w:r w:rsidRPr="002A0511">
              <w:rPr>
                <w:rFonts w:cs="B Yekan"/>
                <w:rtl/>
              </w:rPr>
              <w:t xml:space="preserve"> </w:t>
            </w:r>
            <w:r w:rsidRPr="002A0511">
              <w:rPr>
                <w:rFonts w:cs="B Yekan" w:hint="eastAsia"/>
                <w:rtl/>
              </w:rPr>
              <w:t>تعداد</w:t>
            </w:r>
            <w:r w:rsidRPr="002A0511">
              <w:rPr>
                <w:rFonts w:cs="B Yekan"/>
                <w:rtl/>
              </w:rPr>
              <w:t xml:space="preserve"> </w:t>
            </w:r>
            <w:r w:rsidRPr="002A0511">
              <w:rPr>
                <w:rFonts w:cs="B Yekan" w:hint="eastAsia"/>
                <w:rtl/>
              </w:rPr>
              <w:t>بازد</w:t>
            </w:r>
            <w:r w:rsidRPr="002A0511">
              <w:rPr>
                <w:rFonts w:cs="B Yekan" w:hint="cs"/>
                <w:rtl/>
              </w:rPr>
              <w:t>ی</w:t>
            </w:r>
            <w:r w:rsidRPr="002A0511">
              <w:rPr>
                <w:rFonts w:cs="B Yekan" w:hint="eastAsia"/>
                <w:rtl/>
              </w:rPr>
              <w:t>د</w:t>
            </w:r>
            <w:r w:rsidRPr="002A0511">
              <w:rPr>
                <w:rFonts w:cs="B Yekan"/>
                <w:rtl/>
              </w:rPr>
              <w:t xml:space="preserve"> </w:t>
            </w:r>
            <w:r w:rsidRPr="002A0511">
              <w:rPr>
                <w:rFonts w:cs="B Yekan" w:hint="eastAsia"/>
                <w:rtl/>
              </w:rPr>
              <w:t>کنندگان</w:t>
            </w:r>
            <w:r w:rsidRPr="002A0511">
              <w:rPr>
                <w:rFonts w:cs="B Yekan"/>
                <w:rtl/>
              </w:rPr>
              <w:t xml:space="preserve"> </w:t>
            </w:r>
            <w:r w:rsidRPr="002A0511">
              <w:rPr>
                <w:rFonts w:cs="B Yekan" w:hint="eastAsia"/>
                <w:rtl/>
              </w:rPr>
              <w:t>واقع</w:t>
            </w:r>
            <w:r w:rsidRPr="002A0511">
              <w:rPr>
                <w:rFonts w:cs="B Yekan" w:hint="cs"/>
                <w:rtl/>
              </w:rPr>
              <w:t>ی</w:t>
            </w:r>
            <w:r w:rsidRPr="002A0511">
              <w:rPr>
                <w:rFonts w:cs="B Yekan"/>
                <w:rtl/>
              </w:rPr>
              <w:t xml:space="preserve"> </w:t>
            </w:r>
            <w:r w:rsidRPr="002A0511">
              <w:rPr>
                <w:rFonts w:cs="B Yekan" w:hint="eastAsia"/>
                <w:rtl/>
              </w:rPr>
              <w:t>تاث</w:t>
            </w:r>
            <w:r w:rsidRPr="002A0511">
              <w:rPr>
                <w:rFonts w:cs="B Yekan" w:hint="cs"/>
                <w:rtl/>
              </w:rPr>
              <w:t>ی</w:t>
            </w:r>
            <w:r w:rsidRPr="002A0511">
              <w:rPr>
                <w:rFonts w:cs="B Yekan" w:hint="eastAsia"/>
                <w:rtl/>
              </w:rPr>
              <w:t>ر</w:t>
            </w:r>
            <w:r w:rsidRPr="002A0511">
              <w:rPr>
                <w:rFonts w:cs="B Yekan"/>
                <w:rtl/>
              </w:rPr>
              <w:t xml:space="preserve"> </w:t>
            </w:r>
            <w:r w:rsidRPr="002A0511">
              <w:rPr>
                <w:rFonts w:cs="B Yekan" w:hint="eastAsia"/>
                <w:rtl/>
              </w:rPr>
              <w:t>م</w:t>
            </w:r>
            <w:r w:rsidRPr="002A0511">
              <w:rPr>
                <w:rFonts w:cs="B Yekan" w:hint="cs"/>
                <w:rtl/>
              </w:rPr>
              <w:t>ی</w:t>
            </w:r>
            <w:r w:rsidRPr="002A0511">
              <w:rPr>
                <w:rFonts w:cs="B Yekan"/>
                <w:rtl/>
              </w:rPr>
              <w:t xml:space="preserve"> </w:t>
            </w:r>
            <w:r w:rsidRPr="002A0511">
              <w:rPr>
                <w:rFonts w:cs="B Yekan" w:hint="eastAsia"/>
                <w:rtl/>
              </w:rPr>
              <w:t>گذارد</w:t>
            </w:r>
            <w:r w:rsidRPr="002A0511">
              <w:rPr>
                <w:rFonts w:cs="B Yekan"/>
                <w:rtl/>
              </w:rPr>
              <w:t xml:space="preserve">. </w:t>
            </w:r>
            <w:r w:rsidRPr="002A0511">
              <w:rPr>
                <w:rFonts w:cs="B Yekan" w:hint="eastAsia"/>
                <w:rtl/>
              </w:rPr>
              <w:t>به</w:t>
            </w:r>
            <w:r w:rsidRPr="002A0511">
              <w:rPr>
                <w:rFonts w:cs="B Yekan"/>
                <w:rtl/>
              </w:rPr>
              <w:t xml:space="preserve"> </w:t>
            </w:r>
            <w:r w:rsidRPr="002A0511">
              <w:rPr>
                <w:rFonts w:cs="B Yekan" w:hint="eastAsia"/>
                <w:rtl/>
              </w:rPr>
              <w:t>طور</w:t>
            </w:r>
            <w:r w:rsidRPr="002A0511">
              <w:rPr>
                <w:rFonts w:cs="B Yekan"/>
                <w:rtl/>
              </w:rPr>
              <w:t xml:space="preserve"> </w:t>
            </w:r>
            <w:r w:rsidRPr="002A0511">
              <w:rPr>
                <w:rFonts w:cs="B Yekan" w:hint="eastAsia"/>
                <w:rtl/>
              </w:rPr>
              <w:t>کل</w:t>
            </w:r>
            <w:r w:rsidRPr="002A0511">
              <w:rPr>
                <w:rFonts w:cs="B Yekan" w:hint="cs"/>
                <w:rtl/>
              </w:rPr>
              <w:t>ی</w:t>
            </w:r>
            <w:r w:rsidRPr="002A0511">
              <w:rPr>
                <w:rFonts w:cs="B Yekan"/>
                <w:rtl/>
              </w:rPr>
              <w:t xml:space="preserve"> </w:t>
            </w:r>
            <w:r w:rsidRPr="002A0511">
              <w:rPr>
                <w:rFonts w:cs="B Yekan" w:hint="eastAsia"/>
                <w:rtl/>
              </w:rPr>
              <w:t>گوگل</w:t>
            </w:r>
            <w:r w:rsidRPr="002A0511">
              <w:rPr>
                <w:rFonts w:cs="B Yekan"/>
                <w:rtl/>
              </w:rPr>
              <w:t xml:space="preserve"> </w:t>
            </w:r>
            <w:r w:rsidRPr="002A0511">
              <w:rPr>
                <w:rFonts w:cs="B Yekan" w:hint="eastAsia"/>
                <w:rtl/>
              </w:rPr>
              <w:t>در</w:t>
            </w:r>
            <w:r w:rsidRPr="002A0511">
              <w:rPr>
                <w:rFonts w:cs="B Yekan"/>
                <w:rtl/>
              </w:rPr>
              <w:t xml:space="preserve"> </w:t>
            </w:r>
            <w:r w:rsidRPr="002A0511">
              <w:rPr>
                <w:rFonts w:cs="B Yekan" w:hint="eastAsia"/>
                <w:rtl/>
              </w:rPr>
              <w:t>تشخ</w:t>
            </w:r>
            <w:r w:rsidRPr="002A0511">
              <w:rPr>
                <w:rFonts w:cs="B Yekan" w:hint="cs"/>
                <w:rtl/>
              </w:rPr>
              <w:t>ی</w:t>
            </w:r>
            <w:r w:rsidRPr="002A0511">
              <w:rPr>
                <w:rFonts w:cs="B Yekan" w:hint="eastAsia"/>
                <w:rtl/>
              </w:rPr>
              <w:t>ص</w:t>
            </w:r>
            <w:r w:rsidRPr="002A0511">
              <w:rPr>
                <w:rFonts w:cs="B Yekan"/>
                <w:rtl/>
              </w:rPr>
              <w:t xml:space="preserve"> </w:t>
            </w:r>
            <w:r w:rsidRPr="002A0511">
              <w:rPr>
                <w:rFonts w:cs="B Yekan" w:hint="eastAsia"/>
                <w:rtl/>
              </w:rPr>
              <w:t>ا</w:t>
            </w:r>
            <w:r w:rsidRPr="002A0511">
              <w:rPr>
                <w:rFonts w:cs="B Yekan" w:hint="cs"/>
                <w:rtl/>
              </w:rPr>
              <w:t>ی</w:t>
            </w:r>
            <w:r w:rsidRPr="002A0511">
              <w:rPr>
                <w:rFonts w:cs="B Yekan" w:hint="eastAsia"/>
                <w:rtl/>
              </w:rPr>
              <w:t>ن</w:t>
            </w:r>
            <w:r w:rsidRPr="002A0511">
              <w:rPr>
                <w:rFonts w:cs="B Yekan"/>
                <w:rtl/>
              </w:rPr>
              <w:t xml:space="preserve"> </w:t>
            </w:r>
            <w:r w:rsidRPr="002A0511">
              <w:rPr>
                <w:rFonts w:cs="B Yekan" w:hint="eastAsia"/>
                <w:rtl/>
              </w:rPr>
              <w:t>موضوع</w:t>
            </w:r>
            <w:r w:rsidRPr="002A0511">
              <w:rPr>
                <w:rFonts w:cs="B Yekan"/>
                <w:rtl/>
              </w:rPr>
              <w:t xml:space="preserve"> </w:t>
            </w:r>
            <w:r w:rsidRPr="002A0511">
              <w:rPr>
                <w:rFonts w:cs="B Yekan" w:hint="eastAsia"/>
                <w:rtl/>
              </w:rPr>
              <w:t>بس</w:t>
            </w:r>
            <w:r w:rsidRPr="002A0511">
              <w:rPr>
                <w:rFonts w:cs="B Yekan" w:hint="cs"/>
                <w:rtl/>
              </w:rPr>
              <w:t>ی</w:t>
            </w:r>
            <w:r w:rsidRPr="002A0511">
              <w:rPr>
                <w:rFonts w:cs="B Yekan" w:hint="eastAsia"/>
                <w:rtl/>
              </w:rPr>
              <w:t>ار</w:t>
            </w:r>
            <w:r w:rsidRPr="002A0511">
              <w:rPr>
                <w:rFonts w:cs="B Yekan"/>
                <w:rtl/>
              </w:rPr>
              <w:t xml:space="preserve"> </w:t>
            </w:r>
            <w:r w:rsidRPr="002A0511">
              <w:rPr>
                <w:rFonts w:cs="B Yekan" w:hint="eastAsia"/>
                <w:rtl/>
              </w:rPr>
              <w:t>خوب</w:t>
            </w:r>
            <w:r w:rsidRPr="002A0511">
              <w:rPr>
                <w:rFonts w:cs="B Yekan"/>
                <w:rtl/>
              </w:rPr>
              <w:t xml:space="preserve"> </w:t>
            </w:r>
            <w:r w:rsidRPr="002A0511">
              <w:rPr>
                <w:rFonts w:cs="B Yekan" w:hint="eastAsia"/>
                <w:rtl/>
              </w:rPr>
              <w:t>است،</w:t>
            </w:r>
            <w:r w:rsidRPr="002A0511">
              <w:rPr>
                <w:rFonts w:cs="B Yekan"/>
                <w:rtl/>
              </w:rPr>
              <w:t xml:space="preserve"> </w:t>
            </w:r>
            <w:r w:rsidRPr="002A0511">
              <w:rPr>
                <w:rFonts w:cs="B Yekan" w:hint="eastAsia"/>
                <w:rtl/>
              </w:rPr>
              <w:t>بنابرا</w:t>
            </w:r>
            <w:r w:rsidRPr="002A0511">
              <w:rPr>
                <w:rFonts w:cs="B Yekan" w:hint="cs"/>
                <w:rtl/>
              </w:rPr>
              <w:t>ی</w:t>
            </w:r>
            <w:r w:rsidRPr="002A0511">
              <w:rPr>
                <w:rFonts w:cs="B Yekan" w:hint="eastAsia"/>
                <w:rtl/>
              </w:rPr>
              <w:t>ن</w:t>
            </w:r>
            <w:r w:rsidRPr="002A0511">
              <w:rPr>
                <w:rFonts w:cs="B Yekan"/>
                <w:rtl/>
              </w:rPr>
              <w:t xml:space="preserve"> </w:t>
            </w:r>
            <w:r w:rsidRPr="002A0511">
              <w:rPr>
                <w:rFonts w:cs="B Yekan" w:hint="eastAsia"/>
                <w:rtl/>
              </w:rPr>
              <w:t>تأث</w:t>
            </w:r>
            <w:r w:rsidRPr="002A0511">
              <w:rPr>
                <w:rFonts w:cs="B Yekan" w:hint="cs"/>
                <w:rtl/>
              </w:rPr>
              <w:t>ی</w:t>
            </w:r>
            <w:r w:rsidRPr="002A0511">
              <w:rPr>
                <w:rFonts w:cs="B Yekan" w:hint="eastAsia"/>
                <w:rtl/>
              </w:rPr>
              <w:t>ر</w:t>
            </w:r>
            <w:r w:rsidRPr="002A0511">
              <w:rPr>
                <w:rFonts w:cs="B Yekan"/>
                <w:rtl/>
              </w:rPr>
              <w:t xml:space="preserve"> </w:t>
            </w:r>
            <w:r w:rsidRPr="002A0511">
              <w:rPr>
                <w:rFonts w:cs="B Yekan" w:hint="eastAsia"/>
                <w:rtl/>
              </w:rPr>
              <w:t>محدود</w:t>
            </w:r>
            <w:r w:rsidRPr="002A0511">
              <w:rPr>
                <w:rFonts w:cs="B Yekan" w:hint="cs"/>
                <w:rtl/>
              </w:rPr>
              <w:t>ی</w:t>
            </w:r>
            <w:r w:rsidRPr="002A0511">
              <w:rPr>
                <w:rFonts w:cs="B Yekan"/>
                <w:rtl/>
              </w:rPr>
              <w:t xml:space="preserve"> </w:t>
            </w:r>
            <w:r w:rsidRPr="002A0511">
              <w:rPr>
                <w:rFonts w:cs="B Yekan" w:hint="eastAsia"/>
                <w:rtl/>
              </w:rPr>
              <w:t>دارد</w:t>
            </w:r>
            <w:r w:rsidRPr="002A0511">
              <w:rPr>
                <w:rFonts w:cs="B Yekan"/>
                <w:rtl/>
              </w:rPr>
              <w:t xml:space="preserve">. </w:t>
            </w:r>
            <w:r w:rsidRPr="002A0511">
              <w:rPr>
                <w:rFonts w:cs="B Yekan" w:hint="eastAsia"/>
                <w:rtl/>
              </w:rPr>
              <w:t>با</w:t>
            </w:r>
            <w:r w:rsidRPr="002A0511">
              <w:rPr>
                <w:rFonts w:cs="B Yekan"/>
                <w:rtl/>
              </w:rPr>
              <w:t xml:space="preserve"> </w:t>
            </w:r>
            <w:r w:rsidRPr="002A0511">
              <w:rPr>
                <w:rFonts w:cs="B Yekan" w:hint="eastAsia"/>
                <w:rtl/>
              </w:rPr>
              <w:t>ا</w:t>
            </w:r>
            <w:r w:rsidRPr="002A0511">
              <w:rPr>
                <w:rFonts w:cs="B Yekan" w:hint="cs"/>
                <w:rtl/>
              </w:rPr>
              <w:t>ی</w:t>
            </w:r>
            <w:r w:rsidRPr="002A0511">
              <w:rPr>
                <w:rFonts w:cs="B Yekan" w:hint="eastAsia"/>
                <w:rtl/>
              </w:rPr>
              <w:t>ن</w:t>
            </w:r>
            <w:r w:rsidRPr="002A0511">
              <w:rPr>
                <w:rFonts w:cs="B Yekan"/>
                <w:rtl/>
              </w:rPr>
              <w:t xml:space="preserve"> </w:t>
            </w:r>
            <w:r w:rsidRPr="002A0511">
              <w:rPr>
                <w:rFonts w:cs="B Yekan" w:hint="eastAsia"/>
                <w:rtl/>
              </w:rPr>
              <w:t>حال،</w:t>
            </w:r>
            <w:r w:rsidRPr="002A0511">
              <w:rPr>
                <w:rFonts w:cs="B Yekan"/>
                <w:rtl/>
              </w:rPr>
              <w:t xml:space="preserve"> </w:t>
            </w:r>
            <w:r w:rsidRPr="002A0511">
              <w:rPr>
                <w:rFonts w:cs="B Yekan" w:hint="eastAsia"/>
                <w:rtl/>
              </w:rPr>
              <w:t>اگر</w:t>
            </w:r>
            <w:r w:rsidRPr="002A0511">
              <w:rPr>
                <w:rFonts w:cs="B Yekan"/>
                <w:rtl/>
              </w:rPr>
              <w:t xml:space="preserve"> </w:t>
            </w:r>
            <w:r w:rsidRPr="002A0511">
              <w:rPr>
                <w:rFonts w:cs="B Yekan" w:hint="eastAsia"/>
                <w:rtl/>
              </w:rPr>
              <w:t>شما</w:t>
            </w:r>
            <w:r w:rsidRPr="002A0511">
              <w:rPr>
                <w:rFonts w:cs="B Yekan"/>
                <w:rtl/>
              </w:rPr>
              <w:t xml:space="preserve"> </w:t>
            </w:r>
            <w:r w:rsidRPr="002A0511">
              <w:rPr>
                <w:rFonts w:cs="B Yekan" w:hint="eastAsia"/>
                <w:rtl/>
              </w:rPr>
              <w:t>ت</w:t>
            </w:r>
            <w:r w:rsidRPr="002A0511">
              <w:rPr>
                <w:rFonts w:cs="B Yekan" w:hint="cs"/>
                <w:rtl/>
              </w:rPr>
              <w:t>ی</w:t>
            </w:r>
            <w:r w:rsidRPr="002A0511">
              <w:rPr>
                <w:rFonts w:cs="B Yekan" w:hint="eastAsia"/>
                <w:rtl/>
              </w:rPr>
              <w:t>م</w:t>
            </w:r>
            <w:r w:rsidRPr="002A0511">
              <w:rPr>
                <w:rFonts w:cs="B Yekan" w:hint="cs"/>
                <w:rtl/>
              </w:rPr>
              <w:t>ی</w:t>
            </w:r>
            <w:r w:rsidRPr="002A0511">
              <w:rPr>
                <w:rFonts w:cs="B Yekan"/>
                <w:rtl/>
              </w:rPr>
              <w:t xml:space="preserve"> </w:t>
            </w:r>
            <w:r w:rsidRPr="002A0511">
              <w:rPr>
                <w:rFonts w:cs="B Yekan" w:hint="eastAsia"/>
                <w:rtl/>
              </w:rPr>
              <w:t>از</w:t>
            </w:r>
            <w:r w:rsidRPr="002A0511">
              <w:rPr>
                <w:rFonts w:cs="B Yekan"/>
                <w:rtl/>
              </w:rPr>
              <w:t xml:space="preserve"> </w:t>
            </w:r>
            <w:r w:rsidRPr="002A0511">
              <w:rPr>
                <w:rFonts w:cs="B Yekan" w:hint="eastAsia"/>
                <w:rtl/>
              </w:rPr>
              <w:t>افراد</w:t>
            </w:r>
            <w:r w:rsidRPr="002A0511">
              <w:rPr>
                <w:rFonts w:cs="B Yekan"/>
                <w:rtl/>
              </w:rPr>
              <w:t xml:space="preserve"> </w:t>
            </w:r>
            <w:r w:rsidRPr="002A0511">
              <w:rPr>
                <w:rFonts w:cs="B Yekan" w:hint="eastAsia"/>
                <w:rtl/>
              </w:rPr>
              <w:t>را</w:t>
            </w:r>
            <w:r w:rsidRPr="002A0511">
              <w:rPr>
                <w:rFonts w:cs="B Yekan"/>
                <w:rtl/>
              </w:rPr>
              <w:t xml:space="preserve"> </w:t>
            </w:r>
            <w:r w:rsidRPr="002A0511">
              <w:rPr>
                <w:rFonts w:cs="B Yekan" w:hint="eastAsia"/>
                <w:rtl/>
              </w:rPr>
              <w:t>تنظ</w:t>
            </w:r>
            <w:r w:rsidRPr="002A0511">
              <w:rPr>
                <w:rFonts w:cs="B Yekan" w:hint="cs"/>
                <w:rtl/>
              </w:rPr>
              <w:t>ی</w:t>
            </w:r>
            <w:r w:rsidRPr="002A0511">
              <w:rPr>
                <w:rFonts w:cs="B Yekan" w:hint="eastAsia"/>
                <w:rtl/>
              </w:rPr>
              <w:t>م</w:t>
            </w:r>
            <w:r w:rsidRPr="002A0511">
              <w:rPr>
                <w:rFonts w:cs="B Yekan"/>
                <w:rtl/>
              </w:rPr>
              <w:t xml:space="preserve"> </w:t>
            </w:r>
            <w:r w:rsidRPr="002A0511">
              <w:rPr>
                <w:rFonts w:cs="B Yekan" w:hint="eastAsia"/>
                <w:rtl/>
              </w:rPr>
              <w:t>کرده</w:t>
            </w:r>
            <w:r w:rsidRPr="002A0511">
              <w:rPr>
                <w:rFonts w:cs="B Yekan"/>
                <w:rtl/>
              </w:rPr>
              <w:t xml:space="preserve"> </w:t>
            </w:r>
            <w:r w:rsidRPr="002A0511">
              <w:rPr>
                <w:rFonts w:cs="B Yekan" w:hint="eastAsia"/>
                <w:rtl/>
              </w:rPr>
              <w:t>و</w:t>
            </w:r>
            <w:r w:rsidRPr="002A0511">
              <w:rPr>
                <w:rFonts w:cs="B Yekan"/>
                <w:rtl/>
              </w:rPr>
              <w:t xml:space="preserve"> </w:t>
            </w:r>
            <w:r w:rsidRPr="002A0511">
              <w:rPr>
                <w:rFonts w:cs="B Yekan" w:hint="eastAsia"/>
                <w:rtl/>
              </w:rPr>
              <w:t>همه</w:t>
            </w:r>
            <w:r w:rsidRPr="002A0511">
              <w:rPr>
                <w:rFonts w:cs="B Yekan"/>
                <w:rtl/>
              </w:rPr>
              <w:t xml:space="preserve"> </w:t>
            </w:r>
            <w:r w:rsidRPr="002A0511">
              <w:rPr>
                <w:rFonts w:cs="B Yekan" w:hint="eastAsia"/>
                <w:rtl/>
              </w:rPr>
              <w:t>آنها</w:t>
            </w:r>
            <w:r w:rsidRPr="002A0511">
              <w:rPr>
                <w:rFonts w:cs="B Yekan"/>
                <w:rtl/>
              </w:rPr>
              <w:t xml:space="preserve"> </w:t>
            </w:r>
            <w:r w:rsidRPr="002A0511">
              <w:rPr>
                <w:rFonts w:cs="B Yekan" w:hint="eastAsia"/>
                <w:rtl/>
              </w:rPr>
              <w:t>را</w:t>
            </w:r>
            <w:r w:rsidRPr="002A0511">
              <w:rPr>
                <w:rFonts w:cs="B Yekan"/>
                <w:rtl/>
              </w:rPr>
              <w:t xml:space="preserve"> </w:t>
            </w:r>
            <w:r w:rsidRPr="002A0511">
              <w:rPr>
                <w:rFonts w:cs="B Yekan" w:hint="eastAsia"/>
                <w:rtl/>
              </w:rPr>
              <w:t>در</w:t>
            </w:r>
            <w:r w:rsidRPr="002A0511">
              <w:rPr>
                <w:rFonts w:cs="B Yekan"/>
                <w:rtl/>
              </w:rPr>
              <w:t xml:space="preserve"> </w:t>
            </w:r>
            <w:r w:rsidRPr="002A0511">
              <w:rPr>
                <w:rFonts w:cs="B Yekan" w:hint="eastAsia"/>
                <w:rtl/>
              </w:rPr>
              <w:t>روز</w:t>
            </w:r>
            <w:r w:rsidRPr="002A0511">
              <w:rPr>
                <w:rFonts w:cs="B Yekan"/>
                <w:rtl/>
              </w:rPr>
              <w:t xml:space="preserve"> 3 </w:t>
            </w:r>
            <w:r w:rsidRPr="002A0511">
              <w:rPr>
                <w:rFonts w:cs="B Yekan" w:hint="cs"/>
                <w:rtl/>
              </w:rPr>
              <w:t>ی</w:t>
            </w:r>
            <w:r w:rsidRPr="002A0511">
              <w:rPr>
                <w:rFonts w:cs="B Yekan" w:hint="eastAsia"/>
                <w:rtl/>
              </w:rPr>
              <w:t>ا</w:t>
            </w:r>
            <w:r w:rsidRPr="002A0511">
              <w:rPr>
                <w:rFonts w:cs="B Yekan"/>
                <w:rtl/>
              </w:rPr>
              <w:t xml:space="preserve"> 4 </w:t>
            </w:r>
            <w:r w:rsidRPr="002A0511">
              <w:rPr>
                <w:rFonts w:cs="B Yekan" w:hint="eastAsia"/>
                <w:rtl/>
              </w:rPr>
              <w:t>کل</w:t>
            </w:r>
            <w:r w:rsidRPr="002A0511">
              <w:rPr>
                <w:rFonts w:cs="B Yekan" w:hint="cs"/>
                <w:rtl/>
              </w:rPr>
              <w:t>ی</w:t>
            </w:r>
            <w:r w:rsidRPr="002A0511">
              <w:rPr>
                <w:rFonts w:cs="B Yekan" w:hint="eastAsia"/>
                <w:rtl/>
              </w:rPr>
              <w:t>ک</w:t>
            </w:r>
            <w:r w:rsidRPr="002A0511">
              <w:rPr>
                <w:rFonts w:cs="B Yekan"/>
                <w:rtl/>
              </w:rPr>
              <w:t xml:space="preserve"> </w:t>
            </w:r>
            <w:r w:rsidRPr="002A0511">
              <w:rPr>
                <w:rFonts w:cs="B Yekan" w:hint="eastAsia"/>
                <w:rtl/>
              </w:rPr>
              <w:t>کن</w:t>
            </w:r>
            <w:r w:rsidRPr="002A0511">
              <w:rPr>
                <w:rFonts w:cs="B Yekan" w:hint="cs"/>
                <w:rtl/>
              </w:rPr>
              <w:t>ی</w:t>
            </w:r>
            <w:r w:rsidRPr="002A0511">
              <w:rPr>
                <w:rFonts w:cs="B Yekan" w:hint="eastAsia"/>
                <w:rtl/>
              </w:rPr>
              <w:t>د،</w:t>
            </w:r>
            <w:r w:rsidRPr="002A0511">
              <w:rPr>
                <w:rFonts w:cs="B Yekan"/>
                <w:rtl/>
              </w:rPr>
              <w:t xml:space="preserve"> </w:t>
            </w:r>
            <w:r w:rsidRPr="002A0511">
              <w:rPr>
                <w:rFonts w:cs="B Yekan" w:hint="eastAsia"/>
                <w:rtl/>
              </w:rPr>
              <w:t>به</w:t>
            </w:r>
            <w:r w:rsidRPr="002A0511">
              <w:rPr>
                <w:rFonts w:cs="B Yekan"/>
                <w:rtl/>
              </w:rPr>
              <w:t xml:space="preserve"> </w:t>
            </w:r>
            <w:r w:rsidRPr="002A0511">
              <w:rPr>
                <w:rFonts w:cs="B Yekan" w:hint="eastAsia"/>
                <w:rtl/>
              </w:rPr>
              <w:t>زود</w:t>
            </w:r>
            <w:r w:rsidRPr="002A0511">
              <w:rPr>
                <w:rFonts w:cs="B Yekan" w:hint="cs"/>
                <w:rtl/>
              </w:rPr>
              <w:t>ی</w:t>
            </w:r>
            <w:r w:rsidRPr="002A0511">
              <w:rPr>
                <w:rFonts w:cs="B Yekan"/>
                <w:rtl/>
              </w:rPr>
              <w:t xml:space="preserve"> </w:t>
            </w:r>
            <w:r w:rsidRPr="002A0511">
              <w:rPr>
                <w:rFonts w:cs="B Yekan" w:hint="eastAsia"/>
                <w:rtl/>
              </w:rPr>
              <w:t>افزوده</w:t>
            </w:r>
            <w:r w:rsidRPr="002A0511">
              <w:rPr>
                <w:rFonts w:cs="B Yekan"/>
                <w:rtl/>
              </w:rPr>
              <w:t xml:space="preserve"> </w:t>
            </w:r>
            <w:r w:rsidRPr="002A0511">
              <w:rPr>
                <w:rFonts w:cs="B Yekan" w:hint="eastAsia"/>
                <w:rtl/>
              </w:rPr>
              <w:t>م</w:t>
            </w:r>
            <w:r w:rsidRPr="002A0511">
              <w:rPr>
                <w:rFonts w:cs="B Yekan" w:hint="cs"/>
                <w:rtl/>
              </w:rPr>
              <w:t>ی</w:t>
            </w:r>
            <w:r w:rsidRPr="002A0511">
              <w:rPr>
                <w:rFonts w:cs="B Yekan"/>
                <w:rtl/>
              </w:rPr>
              <w:t xml:space="preserve"> </w:t>
            </w:r>
            <w:r w:rsidRPr="002A0511">
              <w:rPr>
                <w:rFonts w:cs="B Yekan" w:hint="eastAsia"/>
                <w:rtl/>
              </w:rPr>
              <w:t>شود</w:t>
            </w:r>
            <w:r w:rsidRPr="002A0511">
              <w:rPr>
                <w:rFonts w:cs="B Yekan"/>
              </w:rPr>
              <w:t>.</w:t>
            </w:r>
          </w:p>
          <w:p w:rsidR="00A308B2" w:rsidRPr="00083CF9" w:rsidRDefault="002A0511" w:rsidP="002A0511">
            <w:pPr>
              <w:bidi/>
              <w:jc w:val="both"/>
              <w:rPr>
                <w:rFonts w:cs="B Yekan"/>
              </w:rPr>
            </w:pPr>
            <w:r w:rsidRPr="002A0511">
              <w:rPr>
                <w:rFonts w:cs="B Yekan" w:hint="cs"/>
                <w:rtl/>
              </w:rPr>
              <w:t>ی</w:t>
            </w:r>
            <w:r w:rsidRPr="002A0511">
              <w:rPr>
                <w:rFonts w:cs="B Yekan" w:hint="eastAsia"/>
                <w:rtl/>
              </w:rPr>
              <w:t>ک</w:t>
            </w:r>
            <w:r w:rsidRPr="002A0511">
              <w:rPr>
                <w:rFonts w:cs="B Yekan" w:hint="cs"/>
                <w:rtl/>
              </w:rPr>
              <w:t>ی</w:t>
            </w:r>
            <w:r w:rsidRPr="002A0511">
              <w:rPr>
                <w:rFonts w:cs="B Yekan"/>
                <w:rtl/>
              </w:rPr>
              <w:t xml:space="preserve"> </w:t>
            </w:r>
            <w:r w:rsidRPr="002A0511">
              <w:rPr>
                <w:rFonts w:cs="B Yekan" w:hint="eastAsia"/>
                <w:rtl/>
              </w:rPr>
              <w:t>د</w:t>
            </w:r>
            <w:r w:rsidRPr="002A0511">
              <w:rPr>
                <w:rFonts w:cs="B Yekan" w:hint="cs"/>
                <w:rtl/>
              </w:rPr>
              <w:t>ی</w:t>
            </w:r>
            <w:r w:rsidRPr="002A0511">
              <w:rPr>
                <w:rFonts w:cs="B Yekan" w:hint="eastAsia"/>
                <w:rtl/>
              </w:rPr>
              <w:t>گر</w:t>
            </w:r>
            <w:r w:rsidRPr="002A0511">
              <w:rPr>
                <w:rFonts w:cs="B Yekan"/>
                <w:rtl/>
              </w:rPr>
              <w:t xml:space="preserve"> </w:t>
            </w:r>
            <w:r w:rsidRPr="002A0511">
              <w:rPr>
                <w:rFonts w:cs="B Yekan" w:hint="eastAsia"/>
                <w:rtl/>
              </w:rPr>
              <w:t>از</w:t>
            </w:r>
            <w:r w:rsidRPr="002A0511">
              <w:rPr>
                <w:rFonts w:cs="B Yekan"/>
                <w:rtl/>
              </w:rPr>
              <w:t xml:space="preserve"> </w:t>
            </w:r>
            <w:r w:rsidRPr="002A0511">
              <w:rPr>
                <w:rFonts w:cs="B Yekan" w:hint="eastAsia"/>
                <w:rtl/>
              </w:rPr>
              <w:t>مکان</w:t>
            </w:r>
            <w:r w:rsidRPr="002A0511">
              <w:rPr>
                <w:rFonts w:cs="B Yekan" w:hint="cs"/>
                <w:rtl/>
              </w:rPr>
              <w:t>ی</w:t>
            </w:r>
            <w:r w:rsidRPr="002A0511">
              <w:rPr>
                <w:rFonts w:cs="B Yekan" w:hint="eastAsia"/>
                <w:rtl/>
              </w:rPr>
              <w:t>سم</w:t>
            </w:r>
            <w:r w:rsidRPr="002A0511">
              <w:rPr>
                <w:rFonts w:cs="B Yekan"/>
                <w:rtl/>
              </w:rPr>
              <w:t xml:space="preserve"> </w:t>
            </w:r>
            <w:r w:rsidRPr="002A0511">
              <w:rPr>
                <w:rFonts w:cs="B Yekan" w:hint="eastAsia"/>
                <w:rtl/>
              </w:rPr>
              <w:t>کل</w:t>
            </w:r>
            <w:r w:rsidRPr="002A0511">
              <w:rPr>
                <w:rFonts w:cs="B Yekan" w:hint="cs"/>
                <w:rtl/>
              </w:rPr>
              <w:t>ی</w:t>
            </w:r>
            <w:r w:rsidRPr="002A0511">
              <w:rPr>
                <w:rFonts w:cs="B Yekan" w:hint="eastAsia"/>
                <w:rtl/>
              </w:rPr>
              <w:t>ک،</w:t>
            </w:r>
            <w:r w:rsidRPr="002A0511">
              <w:rPr>
                <w:rFonts w:cs="B Yekan"/>
                <w:rtl/>
              </w:rPr>
              <w:t xml:space="preserve"> </w:t>
            </w:r>
            <w:r w:rsidRPr="002A0511">
              <w:rPr>
                <w:rFonts w:cs="B Yekan" w:hint="eastAsia"/>
                <w:rtl/>
              </w:rPr>
              <w:t>ا</w:t>
            </w:r>
            <w:r w:rsidRPr="002A0511">
              <w:rPr>
                <w:rFonts w:cs="B Yekan" w:hint="cs"/>
                <w:rtl/>
              </w:rPr>
              <w:t>ی</w:t>
            </w:r>
            <w:r w:rsidRPr="002A0511">
              <w:rPr>
                <w:rFonts w:cs="B Yekan" w:hint="eastAsia"/>
                <w:rtl/>
              </w:rPr>
              <w:t>ن</w:t>
            </w:r>
            <w:r w:rsidRPr="002A0511">
              <w:rPr>
                <w:rFonts w:cs="B Yekan"/>
                <w:rtl/>
              </w:rPr>
              <w:t xml:space="preserve"> </w:t>
            </w:r>
            <w:r w:rsidRPr="002A0511">
              <w:rPr>
                <w:rFonts w:cs="B Yekan" w:hint="eastAsia"/>
                <w:rtl/>
              </w:rPr>
              <w:t>است</w:t>
            </w:r>
            <w:r w:rsidRPr="002A0511">
              <w:rPr>
                <w:rFonts w:cs="B Yekan"/>
                <w:rtl/>
              </w:rPr>
              <w:t xml:space="preserve"> </w:t>
            </w:r>
            <w:r w:rsidRPr="002A0511">
              <w:rPr>
                <w:rFonts w:cs="B Yekan" w:hint="eastAsia"/>
                <w:rtl/>
              </w:rPr>
              <w:t>که</w:t>
            </w:r>
            <w:r w:rsidRPr="002A0511">
              <w:rPr>
                <w:rFonts w:cs="B Yekan"/>
                <w:rtl/>
              </w:rPr>
              <w:t xml:space="preserve"> </w:t>
            </w:r>
            <w:r w:rsidRPr="002A0511">
              <w:rPr>
                <w:rFonts w:cs="B Yekan" w:hint="eastAsia"/>
                <w:rtl/>
              </w:rPr>
              <w:t>تمام</w:t>
            </w:r>
            <w:r w:rsidRPr="002A0511">
              <w:rPr>
                <w:rFonts w:cs="B Yekan"/>
                <w:rtl/>
              </w:rPr>
              <w:t xml:space="preserve"> </w:t>
            </w:r>
            <w:r w:rsidRPr="002A0511">
              <w:rPr>
                <w:rFonts w:cs="B Yekan" w:hint="eastAsia"/>
                <w:rtl/>
              </w:rPr>
              <w:t>دوستانتان</w:t>
            </w:r>
            <w:r w:rsidRPr="002A0511">
              <w:rPr>
                <w:rFonts w:cs="B Yekan"/>
                <w:rtl/>
              </w:rPr>
              <w:t xml:space="preserve"> </w:t>
            </w:r>
            <w:r w:rsidRPr="002A0511">
              <w:rPr>
                <w:rFonts w:cs="B Yekan" w:hint="eastAsia"/>
                <w:rtl/>
              </w:rPr>
              <w:t>را</w:t>
            </w:r>
            <w:r w:rsidRPr="002A0511">
              <w:rPr>
                <w:rFonts w:cs="B Yekan"/>
                <w:rtl/>
              </w:rPr>
              <w:t xml:space="preserve"> </w:t>
            </w:r>
            <w:r w:rsidRPr="002A0511">
              <w:rPr>
                <w:rFonts w:cs="B Yekan" w:hint="eastAsia"/>
                <w:rtl/>
              </w:rPr>
              <w:t>به</w:t>
            </w:r>
            <w:r w:rsidRPr="002A0511">
              <w:rPr>
                <w:rFonts w:cs="B Yekan"/>
                <w:rtl/>
              </w:rPr>
              <w:t xml:space="preserve"> </w:t>
            </w:r>
            <w:r w:rsidRPr="002A0511">
              <w:rPr>
                <w:rFonts w:cs="B Yekan" w:hint="eastAsia"/>
                <w:rtl/>
              </w:rPr>
              <w:t>کل</w:t>
            </w:r>
            <w:r w:rsidRPr="002A0511">
              <w:rPr>
                <w:rFonts w:cs="B Yekan" w:hint="cs"/>
                <w:rtl/>
              </w:rPr>
              <w:t>ی</w:t>
            </w:r>
            <w:r w:rsidRPr="002A0511">
              <w:rPr>
                <w:rFonts w:cs="B Yekan" w:hint="eastAsia"/>
                <w:rtl/>
              </w:rPr>
              <w:t>ک</w:t>
            </w:r>
            <w:r w:rsidRPr="002A0511">
              <w:rPr>
                <w:rFonts w:cs="B Yekan"/>
                <w:rtl/>
              </w:rPr>
              <w:t xml:space="preserve"> </w:t>
            </w:r>
            <w:r w:rsidRPr="002A0511">
              <w:rPr>
                <w:rFonts w:cs="B Yekan" w:hint="eastAsia"/>
                <w:rtl/>
              </w:rPr>
              <w:t>بر</w:t>
            </w:r>
            <w:r w:rsidRPr="002A0511">
              <w:rPr>
                <w:rFonts w:cs="B Yekan"/>
                <w:rtl/>
              </w:rPr>
              <w:t xml:space="preserve"> </w:t>
            </w:r>
            <w:r w:rsidRPr="002A0511">
              <w:rPr>
                <w:rFonts w:cs="B Yekan" w:hint="eastAsia"/>
                <w:rtl/>
              </w:rPr>
              <w:t>رو</w:t>
            </w:r>
            <w:r w:rsidRPr="002A0511">
              <w:rPr>
                <w:rFonts w:cs="B Yekan" w:hint="cs"/>
                <w:rtl/>
              </w:rPr>
              <w:t>ی</w:t>
            </w:r>
            <w:r w:rsidRPr="002A0511">
              <w:rPr>
                <w:rFonts w:cs="B Yekan"/>
                <w:rtl/>
              </w:rPr>
              <w:t xml:space="preserve"> </w:t>
            </w:r>
            <w:r w:rsidRPr="002A0511">
              <w:rPr>
                <w:rFonts w:cs="B Yekan" w:hint="eastAsia"/>
                <w:rtl/>
              </w:rPr>
              <w:lastRenderedPageBreak/>
              <w:t>سا</w:t>
            </w:r>
            <w:r w:rsidRPr="002A0511">
              <w:rPr>
                <w:rFonts w:cs="B Yekan" w:hint="cs"/>
                <w:rtl/>
              </w:rPr>
              <w:t>ی</w:t>
            </w:r>
            <w:r w:rsidRPr="002A0511">
              <w:rPr>
                <w:rFonts w:cs="B Yekan" w:hint="eastAsia"/>
                <w:rtl/>
              </w:rPr>
              <w:t>ت</w:t>
            </w:r>
            <w:r w:rsidRPr="002A0511">
              <w:rPr>
                <w:rFonts w:cs="B Yekan"/>
                <w:rtl/>
              </w:rPr>
              <w:t xml:space="preserve"> </w:t>
            </w:r>
            <w:r w:rsidRPr="002A0511">
              <w:rPr>
                <w:rFonts w:cs="B Yekan" w:hint="eastAsia"/>
                <w:rtl/>
              </w:rPr>
              <w:t>خود</w:t>
            </w:r>
            <w:r w:rsidRPr="002A0511">
              <w:rPr>
                <w:rFonts w:cs="B Yekan"/>
                <w:rtl/>
              </w:rPr>
              <w:t xml:space="preserve"> </w:t>
            </w:r>
            <w:r w:rsidRPr="002A0511">
              <w:rPr>
                <w:rFonts w:cs="B Yekan" w:hint="eastAsia"/>
                <w:rtl/>
              </w:rPr>
              <w:t>و</w:t>
            </w:r>
            <w:r w:rsidRPr="002A0511">
              <w:rPr>
                <w:rFonts w:cs="B Yekan"/>
                <w:rtl/>
              </w:rPr>
              <w:t xml:space="preserve"> </w:t>
            </w:r>
            <w:r w:rsidRPr="002A0511">
              <w:rPr>
                <w:rFonts w:cs="B Yekan" w:hint="cs"/>
                <w:rtl/>
              </w:rPr>
              <w:t>ی</w:t>
            </w:r>
            <w:r w:rsidRPr="002A0511">
              <w:rPr>
                <w:rFonts w:cs="B Yekan" w:hint="eastAsia"/>
                <w:rtl/>
              </w:rPr>
              <w:t>ا</w:t>
            </w:r>
            <w:r w:rsidRPr="002A0511">
              <w:rPr>
                <w:rFonts w:cs="B Yekan"/>
                <w:rtl/>
              </w:rPr>
              <w:t xml:space="preserve"> </w:t>
            </w:r>
            <w:r w:rsidRPr="002A0511">
              <w:rPr>
                <w:rFonts w:cs="B Yekan" w:hint="eastAsia"/>
                <w:rtl/>
              </w:rPr>
              <w:t>سا</w:t>
            </w:r>
            <w:r w:rsidRPr="002A0511">
              <w:rPr>
                <w:rFonts w:cs="B Yekan" w:hint="cs"/>
                <w:rtl/>
              </w:rPr>
              <w:t>ی</w:t>
            </w:r>
            <w:r w:rsidRPr="002A0511">
              <w:rPr>
                <w:rFonts w:cs="B Yekan" w:hint="eastAsia"/>
                <w:rtl/>
              </w:rPr>
              <w:t>ت</w:t>
            </w:r>
            <w:r w:rsidRPr="002A0511">
              <w:rPr>
                <w:rFonts w:cs="B Yekan"/>
                <w:rtl/>
              </w:rPr>
              <w:t xml:space="preserve"> </w:t>
            </w:r>
            <w:r w:rsidRPr="002A0511">
              <w:rPr>
                <w:rFonts w:cs="B Yekan" w:hint="eastAsia"/>
                <w:rtl/>
              </w:rPr>
              <w:t>ها</w:t>
            </w:r>
            <w:r w:rsidRPr="002A0511">
              <w:rPr>
                <w:rFonts w:cs="B Yekan" w:hint="cs"/>
                <w:rtl/>
              </w:rPr>
              <w:t>ی</w:t>
            </w:r>
            <w:r w:rsidRPr="002A0511">
              <w:rPr>
                <w:rFonts w:cs="B Yekan"/>
                <w:rtl/>
              </w:rPr>
              <w:t xml:space="preserve"> </w:t>
            </w:r>
            <w:r w:rsidRPr="002A0511">
              <w:rPr>
                <w:rFonts w:cs="B Yekan" w:hint="eastAsia"/>
                <w:rtl/>
              </w:rPr>
              <w:t>ز</w:t>
            </w:r>
            <w:r w:rsidRPr="002A0511">
              <w:rPr>
                <w:rFonts w:cs="B Yekan" w:hint="cs"/>
                <w:rtl/>
              </w:rPr>
              <w:t>ی</w:t>
            </w:r>
            <w:r w:rsidRPr="002A0511">
              <w:rPr>
                <w:rFonts w:cs="B Yekan" w:hint="eastAsia"/>
                <w:rtl/>
              </w:rPr>
              <w:t>ر</w:t>
            </w:r>
            <w:r w:rsidRPr="002A0511">
              <w:rPr>
                <w:rFonts w:cs="B Yekan"/>
                <w:rtl/>
              </w:rPr>
              <w:t xml:space="preserve"> </w:t>
            </w:r>
            <w:r w:rsidRPr="002A0511">
              <w:rPr>
                <w:rFonts w:cs="B Yekan" w:hint="eastAsia"/>
                <w:rtl/>
              </w:rPr>
              <w:t>رق</w:t>
            </w:r>
            <w:r w:rsidRPr="002A0511">
              <w:rPr>
                <w:rFonts w:cs="B Yekan" w:hint="cs"/>
                <w:rtl/>
              </w:rPr>
              <w:t>ی</w:t>
            </w:r>
            <w:r w:rsidRPr="002A0511">
              <w:rPr>
                <w:rFonts w:cs="B Yekan" w:hint="eastAsia"/>
                <w:rtl/>
              </w:rPr>
              <w:t>ب</w:t>
            </w:r>
            <w:r w:rsidRPr="002A0511">
              <w:rPr>
                <w:rFonts w:cs="B Yekan"/>
                <w:rtl/>
              </w:rPr>
              <w:t xml:space="preserve"> </w:t>
            </w:r>
            <w:r w:rsidRPr="002A0511">
              <w:rPr>
                <w:rFonts w:cs="B Yekan" w:hint="eastAsia"/>
                <w:rtl/>
              </w:rPr>
              <w:t>خود</w:t>
            </w:r>
            <w:r w:rsidRPr="002A0511">
              <w:rPr>
                <w:rFonts w:cs="B Yekan"/>
                <w:rtl/>
              </w:rPr>
              <w:t xml:space="preserve"> </w:t>
            </w:r>
            <w:r w:rsidRPr="002A0511">
              <w:rPr>
                <w:rFonts w:cs="B Yekan" w:hint="eastAsia"/>
                <w:rtl/>
              </w:rPr>
              <w:t>متصل</w:t>
            </w:r>
            <w:r w:rsidRPr="002A0511">
              <w:rPr>
                <w:rFonts w:cs="B Yekan"/>
                <w:rtl/>
              </w:rPr>
              <w:t xml:space="preserve"> </w:t>
            </w:r>
            <w:r w:rsidRPr="002A0511">
              <w:rPr>
                <w:rFonts w:cs="B Yekan" w:hint="eastAsia"/>
                <w:rtl/>
              </w:rPr>
              <w:t>کن</w:t>
            </w:r>
            <w:r w:rsidRPr="002A0511">
              <w:rPr>
                <w:rFonts w:cs="B Yekan" w:hint="cs"/>
                <w:rtl/>
              </w:rPr>
              <w:t>ی</w:t>
            </w:r>
            <w:r w:rsidRPr="002A0511">
              <w:rPr>
                <w:rFonts w:cs="B Yekan" w:hint="eastAsia"/>
                <w:rtl/>
              </w:rPr>
              <w:t>د</w:t>
            </w:r>
            <w:r w:rsidRPr="002A0511">
              <w:rPr>
                <w:rFonts w:cs="B Yekan"/>
                <w:rtl/>
              </w:rPr>
              <w:t xml:space="preserve">. </w:t>
            </w:r>
            <w:r w:rsidRPr="002A0511">
              <w:rPr>
                <w:rFonts w:cs="B Yekan" w:hint="eastAsia"/>
                <w:rtl/>
              </w:rPr>
              <w:t>شواهد</w:t>
            </w:r>
            <w:r w:rsidRPr="002A0511">
              <w:rPr>
                <w:rFonts w:cs="B Yekan" w:hint="cs"/>
                <w:rtl/>
              </w:rPr>
              <w:t>ی</w:t>
            </w:r>
            <w:r w:rsidRPr="002A0511">
              <w:rPr>
                <w:rFonts w:cs="B Yekan"/>
                <w:rtl/>
              </w:rPr>
              <w:t xml:space="preserve"> </w:t>
            </w:r>
            <w:r w:rsidRPr="002A0511">
              <w:rPr>
                <w:rFonts w:cs="B Yekan" w:hint="eastAsia"/>
                <w:rtl/>
              </w:rPr>
              <w:t>وجود</w:t>
            </w:r>
            <w:r w:rsidRPr="002A0511">
              <w:rPr>
                <w:rFonts w:cs="B Yekan"/>
                <w:rtl/>
              </w:rPr>
              <w:t xml:space="preserve"> </w:t>
            </w:r>
            <w:r w:rsidRPr="002A0511">
              <w:rPr>
                <w:rFonts w:cs="B Yekan" w:hint="eastAsia"/>
                <w:rtl/>
              </w:rPr>
              <w:t>دارد</w:t>
            </w:r>
            <w:r w:rsidRPr="002A0511">
              <w:rPr>
                <w:rFonts w:cs="B Yekan"/>
                <w:rtl/>
              </w:rPr>
              <w:t xml:space="preserve"> </w:t>
            </w:r>
            <w:r w:rsidRPr="002A0511">
              <w:rPr>
                <w:rFonts w:cs="B Yekan" w:hint="eastAsia"/>
                <w:rtl/>
              </w:rPr>
              <w:t>که</w:t>
            </w:r>
            <w:r w:rsidRPr="002A0511">
              <w:rPr>
                <w:rFonts w:cs="B Yekan"/>
                <w:rtl/>
              </w:rPr>
              <w:t xml:space="preserve"> </w:t>
            </w:r>
            <w:r w:rsidRPr="002A0511">
              <w:rPr>
                <w:rFonts w:cs="B Yekan" w:hint="eastAsia"/>
                <w:rtl/>
              </w:rPr>
              <w:t>نشان</w:t>
            </w:r>
            <w:r w:rsidRPr="002A0511">
              <w:rPr>
                <w:rFonts w:cs="B Yekan"/>
                <w:rtl/>
              </w:rPr>
              <w:t xml:space="preserve"> </w:t>
            </w:r>
            <w:r w:rsidRPr="002A0511">
              <w:rPr>
                <w:rFonts w:cs="B Yekan" w:hint="eastAsia"/>
                <w:rtl/>
              </w:rPr>
              <w:t>م</w:t>
            </w:r>
            <w:r w:rsidRPr="002A0511">
              <w:rPr>
                <w:rFonts w:cs="B Yekan" w:hint="cs"/>
                <w:rtl/>
              </w:rPr>
              <w:t>ی</w:t>
            </w:r>
            <w:r w:rsidRPr="002A0511">
              <w:rPr>
                <w:rFonts w:cs="B Yekan"/>
                <w:rtl/>
              </w:rPr>
              <w:t xml:space="preserve"> </w:t>
            </w:r>
            <w:r w:rsidRPr="002A0511">
              <w:rPr>
                <w:rFonts w:cs="B Yekan" w:hint="eastAsia"/>
                <w:rtl/>
              </w:rPr>
              <w:t>دهد</w:t>
            </w:r>
            <w:r w:rsidRPr="002A0511">
              <w:rPr>
                <w:rFonts w:cs="B Yekan"/>
                <w:rtl/>
              </w:rPr>
              <w:t xml:space="preserve"> </w:t>
            </w:r>
            <w:r w:rsidRPr="002A0511">
              <w:rPr>
                <w:rFonts w:cs="B Yekan" w:hint="eastAsia"/>
                <w:rtl/>
              </w:rPr>
              <w:t>تعداد</w:t>
            </w:r>
            <w:r w:rsidRPr="002A0511">
              <w:rPr>
                <w:rFonts w:cs="B Yekan"/>
                <w:rtl/>
              </w:rPr>
              <w:t xml:space="preserve"> </w:t>
            </w:r>
            <w:r w:rsidRPr="002A0511">
              <w:rPr>
                <w:rFonts w:cs="B Yekan" w:hint="eastAsia"/>
                <w:rtl/>
              </w:rPr>
              <w:t>کل</w:t>
            </w:r>
            <w:r w:rsidRPr="002A0511">
              <w:rPr>
                <w:rFonts w:cs="B Yekan" w:hint="cs"/>
                <w:rtl/>
              </w:rPr>
              <w:t>ی</w:t>
            </w:r>
            <w:r w:rsidRPr="002A0511">
              <w:rPr>
                <w:rFonts w:cs="B Yekan" w:hint="eastAsia"/>
                <w:rtl/>
              </w:rPr>
              <w:t>ک</w:t>
            </w:r>
            <w:r w:rsidRPr="002A0511">
              <w:rPr>
                <w:rFonts w:cs="B Yekan"/>
                <w:rtl/>
              </w:rPr>
              <w:t xml:space="preserve"> </w:t>
            </w:r>
            <w:r w:rsidRPr="002A0511">
              <w:rPr>
                <w:rFonts w:cs="B Yekan" w:hint="eastAsia"/>
                <w:rtl/>
              </w:rPr>
              <w:t>ها</w:t>
            </w:r>
            <w:r w:rsidRPr="002A0511">
              <w:rPr>
                <w:rFonts w:cs="B Yekan"/>
                <w:rtl/>
              </w:rPr>
              <w:t xml:space="preserve"> </w:t>
            </w:r>
            <w:r w:rsidRPr="002A0511">
              <w:rPr>
                <w:rFonts w:cs="B Yekan" w:hint="eastAsia"/>
                <w:rtl/>
              </w:rPr>
              <w:t>رو</w:t>
            </w:r>
            <w:r w:rsidRPr="002A0511">
              <w:rPr>
                <w:rFonts w:cs="B Yekan" w:hint="cs"/>
                <w:rtl/>
              </w:rPr>
              <w:t>ی</w:t>
            </w:r>
            <w:r w:rsidRPr="002A0511">
              <w:rPr>
                <w:rFonts w:cs="B Yekan"/>
                <w:rtl/>
              </w:rPr>
              <w:t xml:space="preserve"> </w:t>
            </w:r>
            <w:r w:rsidRPr="002A0511">
              <w:rPr>
                <w:rFonts w:cs="B Yekan" w:hint="eastAsia"/>
                <w:rtl/>
              </w:rPr>
              <w:t>رتبه</w:t>
            </w:r>
            <w:r w:rsidRPr="002A0511">
              <w:rPr>
                <w:rFonts w:cs="B Yekan"/>
                <w:rtl/>
              </w:rPr>
              <w:t xml:space="preserve"> </w:t>
            </w:r>
            <w:r w:rsidRPr="002A0511">
              <w:rPr>
                <w:rFonts w:cs="B Yekan" w:hint="eastAsia"/>
                <w:rtl/>
              </w:rPr>
              <w:t>بند</w:t>
            </w:r>
            <w:r w:rsidRPr="002A0511">
              <w:rPr>
                <w:rFonts w:cs="B Yekan" w:hint="cs"/>
                <w:rtl/>
              </w:rPr>
              <w:t>ی</w:t>
            </w:r>
            <w:r w:rsidRPr="002A0511">
              <w:rPr>
                <w:rFonts w:cs="B Yekan"/>
                <w:rtl/>
              </w:rPr>
              <w:t xml:space="preserve"> </w:t>
            </w:r>
            <w:r w:rsidRPr="002A0511">
              <w:rPr>
                <w:rFonts w:cs="B Yekan" w:hint="eastAsia"/>
                <w:rtl/>
              </w:rPr>
              <w:t>شما</w:t>
            </w:r>
            <w:r w:rsidRPr="002A0511">
              <w:rPr>
                <w:rFonts w:cs="B Yekan"/>
                <w:rtl/>
              </w:rPr>
              <w:t xml:space="preserve"> </w:t>
            </w:r>
            <w:r w:rsidRPr="002A0511">
              <w:rPr>
                <w:rFonts w:cs="B Yekan" w:hint="eastAsia"/>
                <w:rtl/>
              </w:rPr>
              <w:t>تاث</w:t>
            </w:r>
            <w:r w:rsidRPr="002A0511">
              <w:rPr>
                <w:rFonts w:cs="B Yekan" w:hint="cs"/>
                <w:rtl/>
              </w:rPr>
              <w:t>ی</w:t>
            </w:r>
            <w:r w:rsidRPr="002A0511">
              <w:rPr>
                <w:rFonts w:cs="B Yekan" w:hint="eastAsia"/>
                <w:rtl/>
              </w:rPr>
              <w:t>ر</w:t>
            </w:r>
            <w:r w:rsidRPr="002A0511">
              <w:rPr>
                <w:rFonts w:cs="B Yekan"/>
                <w:rtl/>
              </w:rPr>
              <w:t xml:space="preserve"> </w:t>
            </w:r>
            <w:r w:rsidRPr="002A0511">
              <w:rPr>
                <w:rFonts w:cs="B Yekan" w:hint="eastAsia"/>
                <w:rtl/>
              </w:rPr>
              <w:t>م</w:t>
            </w:r>
            <w:r w:rsidRPr="002A0511">
              <w:rPr>
                <w:rFonts w:cs="B Yekan" w:hint="cs"/>
                <w:rtl/>
              </w:rPr>
              <w:t>ی</w:t>
            </w:r>
            <w:r w:rsidRPr="002A0511">
              <w:rPr>
                <w:rFonts w:cs="B Yekan"/>
                <w:rtl/>
              </w:rPr>
              <w:t xml:space="preserve"> </w:t>
            </w:r>
            <w:r w:rsidRPr="002A0511">
              <w:rPr>
                <w:rFonts w:cs="B Yekan" w:hint="eastAsia"/>
                <w:rtl/>
              </w:rPr>
              <w:t>گذارد</w:t>
            </w:r>
            <w:r>
              <w:rPr>
                <w:rFonts w:cs="B Yekan" w:hint="cs"/>
                <w:rtl/>
              </w:rPr>
              <w:t>.</w:t>
            </w:r>
          </w:p>
        </w:tc>
      </w:tr>
      <w:tr w:rsidR="00A308B2" w:rsidRPr="00083CF9" w:rsidTr="005A7450">
        <w:trPr>
          <w:gridAfter w:val="3"/>
          <w:wAfter w:w="11423" w:type="dxa"/>
        </w:trPr>
        <w:tc>
          <w:tcPr>
            <w:tcW w:w="2977" w:type="dxa"/>
            <w:shd w:val="clear" w:color="auto" w:fill="auto"/>
            <w:tcMar>
              <w:left w:w="72" w:type="dxa"/>
              <w:right w:w="72" w:type="dxa"/>
            </w:tcMar>
          </w:tcPr>
          <w:p w:rsidR="00A308B2" w:rsidRPr="00083CF9" w:rsidRDefault="00A308B2" w:rsidP="00A308B2">
            <w:pPr>
              <w:jc w:val="center"/>
              <w:rPr>
                <w:rFonts w:cs="B Yekan"/>
              </w:rPr>
            </w:pPr>
          </w:p>
        </w:tc>
      </w:tr>
      <w:tr w:rsidR="00A46F06" w:rsidRPr="00083CF9" w:rsidTr="00A46F06">
        <w:trPr>
          <w:gridAfter w:val="3"/>
          <w:wAfter w:w="11423" w:type="dxa"/>
        </w:trPr>
        <w:tc>
          <w:tcPr>
            <w:tcW w:w="2977" w:type="dxa"/>
            <w:shd w:val="clear" w:color="auto" w:fill="F2CDD1" w:themeFill="accent2" w:themeFillTint="33"/>
            <w:tcMar>
              <w:left w:w="72" w:type="dxa"/>
              <w:right w:w="72" w:type="dxa"/>
            </w:tcMar>
          </w:tcPr>
          <w:p w:rsidR="00A46F06" w:rsidRPr="009B3F54" w:rsidRDefault="009B3F54" w:rsidP="00D12E37">
            <w:pPr>
              <w:bidi/>
              <w:jc w:val="center"/>
              <w:rPr>
                <w:rFonts w:cs="B Yekan"/>
                <w:color w:val="000000" w:themeColor="text1"/>
                <w:lang w:bidi="fa-IR"/>
              </w:rPr>
            </w:pPr>
            <w:r w:rsidRPr="00FC34D7">
              <w:rPr>
                <w:rFonts w:cs="B Yekan" w:hint="cs"/>
                <w:color w:val="000000" w:themeColor="text1"/>
                <w:highlight w:val="yellow"/>
                <w:rtl/>
                <w:lang w:bidi="fa-IR"/>
              </w:rPr>
              <w:t xml:space="preserve">تزریق </w:t>
            </w:r>
            <w:r w:rsidRPr="00FC34D7">
              <w:rPr>
                <w:rFonts w:cs="B Yekan"/>
                <w:color w:val="000000" w:themeColor="text1"/>
                <w:highlight w:val="yellow"/>
                <w:lang w:bidi="fa-IR"/>
              </w:rPr>
              <w:t>HTML</w:t>
            </w:r>
            <w:r w:rsidR="002A0511" w:rsidRPr="00FC34D7">
              <w:rPr>
                <w:rFonts w:cs="B Yekan"/>
                <w:highlight w:val="yellow"/>
                <w:lang w:bidi="fa-IR"/>
              </w:rPr>
              <w:t>[12]</w:t>
            </w:r>
          </w:p>
        </w:tc>
      </w:tr>
      <w:tr w:rsidR="00A308B2" w:rsidRPr="00083CF9" w:rsidTr="00BF36F7">
        <w:trPr>
          <w:trHeight w:val="691"/>
        </w:trPr>
        <w:tc>
          <w:tcPr>
            <w:tcW w:w="2977" w:type="dxa"/>
            <w:shd w:val="clear" w:color="auto" w:fill="auto"/>
            <w:tcMar>
              <w:left w:w="72" w:type="dxa"/>
              <w:bottom w:w="216" w:type="dxa"/>
              <w:right w:w="72" w:type="dxa"/>
            </w:tcMar>
          </w:tcPr>
          <w:p w:rsidR="00A308B2" w:rsidRPr="00083CF9" w:rsidRDefault="00D12E37" w:rsidP="00D12E37">
            <w:pPr>
              <w:bidi/>
              <w:rPr>
                <w:rFonts w:cs="B Yekan" w:hint="cs"/>
                <w:rtl/>
                <w:lang w:bidi="fa-IR"/>
              </w:rPr>
            </w:pPr>
            <w:r w:rsidRPr="00D12E37">
              <w:rPr>
                <w:rFonts w:cs="B Yekan" w:hint="eastAsia"/>
                <w:rtl/>
              </w:rPr>
              <w:t>هنگام</w:t>
            </w:r>
            <w:r w:rsidRPr="00D12E37">
              <w:rPr>
                <w:rFonts w:cs="B Yekan" w:hint="cs"/>
                <w:rtl/>
              </w:rPr>
              <w:t>ی</w:t>
            </w:r>
            <w:r w:rsidRPr="00D12E37">
              <w:rPr>
                <w:rFonts w:cs="B Yekan"/>
                <w:rtl/>
              </w:rPr>
              <w:t xml:space="preserve"> </w:t>
            </w:r>
            <w:r w:rsidRPr="00D12E37">
              <w:rPr>
                <w:rFonts w:cs="B Yekan" w:hint="eastAsia"/>
                <w:rtl/>
              </w:rPr>
              <w:t>رخ</w:t>
            </w:r>
            <w:r w:rsidRPr="00D12E37">
              <w:rPr>
                <w:rFonts w:cs="B Yekan"/>
                <w:rtl/>
              </w:rPr>
              <w:t xml:space="preserve"> </w:t>
            </w:r>
            <w:r w:rsidRPr="00D12E37">
              <w:rPr>
                <w:rFonts w:cs="B Yekan" w:hint="eastAsia"/>
                <w:rtl/>
              </w:rPr>
              <w:t>م</w:t>
            </w:r>
            <w:r w:rsidRPr="00D12E37">
              <w:rPr>
                <w:rFonts w:cs="B Yekan" w:hint="cs"/>
                <w:rtl/>
              </w:rPr>
              <w:t>ی</w:t>
            </w:r>
            <w:r w:rsidRPr="00D12E37">
              <w:rPr>
                <w:rFonts w:cs="B Yekan"/>
                <w:rtl/>
              </w:rPr>
              <w:t xml:space="preserve"> </w:t>
            </w:r>
            <w:r w:rsidRPr="00D12E37">
              <w:rPr>
                <w:rFonts w:cs="B Yekan" w:hint="eastAsia"/>
                <w:rtl/>
              </w:rPr>
              <w:t>دهد</w:t>
            </w:r>
            <w:r w:rsidRPr="00D12E37">
              <w:rPr>
                <w:rFonts w:cs="B Yekan"/>
                <w:rtl/>
              </w:rPr>
              <w:t xml:space="preserve"> </w:t>
            </w:r>
            <w:r w:rsidRPr="00D12E37">
              <w:rPr>
                <w:rFonts w:cs="B Yekan" w:hint="eastAsia"/>
                <w:rtl/>
              </w:rPr>
              <w:t>که</w:t>
            </w:r>
            <w:r w:rsidRPr="00D12E37">
              <w:rPr>
                <w:rFonts w:cs="B Yekan"/>
                <w:rtl/>
              </w:rPr>
              <w:t xml:space="preserve"> </w:t>
            </w:r>
            <w:r w:rsidRPr="00D12E37">
              <w:rPr>
                <w:rFonts w:cs="B Yekan" w:hint="cs"/>
                <w:rtl/>
              </w:rPr>
              <w:t>ی</w:t>
            </w:r>
            <w:r w:rsidRPr="00D12E37">
              <w:rPr>
                <w:rFonts w:cs="B Yekan" w:hint="eastAsia"/>
                <w:rtl/>
              </w:rPr>
              <w:t>ک</w:t>
            </w:r>
            <w:r w:rsidRPr="00D12E37">
              <w:rPr>
                <w:rFonts w:cs="B Yekan"/>
                <w:rtl/>
              </w:rPr>
              <w:t xml:space="preserve"> </w:t>
            </w:r>
            <w:r w:rsidRPr="00D12E37">
              <w:rPr>
                <w:rFonts w:cs="B Yekan" w:hint="eastAsia"/>
                <w:rtl/>
              </w:rPr>
              <w:t>کاربر</w:t>
            </w:r>
            <w:r w:rsidRPr="00D12E37">
              <w:rPr>
                <w:rFonts w:cs="B Yekan"/>
                <w:rtl/>
              </w:rPr>
              <w:t xml:space="preserve"> </w:t>
            </w:r>
            <w:r w:rsidRPr="00D12E37">
              <w:rPr>
                <w:rFonts w:cs="B Yekan" w:hint="cs"/>
                <w:rtl/>
              </w:rPr>
              <w:t>ی</w:t>
            </w:r>
            <w:r w:rsidRPr="00D12E37">
              <w:rPr>
                <w:rFonts w:cs="B Yekan" w:hint="eastAsia"/>
                <w:rtl/>
              </w:rPr>
              <w:t>ک</w:t>
            </w:r>
            <w:r w:rsidRPr="00D12E37">
              <w:rPr>
                <w:rFonts w:cs="B Yekan"/>
                <w:rtl/>
              </w:rPr>
              <w:t xml:space="preserve"> </w:t>
            </w:r>
            <w:r w:rsidRPr="00D12E37">
              <w:rPr>
                <w:rFonts w:cs="B Yekan" w:hint="eastAsia"/>
                <w:rtl/>
              </w:rPr>
              <w:t>آس</w:t>
            </w:r>
            <w:r w:rsidRPr="00D12E37">
              <w:rPr>
                <w:rFonts w:cs="B Yekan" w:hint="cs"/>
                <w:rtl/>
              </w:rPr>
              <w:t>ی</w:t>
            </w:r>
            <w:r w:rsidRPr="00D12E37">
              <w:rPr>
                <w:rFonts w:cs="B Yekan" w:hint="eastAsia"/>
                <w:rtl/>
              </w:rPr>
              <w:t>ب</w:t>
            </w:r>
            <w:r w:rsidRPr="00D12E37">
              <w:rPr>
                <w:rFonts w:cs="B Yekan"/>
                <w:rtl/>
              </w:rPr>
              <w:t xml:space="preserve"> </w:t>
            </w:r>
            <w:r w:rsidRPr="00D12E37">
              <w:rPr>
                <w:rFonts w:cs="B Yekan" w:hint="eastAsia"/>
                <w:rtl/>
              </w:rPr>
              <w:t>پذ</w:t>
            </w:r>
            <w:r w:rsidRPr="00D12E37">
              <w:rPr>
                <w:rFonts w:cs="B Yekan" w:hint="cs"/>
                <w:rtl/>
              </w:rPr>
              <w:t>ی</w:t>
            </w:r>
            <w:r w:rsidRPr="00D12E37">
              <w:rPr>
                <w:rFonts w:cs="B Yekan" w:hint="eastAsia"/>
                <w:rtl/>
              </w:rPr>
              <w:t>ر</w:t>
            </w:r>
            <w:r w:rsidRPr="00D12E37">
              <w:rPr>
                <w:rFonts w:cs="B Yekan" w:hint="cs"/>
                <w:rtl/>
              </w:rPr>
              <w:t>ی</w:t>
            </w:r>
            <w:r w:rsidRPr="00D12E37">
              <w:rPr>
                <w:rFonts w:cs="B Yekan"/>
                <w:rtl/>
              </w:rPr>
              <w:t xml:space="preserve"> </w:t>
            </w:r>
            <w:r w:rsidRPr="00D12E37">
              <w:rPr>
                <w:rFonts w:cs="B Yekan" w:hint="eastAsia"/>
                <w:rtl/>
              </w:rPr>
              <w:t>امن</w:t>
            </w:r>
            <w:r w:rsidRPr="00D12E37">
              <w:rPr>
                <w:rFonts w:cs="B Yekan" w:hint="cs"/>
                <w:rtl/>
              </w:rPr>
              <w:t>ی</w:t>
            </w:r>
            <w:r w:rsidRPr="00D12E37">
              <w:rPr>
                <w:rFonts w:cs="B Yekan" w:hint="eastAsia"/>
                <w:rtl/>
              </w:rPr>
              <w:t>ت</w:t>
            </w:r>
            <w:r w:rsidRPr="00D12E37">
              <w:rPr>
                <w:rFonts w:cs="B Yekan" w:hint="cs"/>
                <w:rtl/>
              </w:rPr>
              <w:t>ی</w:t>
            </w:r>
            <w:r w:rsidRPr="00D12E37">
              <w:rPr>
                <w:rFonts w:cs="B Yekan"/>
                <w:rtl/>
              </w:rPr>
              <w:t xml:space="preserve"> </w:t>
            </w:r>
            <w:r w:rsidRPr="00D12E37">
              <w:rPr>
                <w:rFonts w:cs="B Yekan" w:hint="eastAsia"/>
                <w:rtl/>
              </w:rPr>
              <w:t>را</w:t>
            </w:r>
            <w:r w:rsidRPr="00D12E37">
              <w:rPr>
                <w:rFonts w:cs="B Yekan"/>
                <w:rtl/>
              </w:rPr>
              <w:t xml:space="preserve"> </w:t>
            </w:r>
            <w:r w:rsidRPr="00D12E37">
              <w:rPr>
                <w:rFonts w:cs="B Yekan" w:hint="eastAsia"/>
                <w:rtl/>
              </w:rPr>
              <w:t>در</w:t>
            </w:r>
            <w:r w:rsidRPr="00D12E37">
              <w:rPr>
                <w:rFonts w:cs="B Yekan"/>
                <w:rtl/>
              </w:rPr>
              <w:t xml:space="preserve"> </w:t>
            </w:r>
            <w:r w:rsidRPr="00D12E37">
              <w:rPr>
                <w:rFonts w:cs="B Yekan" w:hint="eastAsia"/>
                <w:rtl/>
              </w:rPr>
              <w:t>برنامه</w:t>
            </w:r>
            <w:r w:rsidRPr="00D12E37">
              <w:rPr>
                <w:rFonts w:cs="B Yekan"/>
                <w:rtl/>
              </w:rPr>
              <w:t xml:space="preserve"> </w:t>
            </w:r>
            <w:r w:rsidRPr="00D12E37">
              <w:rPr>
                <w:rFonts w:cs="B Yekan" w:hint="eastAsia"/>
                <w:rtl/>
              </w:rPr>
              <w:t>ها</w:t>
            </w:r>
            <w:r w:rsidRPr="00D12E37">
              <w:rPr>
                <w:rFonts w:cs="B Yekan" w:hint="cs"/>
                <w:rtl/>
              </w:rPr>
              <w:t>ی</w:t>
            </w:r>
            <w:r w:rsidRPr="00D12E37">
              <w:rPr>
                <w:rFonts w:cs="B Yekan"/>
                <w:rtl/>
              </w:rPr>
              <w:t xml:space="preserve"> </w:t>
            </w:r>
            <w:r w:rsidRPr="00D12E37">
              <w:rPr>
                <w:rFonts w:cs="B Yekan" w:hint="eastAsia"/>
                <w:rtl/>
              </w:rPr>
              <w:t>جستجو</w:t>
            </w:r>
            <w:r w:rsidRPr="00D12E37">
              <w:rPr>
                <w:rFonts w:cs="B Yekan" w:hint="cs"/>
                <w:rtl/>
              </w:rPr>
              <w:t>ی</w:t>
            </w:r>
            <w:r w:rsidRPr="00D12E37">
              <w:rPr>
                <w:rFonts w:cs="B Yekan"/>
                <w:rtl/>
              </w:rPr>
              <w:t xml:space="preserve"> </w:t>
            </w:r>
            <w:r w:rsidRPr="00D12E37">
              <w:rPr>
                <w:rFonts w:cs="B Yekan" w:hint="eastAsia"/>
                <w:rtl/>
              </w:rPr>
              <w:t>وب</w:t>
            </w:r>
            <w:r w:rsidRPr="00D12E37">
              <w:rPr>
                <w:rFonts w:cs="B Yekan"/>
                <w:rtl/>
              </w:rPr>
              <w:t xml:space="preserve"> </w:t>
            </w:r>
            <w:r w:rsidRPr="00D12E37">
              <w:rPr>
                <w:rFonts w:cs="B Yekan" w:hint="eastAsia"/>
                <w:rtl/>
              </w:rPr>
              <w:t>مورد</w:t>
            </w:r>
            <w:r w:rsidRPr="00D12E37">
              <w:rPr>
                <w:rFonts w:cs="B Yekan"/>
                <w:rtl/>
              </w:rPr>
              <w:t xml:space="preserve"> </w:t>
            </w:r>
            <w:r w:rsidRPr="00D12E37">
              <w:rPr>
                <w:rFonts w:cs="B Yekan" w:hint="eastAsia"/>
                <w:rtl/>
              </w:rPr>
              <w:t>سوء</w:t>
            </w:r>
            <w:r w:rsidRPr="00D12E37">
              <w:rPr>
                <w:rFonts w:cs="B Yekan"/>
                <w:rtl/>
              </w:rPr>
              <w:t xml:space="preserve"> </w:t>
            </w:r>
            <w:r w:rsidRPr="00D12E37">
              <w:rPr>
                <w:rFonts w:cs="B Yekan" w:hint="eastAsia"/>
                <w:rtl/>
              </w:rPr>
              <w:t>استفاده</w:t>
            </w:r>
            <w:r w:rsidRPr="00D12E37">
              <w:rPr>
                <w:rFonts w:cs="B Yekan"/>
                <w:rtl/>
              </w:rPr>
              <w:t xml:space="preserve"> </w:t>
            </w:r>
            <w:r w:rsidRPr="00D12E37">
              <w:rPr>
                <w:rFonts w:cs="B Yekan" w:hint="eastAsia"/>
                <w:rtl/>
              </w:rPr>
              <w:t>قرار</w:t>
            </w:r>
            <w:r w:rsidRPr="00D12E37">
              <w:rPr>
                <w:rFonts w:cs="B Yekan"/>
                <w:rtl/>
              </w:rPr>
              <w:t xml:space="preserve"> </w:t>
            </w:r>
            <w:r w:rsidRPr="00D12E37">
              <w:rPr>
                <w:rFonts w:cs="B Yekan" w:hint="eastAsia"/>
                <w:rtl/>
              </w:rPr>
              <w:t>دهد،</w:t>
            </w:r>
            <w:r w:rsidRPr="00D12E37">
              <w:rPr>
                <w:rFonts w:cs="B Yekan"/>
                <w:rtl/>
              </w:rPr>
              <w:t xml:space="preserve"> </w:t>
            </w:r>
            <w:r w:rsidRPr="00D12E37">
              <w:rPr>
                <w:rFonts w:cs="B Yekan" w:hint="eastAsia"/>
                <w:rtl/>
              </w:rPr>
              <w:t>با</w:t>
            </w:r>
            <w:r w:rsidRPr="00D12E37">
              <w:rPr>
                <w:rFonts w:cs="B Yekan"/>
                <w:rtl/>
              </w:rPr>
              <w:t xml:space="preserve"> </w:t>
            </w:r>
            <w:r w:rsidRPr="00D12E37">
              <w:rPr>
                <w:rFonts w:cs="B Yekan" w:hint="eastAsia"/>
                <w:rtl/>
              </w:rPr>
              <w:t>ارسال</w:t>
            </w:r>
            <w:r w:rsidRPr="00D12E37">
              <w:rPr>
                <w:rFonts w:cs="B Yekan"/>
                <w:rtl/>
              </w:rPr>
              <w:t xml:space="preserve"> </w:t>
            </w:r>
            <w:r w:rsidRPr="00D12E37">
              <w:rPr>
                <w:rFonts w:cs="B Yekan" w:hint="cs"/>
                <w:rtl/>
              </w:rPr>
              <w:t>ی</w:t>
            </w:r>
            <w:r w:rsidRPr="00D12E37">
              <w:rPr>
                <w:rFonts w:cs="B Yekan" w:hint="eastAsia"/>
                <w:rtl/>
              </w:rPr>
              <w:t>ک</w:t>
            </w:r>
            <w:r w:rsidRPr="00D12E37">
              <w:rPr>
                <w:rFonts w:cs="B Yekan"/>
                <w:rtl/>
              </w:rPr>
              <w:t xml:space="preserve"> </w:t>
            </w:r>
            <w:r w:rsidRPr="00D12E37">
              <w:rPr>
                <w:rFonts w:cs="B Yekan" w:hint="eastAsia"/>
                <w:rtl/>
              </w:rPr>
              <w:t>برنامه</w:t>
            </w:r>
            <w:r w:rsidRPr="00D12E37">
              <w:rPr>
                <w:rFonts w:cs="B Yekan"/>
                <w:rtl/>
              </w:rPr>
              <w:t xml:space="preserve"> </w:t>
            </w:r>
            <w:r w:rsidRPr="00D12E37">
              <w:rPr>
                <w:rFonts w:cs="B Yekan" w:hint="cs"/>
                <w:rtl/>
              </w:rPr>
              <w:t>ی</w:t>
            </w:r>
            <w:r w:rsidRPr="00D12E37">
              <w:rPr>
                <w:rFonts w:cs="B Yekan" w:hint="eastAsia"/>
                <w:rtl/>
              </w:rPr>
              <w:t>ک</w:t>
            </w:r>
            <w:r w:rsidRPr="00D12E37">
              <w:rPr>
                <w:rFonts w:cs="B Yekan"/>
                <w:rtl/>
              </w:rPr>
              <w:t xml:space="preserve"> </w:t>
            </w:r>
            <w:r w:rsidRPr="00D12E37">
              <w:rPr>
                <w:rFonts w:cs="B Yekan" w:hint="eastAsia"/>
                <w:rtl/>
              </w:rPr>
              <w:t>رشته</w:t>
            </w:r>
            <w:r w:rsidRPr="00D12E37">
              <w:rPr>
                <w:rFonts w:cs="B Yekan"/>
                <w:rtl/>
              </w:rPr>
              <w:t xml:space="preserve"> </w:t>
            </w:r>
            <w:r w:rsidRPr="00D12E37">
              <w:rPr>
                <w:rFonts w:cs="B Yekan" w:hint="eastAsia"/>
                <w:rtl/>
              </w:rPr>
              <w:t>جستجو</w:t>
            </w:r>
            <w:r w:rsidRPr="00D12E37">
              <w:rPr>
                <w:rFonts w:cs="B Yekan"/>
                <w:rtl/>
              </w:rPr>
              <w:t xml:space="preserve"> </w:t>
            </w:r>
            <w:r w:rsidRPr="00D12E37">
              <w:rPr>
                <w:rFonts w:cs="B Yekan" w:hint="eastAsia"/>
                <w:rtl/>
              </w:rPr>
              <w:t>که</w:t>
            </w:r>
            <w:r w:rsidRPr="00D12E37">
              <w:rPr>
                <w:rFonts w:cs="B Yekan"/>
                <w:rtl/>
              </w:rPr>
              <w:t xml:space="preserve"> </w:t>
            </w:r>
            <w:r w:rsidRPr="00D12E37">
              <w:rPr>
                <w:rFonts w:cs="B Yekan" w:hint="eastAsia"/>
                <w:rtl/>
              </w:rPr>
              <w:t>حاو</w:t>
            </w:r>
            <w:r w:rsidRPr="00D12E37">
              <w:rPr>
                <w:rFonts w:cs="B Yekan" w:hint="cs"/>
                <w:rtl/>
              </w:rPr>
              <w:t>ی</w:t>
            </w:r>
            <w:r w:rsidRPr="00D12E37">
              <w:rPr>
                <w:rFonts w:cs="B Yekan"/>
                <w:rtl/>
              </w:rPr>
              <w:t xml:space="preserve"> </w:t>
            </w:r>
            <w:r w:rsidRPr="00D12E37">
              <w:rPr>
                <w:rFonts w:cs="B Yekan" w:hint="eastAsia"/>
                <w:rtl/>
              </w:rPr>
              <w:t>کاراکتر</w:t>
            </w:r>
            <w:r w:rsidRPr="00D12E37">
              <w:rPr>
                <w:rFonts w:cs="B Yekan"/>
                <w:rtl/>
              </w:rPr>
              <w:t xml:space="preserve"> </w:t>
            </w:r>
            <w:r w:rsidRPr="00D12E37">
              <w:rPr>
                <w:rFonts w:cs="B Yekan" w:hint="eastAsia"/>
                <w:rtl/>
              </w:rPr>
              <w:t>ها</w:t>
            </w:r>
            <w:r w:rsidRPr="00D12E37">
              <w:rPr>
                <w:rFonts w:cs="B Yekan" w:hint="cs"/>
                <w:rtl/>
              </w:rPr>
              <w:t>ی</w:t>
            </w:r>
            <w:r w:rsidRPr="00D12E37">
              <w:rPr>
                <w:rFonts w:cs="B Yekan"/>
                <w:rtl/>
              </w:rPr>
              <w:t xml:space="preserve"> </w:t>
            </w:r>
            <w:r w:rsidRPr="00D12E37">
              <w:rPr>
                <w:rFonts w:cs="B Yekan" w:hint="eastAsia"/>
                <w:rtl/>
              </w:rPr>
              <w:t>و</w:t>
            </w:r>
            <w:r w:rsidRPr="00D12E37">
              <w:rPr>
                <w:rFonts w:cs="B Yekan" w:hint="cs"/>
                <w:rtl/>
              </w:rPr>
              <w:t>ی</w:t>
            </w:r>
            <w:r w:rsidRPr="00D12E37">
              <w:rPr>
                <w:rFonts w:cs="B Yekan" w:hint="eastAsia"/>
                <w:rtl/>
              </w:rPr>
              <w:t>ژه</w:t>
            </w:r>
            <w:r w:rsidRPr="00D12E37">
              <w:rPr>
                <w:rFonts w:cs="B Yekan"/>
              </w:rPr>
              <w:t xml:space="preserve"> HTML </w:t>
            </w:r>
            <w:r w:rsidRPr="00D12E37">
              <w:rPr>
                <w:rFonts w:cs="B Yekan" w:hint="eastAsia"/>
                <w:rtl/>
              </w:rPr>
              <w:t>است</w:t>
            </w:r>
            <w:r w:rsidRPr="00D12E37">
              <w:rPr>
                <w:rFonts w:cs="B Yekan"/>
                <w:rtl/>
              </w:rPr>
              <w:t xml:space="preserve">. </w:t>
            </w:r>
            <w:r w:rsidRPr="00D12E37">
              <w:rPr>
                <w:rFonts w:cs="B Yekan" w:hint="eastAsia"/>
                <w:rtl/>
              </w:rPr>
              <w:t>ا</w:t>
            </w:r>
            <w:r w:rsidRPr="00D12E37">
              <w:rPr>
                <w:rFonts w:cs="B Yekan" w:hint="cs"/>
                <w:rtl/>
              </w:rPr>
              <w:t>ی</w:t>
            </w:r>
            <w:r w:rsidRPr="00D12E37">
              <w:rPr>
                <w:rFonts w:cs="B Yekan" w:hint="eastAsia"/>
                <w:rtl/>
              </w:rPr>
              <w:t>ن</w:t>
            </w:r>
            <w:r w:rsidRPr="00D12E37">
              <w:rPr>
                <w:rFonts w:cs="B Yekan"/>
                <w:rtl/>
              </w:rPr>
              <w:t xml:space="preserve"> </w:t>
            </w:r>
            <w:r w:rsidRPr="00D12E37">
              <w:rPr>
                <w:rFonts w:cs="B Yekan" w:hint="eastAsia"/>
                <w:rtl/>
              </w:rPr>
              <w:t>کاراکترها</w:t>
            </w:r>
            <w:r w:rsidRPr="00D12E37">
              <w:rPr>
                <w:rFonts w:cs="B Yekan"/>
                <w:rtl/>
              </w:rPr>
              <w:t xml:space="preserve"> </w:t>
            </w:r>
            <w:r w:rsidRPr="00D12E37">
              <w:rPr>
                <w:rFonts w:cs="B Yekan" w:hint="eastAsia"/>
                <w:rtl/>
              </w:rPr>
              <w:t>باعث</w:t>
            </w:r>
            <w:r w:rsidRPr="00D12E37">
              <w:rPr>
                <w:rFonts w:cs="B Yekan"/>
                <w:rtl/>
              </w:rPr>
              <w:t xml:space="preserve"> </w:t>
            </w:r>
            <w:r w:rsidRPr="00D12E37">
              <w:rPr>
                <w:rFonts w:cs="B Yekan" w:hint="eastAsia"/>
                <w:rtl/>
              </w:rPr>
              <w:t>م</w:t>
            </w:r>
            <w:r w:rsidRPr="00D12E37">
              <w:rPr>
                <w:rFonts w:cs="B Yekan" w:hint="cs"/>
                <w:rtl/>
              </w:rPr>
              <w:t>ی</w:t>
            </w:r>
            <w:r w:rsidRPr="00D12E37">
              <w:rPr>
                <w:rFonts w:cs="B Yekan"/>
                <w:rtl/>
              </w:rPr>
              <w:t xml:space="preserve"> </w:t>
            </w:r>
            <w:r w:rsidRPr="00D12E37">
              <w:rPr>
                <w:rFonts w:cs="B Yekan" w:hint="eastAsia"/>
                <w:rtl/>
              </w:rPr>
              <w:t>شوند</w:t>
            </w:r>
            <w:r w:rsidRPr="00D12E37">
              <w:rPr>
                <w:rFonts w:cs="B Yekan"/>
                <w:rtl/>
              </w:rPr>
              <w:t xml:space="preserve"> </w:t>
            </w:r>
            <w:r w:rsidRPr="00D12E37">
              <w:rPr>
                <w:rFonts w:cs="B Yekan" w:hint="eastAsia"/>
                <w:rtl/>
              </w:rPr>
              <w:t>که</w:t>
            </w:r>
            <w:r w:rsidRPr="00D12E37">
              <w:rPr>
                <w:rFonts w:cs="B Yekan"/>
                <w:rtl/>
              </w:rPr>
              <w:t xml:space="preserve"> </w:t>
            </w:r>
            <w:r w:rsidRPr="00D12E37">
              <w:rPr>
                <w:rFonts w:cs="B Yekan" w:hint="eastAsia"/>
                <w:rtl/>
              </w:rPr>
              <w:t>داده</w:t>
            </w:r>
            <w:r w:rsidRPr="00D12E37">
              <w:rPr>
                <w:rFonts w:cs="B Yekan"/>
                <w:rtl/>
              </w:rPr>
              <w:t xml:space="preserve"> </w:t>
            </w:r>
            <w:r w:rsidRPr="00D12E37">
              <w:rPr>
                <w:rFonts w:cs="B Yekan" w:hint="eastAsia"/>
                <w:rtl/>
              </w:rPr>
              <w:t>ها</w:t>
            </w:r>
            <w:r w:rsidRPr="00D12E37">
              <w:rPr>
                <w:rFonts w:cs="B Yekan" w:hint="cs"/>
                <w:rtl/>
              </w:rPr>
              <w:t>ی</w:t>
            </w:r>
            <w:r w:rsidRPr="00D12E37">
              <w:rPr>
                <w:rFonts w:cs="B Yekan"/>
                <w:rtl/>
              </w:rPr>
              <w:t xml:space="preserve"> </w:t>
            </w:r>
            <w:r w:rsidRPr="00D12E37">
              <w:rPr>
                <w:rFonts w:cs="B Yekan" w:hint="eastAsia"/>
                <w:rtl/>
              </w:rPr>
              <w:t>مشخص</w:t>
            </w:r>
            <w:r w:rsidRPr="00D12E37">
              <w:rPr>
                <w:rFonts w:cs="B Yekan"/>
                <w:rtl/>
              </w:rPr>
              <w:t xml:space="preserve"> </w:t>
            </w:r>
            <w:r w:rsidRPr="00D12E37">
              <w:rPr>
                <w:rFonts w:cs="B Yekan" w:hint="eastAsia"/>
                <w:rtl/>
              </w:rPr>
              <w:t>شده</w:t>
            </w:r>
            <w:r w:rsidRPr="00D12E37">
              <w:rPr>
                <w:rFonts w:cs="B Yekan"/>
                <w:rtl/>
              </w:rPr>
              <w:t xml:space="preserve"> </w:t>
            </w:r>
            <w:r w:rsidRPr="00D12E37">
              <w:rPr>
                <w:rFonts w:cs="B Yekan" w:hint="eastAsia"/>
                <w:rtl/>
              </w:rPr>
              <w:t>توسط</w:t>
            </w:r>
            <w:r w:rsidRPr="00D12E37">
              <w:rPr>
                <w:rFonts w:cs="B Yekan"/>
                <w:rtl/>
              </w:rPr>
              <w:t xml:space="preserve"> </w:t>
            </w:r>
            <w:r w:rsidRPr="00D12E37">
              <w:rPr>
                <w:rFonts w:cs="B Yekan" w:hint="eastAsia"/>
                <w:rtl/>
              </w:rPr>
              <w:t>کاربر</w:t>
            </w:r>
            <w:r w:rsidRPr="00D12E37">
              <w:rPr>
                <w:rFonts w:cs="B Yekan"/>
                <w:rtl/>
              </w:rPr>
              <w:t xml:space="preserve"> </w:t>
            </w:r>
            <w:r w:rsidRPr="00D12E37">
              <w:rPr>
                <w:rFonts w:cs="B Yekan" w:hint="eastAsia"/>
                <w:rtl/>
              </w:rPr>
              <w:t>به</w:t>
            </w:r>
            <w:r w:rsidRPr="00D12E37">
              <w:rPr>
                <w:rFonts w:cs="B Yekan"/>
                <w:rtl/>
              </w:rPr>
              <w:t xml:space="preserve"> </w:t>
            </w:r>
            <w:r w:rsidRPr="00D12E37">
              <w:rPr>
                <w:rFonts w:cs="B Yekan" w:hint="eastAsia"/>
                <w:rtl/>
              </w:rPr>
              <w:t>سا</w:t>
            </w:r>
            <w:r w:rsidRPr="00D12E37">
              <w:rPr>
                <w:rFonts w:cs="B Yekan" w:hint="cs"/>
                <w:rtl/>
              </w:rPr>
              <w:t>ی</w:t>
            </w:r>
            <w:r w:rsidRPr="00D12E37">
              <w:rPr>
                <w:rFonts w:cs="B Yekan" w:hint="eastAsia"/>
                <w:rtl/>
              </w:rPr>
              <w:t>ت</w:t>
            </w:r>
            <w:r w:rsidRPr="00D12E37">
              <w:rPr>
                <w:rFonts w:cs="B Yekan"/>
                <w:rtl/>
              </w:rPr>
              <w:t xml:space="preserve"> </w:t>
            </w:r>
            <w:r w:rsidRPr="00D12E37">
              <w:rPr>
                <w:rFonts w:cs="B Yekan" w:hint="eastAsia"/>
                <w:rtl/>
              </w:rPr>
              <w:t>منتقل</w:t>
            </w:r>
            <w:r w:rsidRPr="00D12E37">
              <w:rPr>
                <w:rFonts w:cs="B Yekan"/>
                <w:rtl/>
              </w:rPr>
              <w:t xml:space="preserve"> </w:t>
            </w:r>
            <w:r w:rsidRPr="00D12E37">
              <w:rPr>
                <w:rFonts w:cs="B Yekan" w:hint="eastAsia"/>
                <w:rtl/>
              </w:rPr>
              <w:t>شوند</w:t>
            </w:r>
            <w:r w:rsidR="005C6BE3">
              <w:rPr>
                <w:rFonts w:cs="B Yekan" w:hint="cs"/>
                <w:rtl/>
              </w:rPr>
              <w:t>.</w:t>
            </w:r>
          </w:p>
        </w:tc>
        <w:tc>
          <w:tcPr>
            <w:tcW w:w="4253" w:type="dxa"/>
            <w:shd w:val="clear" w:color="auto" w:fill="auto"/>
            <w:tcMar>
              <w:left w:w="72" w:type="dxa"/>
              <w:bottom w:w="216" w:type="dxa"/>
              <w:right w:w="72" w:type="dxa"/>
            </w:tcMar>
          </w:tcPr>
          <w:p w:rsidR="00A308B2" w:rsidRPr="00083CF9" w:rsidRDefault="00A308B2" w:rsidP="00A308B2">
            <w:pPr>
              <w:jc w:val="center"/>
              <w:rPr>
                <w:rFonts w:cs="B Yekan"/>
              </w:rPr>
            </w:pPr>
          </w:p>
        </w:tc>
        <w:tc>
          <w:tcPr>
            <w:tcW w:w="3969" w:type="dxa"/>
            <w:shd w:val="clear" w:color="auto" w:fill="auto"/>
            <w:tcMar>
              <w:left w:w="72" w:type="dxa"/>
              <w:bottom w:w="216" w:type="dxa"/>
              <w:right w:w="72" w:type="dxa"/>
            </w:tcMar>
          </w:tcPr>
          <w:p w:rsidR="00A308B2" w:rsidRPr="00083CF9" w:rsidRDefault="00A308B2" w:rsidP="00A308B2">
            <w:pPr>
              <w:jc w:val="center"/>
              <w:rPr>
                <w:rFonts w:cs="B Yekan"/>
              </w:rPr>
            </w:pPr>
          </w:p>
        </w:tc>
        <w:tc>
          <w:tcPr>
            <w:tcW w:w="3201" w:type="dxa"/>
            <w:shd w:val="clear" w:color="auto" w:fill="auto"/>
            <w:tcMar>
              <w:left w:w="72" w:type="dxa"/>
              <w:bottom w:w="216" w:type="dxa"/>
              <w:right w:w="72" w:type="dxa"/>
            </w:tcMar>
          </w:tcPr>
          <w:p w:rsidR="00A308B2" w:rsidRPr="00083CF9" w:rsidRDefault="00A308B2" w:rsidP="00A308B2">
            <w:pPr>
              <w:jc w:val="center"/>
              <w:rPr>
                <w:rFonts w:cs="B Yekan"/>
                <w:rtl/>
              </w:rPr>
            </w:pPr>
          </w:p>
          <w:p w:rsidR="00A308B2" w:rsidRPr="00083CF9" w:rsidRDefault="00A308B2" w:rsidP="00A308B2">
            <w:pPr>
              <w:jc w:val="center"/>
              <w:rPr>
                <w:rFonts w:cs="B Yekan"/>
                <w:rtl/>
              </w:rPr>
            </w:pPr>
          </w:p>
          <w:p w:rsidR="00A308B2" w:rsidRPr="00083CF9" w:rsidRDefault="00A308B2" w:rsidP="00A308B2">
            <w:pPr>
              <w:jc w:val="center"/>
              <w:rPr>
                <w:rFonts w:cs="B Yekan"/>
              </w:rPr>
            </w:pPr>
          </w:p>
        </w:tc>
      </w:tr>
      <w:tr w:rsidR="00A308B2" w:rsidRPr="00083CF9" w:rsidTr="00BF36F7">
        <w:trPr>
          <w:trHeight w:val="691"/>
        </w:trPr>
        <w:tc>
          <w:tcPr>
            <w:tcW w:w="2977" w:type="dxa"/>
            <w:shd w:val="clear" w:color="auto" w:fill="auto"/>
            <w:tcMar>
              <w:left w:w="72" w:type="dxa"/>
              <w:bottom w:w="216" w:type="dxa"/>
              <w:right w:w="72" w:type="dxa"/>
            </w:tcMar>
          </w:tcPr>
          <w:p w:rsidR="00A308B2" w:rsidRPr="00083CF9" w:rsidRDefault="00A308B2" w:rsidP="00A308B2">
            <w:pPr>
              <w:jc w:val="center"/>
              <w:rPr>
                <w:rFonts w:cs="B Yekan"/>
              </w:rPr>
            </w:pPr>
          </w:p>
        </w:tc>
        <w:tc>
          <w:tcPr>
            <w:tcW w:w="4253" w:type="dxa"/>
            <w:shd w:val="clear" w:color="auto" w:fill="auto"/>
            <w:tcMar>
              <w:left w:w="72" w:type="dxa"/>
              <w:bottom w:w="216" w:type="dxa"/>
              <w:right w:w="72" w:type="dxa"/>
            </w:tcMar>
          </w:tcPr>
          <w:p w:rsidR="00A308B2" w:rsidRPr="00083CF9" w:rsidRDefault="00A308B2" w:rsidP="00A308B2">
            <w:pPr>
              <w:jc w:val="center"/>
              <w:rPr>
                <w:rFonts w:cs="B Yekan"/>
              </w:rPr>
            </w:pPr>
          </w:p>
        </w:tc>
        <w:tc>
          <w:tcPr>
            <w:tcW w:w="3969" w:type="dxa"/>
            <w:shd w:val="clear" w:color="auto" w:fill="auto"/>
            <w:tcMar>
              <w:left w:w="72" w:type="dxa"/>
              <w:bottom w:w="216" w:type="dxa"/>
              <w:right w:w="72" w:type="dxa"/>
            </w:tcMar>
          </w:tcPr>
          <w:p w:rsidR="00A308B2" w:rsidRPr="00083CF9" w:rsidRDefault="00A308B2" w:rsidP="00A308B2">
            <w:pPr>
              <w:jc w:val="center"/>
              <w:rPr>
                <w:rFonts w:cs="B Yekan"/>
              </w:rPr>
            </w:pPr>
          </w:p>
        </w:tc>
        <w:tc>
          <w:tcPr>
            <w:tcW w:w="3201" w:type="dxa"/>
            <w:shd w:val="clear" w:color="auto" w:fill="auto"/>
            <w:tcMar>
              <w:left w:w="72" w:type="dxa"/>
              <w:bottom w:w="216" w:type="dxa"/>
              <w:right w:w="72" w:type="dxa"/>
            </w:tcMar>
          </w:tcPr>
          <w:p w:rsidR="00A308B2" w:rsidRPr="00083CF9" w:rsidRDefault="00A308B2" w:rsidP="00A308B2">
            <w:pPr>
              <w:jc w:val="center"/>
              <w:rPr>
                <w:rFonts w:cs="B Yekan"/>
                <w:rtl/>
              </w:rPr>
            </w:pPr>
          </w:p>
          <w:p w:rsidR="00A308B2" w:rsidRPr="00083CF9" w:rsidRDefault="00A308B2" w:rsidP="00A308B2">
            <w:pPr>
              <w:jc w:val="center"/>
              <w:rPr>
                <w:rFonts w:cs="B Yekan"/>
                <w:rtl/>
              </w:rPr>
            </w:pPr>
          </w:p>
          <w:p w:rsidR="00A308B2" w:rsidRPr="00083CF9" w:rsidRDefault="00A308B2" w:rsidP="00A46F06">
            <w:pPr>
              <w:rPr>
                <w:rFonts w:cs="B Yekan"/>
              </w:rPr>
            </w:pPr>
          </w:p>
        </w:tc>
      </w:tr>
      <w:tr w:rsidR="00A308B2" w:rsidRPr="00083CF9" w:rsidTr="00BF36F7">
        <w:trPr>
          <w:trHeight w:val="691"/>
        </w:trPr>
        <w:tc>
          <w:tcPr>
            <w:tcW w:w="2977" w:type="dxa"/>
            <w:shd w:val="clear" w:color="auto" w:fill="auto"/>
            <w:tcMar>
              <w:left w:w="72" w:type="dxa"/>
              <w:bottom w:w="216" w:type="dxa"/>
              <w:right w:w="72" w:type="dxa"/>
            </w:tcMar>
          </w:tcPr>
          <w:p w:rsidR="00A308B2" w:rsidRPr="00083CF9" w:rsidRDefault="00A308B2" w:rsidP="00A308B2">
            <w:pPr>
              <w:jc w:val="center"/>
              <w:rPr>
                <w:rFonts w:cs="B Yekan"/>
              </w:rPr>
            </w:pPr>
          </w:p>
        </w:tc>
        <w:tc>
          <w:tcPr>
            <w:tcW w:w="4253" w:type="dxa"/>
            <w:shd w:val="clear" w:color="auto" w:fill="auto"/>
            <w:tcMar>
              <w:left w:w="72" w:type="dxa"/>
              <w:bottom w:w="216" w:type="dxa"/>
              <w:right w:w="72" w:type="dxa"/>
            </w:tcMar>
          </w:tcPr>
          <w:p w:rsidR="00A308B2" w:rsidRPr="00083CF9" w:rsidRDefault="00A308B2" w:rsidP="00A308B2">
            <w:pPr>
              <w:jc w:val="center"/>
              <w:rPr>
                <w:rFonts w:cs="B Yekan"/>
              </w:rPr>
            </w:pPr>
          </w:p>
        </w:tc>
        <w:tc>
          <w:tcPr>
            <w:tcW w:w="3969" w:type="dxa"/>
            <w:shd w:val="clear" w:color="auto" w:fill="auto"/>
            <w:tcMar>
              <w:left w:w="72" w:type="dxa"/>
              <w:bottom w:w="216" w:type="dxa"/>
              <w:right w:w="72" w:type="dxa"/>
            </w:tcMar>
          </w:tcPr>
          <w:p w:rsidR="00A308B2" w:rsidRDefault="00A308B2" w:rsidP="00A308B2">
            <w:pPr>
              <w:jc w:val="center"/>
              <w:rPr>
                <w:rFonts w:cs="B Yekan"/>
              </w:rPr>
            </w:pPr>
          </w:p>
          <w:p w:rsidR="00456591" w:rsidRDefault="00456591" w:rsidP="00A308B2">
            <w:pPr>
              <w:jc w:val="center"/>
              <w:rPr>
                <w:rFonts w:cs="B Yekan"/>
              </w:rPr>
            </w:pPr>
          </w:p>
          <w:p w:rsidR="00456591" w:rsidRDefault="00456591" w:rsidP="00A308B2">
            <w:pPr>
              <w:jc w:val="center"/>
              <w:rPr>
                <w:rFonts w:cs="B Yekan"/>
              </w:rPr>
            </w:pPr>
          </w:p>
          <w:p w:rsidR="00456591" w:rsidRDefault="00456591" w:rsidP="00A308B2">
            <w:pPr>
              <w:jc w:val="center"/>
              <w:rPr>
                <w:rFonts w:cs="B Yekan"/>
              </w:rPr>
            </w:pPr>
          </w:p>
          <w:p w:rsidR="00456591" w:rsidRDefault="00456591" w:rsidP="00A308B2">
            <w:pPr>
              <w:jc w:val="center"/>
              <w:rPr>
                <w:rFonts w:cs="B Yekan"/>
              </w:rPr>
            </w:pPr>
          </w:p>
          <w:p w:rsidR="00456591" w:rsidRPr="00083CF9" w:rsidRDefault="00456591" w:rsidP="00A308B2">
            <w:pPr>
              <w:jc w:val="center"/>
              <w:rPr>
                <w:rFonts w:cs="B Yekan"/>
              </w:rPr>
            </w:pPr>
          </w:p>
        </w:tc>
        <w:tc>
          <w:tcPr>
            <w:tcW w:w="3201" w:type="dxa"/>
            <w:shd w:val="clear" w:color="auto" w:fill="auto"/>
            <w:tcMar>
              <w:left w:w="72" w:type="dxa"/>
              <w:bottom w:w="216" w:type="dxa"/>
              <w:right w:w="72" w:type="dxa"/>
            </w:tcMar>
          </w:tcPr>
          <w:p w:rsidR="00A308B2" w:rsidRPr="00083CF9" w:rsidRDefault="00A308B2" w:rsidP="00A308B2">
            <w:pPr>
              <w:jc w:val="center"/>
              <w:rPr>
                <w:rFonts w:cs="B Yekan"/>
                <w:rtl/>
              </w:rPr>
            </w:pPr>
          </w:p>
          <w:p w:rsidR="00A308B2" w:rsidRPr="00083CF9" w:rsidRDefault="00A308B2" w:rsidP="00A308B2">
            <w:pPr>
              <w:jc w:val="center"/>
              <w:rPr>
                <w:rFonts w:cs="B Yekan"/>
                <w:rtl/>
              </w:rPr>
            </w:pPr>
          </w:p>
          <w:p w:rsidR="00A308B2" w:rsidRPr="00083CF9" w:rsidRDefault="00A308B2" w:rsidP="00A308B2">
            <w:pPr>
              <w:jc w:val="center"/>
              <w:rPr>
                <w:rFonts w:cs="B Yekan"/>
              </w:rPr>
            </w:pPr>
          </w:p>
        </w:tc>
      </w:tr>
    </w:tbl>
    <w:tbl>
      <w:tblPr>
        <w:tblStyle w:val="Lessonplan"/>
        <w:tblW w:w="5000" w:type="pct"/>
        <w:tblLayout w:type="fixed"/>
        <w:tblLook w:val="04A0" w:firstRow="1" w:lastRow="0" w:firstColumn="1" w:lastColumn="0" w:noHBand="0" w:noVBand="1"/>
        <w:tblDescription w:val="Top of the table has concept map of unit, topic, teacher and grade and second of the table has key learning, unit essential questions and optional instructional tools and third table has concept, lesson essential questions and vocabulary and last table has additional information"/>
      </w:tblPr>
      <w:tblGrid>
        <w:gridCol w:w="14400"/>
      </w:tblGrid>
      <w:tr w:rsidR="003E51E1" w:rsidRPr="00083CF9" w:rsidTr="009F5789">
        <w:trPr>
          <w:cnfStyle w:val="100000000000" w:firstRow="1" w:lastRow="0" w:firstColumn="0" w:lastColumn="0" w:oddVBand="0" w:evenVBand="0" w:oddHBand="0" w:evenHBand="0" w:firstRowFirstColumn="0" w:firstRowLastColumn="0" w:lastRowFirstColumn="0" w:lastRowLastColumn="0"/>
        </w:trPr>
        <w:tc>
          <w:tcPr>
            <w:tcW w:w="14400" w:type="dxa"/>
            <w:shd w:val="clear" w:color="auto" w:fill="D2CAB6" w:themeFill="background2" w:themeFillShade="E6"/>
          </w:tcPr>
          <w:p w:rsidR="003E51E1" w:rsidRPr="00083CF9" w:rsidRDefault="00F538C4" w:rsidP="00F538C4">
            <w:pPr>
              <w:jc w:val="center"/>
              <w:rPr>
                <w:rFonts w:cs="B Yekan"/>
              </w:rPr>
            </w:pPr>
            <w:r>
              <w:rPr>
                <w:rFonts w:cs="B Yekan" w:hint="cs"/>
                <w:rtl/>
              </w:rPr>
              <w:lastRenderedPageBreak/>
              <w:t>منابع</w:t>
            </w:r>
          </w:p>
        </w:tc>
      </w:tr>
      <w:tr w:rsidR="003E51E1" w:rsidRPr="00083CF9" w:rsidTr="009F5789">
        <w:tc>
          <w:tcPr>
            <w:tcW w:w="14400" w:type="dxa"/>
          </w:tcPr>
          <w:p w:rsidR="006829AC" w:rsidRPr="002A0511" w:rsidRDefault="00F538C4" w:rsidP="006829AC">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tl/>
              </w:rPr>
            </w:pPr>
            <w:r w:rsidRPr="002A0511">
              <w:rPr>
                <w:rFonts w:ascii="Arial" w:hAnsi="Arial" w:cs="B Yekan"/>
                <w:sz w:val="20"/>
                <w:szCs w:val="20"/>
                <w:shd w:val="clear" w:color="auto" w:fill="FFFFFF"/>
              </w:rPr>
              <w:t>Choudhari, Krishna, and Vinod K. Bhalla. "Video search engine optimization using keyword and feature analysis." </w:t>
            </w:r>
            <w:r w:rsidRPr="002A0511">
              <w:rPr>
                <w:rFonts w:ascii="Arial" w:hAnsi="Arial" w:cs="B Yekan"/>
                <w:i/>
                <w:iCs/>
                <w:sz w:val="20"/>
                <w:szCs w:val="20"/>
                <w:shd w:val="clear" w:color="auto" w:fill="FFFFFF"/>
              </w:rPr>
              <w:t>Procedia Computer Science</w:t>
            </w:r>
            <w:r w:rsidRPr="002A0511">
              <w:rPr>
                <w:rFonts w:ascii="Arial" w:hAnsi="Arial" w:cs="B Yekan"/>
                <w:sz w:val="20"/>
                <w:szCs w:val="20"/>
                <w:shd w:val="clear" w:color="auto" w:fill="FFFFFF"/>
              </w:rPr>
              <w:t> 58 (2015): 691-697</w:t>
            </w:r>
            <w:r w:rsidR="00553B2B" w:rsidRPr="002A0511">
              <w:rPr>
                <w:rFonts w:ascii="Arial" w:hAnsi="Arial" w:cs="B Yekan"/>
                <w:sz w:val="20"/>
                <w:szCs w:val="20"/>
                <w:shd w:val="clear" w:color="auto" w:fill="FFFFFF"/>
              </w:rPr>
              <w:t>.</w:t>
            </w:r>
          </w:p>
          <w:p w:rsidR="006829AC" w:rsidRPr="002A0511" w:rsidRDefault="006829AC" w:rsidP="006829AC">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Marszałkowski, Jakub, Jedrzej M. Marszałkowski, and Mackej Drozdowski. "Empirical study of load time factor in search engine ranking." </w:t>
            </w:r>
            <w:r w:rsidRPr="002A0511">
              <w:rPr>
                <w:rFonts w:ascii="Arial" w:hAnsi="Arial" w:cs="B Yekan"/>
                <w:i/>
                <w:iCs/>
                <w:sz w:val="20"/>
                <w:szCs w:val="20"/>
                <w:shd w:val="clear" w:color="auto" w:fill="FFFFFF"/>
              </w:rPr>
              <w:t>Journal of Web Engineering</w:t>
            </w:r>
            <w:r w:rsidRPr="002A0511">
              <w:rPr>
                <w:rFonts w:ascii="Arial" w:hAnsi="Arial" w:cs="B Yekan"/>
                <w:sz w:val="20"/>
                <w:szCs w:val="20"/>
                <w:shd w:val="clear" w:color="auto" w:fill="FFFFFF"/>
              </w:rPr>
              <w:t> 13.1&amp;2 (2014): 114-128.</w:t>
            </w:r>
          </w:p>
          <w:p w:rsidR="004265C3" w:rsidRPr="002A0511" w:rsidRDefault="00C1365E" w:rsidP="004265C3">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Cui, Meng, and Songyun Hu. "Search engine optimization research for website promotion." </w:t>
            </w:r>
            <w:r w:rsidRPr="002A0511">
              <w:rPr>
                <w:rFonts w:ascii="Arial" w:hAnsi="Arial" w:cs="B Yekan"/>
                <w:i/>
                <w:iCs/>
                <w:sz w:val="20"/>
                <w:szCs w:val="20"/>
                <w:shd w:val="clear" w:color="auto" w:fill="FFFFFF"/>
              </w:rPr>
              <w:t>Information Technology, Computer Engineering and Management Sciences (ICM), 2011 International Conference on</w:t>
            </w:r>
            <w:r w:rsidRPr="002A0511">
              <w:rPr>
                <w:rFonts w:ascii="Arial" w:hAnsi="Arial" w:cs="B Yekan"/>
                <w:sz w:val="20"/>
                <w:szCs w:val="20"/>
                <w:shd w:val="clear" w:color="auto" w:fill="FFFFFF"/>
              </w:rPr>
              <w:t>. Vol. 4. IEEE, 2011</w:t>
            </w:r>
            <w:r w:rsidR="00553B2B" w:rsidRPr="002A0511">
              <w:rPr>
                <w:rFonts w:ascii="Arial" w:hAnsi="Arial" w:cs="B Yekan"/>
                <w:sz w:val="20"/>
                <w:szCs w:val="20"/>
                <w:shd w:val="clear" w:color="auto" w:fill="FFFFFF"/>
              </w:rPr>
              <w:t>.</w:t>
            </w:r>
            <w:r w:rsidR="004265C3" w:rsidRPr="002A0511">
              <w:rPr>
                <w:rFonts w:ascii="Arial" w:hAnsi="Arial" w:cs="B Yekan"/>
                <w:sz w:val="20"/>
                <w:szCs w:val="20"/>
                <w:shd w:val="clear" w:color="auto" w:fill="FFFFFF"/>
              </w:rPr>
              <w:t xml:space="preserve">  </w:t>
            </w:r>
          </w:p>
          <w:p w:rsidR="004265C3" w:rsidRPr="002A0511" w:rsidRDefault="004265C3" w:rsidP="004265C3">
            <w:pPr>
              <w:pStyle w:val="ListParagraph"/>
              <w:numPr>
                <w:ilvl w:val="0"/>
                <w:numId w:val="12"/>
              </w:numPr>
              <w:jc w:val="both"/>
              <w:rPr>
                <w:rFonts w:ascii="Arial" w:hAnsi="Arial" w:cs="B Yekan"/>
                <w:b/>
                <w:bCs/>
                <w:sz w:val="20"/>
                <w:szCs w:val="20"/>
                <w:shd w:val="clear" w:color="auto" w:fill="FFFFFF"/>
              </w:rPr>
            </w:pPr>
            <w:r w:rsidRPr="002A0511">
              <w:rPr>
                <w:rFonts w:ascii="Arial" w:hAnsi="Arial" w:cs="B Yekan"/>
                <w:sz w:val="20"/>
                <w:szCs w:val="20"/>
                <w:shd w:val="clear" w:color="auto" w:fill="FFFFFF"/>
              </w:rPr>
              <w:t xml:space="preserve"> Alvaro, Felix. "SEO: Easy Search Engine Optimization, Your Step-By-Step Guide To A Sky-High Search Engine Ranking And Never Ending Traffic." (2016).</w:t>
            </w:r>
          </w:p>
          <w:p w:rsidR="00C1365E" w:rsidRPr="002A0511" w:rsidRDefault="000B1E39" w:rsidP="000B1E39">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Ledford, Jerri L. Search engine optimization bible. Vol. 584. John Wiley &amp; Sons, 2015.</w:t>
            </w:r>
          </w:p>
          <w:p w:rsidR="000B1E39" w:rsidRPr="002A0511" w:rsidRDefault="00014E91" w:rsidP="00014E91">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Kent, Peter. Search engine optimization for dummies. John Wiley &amp; Sons, 2012.</w:t>
            </w:r>
          </w:p>
          <w:p w:rsidR="00014E91" w:rsidRPr="002A0511" w:rsidRDefault="00D72E33" w:rsidP="00D72E33">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Malden, Matthew Scott, and John Ludwig Coker. "Method and system for automated search engine optimization." U.S. Patent Application No. 12/479,711.</w:t>
            </w:r>
          </w:p>
          <w:p w:rsidR="00D72E33" w:rsidRPr="002A0511" w:rsidRDefault="00BB4E79" w:rsidP="00BB4E79">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Weideman, Melius, and Mongezi Mgidana. "Website navigation architectures and their effect on website visibility: a literature survey." Proceedings of the 2004 annual research conference of the South African institute of computer scientists and information technologists on IT research in developing countries. South African Institute for Computer Scientists and Information Technologists, 2004.</w:t>
            </w:r>
          </w:p>
          <w:p w:rsidR="00BB4E79" w:rsidRPr="002A0511" w:rsidRDefault="009C2B71" w:rsidP="009C2B71">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Ballard, Gavin. "SEO and Social Sharing." The Definitive Guide to Shopify Themes. Apress, Berkeley, CA, 2017. 163-180.</w:t>
            </w:r>
          </w:p>
          <w:p w:rsidR="009C2B71" w:rsidRPr="002A0511" w:rsidRDefault="00361548" w:rsidP="009C2B71">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Sethuraman, J., and K. R. Sekar. "A computational model to analyze medical web pages for optimized search results." </w:t>
            </w:r>
            <w:r w:rsidRPr="002A0511">
              <w:rPr>
                <w:rFonts w:ascii="Arial" w:hAnsi="Arial" w:cs="B Yekan"/>
                <w:i/>
                <w:iCs/>
                <w:sz w:val="20"/>
                <w:szCs w:val="20"/>
                <w:shd w:val="clear" w:color="auto" w:fill="FFFFFF"/>
              </w:rPr>
              <w:t>Biomedical Research</w:t>
            </w:r>
            <w:r w:rsidRPr="002A0511">
              <w:rPr>
                <w:rFonts w:ascii="Arial" w:hAnsi="Arial" w:cs="B Yekan"/>
                <w:sz w:val="20"/>
                <w:szCs w:val="20"/>
                <w:shd w:val="clear" w:color="auto" w:fill="FFFFFF"/>
              </w:rPr>
              <w:t> (2017): 1-1</w:t>
            </w:r>
          </w:p>
          <w:p w:rsidR="00042F95" w:rsidRPr="002A0511" w:rsidRDefault="0078000E" w:rsidP="0078000E">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Malaga</w:t>
            </w:r>
            <w:r w:rsidRPr="002A0511">
              <w:rPr>
                <w:rFonts w:ascii="Arial" w:hAnsi="Arial" w:cs="B Yekan"/>
                <w:sz w:val="20"/>
                <w:szCs w:val="20"/>
                <w:shd w:val="clear" w:color="auto" w:fill="FFFFFF"/>
              </w:rPr>
              <w:t xml:space="preserve"> R.A. The value of search engine optimization –An action research p</w:t>
            </w:r>
            <w:r w:rsidRPr="002A0511">
              <w:rPr>
                <w:rFonts w:ascii="Arial" w:hAnsi="Arial" w:cs="B Yekan"/>
                <w:sz w:val="20"/>
                <w:szCs w:val="20"/>
                <w:shd w:val="clear" w:color="auto" w:fill="FFFFFF"/>
              </w:rPr>
              <w:t>roject at a new e-commerce site-</w:t>
            </w:r>
            <w:r w:rsidRPr="002A0511">
              <w:rPr>
                <w:rFonts w:ascii="Arial" w:hAnsi="Arial" w:cs="B Yekan"/>
                <w:sz w:val="20"/>
                <w:szCs w:val="20"/>
                <w:shd w:val="clear" w:color="auto" w:fill="FFFFFF"/>
              </w:rPr>
              <w:t>Electronic Commerce in Organizations, 5, 3, (2007),68-82.</w:t>
            </w:r>
          </w:p>
          <w:p w:rsidR="0078000E" w:rsidRPr="002A0511" w:rsidRDefault="003C6427" w:rsidP="003C6427">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Malaga, Ross A. "Worst practices in search engine optimization." Communications of the ACM 51.12 (2008): 147-150.</w:t>
            </w:r>
          </w:p>
          <w:p w:rsidR="006829AC" w:rsidRPr="00456591" w:rsidRDefault="002A0511" w:rsidP="00456591">
            <w:pPr>
              <w:pStyle w:val="ListParagraph"/>
              <w:numPr>
                <w:ilvl w:val="0"/>
                <w:numId w:val="12"/>
              </w:numPr>
              <w:shd w:val="clear" w:color="auto" w:fill="FFFFFF"/>
              <w:spacing w:before="150" w:after="450" w:line="420" w:lineRule="atLeast"/>
              <w:jc w:val="both"/>
              <w:textAlignment w:val="baseline"/>
              <w:outlineLvl w:val="1"/>
              <w:rPr>
                <w:rFonts w:ascii="Arial" w:hAnsi="Arial" w:cs="B Yekan"/>
                <w:sz w:val="20"/>
                <w:szCs w:val="20"/>
                <w:shd w:val="clear" w:color="auto" w:fill="FFFFFF"/>
              </w:rPr>
            </w:pPr>
            <w:r w:rsidRPr="002A0511">
              <w:rPr>
                <w:rFonts w:ascii="Arial" w:hAnsi="Arial" w:cs="B Yekan"/>
                <w:sz w:val="20"/>
                <w:szCs w:val="20"/>
                <w:shd w:val="clear" w:color="auto" w:fill="FFFFFF"/>
              </w:rPr>
              <w:t>Felt, Adrienne Porter, et al. "A survey of mobile malware in the wild." Proceedings of the 1st ACM workshop on Security and privacy in smartphone</w:t>
            </w:r>
            <w:r w:rsidR="00456591">
              <w:rPr>
                <w:rFonts w:ascii="Arial" w:hAnsi="Arial" w:cs="B Yekan"/>
                <w:sz w:val="20"/>
                <w:szCs w:val="20"/>
                <w:shd w:val="clear" w:color="auto" w:fill="FFFFFF"/>
              </w:rPr>
              <w:t>s and mobile devices. ACM, 2011</w:t>
            </w:r>
          </w:p>
          <w:p w:rsidR="006829AC" w:rsidRPr="002A0511" w:rsidRDefault="006829AC" w:rsidP="00F538C4">
            <w:pPr>
              <w:shd w:val="clear" w:color="auto" w:fill="FFFFFF"/>
              <w:spacing w:before="150" w:after="450" w:line="420" w:lineRule="atLeast"/>
              <w:ind w:left="360"/>
              <w:textAlignment w:val="baseline"/>
              <w:outlineLvl w:val="1"/>
              <w:rPr>
                <w:rFonts w:ascii="Arial" w:hAnsi="Arial" w:cs="B Yekan"/>
                <w:sz w:val="20"/>
                <w:szCs w:val="20"/>
                <w:shd w:val="clear" w:color="auto" w:fill="FFFFFF"/>
              </w:rPr>
            </w:pPr>
          </w:p>
          <w:p w:rsidR="00F538C4" w:rsidRPr="002A0511" w:rsidRDefault="00F538C4" w:rsidP="00F538C4">
            <w:pPr>
              <w:shd w:val="clear" w:color="auto" w:fill="FFFFFF"/>
              <w:spacing w:before="150" w:after="450" w:line="420" w:lineRule="atLeast"/>
              <w:ind w:left="360"/>
              <w:textAlignment w:val="baseline"/>
              <w:outlineLvl w:val="1"/>
              <w:rPr>
                <w:rFonts w:ascii="Arial" w:eastAsia="Times New Roman" w:hAnsi="Arial" w:cs="B Yekan"/>
                <w:b/>
                <w:bCs/>
                <w:sz w:val="36"/>
                <w:szCs w:val="36"/>
              </w:rPr>
            </w:pPr>
          </w:p>
          <w:p w:rsidR="003E51E1" w:rsidRPr="002A0511" w:rsidRDefault="003E51E1" w:rsidP="00F538C4">
            <w:pPr>
              <w:jc w:val="center"/>
              <w:rPr>
                <w:rFonts w:cs="B Yekan"/>
              </w:rPr>
            </w:pPr>
          </w:p>
        </w:tc>
      </w:tr>
      <w:tr w:rsidR="006829AC" w:rsidRPr="00083CF9" w:rsidTr="009F5789">
        <w:tc>
          <w:tcPr>
            <w:tcW w:w="14400" w:type="dxa"/>
          </w:tcPr>
          <w:p w:rsidR="006829AC" w:rsidRDefault="006829AC" w:rsidP="006829AC">
            <w:pPr>
              <w:shd w:val="clear" w:color="auto" w:fill="FFFFFF"/>
              <w:spacing w:before="150" w:after="450" w:line="420" w:lineRule="atLeast"/>
              <w:ind w:left="360"/>
              <w:jc w:val="both"/>
              <w:textAlignment w:val="baseline"/>
              <w:outlineLvl w:val="1"/>
              <w:rPr>
                <w:rFonts w:ascii="Arial" w:hAnsi="Arial" w:cs="Tahoma"/>
                <w:sz w:val="20"/>
                <w:szCs w:val="20"/>
                <w:shd w:val="clear" w:color="auto" w:fill="FFFFFF"/>
              </w:rPr>
            </w:pPr>
          </w:p>
        </w:tc>
      </w:tr>
    </w:tbl>
    <w:p w:rsidR="005B1E63" w:rsidRPr="00083CF9" w:rsidRDefault="005B1E63" w:rsidP="00083CF9">
      <w:pPr>
        <w:jc w:val="center"/>
        <w:rPr>
          <w:rFonts w:cs="B Yekan"/>
        </w:rPr>
      </w:pPr>
    </w:p>
    <w:sectPr w:rsidR="005B1E63" w:rsidRPr="00083CF9" w:rsidSect="00187849">
      <w:headerReference w:type="default" r:id="rId16"/>
      <w:footerReference w:type="default" r:id="rId17"/>
      <w:headerReference w:type="first" r:id="rId18"/>
      <w:pgSz w:w="15840" w:h="12240" w:orient="landscape"/>
      <w:pgMar w:top="720" w:right="720" w:bottom="720" w:left="72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934" w:rsidRDefault="00D46934">
      <w:pPr>
        <w:spacing w:after="0"/>
      </w:pPr>
      <w:r>
        <w:separator/>
      </w:r>
    </w:p>
  </w:endnote>
  <w:endnote w:type="continuationSeparator" w:id="0">
    <w:p w:rsidR="00D46934" w:rsidRDefault="00D469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B Yekan">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0EFF" w:usb1="00007843" w:usb2="00000001" w:usb3="00000000" w:csb0="000001BF" w:csb1="00000000"/>
  </w:font>
  <w:font w:name="Sakkal Majalla">
    <w:panose1 w:val="02000000000000000000"/>
    <w:charset w:val="00"/>
    <w:family w:val="auto"/>
    <w:pitch w:val="variable"/>
    <w:sig w:usb0="80002007" w:usb1="80000000" w:usb2="00000008" w:usb3="00000000" w:csb0="000000D3" w:csb1="00000000"/>
  </w:font>
  <w:font w:name="Arnhem-Blon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1E1" w:rsidRDefault="00B73788">
    <w:r>
      <w:fldChar w:fldCharType="begin"/>
    </w:r>
    <w:r>
      <w:instrText xml:space="preserve"> PAGE   \* MERGEFORMAT </w:instrText>
    </w:r>
    <w:r>
      <w:fldChar w:fldCharType="separate"/>
    </w:r>
    <w:r w:rsidR="00FC34D7">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934" w:rsidRDefault="00D46934">
      <w:pPr>
        <w:spacing w:after="0"/>
      </w:pPr>
      <w:r>
        <w:separator/>
      </w:r>
    </w:p>
  </w:footnote>
  <w:footnote w:type="continuationSeparator" w:id="0">
    <w:p w:rsidR="00D46934" w:rsidRDefault="00D4693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B9F" w:rsidRDefault="00187849">
    <w:pPr>
      <w:pStyle w:val="Header"/>
    </w:pPr>
    <w:r>
      <w:rPr>
        <w:noProof/>
        <w:lang w:eastAsia="en-US"/>
      </w:rPr>
      <mc:AlternateContent>
        <mc:Choice Requires="wps">
          <w:drawing>
            <wp:anchor distT="0" distB="0" distL="114300" distR="114300" simplePos="0" relativeHeight="251661312" behindDoc="1" locked="1" layoutInCell="1" allowOverlap="1" wp14:anchorId="16376A3B" wp14:editId="66F31D9E">
              <wp:simplePos x="0" y="0"/>
              <wp:positionH relativeFrom="page">
                <wp:align>center</wp:align>
              </wp:positionH>
              <wp:positionV relativeFrom="page">
                <wp:align>center</wp:align>
              </wp:positionV>
              <wp:extent cx="9418320" cy="7132320"/>
              <wp:effectExtent l="19050" t="19050" r="20320" b="26670"/>
              <wp:wrapNone/>
              <wp:docPr id="2" name="Rectangle 2" descr="Square border around entire page - continuation pages"/>
              <wp:cNvGraphicFramePr/>
              <a:graphic xmlns:a="http://schemas.openxmlformats.org/drawingml/2006/main">
                <a:graphicData uri="http://schemas.microsoft.com/office/word/2010/wordprocessingShape">
                  <wps:wsp>
                    <wps:cNvSpPr/>
                    <wps:spPr>
                      <a:xfrm>
                        <a:off x="0" y="0"/>
                        <a:ext cx="9418320" cy="7132320"/>
                      </a:xfrm>
                      <a:prstGeom prst="rect">
                        <a:avLst/>
                      </a:prstGeom>
                      <a:noFill/>
                      <a:ln w="38100" cap="sq">
                        <a:solidFill>
                          <a:schemeClr val="bg2"/>
                        </a:solid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92200</wp14:pctHeight>
              </wp14:sizeRelV>
            </wp:anchor>
          </w:drawing>
        </mc:Choice>
        <mc:Fallback>
          <w:pict>
            <v:rect w14:anchorId="1D4EAD32" id="Rectangle 2" o:spid="_x0000_s1026" alt="Square border around entire page - continuation pages" style="position:absolute;margin-left:0;margin-top:0;width:741.6pt;height:561.6pt;z-index:-251655168;visibility:visible;mso-wrap-style:square;mso-width-percent:941;mso-height-percent:922;mso-wrap-distance-left:9pt;mso-wrap-distance-top:0;mso-wrap-distance-right:9pt;mso-wrap-distance-bottom:0;mso-position-horizontal:center;mso-position-horizontal-relative:page;mso-position-vertical:center;mso-position-vertical-relative:page;mso-width-percent:941;mso-height-percent:92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" filled="f" strokecolor="#e3ded1 [3214]" strokeweight="3pt">
              <v:stroke endcap="square"/>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B9F" w:rsidRDefault="00B95B9F">
    <w:pPr>
      <w:pStyle w:val="Header"/>
    </w:pPr>
    <w:r>
      <w:rPr>
        <w:noProof/>
        <w:lang w:eastAsia="en-US"/>
      </w:rPr>
      <mc:AlternateContent>
        <mc:Choice Requires="wps">
          <w:drawing>
            <wp:anchor distT="0" distB="0" distL="114300" distR="114300" simplePos="0" relativeHeight="251659264" behindDoc="1" locked="1" layoutInCell="1" allowOverlap="1">
              <wp:simplePos x="0" y="0"/>
              <wp:positionH relativeFrom="page">
                <wp:align>center</wp:align>
              </wp:positionH>
              <wp:positionV relativeFrom="page">
                <wp:align>center</wp:align>
              </wp:positionV>
              <wp:extent cx="9418320" cy="7132320"/>
              <wp:effectExtent l="19050" t="19050" r="20320" b="26670"/>
              <wp:wrapNone/>
              <wp:docPr id="1" name="Rectangle 1" descr="Square border around entire page - page 1"/>
              <wp:cNvGraphicFramePr/>
              <a:graphic xmlns:a="http://schemas.openxmlformats.org/drawingml/2006/main">
                <a:graphicData uri="http://schemas.microsoft.com/office/word/2010/wordprocessingShape">
                  <wps:wsp>
                    <wps:cNvSpPr/>
                    <wps:spPr>
                      <a:xfrm>
                        <a:off x="0" y="0"/>
                        <a:ext cx="9418320" cy="7132320"/>
                      </a:xfrm>
                      <a:prstGeom prst="rect">
                        <a:avLst/>
                      </a:prstGeom>
                      <a:noFill/>
                      <a:ln w="38100" cap="sq">
                        <a:solidFill>
                          <a:schemeClr val="bg2"/>
                        </a:solid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92200</wp14:pctHeight>
              </wp14:sizeRelV>
            </wp:anchor>
          </w:drawing>
        </mc:Choice>
        <mc:Fallback>
          <w:pict>
            <v:rect w14:anchorId="58AFCA69" id="Rectangle 1" o:spid="_x0000_s1026" alt="Square border around entire page - page 1" style="position:absolute;margin-left:0;margin-top:0;width:741.6pt;height:561.6pt;z-index:-251657216;visibility:visible;mso-wrap-style:square;mso-width-percent:941;mso-height-percent:922;mso-wrap-distance-left:9pt;mso-wrap-distance-top:0;mso-wrap-distance-right:9pt;mso-wrap-distance-bottom:0;mso-position-horizontal:center;mso-position-horizontal-relative:page;mso-position-vertical:center;mso-position-vertical-relative:page;mso-width-percent:941;mso-height-percent:92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" filled="f" strokecolor="#e3ded1 [3214]" strokeweight="3pt">
              <v:stroke endcap="square"/>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ACA3F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AAF6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FA3D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F245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A62C9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F82A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D27A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DAE4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4ED1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9A9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003157"/>
    <w:multiLevelType w:val="multilevel"/>
    <w:tmpl w:val="172E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F5348"/>
    <w:multiLevelType w:val="hybridMultilevel"/>
    <w:tmpl w:val="5DACE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2D040C"/>
    <w:multiLevelType w:val="multilevel"/>
    <w:tmpl w:val="E85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B16A4"/>
    <w:multiLevelType w:val="hybridMultilevel"/>
    <w:tmpl w:val="FD88E994"/>
    <w:lvl w:ilvl="0" w:tplc="94AAA7B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D4329"/>
    <w:multiLevelType w:val="hybridMultilevel"/>
    <w:tmpl w:val="6F6C147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E354BA"/>
    <w:multiLevelType w:val="hybridMultilevel"/>
    <w:tmpl w:val="3D5A2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E327AE"/>
    <w:multiLevelType w:val="hybridMultilevel"/>
    <w:tmpl w:val="F17A7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2"/>
  </w:num>
  <w:num w:numId="14">
    <w:abstractNumId w:val="15"/>
  </w:num>
  <w:num w:numId="15">
    <w:abstractNumId w:val="10"/>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47"/>
    <w:rsid w:val="00014E91"/>
    <w:rsid w:val="00042F95"/>
    <w:rsid w:val="00063090"/>
    <w:rsid w:val="00080353"/>
    <w:rsid w:val="000828B7"/>
    <w:rsid w:val="00083CF9"/>
    <w:rsid w:val="000872B1"/>
    <w:rsid w:val="000936FC"/>
    <w:rsid w:val="00095954"/>
    <w:rsid w:val="000B1E39"/>
    <w:rsid w:val="000C1CDE"/>
    <w:rsid w:val="000E0C89"/>
    <w:rsid w:val="00115CC3"/>
    <w:rsid w:val="001459E2"/>
    <w:rsid w:val="00146137"/>
    <w:rsid w:val="00187849"/>
    <w:rsid w:val="00222B74"/>
    <w:rsid w:val="00232D31"/>
    <w:rsid w:val="0026700D"/>
    <w:rsid w:val="00294ACF"/>
    <w:rsid w:val="002A0511"/>
    <w:rsid w:val="002A5C93"/>
    <w:rsid w:val="002B2A01"/>
    <w:rsid w:val="002D5DD7"/>
    <w:rsid w:val="002D7537"/>
    <w:rsid w:val="003172ED"/>
    <w:rsid w:val="00335331"/>
    <w:rsid w:val="00347A1D"/>
    <w:rsid w:val="00361548"/>
    <w:rsid w:val="003744B2"/>
    <w:rsid w:val="003B53DC"/>
    <w:rsid w:val="003C6427"/>
    <w:rsid w:val="003E51E1"/>
    <w:rsid w:val="003E567E"/>
    <w:rsid w:val="003F02DC"/>
    <w:rsid w:val="003F4212"/>
    <w:rsid w:val="00401DCC"/>
    <w:rsid w:val="00405C17"/>
    <w:rsid w:val="004265C3"/>
    <w:rsid w:val="00431C2A"/>
    <w:rsid w:val="00436CB2"/>
    <w:rsid w:val="0045485E"/>
    <w:rsid w:val="00456591"/>
    <w:rsid w:val="004A223E"/>
    <w:rsid w:val="004C761E"/>
    <w:rsid w:val="005042B1"/>
    <w:rsid w:val="00510507"/>
    <w:rsid w:val="0053578F"/>
    <w:rsid w:val="00553B2B"/>
    <w:rsid w:val="005675B9"/>
    <w:rsid w:val="00567C22"/>
    <w:rsid w:val="00583B9C"/>
    <w:rsid w:val="005A44E7"/>
    <w:rsid w:val="005A7450"/>
    <w:rsid w:val="005B1E63"/>
    <w:rsid w:val="005B377C"/>
    <w:rsid w:val="005C6BE3"/>
    <w:rsid w:val="00645B3C"/>
    <w:rsid w:val="00646440"/>
    <w:rsid w:val="00670E47"/>
    <w:rsid w:val="006732D9"/>
    <w:rsid w:val="006829AC"/>
    <w:rsid w:val="006856D6"/>
    <w:rsid w:val="006B034C"/>
    <w:rsid w:val="006B3232"/>
    <w:rsid w:val="006B32E2"/>
    <w:rsid w:val="006F47DD"/>
    <w:rsid w:val="00711AA1"/>
    <w:rsid w:val="00727873"/>
    <w:rsid w:val="0078000E"/>
    <w:rsid w:val="007C0466"/>
    <w:rsid w:val="007C540B"/>
    <w:rsid w:val="007D1741"/>
    <w:rsid w:val="007E7102"/>
    <w:rsid w:val="007E7C72"/>
    <w:rsid w:val="007F7BB9"/>
    <w:rsid w:val="008A25A9"/>
    <w:rsid w:val="008A6904"/>
    <w:rsid w:val="008B123B"/>
    <w:rsid w:val="008C51B9"/>
    <w:rsid w:val="008C59D7"/>
    <w:rsid w:val="008C754A"/>
    <w:rsid w:val="00916CA6"/>
    <w:rsid w:val="00926A12"/>
    <w:rsid w:val="00951A25"/>
    <w:rsid w:val="0097527E"/>
    <w:rsid w:val="009B3F54"/>
    <w:rsid w:val="009C2B71"/>
    <w:rsid w:val="009E02F2"/>
    <w:rsid w:val="009F5789"/>
    <w:rsid w:val="00A06255"/>
    <w:rsid w:val="00A308B2"/>
    <w:rsid w:val="00A46F06"/>
    <w:rsid w:val="00A755AA"/>
    <w:rsid w:val="00A844AF"/>
    <w:rsid w:val="00A971E8"/>
    <w:rsid w:val="00AB23CE"/>
    <w:rsid w:val="00AE4536"/>
    <w:rsid w:val="00AE5450"/>
    <w:rsid w:val="00B06EB4"/>
    <w:rsid w:val="00B11801"/>
    <w:rsid w:val="00B73788"/>
    <w:rsid w:val="00B80438"/>
    <w:rsid w:val="00B95B9F"/>
    <w:rsid w:val="00BB4E79"/>
    <w:rsid w:val="00BD10D2"/>
    <w:rsid w:val="00BE6D1F"/>
    <w:rsid w:val="00BF36F7"/>
    <w:rsid w:val="00C1365E"/>
    <w:rsid w:val="00C43726"/>
    <w:rsid w:val="00C63717"/>
    <w:rsid w:val="00C67E81"/>
    <w:rsid w:val="00C735A4"/>
    <w:rsid w:val="00C9151E"/>
    <w:rsid w:val="00CA7350"/>
    <w:rsid w:val="00CA7492"/>
    <w:rsid w:val="00D056F3"/>
    <w:rsid w:val="00D1062B"/>
    <w:rsid w:val="00D12E37"/>
    <w:rsid w:val="00D46934"/>
    <w:rsid w:val="00D47AEB"/>
    <w:rsid w:val="00D63FEC"/>
    <w:rsid w:val="00D65667"/>
    <w:rsid w:val="00D72E33"/>
    <w:rsid w:val="00D80351"/>
    <w:rsid w:val="00D81A38"/>
    <w:rsid w:val="00D826D0"/>
    <w:rsid w:val="00D85A58"/>
    <w:rsid w:val="00D86456"/>
    <w:rsid w:val="00DA0571"/>
    <w:rsid w:val="00DD2B44"/>
    <w:rsid w:val="00E50898"/>
    <w:rsid w:val="00EA26FC"/>
    <w:rsid w:val="00EA6706"/>
    <w:rsid w:val="00EA77C9"/>
    <w:rsid w:val="00ED0C78"/>
    <w:rsid w:val="00EE7477"/>
    <w:rsid w:val="00F22BAA"/>
    <w:rsid w:val="00F23E9A"/>
    <w:rsid w:val="00F420E5"/>
    <w:rsid w:val="00F538C4"/>
    <w:rsid w:val="00F66FBE"/>
    <w:rsid w:val="00F84A06"/>
    <w:rsid w:val="00FC34D7"/>
    <w:rsid w:val="00FD69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056B8"/>
  <w15:chartTrackingRefBased/>
  <w15:docId w15:val="{C99B42B1-D567-446C-9D84-AC06364F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1"/>
        <w:sz w:val="22"/>
        <w:szCs w:val="22"/>
        <w:lang w:val="en-US" w:eastAsia="ja-JP" w:bidi="ar-SA"/>
        <w14:ligatures w14:val="standard"/>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466"/>
  </w:style>
  <w:style w:type="paragraph" w:styleId="Heading1">
    <w:name w:val="heading 1"/>
    <w:basedOn w:val="Normal"/>
    <w:link w:val="Heading1Char"/>
    <w:uiPriority w:val="9"/>
    <w:qFormat/>
    <w:rsid w:val="003F02DC"/>
    <w:pPr>
      <w:keepNext/>
      <w:keepLines/>
      <w:spacing w:after="0"/>
      <w:contextualSpacing/>
      <w:outlineLvl w:val="0"/>
    </w:pPr>
    <w:rPr>
      <w:rFonts w:asciiTheme="majorHAnsi" w:eastAsiaTheme="majorEastAsia" w:hAnsiTheme="majorHAnsi" w:cstheme="majorBidi"/>
      <w:caps/>
      <w:color w:val="323232" w:themeColor="text2"/>
    </w:rPr>
  </w:style>
  <w:style w:type="paragraph" w:styleId="Heading2">
    <w:name w:val="heading 2"/>
    <w:basedOn w:val="Normal"/>
    <w:next w:val="Normal"/>
    <w:link w:val="Heading2Char"/>
    <w:uiPriority w:val="9"/>
    <w:semiHidden/>
    <w:unhideWhenUsed/>
    <w:qFormat/>
    <w:rsid w:val="00405C17"/>
    <w:pPr>
      <w:keepNext/>
      <w:keepLines/>
      <w:spacing w:before="120" w:after="0"/>
      <w:contextualSpacing/>
      <w:outlineLvl w:val="1"/>
    </w:pPr>
    <w:rPr>
      <w:rFonts w:asciiTheme="majorHAnsi" w:eastAsiaTheme="majorEastAsia" w:hAnsiTheme="majorHAnsi" w:cstheme="majorBidi"/>
      <w:b/>
      <w:color w:val="323232" w:themeColor="text2"/>
      <w:szCs w:val="32"/>
    </w:rPr>
  </w:style>
  <w:style w:type="paragraph" w:styleId="Heading3">
    <w:name w:val="heading 3"/>
    <w:basedOn w:val="Normal"/>
    <w:next w:val="Normal"/>
    <w:link w:val="Heading3Char"/>
    <w:uiPriority w:val="9"/>
    <w:semiHidden/>
    <w:unhideWhenUsed/>
    <w:qFormat/>
    <w:rsid w:val="00405C17"/>
    <w:pPr>
      <w:keepNext/>
      <w:keepLines/>
      <w:spacing w:before="120" w:after="0"/>
      <w:contextualSpacing/>
      <w:outlineLvl w:val="2"/>
    </w:pPr>
    <w:rPr>
      <w:rFonts w:asciiTheme="majorHAnsi" w:eastAsiaTheme="majorEastAsia" w:hAnsiTheme="majorHAnsi" w:cstheme="majorBidi"/>
      <w:i/>
      <w:color w:val="323232" w:themeColor="text2"/>
      <w:szCs w:val="28"/>
    </w:rPr>
  </w:style>
  <w:style w:type="paragraph" w:styleId="Heading4">
    <w:name w:val="heading 4"/>
    <w:basedOn w:val="Normal"/>
    <w:next w:val="Normal"/>
    <w:link w:val="Heading4Char"/>
    <w:uiPriority w:val="9"/>
    <w:semiHidden/>
    <w:unhideWhenUsed/>
    <w:qFormat/>
    <w:rsid w:val="00405C17"/>
    <w:pPr>
      <w:keepNext/>
      <w:keepLines/>
      <w:spacing w:before="160" w:after="0"/>
      <w:contextualSpacing/>
      <w:outlineLvl w:val="3"/>
    </w:pPr>
    <w:rPr>
      <w:rFonts w:asciiTheme="majorHAnsi" w:eastAsiaTheme="majorEastAsia" w:hAnsiTheme="majorHAnsi" w:cstheme="majorBidi"/>
      <w:color w:val="783F04" w:themeColor="accent1" w:themeShade="80"/>
      <w:szCs w:val="24"/>
    </w:rPr>
  </w:style>
  <w:style w:type="paragraph" w:styleId="Heading5">
    <w:name w:val="heading 5"/>
    <w:basedOn w:val="Normal"/>
    <w:next w:val="Normal"/>
    <w:link w:val="Heading5Char"/>
    <w:uiPriority w:val="9"/>
    <w:semiHidden/>
    <w:unhideWhenUsed/>
    <w:qFormat/>
    <w:rsid w:val="00405C17"/>
    <w:pPr>
      <w:keepNext/>
      <w:keepLines/>
      <w:spacing w:before="160" w:after="0"/>
      <w:contextualSpacing/>
      <w:outlineLvl w:val="4"/>
    </w:pPr>
    <w:rPr>
      <w:rFonts w:asciiTheme="majorHAnsi" w:eastAsiaTheme="majorEastAsia" w:hAnsiTheme="majorHAnsi" w:cstheme="majorBidi"/>
      <w:caps/>
      <w:color w:val="783F04" w:themeColor="accent1" w:themeShade="80"/>
    </w:rPr>
  </w:style>
  <w:style w:type="paragraph" w:styleId="Heading6">
    <w:name w:val="heading 6"/>
    <w:basedOn w:val="Normal"/>
    <w:next w:val="Normal"/>
    <w:link w:val="Heading6Char"/>
    <w:uiPriority w:val="9"/>
    <w:semiHidden/>
    <w:unhideWhenUsed/>
    <w:qFormat/>
    <w:rsid w:val="00B11801"/>
    <w:pPr>
      <w:keepNext/>
      <w:keepLines/>
      <w:spacing w:before="160" w:after="0"/>
      <w:contextualSpacing/>
      <w:outlineLvl w:val="5"/>
    </w:pPr>
    <w:rPr>
      <w:rFonts w:asciiTheme="majorHAnsi" w:eastAsiaTheme="majorEastAsia" w:hAnsiTheme="majorHAnsi" w:cstheme="majorBidi"/>
      <w:b/>
      <w:iCs/>
      <w:color w:val="783F04" w:themeColor="accent1" w:themeShade="80"/>
    </w:rPr>
  </w:style>
  <w:style w:type="paragraph" w:styleId="Heading7">
    <w:name w:val="heading 7"/>
    <w:basedOn w:val="Normal"/>
    <w:next w:val="Normal"/>
    <w:link w:val="Heading7Char"/>
    <w:uiPriority w:val="9"/>
    <w:semiHidden/>
    <w:unhideWhenUsed/>
    <w:qFormat/>
    <w:rsid w:val="00B11801"/>
    <w:pPr>
      <w:keepNext/>
      <w:keepLines/>
      <w:spacing w:before="120" w:after="0"/>
      <w:contextualSpacing/>
      <w:outlineLvl w:val="6"/>
    </w:pPr>
    <w:rPr>
      <w:rFonts w:asciiTheme="majorHAnsi" w:eastAsiaTheme="majorEastAsia" w:hAnsiTheme="majorHAnsi" w:cstheme="majorBidi"/>
      <w:bCs/>
      <w:i/>
      <w:color w:val="783F04" w:themeColor="accent1" w:themeShade="80"/>
    </w:rPr>
  </w:style>
  <w:style w:type="paragraph" w:styleId="Heading8">
    <w:name w:val="heading 8"/>
    <w:basedOn w:val="Normal"/>
    <w:next w:val="Normal"/>
    <w:link w:val="Heading8Char"/>
    <w:uiPriority w:val="9"/>
    <w:semiHidden/>
    <w:unhideWhenUsed/>
    <w:qFormat/>
    <w:rsid w:val="00B11801"/>
    <w:pPr>
      <w:keepNext/>
      <w:keepLines/>
      <w:spacing w:before="120" w:after="0"/>
      <w:contextualSpacing/>
      <w:outlineLvl w:val="7"/>
    </w:pPr>
    <w:rPr>
      <w:rFonts w:asciiTheme="majorHAnsi" w:eastAsiaTheme="majorEastAsia" w:hAnsiTheme="majorHAnsi" w:cstheme="majorBidi"/>
      <w:b/>
      <w:bCs/>
      <w:iCs/>
    </w:rPr>
  </w:style>
  <w:style w:type="paragraph" w:styleId="Heading9">
    <w:name w:val="heading 9"/>
    <w:basedOn w:val="Normal"/>
    <w:next w:val="Normal"/>
    <w:link w:val="Heading9Char"/>
    <w:uiPriority w:val="9"/>
    <w:semiHidden/>
    <w:unhideWhenUsed/>
    <w:qFormat/>
    <w:rsid w:val="00B11801"/>
    <w:pPr>
      <w:keepNext/>
      <w:keepLines/>
      <w:spacing w:before="120" w:after="0"/>
      <w:contextualSpacing/>
      <w:outlineLvl w:val="8"/>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05C17"/>
    <w:rPr>
      <w:rFonts w:asciiTheme="majorHAnsi" w:eastAsiaTheme="majorEastAsia" w:hAnsiTheme="majorHAnsi" w:cstheme="majorBidi"/>
      <w:b/>
      <w:color w:val="323232" w:themeColor="text2"/>
      <w:szCs w:val="32"/>
    </w:rPr>
  </w:style>
  <w:style w:type="character" w:customStyle="1" w:styleId="Heading3Char">
    <w:name w:val="Heading 3 Char"/>
    <w:basedOn w:val="DefaultParagraphFont"/>
    <w:link w:val="Heading3"/>
    <w:uiPriority w:val="9"/>
    <w:semiHidden/>
    <w:rsid w:val="00405C17"/>
    <w:rPr>
      <w:rFonts w:asciiTheme="majorHAnsi" w:eastAsiaTheme="majorEastAsia" w:hAnsiTheme="majorHAnsi" w:cstheme="majorBidi"/>
      <w:i/>
      <w:color w:val="323232" w:themeColor="text2"/>
      <w:szCs w:val="28"/>
    </w:rPr>
  </w:style>
  <w:style w:type="character" w:customStyle="1" w:styleId="Heading4Char">
    <w:name w:val="Heading 4 Char"/>
    <w:basedOn w:val="DefaultParagraphFont"/>
    <w:link w:val="Heading4"/>
    <w:uiPriority w:val="9"/>
    <w:semiHidden/>
    <w:rsid w:val="00405C17"/>
    <w:rPr>
      <w:rFonts w:asciiTheme="majorHAnsi" w:eastAsiaTheme="majorEastAsia" w:hAnsiTheme="majorHAnsi" w:cstheme="majorBidi"/>
      <w:color w:val="783F04" w:themeColor="accent1" w:themeShade="80"/>
      <w:szCs w:val="24"/>
    </w:rPr>
  </w:style>
  <w:style w:type="character" w:customStyle="1" w:styleId="Heading5Char">
    <w:name w:val="Heading 5 Char"/>
    <w:basedOn w:val="DefaultParagraphFont"/>
    <w:link w:val="Heading5"/>
    <w:uiPriority w:val="9"/>
    <w:semiHidden/>
    <w:rsid w:val="00405C17"/>
    <w:rPr>
      <w:rFonts w:asciiTheme="majorHAnsi" w:eastAsiaTheme="majorEastAsia" w:hAnsiTheme="majorHAnsi" w:cstheme="majorBidi"/>
      <w:caps/>
      <w:color w:val="783F04" w:themeColor="accent1" w:themeShade="80"/>
    </w:rPr>
  </w:style>
  <w:style w:type="character" w:customStyle="1" w:styleId="Heading6Char">
    <w:name w:val="Heading 6 Char"/>
    <w:basedOn w:val="DefaultParagraphFont"/>
    <w:link w:val="Heading6"/>
    <w:uiPriority w:val="9"/>
    <w:semiHidden/>
    <w:rsid w:val="00B11801"/>
    <w:rPr>
      <w:rFonts w:asciiTheme="majorHAnsi" w:eastAsiaTheme="majorEastAsia" w:hAnsiTheme="majorHAnsi" w:cstheme="majorBidi"/>
      <w:b/>
      <w:iCs/>
      <w:color w:val="783F04" w:themeColor="accent1" w:themeShade="80"/>
    </w:rPr>
  </w:style>
  <w:style w:type="character" w:customStyle="1" w:styleId="Heading7Char">
    <w:name w:val="Heading 7 Char"/>
    <w:basedOn w:val="DefaultParagraphFont"/>
    <w:link w:val="Heading7"/>
    <w:uiPriority w:val="9"/>
    <w:semiHidden/>
    <w:rsid w:val="00B11801"/>
    <w:rPr>
      <w:rFonts w:asciiTheme="majorHAnsi" w:eastAsiaTheme="majorEastAsia" w:hAnsiTheme="majorHAnsi" w:cstheme="majorBidi"/>
      <w:bCs/>
      <w:i/>
      <w:color w:val="783F04" w:themeColor="accent1" w:themeShade="80"/>
    </w:rPr>
  </w:style>
  <w:style w:type="character" w:customStyle="1" w:styleId="Heading8Char">
    <w:name w:val="Heading 8 Char"/>
    <w:basedOn w:val="DefaultParagraphFont"/>
    <w:link w:val="Heading8"/>
    <w:uiPriority w:val="9"/>
    <w:semiHidden/>
    <w:rsid w:val="00B11801"/>
    <w:rPr>
      <w:rFonts w:asciiTheme="majorHAnsi" w:eastAsiaTheme="majorEastAsia" w:hAnsiTheme="majorHAnsi" w:cstheme="majorBidi"/>
      <w:b/>
      <w:bCs/>
      <w:iCs/>
    </w:rPr>
  </w:style>
  <w:style w:type="character" w:customStyle="1" w:styleId="Heading9Char">
    <w:name w:val="Heading 9 Char"/>
    <w:basedOn w:val="DefaultParagraphFont"/>
    <w:link w:val="Heading9"/>
    <w:uiPriority w:val="9"/>
    <w:semiHidden/>
    <w:rsid w:val="00B11801"/>
    <w:rPr>
      <w:rFonts w:asciiTheme="majorHAnsi" w:eastAsiaTheme="majorEastAsia" w:hAnsiTheme="majorHAnsi" w:cstheme="majorBidi"/>
      <w:i/>
      <w:iCs/>
    </w:rPr>
  </w:style>
  <w:style w:type="paragraph" w:styleId="Caption">
    <w:name w:val="caption"/>
    <w:basedOn w:val="Normal"/>
    <w:next w:val="Normal"/>
    <w:uiPriority w:val="35"/>
    <w:semiHidden/>
    <w:unhideWhenUsed/>
    <w:qFormat/>
    <w:rPr>
      <w:b/>
      <w:bCs/>
      <w:smallCaps/>
      <w:color w:val="323232" w:themeColor="text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6B3232"/>
    <w:pPr>
      <w:spacing w:before="0" w:after="0"/>
    </w:pPr>
  </w:style>
  <w:style w:type="character" w:customStyle="1" w:styleId="HeaderChar">
    <w:name w:val="Header Char"/>
    <w:basedOn w:val="DefaultParagraphFont"/>
    <w:link w:val="Header"/>
    <w:uiPriority w:val="99"/>
    <w:rsid w:val="006B3232"/>
  </w:style>
  <w:style w:type="paragraph" w:styleId="Footer">
    <w:name w:val="footer"/>
    <w:basedOn w:val="Normal"/>
    <w:link w:val="FooterChar"/>
    <w:uiPriority w:val="99"/>
    <w:unhideWhenUsed/>
    <w:rsid w:val="006B3232"/>
    <w:pPr>
      <w:spacing w:before="0" w:after="0"/>
    </w:pPr>
  </w:style>
  <w:style w:type="character" w:customStyle="1" w:styleId="FooterChar">
    <w:name w:val="Footer Char"/>
    <w:basedOn w:val="DefaultParagraphFont"/>
    <w:link w:val="Footer"/>
    <w:uiPriority w:val="99"/>
    <w:rsid w:val="006B3232"/>
  </w:style>
  <w:style w:type="table" w:customStyle="1" w:styleId="Lessonplan">
    <w:name w:val="Lesson plan"/>
    <w:basedOn w:val="TableNormal"/>
    <w:uiPriority w:val="99"/>
    <w:rsid w:val="008A6904"/>
    <w:tblPr>
      <w:tblCellMar>
        <w:left w:w="72" w:type="dxa"/>
        <w:right w:w="72" w:type="dxa"/>
      </w:tblCellMar>
    </w:tblPr>
    <w:tblStylePr w:type="firstRow">
      <w:pPr>
        <w:wordWrap/>
        <w:spacing w:beforeLines="0" w:before="80" w:beforeAutospacing="0" w:afterLines="0" w:after="0" w:afterAutospacing="0" w:line="240" w:lineRule="auto"/>
      </w:pPr>
      <w:rPr>
        <w:rFonts w:asciiTheme="majorHAnsi" w:hAnsiTheme="majorHAnsi"/>
        <w:caps/>
        <w:smallCaps w:val="0"/>
        <w:color w:val="323232" w:themeColor="text2"/>
      </w:rPr>
      <w:tblPr/>
      <w:trPr>
        <w:tblHeader/>
      </w:trPr>
      <w:tcPr>
        <w:tcBorders>
          <w:top w:val="nil"/>
          <w:left w:val="nil"/>
          <w:bottom w:val="nil"/>
          <w:right w:val="nil"/>
          <w:insideH w:val="nil"/>
          <w:insideV w:val="nil"/>
          <w:tl2br w:val="nil"/>
          <w:tr2bl w:val="nil"/>
        </w:tcBorders>
        <w:shd w:val="clear" w:color="auto" w:fill="FDE5CC" w:themeFill="accent1" w:themeFillTint="33"/>
      </w:tcPr>
    </w:tblStylePr>
  </w:style>
  <w:style w:type="paragraph" w:styleId="BalloonText">
    <w:name w:val="Balloon Text"/>
    <w:basedOn w:val="Normal"/>
    <w:link w:val="BalloonTextChar"/>
    <w:uiPriority w:val="99"/>
    <w:semiHidden/>
    <w:unhideWhenUsed/>
    <w:rsid w:val="00D6566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667"/>
    <w:rPr>
      <w:rFonts w:ascii="Segoe UI" w:hAnsi="Segoe UI" w:cs="Segoe UI"/>
      <w:sz w:val="18"/>
      <w:szCs w:val="18"/>
    </w:rPr>
  </w:style>
  <w:style w:type="paragraph" w:styleId="Bibliography">
    <w:name w:val="Bibliography"/>
    <w:basedOn w:val="Normal"/>
    <w:next w:val="Normal"/>
    <w:uiPriority w:val="37"/>
    <w:semiHidden/>
    <w:unhideWhenUsed/>
    <w:rsid w:val="00D65667"/>
  </w:style>
  <w:style w:type="paragraph" w:styleId="BlockText">
    <w:name w:val="Block Text"/>
    <w:basedOn w:val="Normal"/>
    <w:uiPriority w:val="99"/>
    <w:semiHidden/>
    <w:unhideWhenUsed/>
    <w:rsid w:val="00BE6D1F"/>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paragraph" w:styleId="BodyText">
    <w:name w:val="Body Text"/>
    <w:basedOn w:val="Normal"/>
    <w:link w:val="BodyTextChar"/>
    <w:uiPriority w:val="99"/>
    <w:semiHidden/>
    <w:unhideWhenUsed/>
    <w:rsid w:val="00D65667"/>
    <w:pPr>
      <w:spacing w:after="120"/>
    </w:pPr>
  </w:style>
  <w:style w:type="character" w:customStyle="1" w:styleId="BodyTextChar">
    <w:name w:val="Body Text Char"/>
    <w:basedOn w:val="DefaultParagraphFont"/>
    <w:link w:val="BodyText"/>
    <w:uiPriority w:val="99"/>
    <w:semiHidden/>
    <w:rsid w:val="00D65667"/>
  </w:style>
  <w:style w:type="paragraph" w:styleId="BodyText2">
    <w:name w:val="Body Text 2"/>
    <w:basedOn w:val="Normal"/>
    <w:link w:val="BodyText2Char"/>
    <w:uiPriority w:val="99"/>
    <w:semiHidden/>
    <w:unhideWhenUsed/>
    <w:rsid w:val="00D65667"/>
    <w:pPr>
      <w:spacing w:after="120" w:line="480" w:lineRule="auto"/>
    </w:pPr>
  </w:style>
  <w:style w:type="character" w:customStyle="1" w:styleId="BodyText2Char">
    <w:name w:val="Body Text 2 Char"/>
    <w:basedOn w:val="DefaultParagraphFont"/>
    <w:link w:val="BodyText2"/>
    <w:uiPriority w:val="99"/>
    <w:semiHidden/>
    <w:rsid w:val="00D65667"/>
  </w:style>
  <w:style w:type="paragraph" w:styleId="BodyText3">
    <w:name w:val="Body Text 3"/>
    <w:basedOn w:val="Normal"/>
    <w:link w:val="BodyText3Char"/>
    <w:uiPriority w:val="99"/>
    <w:semiHidden/>
    <w:unhideWhenUsed/>
    <w:rsid w:val="00D65667"/>
    <w:pPr>
      <w:spacing w:after="120"/>
    </w:pPr>
    <w:rPr>
      <w:sz w:val="16"/>
      <w:szCs w:val="16"/>
    </w:rPr>
  </w:style>
  <w:style w:type="character" w:customStyle="1" w:styleId="BodyText3Char">
    <w:name w:val="Body Text 3 Char"/>
    <w:basedOn w:val="DefaultParagraphFont"/>
    <w:link w:val="BodyText3"/>
    <w:uiPriority w:val="99"/>
    <w:semiHidden/>
    <w:rsid w:val="00D65667"/>
    <w:rPr>
      <w:sz w:val="16"/>
      <w:szCs w:val="16"/>
    </w:rPr>
  </w:style>
  <w:style w:type="paragraph" w:styleId="BodyTextFirstIndent">
    <w:name w:val="Body Text First Indent"/>
    <w:basedOn w:val="BodyText"/>
    <w:link w:val="BodyTextFirstIndentChar"/>
    <w:uiPriority w:val="99"/>
    <w:semiHidden/>
    <w:unhideWhenUsed/>
    <w:rsid w:val="00D65667"/>
    <w:pPr>
      <w:spacing w:after="80"/>
      <w:ind w:firstLine="360"/>
    </w:pPr>
  </w:style>
  <w:style w:type="character" w:customStyle="1" w:styleId="BodyTextFirstIndentChar">
    <w:name w:val="Body Text First Indent Char"/>
    <w:basedOn w:val="BodyTextChar"/>
    <w:link w:val="BodyTextFirstIndent"/>
    <w:uiPriority w:val="99"/>
    <w:semiHidden/>
    <w:rsid w:val="00D65667"/>
  </w:style>
  <w:style w:type="paragraph" w:styleId="BodyTextIndent">
    <w:name w:val="Body Text Indent"/>
    <w:basedOn w:val="Normal"/>
    <w:link w:val="BodyTextIndentChar"/>
    <w:uiPriority w:val="99"/>
    <w:semiHidden/>
    <w:unhideWhenUsed/>
    <w:rsid w:val="00D65667"/>
    <w:pPr>
      <w:spacing w:after="120"/>
      <w:ind w:left="360"/>
    </w:pPr>
  </w:style>
  <w:style w:type="character" w:customStyle="1" w:styleId="BodyTextIndentChar">
    <w:name w:val="Body Text Indent Char"/>
    <w:basedOn w:val="DefaultParagraphFont"/>
    <w:link w:val="BodyTextIndent"/>
    <w:uiPriority w:val="99"/>
    <w:semiHidden/>
    <w:rsid w:val="00D65667"/>
  </w:style>
  <w:style w:type="paragraph" w:styleId="BodyTextFirstIndent2">
    <w:name w:val="Body Text First Indent 2"/>
    <w:basedOn w:val="BodyTextIndent"/>
    <w:link w:val="BodyTextFirstIndent2Char"/>
    <w:uiPriority w:val="99"/>
    <w:semiHidden/>
    <w:unhideWhenUsed/>
    <w:rsid w:val="00D65667"/>
    <w:pPr>
      <w:spacing w:after="80"/>
      <w:ind w:firstLine="360"/>
    </w:pPr>
  </w:style>
  <w:style w:type="character" w:customStyle="1" w:styleId="BodyTextFirstIndent2Char">
    <w:name w:val="Body Text First Indent 2 Char"/>
    <w:basedOn w:val="BodyTextIndentChar"/>
    <w:link w:val="BodyTextFirstIndent2"/>
    <w:uiPriority w:val="99"/>
    <w:semiHidden/>
    <w:rsid w:val="00D65667"/>
  </w:style>
  <w:style w:type="paragraph" w:styleId="BodyTextIndent2">
    <w:name w:val="Body Text Indent 2"/>
    <w:basedOn w:val="Normal"/>
    <w:link w:val="BodyTextIndent2Char"/>
    <w:uiPriority w:val="99"/>
    <w:semiHidden/>
    <w:unhideWhenUsed/>
    <w:rsid w:val="00D65667"/>
    <w:pPr>
      <w:spacing w:after="120" w:line="480" w:lineRule="auto"/>
      <w:ind w:left="360"/>
    </w:pPr>
  </w:style>
  <w:style w:type="character" w:customStyle="1" w:styleId="BodyTextIndent2Char">
    <w:name w:val="Body Text Indent 2 Char"/>
    <w:basedOn w:val="DefaultParagraphFont"/>
    <w:link w:val="BodyTextIndent2"/>
    <w:uiPriority w:val="99"/>
    <w:semiHidden/>
    <w:rsid w:val="00D65667"/>
  </w:style>
  <w:style w:type="paragraph" w:styleId="BodyTextIndent3">
    <w:name w:val="Body Text Indent 3"/>
    <w:basedOn w:val="Normal"/>
    <w:link w:val="BodyTextIndent3Char"/>
    <w:uiPriority w:val="99"/>
    <w:semiHidden/>
    <w:unhideWhenUsed/>
    <w:rsid w:val="00D6566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65667"/>
    <w:rPr>
      <w:sz w:val="16"/>
      <w:szCs w:val="16"/>
    </w:rPr>
  </w:style>
  <w:style w:type="character" w:styleId="BookTitle">
    <w:name w:val="Book Title"/>
    <w:basedOn w:val="DefaultParagraphFont"/>
    <w:uiPriority w:val="33"/>
    <w:semiHidden/>
    <w:unhideWhenUsed/>
    <w:rsid w:val="00BE6D1F"/>
    <w:rPr>
      <w:b/>
      <w:bCs/>
      <w:i/>
      <w:iCs/>
      <w:spacing w:val="0"/>
    </w:rPr>
  </w:style>
  <w:style w:type="paragraph" w:styleId="Closing">
    <w:name w:val="Closing"/>
    <w:basedOn w:val="Normal"/>
    <w:link w:val="ClosingChar"/>
    <w:uiPriority w:val="99"/>
    <w:semiHidden/>
    <w:unhideWhenUsed/>
    <w:rsid w:val="00D65667"/>
    <w:pPr>
      <w:spacing w:before="0" w:after="0"/>
      <w:ind w:left="4320"/>
    </w:pPr>
  </w:style>
  <w:style w:type="character" w:customStyle="1" w:styleId="ClosingChar">
    <w:name w:val="Closing Char"/>
    <w:basedOn w:val="DefaultParagraphFont"/>
    <w:link w:val="Closing"/>
    <w:uiPriority w:val="99"/>
    <w:semiHidden/>
    <w:rsid w:val="00D65667"/>
  </w:style>
  <w:style w:type="table" w:styleId="ColorfulGrid">
    <w:name w:val="Colorful Grid"/>
    <w:basedOn w:val="TableNormal"/>
    <w:uiPriority w:val="73"/>
    <w:semiHidden/>
    <w:unhideWhenUsed/>
    <w:rsid w:val="00D65667"/>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65667"/>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D65667"/>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D65667"/>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D65667"/>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D65667"/>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D65667"/>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D65667"/>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65667"/>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D65667"/>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D65667"/>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D65667"/>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D65667"/>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D65667"/>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D65667"/>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65667"/>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65667"/>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65667"/>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D65667"/>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65667"/>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65667"/>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65667"/>
    <w:rPr>
      <w:sz w:val="16"/>
      <w:szCs w:val="16"/>
    </w:rPr>
  </w:style>
  <w:style w:type="paragraph" w:styleId="CommentText">
    <w:name w:val="annotation text"/>
    <w:basedOn w:val="Normal"/>
    <w:link w:val="CommentTextChar"/>
    <w:uiPriority w:val="99"/>
    <w:semiHidden/>
    <w:unhideWhenUsed/>
    <w:rsid w:val="00D65667"/>
    <w:rPr>
      <w:sz w:val="20"/>
      <w:szCs w:val="20"/>
    </w:rPr>
  </w:style>
  <w:style w:type="character" w:customStyle="1" w:styleId="CommentTextChar">
    <w:name w:val="Comment Text Char"/>
    <w:basedOn w:val="DefaultParagraphFont"/>
    <w:link w:val="CommentText"/>
    <w:uiPriority w:val="99"/>
    <w:semiHidden/>
    <w:rsid w:val="00D65667"/>
    <w:rPr>
      <w:sz w:val="20"/>
      <w:szCs w:val="20"/>
    </w:rPr>
  </w:style>
  <w:style w:type="paragraph" w:styleId="CommentSubject">
    <w:name w:val="annotation subject"/>
    <w:basedOn w:val="CommentText"/>
    <w:next w:val="CommentText"/>
    <w:link w:val="CommentSubjectChar"/>
    <w:uiPriority w:val="99"/>
    <w:semiHidden/>
    <w:unhideWhenUsed/>
    <w:rsid w:val="00D65667"/>
    <w:rPr>
      <w:b/>
      <w:bCs/>
    </w:rPr>
  </w:style>
  <w:style w:type="character" w:customStyle="1" w:styleId="CommentSubjectChar">
    <w:name w:val="Comment Subject Char"/>
    <w:basedOn w:val="CommentTextChar"/>
    <w:link w:val="CommentSubject"/>
    <w:uiPriority w:val="99"/>
    <w:semiHidden/>
    <w:rsid w:val="00D65667"/>
    <w:rPr>
      <w:b/>
      <w:bCs/>
      <w:sz w:val="20"/>
      <w:szCs w:val="20"/>
    </w:rPr>
  </w:style>
  <w:style w:type="table" w:styleId="DarkList">
    <w:name w:val="Dark List"/>
    <w:basedOn w:val="TableNormal"/>
    <w:uiPriority w:val="70"/>
    <w:semiHidden/>
    <w:unhideWhenUsed/>
    <w:rsid w:val="00D65667"/>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65667"/>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D65667"/>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D65667"/>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D65667"/>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D65667"/>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D65667"/>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rsid w:val="00D65667"/>
  </w:style>
  <w:style w:type="character" w:customStyle="1" w:styleId="DateChar">
    <w:name w:val="Date Char"/>
    <w:basedOn w:val="DefaultParagraphFont"/>
    <w:link w:val="Date"/>
    <w:uiPriority w:val="99"/>
    <w:semiHidden/>
    <w:rsid w:val="00D65667"/>
  </w:style>
  <w:style w:type="paragraph" w:styleId="DocumentMap">
    <w:name w:val="Document Map"/>
    <w:basedOn w:val="Normal"/>
    <w:link w:val="DocumentMapChar"/>
    <w:uiPriority w:val="99"/>
    <w:semiHidden/>
    <w:unhideWhenUsed/>
    <w:rsid w:val="00D65667"/>
    <w:pPr>
      <w:spacing w:before="0"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65667"/>
    <w:rPr>
      <w:rFonts w:ascii="Segoe UI" w:hAnsi="Segoe UI" w:cs="Segoe UI"/>
      <w:sz w:val="16"/>
      <w:szCs w:val="16"/>
    </w:rPr>
  </w:style>
  <w:style w:type="paragraph" w:styleId="E-mailSignature">
    <w:name w:val="E-mail Signature"/>
    <w:basedOn w:val="Normal"/>
    <w:link w:val="E-mailSignatureChar"/>
    <w:uiPriority w:val="99"/>
    <w:semiHidden/>
    <w:unhideWhenUsed/>
    <w:rsid w:val="00D65667"/>
    <w:pPr>
      <w:spacing w:before="0" w:after="0"/>
    </w:pPr>
  </w:style>
  <w:style w:type="character" w:customStyle="1" w:styleId="E-mailSignatureChar">
    <w:name w:val="E-mail Signature Char"/>
    <w:basedOn w:val="DefaultParagraphFont"/>
    <w:link w:val="E-mailSignature"/>
    <w:uiPriority w:val="99"/>
    <w:semiHidden/>
    <w:rsid w:val="00D65667"/>
  </w:style>
  <w:style w:type="character" w:styleId="Emphasis">
    <w:name w:val="Emphasis"/>
    <w:basedOn w:val="DefaultParagraphFont"/>
    <w:uiPriority w:val="20"/>
    <w:semiHidden/>
    <w:unhideWhenUsed/>
    <w:rsid w:val="00D65667"/>
    <w:rPr>
      <w:i/>
      <w:iCs/>
    </w:rPr>
  </w:style>
  <w:style w:type="character" w:styleId="EndnoteReference">
    <w:name w:val="endnote reference"/>
    <w:basedOn w:val="DefaultParagraphFont"/>
    <w:uiPriority w:val="99"/>
    <w:semiHidden/>
    <w:unhideWhenUsed/>
    <w:rsid w:val="00D65667"/>
    <w:rPr>
      <w:vertAlign w:val="superscript"/>
    </w:rPr>
  </w:style>
  <w:style w:type="paragraph" w:styleId="EndnoteText">
    <w:name w:val="endnote text"/>
    <w:basedOn w:val="Normal"/>
    <w:link w:val="EndnoteTextChar"/>
    <w:uiPriority w:val="99"/>
    <w:semiHidden/>
    <w:unhideWhenUsed/>
    <w:rsid w:val="00D65667"/>
    <w:pPr>
      <w:spacing w:before="0" w:after="0"/>
    </w:pPr>
    <w:rPr>
      <w:sz w:val="20"/>
      <w:szCs w:val="20"/>
    </w:rPr>
  </w:style>
  <w:style w:type="character" w:customStyle="1" w:styleId="EndnoteTextChar">
    <w:name w:val="Endnote Text Char"/>
    <w:basedOn w:val="DefaultParagraphFont"/>
    <w:link w:val="EndnoteText"/>
    <w:uiPriority w:val="99"/>
    <w:semiHidden/>
    <w:rsid w:val="00D65667"/>
    <w:rPr>
      <w:sz w:val="20"/>
      <w:szCs w:val="20"/>
    </w:rPr>
  </w:style>
  <w:style w:type="paragraph" w:styleId="EnvelopeAddress">
    <w:name w:val="envelope address"/>
    <w:basedOn w:val="Normal"/>
    <w:uiPriority w:val="99"/>
    <w:semiHidden/>
    <w:unhideWhenUsed/>
    <w:rsid w:val="00D65667"/>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65667"/>
    <w:pPr>
      <w:spacing w:before="0" w:after="0"/>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BE6D1F"/>
    <w:rPr>
      <w:color w:val="783F04" w:themeColor="accent1" w:themeShade="80"/>
      <w:u w:val="single"/>
    </w:rPr>
  </w:style>
  <w:style w:type="character" w:styleId="FootnoteReference">
    <w:name w:val="footnote reference"/>
    <w:basedOn w:val="DefaultParagraphFont"/>
    <w:uiPriority w:val="99"/>
    <w:semiHidden/>
    <w:unhideWhenUsed/>
    <w:rsid w:val="00D65667"/>
    <w:rPr>
      <w:vertAlign w:val="superscript"/>
    </w:rPr>
  </w:style>
  <w:style w:type="paragraph" w:styleId="FootnoteText">
    <w:name w:val="footnote text"/>
    <w:basedOn w:val="Normal"/>
    <w:link w:val="FootnoteTextChar"/>
    <w:uiPriority w:val="99"/>
    <w:semiHidden/>
    <w:unhideWhenUsed/>
    <w:rsid w:val="00D65667"/>
    <w:pPr>
      <w:spacing w:before="0" w:after="0"/>
    </w:pPr>
    <w:rPr>
      <w:sz w:val="20"/>
      <w:szCs w:val="20"/>
    </w:rPr>
  </w:style>
  <w:style w:type="character" w:customStyle="1" w:styleId="FootnoteTextChar">
    <w:name w:val="Footnote Text Char"/>
    <w:basedOn w:val="DefaultParagraphFont"/>
    <w:link w:val="FootnoteText"/>
    <w:uiPriority w:val="99"/>
    <w:semiHidden/>
    <w:rsid w:val="00D65667"/>
    <w:rPr>
      <w:sz w:val="20"/>
      <w:szCs w:val="20"/>
    </w:rPr>
  </w:style>
  <w:style w:type="table" w:styleId="GridTable1Light">
    <w:name w:val="Grid Table 1 Light"/>
    <w:basedOn w:val="TableNormal"/>
    <w:uiPriority w:val="46"/>
    <w:rsid w:val="00D6566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65667"/>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65667"/>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65667"/>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65667"/>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65667"/>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65667"/>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65667"/>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65667"/>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D65667"/>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D65667"/>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D65667"/>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D65667"/>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D65667"/>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D6566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65667"/>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D65667"/>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D65667"/>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D65667"/>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D65667"/>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D65667"/>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D6566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5667"/>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D65667"/>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D65667"/>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D65667"/>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D65667"/>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D65667"/>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D6566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6566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D6566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D6566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D6566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D6566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D6566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D65667"/>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65667"/>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D65667"/>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D65667"/>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D65667"/>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D65667"/>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D65667"/>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D65667"/>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65667"/>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D65667"/>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D65667"/>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D65667"/>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D65667"/>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D65667"/>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Acronym">
    <w:name w:val="HTML Acronym"/>
    <w:basedOn w:val="DefaultParagraphFont"/>
    <w:uiPriority w:val="99"/>
    <w:semiHidden/>
    <w:unhideWhenUsed/>
    <w:rsid w:val="00D65667"/>
  </w:style>
  <w:style w:type="paragraph" w:styleId="HTMLAddress">
    <w:name w:val="HTML Address"/>
    <w:basedOn w:val="Normal"/>
    <w:link w:val="HTMLAddressChar"/>
    <w:uiPriority w:val="99"/>
    <w:semiHidden/>
    <w:unhideWhenUsed/>
    <w:rsid w:val="00D65667"/>
    <w:pPr>
      <w:spacing w:before="0" w:after="0"/>
    </w:pPr>
    <w:rPr>
      <w:i/>
      <w:iCs/>
    </w:rPr>
  </w:style>
  <w:style w:type="character" w:customStyle="1" w:styleId="HTMLAddressChar">
    <w:name w:val="HTML Address Char"/>
    <w:basedOn w:val="DefaultParagraphFont"/>
    <w:link w:val="HTMLAddress"/>
    <w:uiPriority w:val="99"/>
    <w:semiHidden/>
    <w:rsid w:val="00D65667"/>
    <w:rPr>
      <w:i/>
      <w:iCs/>
    </w:rPr>
  </w:style>
  <w:style w:type="character" w:styleId="HTMLCite">
    <w:name w:val="HTML Cite"/>
    <w:basedOn w:val="DefaultParagraphFont"/>
    <w:uiPriority w:val="99"/>
    <w:semiHidden/>
    <w:unhideWhenUsed/>
    <w:rsid w:val="00D65667"/>
    <w:rPr>
      <w:i/>
      <w:iCs/>
    </w:rPr>
  </w:style>
  <w:style w:type="character" w:styleId="HTMLCode">
    <w:name w:val="HTML Code"/>
    <w:basedOn w:val="DefaultParagraphFont"/>
    <w:uiPriority w:val="99"/>
    <w:semiHidden/>
    <w:unhideWhenUsed/>
    <w:rsid w:val="00D65667"/>
    <w:rPr>
      <w:rFonts w:ascii="Consolas" w:hAnsi="Consolas"/>
      <w:sz w:val="20"/>
      <w:szCs w:val="20"/>
    </w:rPr>
  </w:style>
  <w:style w:type="character" w:styleId="HTMLDefinition">
    <w:name w:val="HTML Definition"/>
    <w:basedOn w:val="DefaultParagraphFont"/>
    <w:uiPriority w:val="99"/>
    <w:semiHidden/>
    <w:unhideWhenUsed/>
    <w:rsid w:val="00D65667"/>
    <w:rPr>
      <w:i/>
      <w:iCs/>
    </w:rPr>
  </w:style>
  <w:style w:type="character" w:styleId="HTMLKeyboard">
    <w:name w:val="HTML Keyboard"/>
    <w:basedOn w:val="DefaultParagraphFont"/>
    <w:uiPriority w:val="99"/>
    <w:semiHidden/>
    <w:unhideWhenUsed/>
    <w:rsid w:val="00D65667"/>
    <w:rPr>
      <w:rFonts w:ascii="Consolas" w:hAnsi="Consolas"/>
      <w:sz w:val="20"/>
      <w:szCs w:val="20"/>
    </w:rPr>
  </w:style>
  <w:style w:type="paragraph" w:styleId="HTMLPreformatted">
    <w:name w:val="HTML Preformatted"/>
    <w:basedOn w:val="Normal"/>
    <w:link w:val="HTMLPreformattedChar"/>
    <w:uiPriority w:val="99"/>
    <w:semiHidden/>
    <w:unhideWhenUsed/>
    <w:rsid w:val="00D65667"/>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5667"/>
    <w:rPr>
      <w:rFonts w:ascii="Consolas" w:hAnsi="Consolas"/>
      <w:sz w:val="20"/>
      <w:szCs w:val="20"/>
    </w:rPr>
  </w:style>
  <w:style w:type="character" w:styleId="HTMLSample">
    <w:name w:val="HTML Sample"/>
    <w:basedOn w:val="DefaultParagraphFont"/>
    <w:uiPriority w:val="99"/>
    <w:semiHidden/>
    <w:unhideWhenUsed/>
    <w:rsid w:val="00D65667"/>
    <w:rPr>
      <w:rFonts w:ascii="Consolas" w:hAnsi="Consolas"/>
      <w:sz w:val="24"/>
      <w:szCs w:val="24"/>
    </w:rPr>
  </w:style>
  <w:style w:type="character" w:styleId="HTMLTypewriter">
    <w:name w:val="HTML Typewriter"/>
    <w:basedOn w:val="DefaultParagraphFont"/>
    <w:uiPriority w:val="99"/>
    <w:semiHidden/>
    <w:unhideWhenUsed/>
    <w:rsid w:val="00D65667"/>
    <w:rPr>
      <w:rFonts w:ascii="Consolas" w:hAnsi="Consolas"/>
      <w:sz w:val="20"/>
      <w:szCs w:val="20"/>
    </w:rPr>
  </w:style>
  <w:style w:type="character" w:styleId="HTMLVariable">
    <w:name w:val="HTML Variable"/>
    <w:basedOn w:val="DefaultParagraphFont"/>
    <w:uiPriority w:val="99"/>
    <w:semiHidden/>
    <w:unhideWhenUsed/>
    <w:rsid w:val="00D65667"/>
    <w:rPr>
      <w:i/>
      <w:iCs/>
    </w:rPr>
  </w:style>
  <w:style w:type="character" w:styleId="Hyperlink">
    <w:name w:val="Hyperlink"/>
    <w:basedOn w:val="DefaultParagraphFont"/>
    <w:uiPriority w:val="99"/>
    <w:semiHidden/>
    <w:unhideWhenUsed/>
    <w:rsid w:val="00BE6D1F"/>
    <w:rPr>
      <w:color w:val="274221" w:themeColor="accent4" w:themeShade="80"/>
      <w:u w:val="single"/>
    </w:rPr>
  </w:style>
  <w:style w:type="paragraph" w:styleId="Index1">
    <w:name w:val="index 1"/>
    <w:basedOn w:val="Normal"/>
    <w:next w:val="Normal"/>
    <w:autoRedefine/>
    <w:uiPriority w:val="99"/>
    <w:semiHidden/>
    <w:unhideWhenUsed/>
    <w:rsid w:val="00D65667"/>
    <w:pPr>
      <w:spacing w:before="0" w:after="0"/>
      <w:ind w:left="220" w:hanging="220"/>
    </w:pPr>
  </w:style>
  <w:style w:type="paragraph" w:styleId="Index2">
    <w:name w:val="index 2"/>
    <w:basedOn w:val="Normal"/>
    <w:next w:val="Normal"/>
    <w:autoRedefine/>
    <w:uiPriority w:val="99"/>
    <w:semiHidden/>
    <w:unhideWhenUsed/>
    <w:rsid w:val="00D65667"/>
    <w:pPr>
      <w:spacing w:before="0" w:after="0"/>
      <w:ind w:left="440" w:hanging="220"/>
    </w:pPr>
  </w:style>
  <w:style w:type="paragraph" w:styleId="Index3">
    <w:name w:val="index 3"/>
    <w:basedOn w:val="Normal"/>
    <w:next w:val="Normal"/>
    <w:autoRedefine/>
    <w:uiPriority w:val="99"/>
    <w:semiHidden/>
    <w:unhideWhenUsed/>
    <w:rsid w:val="00D65667"/>
    <w:pPr>
      <w:spacing w:before="0" w:after="0"/>
      <w:ind w:left="660" w:hanging="220"/>
    </w:pPr>
  </w:style>
  <w:style w:type="paragraph" w:styleId="Index4">
    <w:name w:val="index 4"/>
    <w:basedOn w:val="Normal"/>
    <w:next w:val="Normal"/>
    <w:autoRedefine/>
    <w:uiPriority w:val="99"/>
    <w:semiHidden/>
    <w:unhideWhenUsed/>
    <w:rsid w:val="00D65667"/>
    <w:pPr>
      <w:spacing w:before="0" w:after="0"/>
      <w:ind w:left="880" w:hanging="220"/>
    </w:pPr>
  </w:style>
  <w:style w:type="paragraph" w:styleId="Index5">
    <w:name w:val="index 5"/>
    <w:basedOn w:val="Normal"/>
    <w:next w:val="Normal"/>
    <w:autoRedefine/>
    <w:uiPriority w:val="99"/>
    <w:semiHidden/>
    <w:unhideWhenUsed/>
    <w:rsid w:val="00D65667"/>
    <w:pPr>
      <w:spacing w:before="0" w:after="0"/>
      <w:ind w:left="1100" w:hanging="220"/>
    </w:pPr>
  </w:style>
  <w:style w:type="paragraph" w:styleId="Index6">
    <w:name w:val="index 6"/>
    <w:basedOn w:val="Normal"/>
    <w:next w:val="Normal"/>
    <w:autoRedefine/>
    <w:uiPriority w:val="99"/>
    <w:semiHidden/>
    <w:unhideWhenUsed/>
    <w:rsid w:val="00D65667"/>
    <w:pPr>
      <w:spacing w:before="0" w:after="0"/>
      <w:ind w:left="1320" w:hanging="220"/>
    </w:pPr>
  </w:style>
  <w:style w:type="paragraph" w:styleId="Index7">
    <w:name w:val="index 7"/>
    <w:basedOn w:val="Normal"/>
    <w:next w:val="Normal"/>
    <w:autoRedefine/>
    <w:uiPriority w:val="99"/>
    <w:semiHidden/>
    <w:unhideWhenUsed/>
    <w:rsid w:val="00D65667"/>
    <w:pPr>
      <w:spacing w:before="0" w:after="0"/>
      <w:ind w:left="1540" w:hanging="220"/>
    </w:pPr>
  </w:style>
  <w:style w:type="paragraph" w:styleId="Index8">
    <w:name w:val="index 8"/>
    <w:basedOn w:val="Normal"/>
    <w:next w:val="Normal"/>
    <w:autoRedefine/>
    <w:uiPriority w:val="99"/>
    <w:semiHidden/>
    <w:unhideWhenUsed/>
    <w:rsid w:val="00D65667"/>
    <w:pPr>
      <w:spacing w:before="0" w:after="0"/>
      <w:ind w:left="1760" w:hanging="220"/>
    </w:pPr>
  </w:style>
  <w:style w:type="paragraph" w:styleId="Index9">
    <w:name w:val="index 9"/>
    <w:basedOn w:val="Normal"/>
    <w:next w:val="Normal"/>
    <w:autoRedefine/>
    <w:uiPriority w:val="99"/>
    <w:semiHidden/>
    <w:unhideWhenUsed/>
    <w:rsid w:val="00D65667"/>
    <w:pPr>
      <w:spacing w:before="0" w:after="0"/>
      <w:ind w:left="1980" w:hanging="220"/>
    </w:pPr>
  </w:style>
  <w:style w:type="paragraph" w:styleId="IndexHeading">
    <w:name w:val="index heading"/>
    <w:basedOn w:val="Normal"/>
    <w:next w:val="Index1"/>
    <w:uiPriority w:val="99"/>
    <w:semiHidden/>
    <w:unhideWhenUsed/>
    <w:rsid w:val="00D6566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BE6D1F"/>
    <w:rPr>
      <w:i/>
      <w:iCs/>
      <w:color w:val="783F04" w:themeColor="accent1" w:themeShade="80"/>
    </w:rPr>
  </w:style>
  <w:style w:type="paragraph" w:styleId="IntenseQuote">
    <w:name w:val="Intense Quote"/>
    <w:basedOn w:val="Normal"/>
    <w:next w:val="Normal"/>
    <w:link w:val="IntenseQuoteChar"/>
    <w:uiPriority w:val="30"/>
    <w:semiHidden/>
    <w:unhideWhenUsed/>
    <w:rsid w:val="00BE6D1F"/>
    <w:pPr>
      <w:pBdr>
        <w:top w:val="single" w:sz="4" w:space="10" w:color="783F04" w:themeColor="accent1" w:themeShade="80"/>
        <w:bottom w:val="single" w:sz="4" w:space="10" w:color="783F04" w:themeColor="accent1" w:themeShade="80"/>
      </w:pBdr>
      <w:spacing w:before="360" w:after="360"/>
      <w:jc w:val="center"/>
    </w:pPr>
    <w:rPr>
      <w:i/>
      <w:iCs/>
      <w:color w:val="783F04" w:themeColor="accent1" w:themeShade="80"/>
    </w:rPr>
  </w:style>
  <w:style w:type="character" w:customStyle="1" w:styleId="IntenseQuoteChar">
    <w:name w:val="Intense Quote Char"/>
    <w:basedOn w:val="DefaultParagraphFont"/>
    <w:link w:val="IntenseQuote"/>
    <w:uiPriority w:val="30"/>
    <w:semiHidden/>
    <w:rsid w:val="00BE6D1F"/>
    <w:rPr>
      <w:i/>
      <w:iCs/>
      <w:color w:val="783F04" w:themeColor="accent1" w:themeShade="80"/>
    </w:rPr>
  </w:style>
  <w:style w:type="character" w:styleId="IntenseReference">
    <w:name w:val="Intense Reference"/>
    <w:basedOn w:val="DefaultParagraphFont"/>
    <w:uiPriority w:val="32"/>
    <w:semiHidden/>
    <w:unhideWhenUsed/>
    <w:rsid w:val="00BE6D1F"/>
    <w:rPr>
      <w:b/>
      <w:bCs/>
      <w:caps w:val="0"/>
      <w:smallCaps/>
      <w:color w:val="783F04" w:themeColor="accent1" w:themeShade="80"/>
      <w:spacing w:val="0"/>
    </w:rPr>
  </w:style>
  <w:style w:type="table" w:styleId="LightGrid">
    <w:name w:val="Light Grid"/>
    <w:basedOn w:val="TableNormal"/>
    <w:uiPriority w:val="62"/>
    <w:semiHidden/>
    <w:unhideWhenUsed/>
    <w:rsid w:val="00D65667"/>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65667"/>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D65667"/>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D65667"/>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D65667"/>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D65667"/>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D65667"/>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D65667"/>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65667"/>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D65667"/>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D65667"/>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D65667"/>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D65667"/>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D65667"/>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D65667"/>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65667"/>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D65667"/>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D65667"/>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D65667"/>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D65667"/>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D65667"/>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D65667"/>
  </w:style>
  <w:style w:type="paragraph" w:styleId="List">
    <w:name w:val="List"/>
    <w:basedOn w:val="Normal"/>
    <w:uiPriority w:val="99"/>
    <w:semiHidden/>
    <w:unhideWhenUsed/>
    <w:rsid w:val="00D65667"/>
    <w:pPr>
      <w:ind w:left="360" w:hanging="360"/>
      <w:contextualSpacing/>
    </w:pPr>
  </w:style>
  <w:style w:type="paragraph" w:styleId="List2">
    <w:name w:val="List 2"/>
    <w:basedOn w:val="Normal"/>
    <w:uiPriority w:val="99"/>
    <w:semiHidden/>
    <w:unhideWhenUsed/>
    <w:rsid w:val="00D65667"/>
    <w:pPr>
      <w:ind w:left="720" w:hanging="360"/>
      <w:contextualSpacing/>
    </w:pPr>
  </w:style>
  <w:style w:type="paragraph" w:styleId="List3">
    <w:name w:val="List 3"/>
    <w:basedOn w:val="Normal"/>
    <w:uiPriority w:val="99"/>
    <w:semiHidden/>
    <w:unhideWhenUsed/>
    <w:rsid w:val="00D65667"/>
    <w:pPr>
      <w:ind w:left="1080" w:hanging="360"/>
      <w:contextualSpacing/>
    </w:pPr>
  </w:style>
  <w:style w:type="paragraph" w:styleId="List4">
    <w:name w:val="List 4"/>
    <w:basedOn w:val="Normal"/>
    <w:uiPriority w:val="99"/>
    <w:semiHidden/>
    <w:unhideWhenUsed/>
    <w:rsid w:val="00D65667"/>
    <w:pPr>
      <w:ind w:left="1440" w:hanging="360"/>
      <w:contextualSpacing/>
    </w:pPr>
  </w:style>
  <w:style w:type="paragraph" w:styleId="List5">
    <w:name w:val="List 5"/>
    <w:basedOn w:val="Normal"/>
    <w:uiPriority w:val="99"/>
    <w:semiHidden/>
    <w:unhideWhenUsed/>
    <w:rsid w:val="00D65667"/>
    <w:pPr>
      <w:ind w:left="1800" w:hanging="360"/>
      <w:contextualSpacing/>
    </w:pPr>
  </w:style>
  <w:style w:type="paragraph" w:styleId="ListBullet">
    <w:name w:val="List Bullet"/>
    <w:basedOn w:val="Normal"/>
    <w:uiPriority w:val="99"/>
    <w:semiHidden/>
    <w:unhideWhenUsed/>
    <w:rsid w:val="00D65667"/>
    <w:pPr>
      <w:numPr>
        <w:numId w:val="1"/>
      </w:numPr>
      <w:contextualSpacing/>
    </w:pPr>
  </w:style>
  <w:style w:type="paragraph" w:styleId="ListBullet2">
    <w:name w:val="List Bullet 2"/>
    <w:basedOn w:val="Normal"/>
    <w:uiPriority w:val="99"/>
    <w:semiHidden/>
    <w:unhideWhenUsed/>
    <w:rsid w:val="00D65667"/>
    <w:pPr>
      <w:numPr>
        <w:numId w:val="2"/>
      </w:numPr>
      <w:contextualSpacing/>
    </w:pPr>
  </w:style>
  <w:style w:type="paragraph" w:styleId="ListBullet3">
    <w:name w:val="List Bullet 3"/>
    <w:basedOn w:val="Normal"/>
    <w:uiPriority w:val="99"/>
    <w:semiHidden/>
    <w:unhideWhenUsed/>
    <w:rsid w:val="00D65667"/>
    <w:pPr>
      <w:numPr>
        <w:numId w:val="3"/>
      </w:numPr>
      <w:contextualSpacing/>
    </w:pPr>
  </w:style>
  <w:style w:type="paragraph" w:styleId="ListBullet4">
    <w:name w:val="List Bullet 4"/>
    <w:basedOn w:val="Normal"/>
    <w:uiPriority w:val="99"/>
    <w:semiHidden/>
    <w:unhideWhenUsed/>
    <w:rsid w:val="00D65667"/>
    <w:pPr>
      <w:numPr>
        <w:numId w:val="4"/>
      </w:numPr>
      <w:contextualSpacing/>
    </w:pPr>
  </w:style>
  <w:style w:type="paragraph" w:styleId="ListBullet5">
    <w:name w:val="List Bullet 5"/>
    <w:basedOn w:val="Normal"/>
    <w:uiPriority w:val="99"/>
    <w:semiHidden/>
    <w:unhideWhenUsed/>
    <w:rsid w:val="00D65667"/>
    <w:pPr>
      <w:numPr>
        <w:numId w:val="5"/>
      </w:numPr>
      <w:contextualSpacing/>
    </w:pPr>
  </w:style>
  <w:style w:type="paragraph" w:styleId="ListContinue">
    <w:name w:val="List Continue"/>
    <w:basedOn w:val="Normal"/>
    <w:uiPriority w:val="99"/>
    <w:semiHidden/>
    <w:unhideWhenUsed/>
    <w:rsid w:val="00D65667"/>
    <w:pPr>
      <w:spacing w:after="120"/>
      <w:ind w:left="360"/>
      <w:contextualSpacing/>
    </w:pPr>
  </w:style>
  <w:style w:type="paragraph" w:styleId="ListContinue2">
    <w:name w:val="List Continue 2"/>
    <w:basedOn w:val="Normal"/>
    <w:uiPriority w:val="99"/>
    <w:semiHidden/>
    <w:unhideWhenUsed/>
    <w:rsid w:val="00D65667"/>
    <w:pPr>
      <w:spacing w:after="120"/>
      <w:ind w:left="720"/>
      <w:contextualSpacing/>
    </w:pPr>
  </w:style>
  <w:style w:type="paragraph" w:styleId="ListContinue3">
    <w:name w:val="List Continue 3"/>
    <w:basedOn w:val="Normal"/>
    <w:uiPriority w:val="99"/>
    <w:semiHidden/>
    <w:unhideWhenUsed/>
    <w:rsid w:val="00D65667"/>
    <w:pPr>
      <w:spacing w:after="120"/>
      <w:ind w:left="1080"/>
      <w:contextualSpacing/>
    </w:pPr>
  </w:style>
  <w:style w:type="paragraph" w:styleId="ListContinue4">
    <w:name w:val="List Continue 4"/>
    <w:basedOn w:val="Normal"/>
    <w:uiPriority w:val="99"/>
    <w:semiHidden/>
    <w:unhideWhenUsed/>
    <w:rsid w:val="00D65667"/>
    <w:pPr>
      <w:spacing w:after="120"/>
      <w:ind w:left="1440"/>
      <w:contextualSpacing/>
    </w:pPr>
  </w:style>
  <w:style w:type="paragraph" w:styleId="ListContinue5">
    <w:name w:val="List Continue 5"/>
    <w:basedOn w:val="Normal"/>
    <w:uiPriority w:val="99"/>
    <w:semiHidden/>
    <w:unhideWhenUsed/>
    <w:rsid w:val="00D65667"/>
    <w:pPr>
      <w:spacing w:after="120"/>
      <w:ind w:left="1800"/>
      <w:contextualSpacing/>
    </w:pPr>
  </w:style>
  <w:style w:type="paragraph" w:styleId="ListNumber">
    <w:name w:val="List Number"/>
    <w:basedOn w:val="Normal"/>
    <w:uiPriority w:val="99"/>
    <w:semiHidden/>
    <w:unhideWhenUsed/>
    <w:rsid w:val="00D65667"/>
    <w:pPr>
      <w:numPr>
        <w:numId w:val="6"/>
      </w:numPr>
      <w:contextualSpacing/>
    </w:pPr>
  </w:style>
  <w:style w:type="paragraph" w:styleId="ListNumber2">
    <w:name w:val="List Number 2"/>
    <w:basedOn w:val="Normal"/>
    <w:uiPriority w:val="99"/>
    <w:semiHidden/>
    <w:unhideWhenUsed/>
    <w:rsid w:val="00D65667"/>
    <w:pPr>
      <w:numPr>
        <w:numId w:val="7"/>
      </w:numPr>
      <w:contextualSpacing/>
    </w:pPr>
  </w:style>
  <w:style w:type="paragraph" w:styleId="ListNumber3">
    <w:name w:val="List Number 3"/>
    <w:basedOn w:val="Normal"/>
    <w:uiPriority w:val="99"/>
    <w:semiHidden/>
    <w:unhideWhenUsed/>
    <w:rsid w:val="00D65667"/>
    <w:pPr>
      <w:numPr>
        <w:numId w:val="8"/>
      </w:numPr>
      <w:contextualSpacing/>
    </w:pPr>
  </w:style>
  <w:style w:type="paragraph" w:styleId="ListNumber4">
    <w:name w:val="List Number 4"/>
    <w:basedOn w:val="Normal"/>
    <w:uiPriority w:val="99"/>
    <w:semiHidden/>
    <w:unhideWhenUsed/>
    <w:rsid w:val="00D65667"/>
    <w:pPr>
      <w:numPr>
        <w:numId w:val="9"/>
      </w:numPr>
      <w:contextualSpacing/>
    </w:pPr>
  </w:style>
  <w:style w:type="paragraph" w:styleId="ListNumber5">
    <w:name w:val="List Number 5"/>
    <w:basedOn w:val="Normal"/>
    <w:uiPriority w:val="99"/>
    <w:semiHidden/>
    <w:unhideWhenUsed/>
    <w:rsid w:val="00D65667"/>
    <w:pPr>
      <w:numPr>
        <w:numId w:val="10"/>
      </w:numPr>
      <w:contextualSpacing/>
    </w:pPr>
  </w:style>
  <w:style w:type="paragraph" w:styleId="ListParagraph">
    <w:name w:val="List Paragraph"/>
    <w:basedOn w:val="Normal"/>
    <w:uiPriority w:val="34"/>
    <w:unhideWhenUsed/>
    <w:qFormat/>
    <w:rsid w:val="00D65667"/>
    <w:pPr>
      <w:ind w:left="720"/>
      <w:contextualSpacing/>
    </w:pPr>
  </w:style>
  <w:style w:type="table" w:styleId="ListTable1Light">
    <w:name w:val="List Table 1 Light"/>
    <w:basedOn w:val="TableNormal"/>
    <w:uiPriority w:val="46"/>
    <w:rsid w:val="00D65667"/>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65667"/>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D65667"/>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D65667"/>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D65667"/>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D65667"/>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D65667"/>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D65667"/>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65667"/>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D65667"/>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D65667"/>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D65667"/>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D65667"/>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D65667"/>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D6566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65667"/>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D65667"/>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D65667"/>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D65667"/>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D65667"/>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D65667"/>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D6566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65667"/>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D65667"/>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D65667"/>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D65667"/>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D65667"/>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D65667"/>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D65667"/>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65667"/>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65667"/>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65667"/>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65667"/>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65667"/>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65667"/>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6566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65667"/>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D65667"/>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D65667"/>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D65667"/>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D65667"/>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D65667"/>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D65667"/>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65667"/>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65667"/>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65667"/>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65667"/>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65667"/>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65667"/>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6566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65667"/>
    <w:rPr>
      <w:rFonts w:ascii="Consolas" w:hAnsi="Consolas"/>
      <w:sz w:val="20"/>
      <w:szCs w:val="20"/>
    </w:rPr>
  </w:style>
  <w:style w:type="table" w:styleId="MediumGrid1">
    <w:name w:val="Medium Grid 1"/>
    <w:basedOn w:val="TableNormal"/>
    <w:uiPriority w:val="67"/>
    <w:semiHidden/>
    <w:unhideWhenUsed/>
    <w:rsid w:val="00D65667"/>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65667"/>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D65667"/>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D65667"/>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D65667"/>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D65667"/>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D65667"/>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6566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6566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D6566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D6566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D6566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D6566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D6566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D65667"/>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65667"/>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D65667"/>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D65667"/>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D65667"/>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D65667"/>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D65667"/>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65667"/>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65667"/>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65667"/>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65667"/>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65667"/>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65667"/>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65667"/>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65667"/>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6566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6566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6566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6566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6566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6566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6566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D6566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65667"/>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D65667"/>
    <w:rPr>
      <w:rFonts w:ascii="Times New Roman" w:hAnsi="Times New Roman" w:cs="Times New Roman"/>
      <w:sz w:val="24"/>
      <w:szCs w:val="24"/>
    </w:rPr>
  </w:style>
  <w:style w:type="paragraph" w:styleId="NormalIndent">
    <w:name w:val="Normal Indent"/>
    <w:basedOn w:val="Normal"/>
    <w:uiPriority w:val="99"/>
    <w:semiHidden/>
    <w:unhideWhenUsed/>
    <w:rsid w:val="00D65667"/>
    <w:pPr>
      <w:ind w:left="720"/>
    </w:pPr>
  </w:style>
  <w:style w:type="paragraph" w:styleId="NoteHeading">
    <w:name w:val="Note Heading"/>
    <w:basedOn w:val="Normal"/>
    <w:next w:val="Normal"/>
    <w:link w:val="NoteHeadingChar"/>
    <w:uiPriority w:val="99"/>
    <w:semiHidden/>
    <w:unhideWhenUsed/>
    <w:rsid w:val="00D65667"/>
    <w:pPr>
      <w:spacing w:before="0" w:after="0"/>
    </w:pPr>
  </w:style>
  <w:style w:type="character" w:customStyle="1" w:styleId="NoteHeadingChar">
    <w:name w:val="Note Heading Char"/>
    <w:basedOn w:val="DefaultParagraphFont"/>
    <w:link w:val="NoteHeading"/>
    <w:uiPriority w:val="99"/>
    <w:semiHidden/>
    <w:rsid w:val="00D65667"/>
  </w:style>
  <w:style w:type="character" w:styleId="PageNumber">
    <w:name w:val="page number"/>
    <w:basedOn w:val="DefaultParagraphFont"/>
    <w:uiPriority w:val="99"/>
    <w:semiHidden/>
    <w:unhideWhenUsed/>
    <w:rsid w:val="00D65667"/>
  </w:style>
  <w:style w:type="table" w:styleId="PlainTable1">
    <w:name w:val="Plain Table 1"/>
    <w:basedOn w:val="TableNormal"/>
    <w:uiPriority w:val="41"/>
    <w:rsid w:val="00D6566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6566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566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566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65667"/>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65667"/>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D65667"/>
    <w:rPr>
      <w:rFonts w:ascii="Consolas" w:hAnsi="Consolas"/>
      <w:sz w:val="21"/>
      <w:szCs w:val="21"/>
    </w:rPr>
  </w:style>
  <w:style w:type="paragraph" w:styleId="Quote">
    <w:name w:val="Quote"/>
    <w:basedOn w:val="Normal"/>
    <w:next w:val="Normal"/>
    <w:link w:val="QuoteChar"/>
    <w:uiPriority w:val="29"/>
    <w:semiHidden/>
    <w:unhideWhenUsed/>
    <w:rsid w:val="00BE6D1F"/>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BE6D1F"/>
    <w:rPr>
      <w:i/>
      <w:iCs/>
      <w:color w:val="404040" w:themeColor="text1" w:themeTint="BF"/>
    </w:rPr>
  </w:style>
  <w:style w:type="paragraph" w:styleId="Salutation">
    <w:name w:val="Salutation"/>
    <w:basedOn w:val="Normal"/>
    <w:next w:val="Normal"/>
    <w:link w:val="SalutationChar"/>
    <w:uiPriority w:val="99"/>
    <w:semiHidden/>
    <w:unhideWhenUsed/>
    <w:rsid w:val="00D65667"/>
  </w:style>
  <w:style w:type="character" w:customStyle="1" w:styleId="SalutationChar">
    <w:name w:val="Salutation Char"/>
    <w:basedOn w:val="DefaultParagraphFont"/>
    <w:link w:val="Salutation"/>
    <w:uiPriority w:val="99"/>
    <w:semiHidden/>
    <w:rsid w:val="00D65667"/>
  </w:style>
  <w:style w:type="paragraph" w:styleId="Signature">
    <w:name w:val="Signature"/>
    <w:basedOn w:val="Normal"/>
    <w:link w:val="SignatureChar"/>
    <w:uiPriority w:val="99"/>
    <w:semiHidden/>
    <w:unhideWhenUsed/>
    <w:rsid w:val="00D65667"/>
    <w:pPr>
      <w:spacing w:before="0" w:after="0"/>
      <w:ind w:left="4320"/>
    </w:pPr>
  </w:style>
  <w:style w:type="character" w:customStyle="1" w:styleId="SignatureChar">
    <w:name w:val="Signature Char"/>
    <w:basedOn w:val="DefaultParagraphFont"/>
    <w:link w:val="Signature"/>
    <w:uiPriority w:val="99"/>
    <w:semiHidden/>
    <w:rsid w:val="00D65667"/>
  </w:style>
  <w:style w:type="character" w:styleId="Strong">
    <w:name w:val="Strong"/>
    <w:basedOn w:val="DefaultParagraphFont"/>
    <w:uiPriority w:val="22"/>
    <w:semiHidden/>
    <w:unhideWhenUsed/>
    <w:rsid w:val="00D65667"/>
    <w:rPr>
      <w:b/>
      <w:bCs/>
    </w:rPr>
  </w:style>
  <w:style w:type="paragraph" w:styleId="Subtitle">
    <w:name w:val="Subtitle"/>
    <w:basedOn w:val="Normal"/>
    <w:link w:val="SubtitleChar"/>
    <w:uiPriority w:val="11"/>
    <w:semiHidden/>
    <w:unhideWhenUsed/>
    <w:rsid w:val="00E50898"/>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E50898"/>
    <w:rPr>
      <w:color w:val="5A5A5A" w:themeColor="text1" w:themeTint="A5"/>
    </w:rPr>
  </w:style>
  <w:style w:type="character" w:styleId="SubtleEmphasis">
    <w:name w:val="Subtle Emphasis"/>
    <w:basedOn w:val="DefaultParagraphFont"/>
    <w:uiPriority w:val="19"/>
    <w:semiHidden/>
    <w:unhideWhenUsed/>
    <w:rsid w:val="00D65667"/>
    <w:rPr>
      <w:i/>
      <w:iCs/>
      <w:color w:val="404040" w:themeColor="text1" w:themeTint="BF"/>
    </w:rPr>
  </w:style>
  <w:style w:type="character" w:styleId="SubtleReference">
    <w:name w:val="Subtle Reference"/>
    <w:basedOn w:val="DefaultParagraphFont"/>
    <w:uiPriority w:val="31"/>
    <w:semiHidden/>
    <w:unhideWhenUsed/>
    <w:rsid w:val="00D65667"/>
    <w:rPr>
      <w:smallCaps/>
      <w:color w:val="5A5A5A" w:themeColor="text1" w:themeTint="A5"/>
    </w:rPr>
  </w:style>
  <w:style w:type="table" w:styleId="Table3Deffects1">
    <w:name w:val="Table 3D effects 1"/>
    <w:basedOn w:val="TableNormal"/>
    <w:uiPriority w:val="99"/>
    <w:semiHidden/>
    <w:unhideWhenUsed/>
    <w:rsid w:val="00D656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656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656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656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656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656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656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656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656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656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656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656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656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656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656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656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656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656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656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656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656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656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656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656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656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6566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656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656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656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656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656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656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656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656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65667"/>
    <w:pPr>
      <w:spacing w:after="0"/>
      <w:ind w:left="220" w:hanging="220"/>
    </w:pPr>
  </w:style>
  <w:style w:type="paragraph" w:styleId="TableofFigures">
    <w:name w:val="table of figures"/>
    <w:basedOn w:val="Normal"/>
    <w:next w:val="Normal"/>
    <w:uiPriority w:val="99"/>
    <w:semiHidden/>
    <w:unhideWhenUsed/>
    <w:rsid w:val="00D65667"/>
    <w:pPr>
      <w:spacing w:after="0"/>
    </w:pPr>
  </w:style>
  <w:style w:type="table" w:styleId="TableProfessional">
    <w:name w:val="Table Professional"/>
    <w:basedOn w:val="TableNormal"/>
    <w:uiPriority w:val="99"/>
    <w:semiHidden/>
    <w:unhideWhenUsed/>
    <w:rsid w:val="00D656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656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656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656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656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656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65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656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656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656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rsid w:val="00BE6D1F"/>
    <w:pPr>
      <w:spacing w:before="0" w:after="0"/>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BE6D1F"/>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D6566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65667"/>
    <w:pPr>
      <w:spacing w:after="100"/>
    </w:pPr>
  </w:style>
  <w:style w:type="paragraph" w:styleId="TOC2">
    <w:name w:val="toc 2"/>
    <w:basedOn w:val="Normal"/>
    <w:next w:val="Normal"/>
    <w:autoRedefine/>
    <w:uiPriority w:val="39"/>
    <w:semiHidden/>
    <w:unhideWhenUsed/>
    <w:rsid w:val="00D65667"/>
    <w:pPr>
      <w:spacing w:after="100"/>
      <w:ind w:left="220"/>
    </w:pPr>
  </w:style>
  <w:style w:type="paragraph" w:styleId="TOC3">
    <w:name w:val="toc 3"/>
    <w:basedOn w:val="Normal"/>
    <w:next w:val="Normal"/>
    <w:autoRedefine/>
    <w:uiPriority w:val="39"/>
    <w:semiHidden/>
    <w:unhideWhenUsed/>
    <w:rsid w:val="00D65667"/>
    <w:pPr>
      <w:spacing w:after="100"/>
      <w:ind w:left="440"/>
    </w:pPr>
  </w:style>
  <w:style w:type="paragraph" w:styleId="TOC4">
    <w:name w:val="toc 4"/>
    <w:basedOn w:val="Normal"/>
    <w:next w:val="Normal"/>
    <w:autoRedefine/>
    <w:uiPriority w:val="39"/>
    <w:semiHidden/>
    <w:unhideWhenUsed/>
    <w:rsid w:val="00D65667"/>
    <w:pPr>
      <w:spacing w:after="100"/>
      <w:ind w:left="660"/>
    </w:pPr>
  </w:style>
  <w:style w:type="paragraph" w:styleId="TOC5">
    <w:name w:val="toc 5"/>
    <w:basedOn w:val="Normal"/>
    <w:next w:val="Normal"/>
    <w:autoRedefine/>
    <w:uiPriority w:val="39"/>
    <w:semiHidden/>
    <w:unhideWhenUsed/>
    <w:rsid w:val="00D65667"/>
    <w:pPr>
      <w:spacing w:after="100"/>
      <w:ind w:left="880"/>
    </w:pPr>
  </w:style>
  <w:style w:type="paragraph" w:styleId="TOC6">
    <w:name w:val="toc 6"/>
    <w:basedOn w:val="Normal"/>
    <w:next w:val="Normal"/>
    <w:autoRedefine/>
    <w:uiPriority w:val="39"/>
    <w:semiHidden/>
    <w:unhideWhenUsed/>
    <w:rsid w:val="00D65667"/>
    <w:pPr>
      <w:spacing w:after="100"/>
      <w:ind w:left="1100"/>
    </w:pPr>
  </w:style>
  <w:style w:type="paragraph" w:styleId="TOC7">
    <w:name w:val="toc 7"/>
    <w:basedOn w:val="Normal"/>
    <w:next w:val="Normal"/>
    <w:autoRedefine/>
    <w:uiPriority w:val="39"/>
    <w:semiHidden/>
    <w:unhideWhenUsed/>
    <w:rsid w:val="00D65667"/>
    <w:pPr>
      <w:spacing w:after="100"/>
      <w:ind w:left="1320"/>
    </w:pPr>
  </w:style>
  <w:style w:type="paragraph" w:styleId="TOC8">
    <w:name w:val="toc 8"/>
    <w:basedOn w:val="Normal"/>
    <w:next w:val="Normal"/>
    <w:autoRedefine/>
    <w:uiPriority w:val="39"/>
    <w:semiHidden/>
    <w:unhideWhenUsed/>
    <w:rsid w:val="00D65667"/>
    <w:pPr>
      <w:spacing w:after="100"/>
      <w:ind w:left="1540"/>
    </w:pPr>
  </w:style>
  <w:style w:type="paragraph" w:styleId="TOC9">
    <w:name w:val="toc 9"/>
    <w:basedOn w:val="Normal"/>
    <w:next w:val="Normal"/>
    <w:autoRedefine/>
    <w:uiPriority w:val="39"/>
    <w:semiHidden/>
    <w:unhideWhenUsed/>
    <w:rsid w:val="00D65667"/>
    <w:pPr>
      <w:spacing w:after="100"/>
      <w:ind w:left="1760"/>
    </w:pPr>
  </w:style>
  <w:style w:type="character" w:customStyle="1" w:styleId="Heading1Char">
    <w:name w:val="Heading 1 Char"/>
    <w:basedOn w:val="DefaultParagraphFont"/>
    <w:link w:val="Heading1"/>
    <w:uiPriority w:val="9"/>
    <w:rsid w:val="00670E47"/>
    <w:rPr>
      <w:rFonts w:asciiTheme="majorHAnsi" w:eastAsiaTheme="majorEastAsia" w:hAnsiTheme="majorHAnsi" w:cstheme="majorBidi"/>
      <w:caps/>
      <w:color w:val="323232"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eamingfrog.co.uk/seo-spider/" TargetMode="External"/><Relationship Id="rId13" Type="http://schemas.openxmlformats.org/officeDocument/2006/relationships/hyperlink" Target="https://wordpress.org/plugins/wp-social-shar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areaholic.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mome.com/partner/jeffbullas"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validator.w3.org/checkli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webmasters/tools/home?hl=en&amp;pli=1" TargetMode="Externa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Less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B2915C03A46D4872AB2276E7A8668"/>
        <w:category>
          <w:name w:val="General"/>
          <w:gallery w:val="placeholder"/>
        </w:category>
        <w:types>
          <w:type w:val="bbPlcHdr"/>
        </w:types>
        <w:behaviors>
          <w:behavior w:val="content"/>
        </w:behaviors>
        <w:guid w:val="{52619F4A-46C6-43D0-88B5-F56AECA318B6}"/>
      </w:docPartPr>
      <w:docPartBody>
        <w:p w:rsidR="007D41C1" w:rsidRDefault="00E02CEB">
          <w:pPr>
            <w:pStyle w:val="EBAB2915C03A46D4872AB2276E7A8668"/>
          </w:pPr>
          <w:r>
            <w:t>Subject</w:t>
          </w:r>
        </w:p>
      </w:docPartBody>
    </w:docPart>
    <w:docPart>
      <w:docPartPr>
        <w:name w:val="3D7AE3DC7B1740D49F69D49A7D65228C"/>
        <w:category>
          <w:name w:val="General"/>
          <w:gallery w:val="placeholder"/>
        </w:category>
        <w:types>
          <w:type w:val="bbPlcHdr"/>
        </w:types>
        <w:behaviors>
          <w:behavior w:val="content"/>
        </w:behaviors>
        <w:guid w:val="{CB52A71D-138D-4355-B3E1-3FA66EC4C770}"/>
      </w:docPartPr>
      <w:docPartBody>
        <w:p w:rsidR="007D41C1" w:rsidRDefault="00E02CEB">
          <w:pPr>
            <w:pStyle w:val="3D7AE3DC7B1740D49F69D49A7D65228C"/>
          </w:pPr>
          <w:r>
            <w:t>Teacher’s name</w:t>
          </w:r>
        </w:p>
      </w:docPartBody>
    </w:docPart>
    <w:docPart>
      <w:docPartPr>
        <w:name w:val="871B837797654DE38754128CB31164AF"/>
        <w:category>
          <w:name w:val="General"/>
          <w:gallery w:val="placeholder"/>
        </w:category>
        <w:types>
          <w:type w:val="bbPlcHdr"/>
        </w:types>
        <w:behaviors>
          <w:behavior w:val="content"/>
        </w:behaviors>
        <w:guid w:val="{658B4826-76A0-41FE-AB6F-797438283903}"/>
      </w:docPartPr>
      <w:docPartBody>
        <w:p w:rsidR="007D41C1" w:rsidRDefault="00E02CEB">
          <w:pPr>
            <w:pStyle w:val="871B837797654DE38754128CB31164AF"/>
          </w:pPr>
          <w:r>
            <w:t>Student’s grade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B Yekan">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0EFF" w:usb1="00007843" w:usb2="00000001" w:usb3="00000000" w:csb0="000001BF" w:csb1="00000000"/>
  </w:font>
  <w:font w:name="Sakkal Majalla">
    <w:panose1 w:val="02000000000000000000"/>
    <w:charset w:val="00"/>
    <w:family w:val="auto"/>
    <w:pitch w:val="variable"/>
    <w:sig w:usb0="80002007" w:usb1="80000000" w:usb2="00000008" w:usb3="00000000" w:csb0="000000D3" w:csb1="00000000"/>
  </w:font>
  <w:font w:name="Arnhem-Blon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B5"/>
    <w:rsid w:val="000358F4"/>
    <w:rsid w:val="007D41C1"/>
    <w:rsid w:val="00DA74B5"/>
    <w:rsid w:val="00E02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56146074F04793BCC54911549E59DE">
    <w:name w:val="1C56146074F04793BCC54911549E59DE"/>
  </w:style>
  <w:style w:type="paragraph" w:customStyle="1" w:styleId="49182C6D72464867861C1F1B511E7419">
    <w:name w:val="49182C6D72464867861C1F1B511E7419"/>
  </w:style>
  <w:style w:type="paragraph" w:customStyle="1" w:styleId="B456BEFC46394017ADDFF8D6D985439E">
    <w:name w:val="B456BEFC46394017ADDFF8D6D985439E"/>
  </w:style>
  <w:style w:type="paragraph" w:customStyle="1" w:styleId="EBAB2915C03A46D4872AB2276E7A8668">
    <w:name w:val="EBAB2915C03A46D4872AB2276E7A8668"/>
  </w:style>
  <w:style w:type="paragraph" w:customStyle="1" w:styleId="FD0294A5899D482E9BC8DB15FA71510C">
    <w:name w:val="FD0294A5899D482E9BC8DB15FA71510C"/>
  </w:style>
  <w:style w:type="paragraph" w:customStyle="1" w:styleId="3D7AE3DC7B1740D49F69D49A7D65228C">
    <w:name w:val="3D7AE3DC7B1740D49F69D49A7D65228C"/>
  </w:style>
  <w:style w:type="paragraph" w:customStyle="1" w:styleId="19C0548A2C7249C58901264018C53FEA">
    <w:name w:val="19C0548A2C7249C58901264018C53FEA"/>
  </w:style>
  <w:style w:type="paragraph" w:customStyle="1" w:styleId="871B837797654DE38754128CB31164AF">
    <w:name w:val="871B837797654DE38754128CB31164AF"/>
  </w:style>
  <w:style w:type="paragraph" w:customStyle="1" w:styleId="755AD9594A8A48228E9BAB4435400C1B">
    <w:name w:val="755AD9594A8A48228E9BAB4435400C1B"/>
  </w:style>
  <w:style w:type="paragraph" w:customStyle="1" w:styleId="F0DE7134E0A24E5984D73EFA09A35390">
    <w:name w:val="F0DE7134E0A24E5984D73EFA09A35390"/>
  </w:style>
  <w:style w:type="paragraph" w:customStyle="1" w:styleId="56A36F0985EC48258DE1C7AE8486FC40">
    <w:name w:val="56A36F0985EC48258DE1C7AE8486FC40"/>
  </w:style>
  <w:style w:type="paragraph" w:customStyle="1" w:styleId="446D6AB2D55A46838961A49E2971425B">
    <w:name w:val="446D6AB2D55A46838961A49E2971425B"/>
  </w:style>
  <w:style w:type="paragraph" w:customStyle="1" w:styleId="D73A4FC61FB14C0CBBC0687A9FF6B0F2">
    <w:name w:val="D73A4FC61FB14C0CBBC0687A9FF6B0F2"/>
  </w:style>
  <w:style w:type="paragraph" w:customStyle="1" w:styleId="B5F9D72011B54A499C2EC4FE54B8EF1D">
    <w:name w:val="B5F9D72011B54A499C2EC4FE54B8EF1D"/>
  </w:style>
  <w:style w:type="paragraph" w:customStyle="1" w:styleId="E094CA8021AC4CF481DB730EF77122BC">
    <w:name w:val="E094CA8021AC4CF481DB730EF77122BC"/>
  </w:style>
  <w:style w:type="paragraph" w:customStyle="1" w:styleId="AECB7A7D041343C28D18D38BCE4527C0">
    <w:name w:val="AECB7A7D041343C28D18D38BCE4527C0"/>
  </w:style>
  <w:style w:type="paragraph" w:customStyle="1" w:styleId="0D9CFE9C055044DAB7A93132AB04CA60">
    <w:name w:val="0D9CFE9C055044DAB7A93132AB04CA60"/>
  </w:style>
  <w:style w:type="paragraph" w:customStyle="1" w:styleId="CACA251576454F649DD9A4778335BB1D">
    <w:name w:val="CACA251576454F649DD9A4778335BB1D"/>
  </w:style>
  <w:style w:type="paragraph" w:customStyle="1" w:styleId="CF07BA2592DA4FF480FC91AB47E313B7">
    <w:name w:val="CF07BA2592DA4FF480FC91AB47E313B7"/>
  </w:style>
  <w:style w:type="paragraph" w:customStyle="1" w:styleId="AE25075B6A704778AF199E274D0CABA0">
    <w:name w:val="AE25075B6A704778AF199E274D0CABA0"/>
  </w:style>
  <w:style w:type="paragraph" w:customStyle="1" w:styleId="DEB9794680BD42209FA168AD9E4F9BFF">
    <w:name w:val="DEB9794680BD42209FA168AD9E4F9BFF"/>
  </w:style>
  <w:style w:type="paragraph" w:customStyle="1" w:styleId="A56F4AED192F453DB2E6886B13133FE9">
    <w:name w:val="A56F4AED192F453DB2E6886B13133FE9"/>
  </w:style>
  <w:style w:type="paragraph" w:customStyle="1" w:styleId="37734D4A01FA4DA9B35DDEBBFA45CA1F">
    <w:name w:val="37734D4A01FA4DA9B35DDEBBFA45CA1F"/>
  </w:style>
  <w:style w:type="paragraph" w:customStyle="1" w:styleId="284806AF0868434C94A8FA0BAAA4BE3A">
    <w:name w:val="284806AF0868434C94A8FA0BAAA4BE3A"/>
  </w:style>
  <w:style w:type="paragraph" w:customStyle="1" w:styleId="ED5258180C594744AD5F3A5EED6FD2DD">
    <w:name w:val="ED5258180C594744AD5F3A5EED6FD2DD"/>
  </w:style>
  <w:style w:type="paragraph" w:customStyle="1" w:styleId="9AE7699435D84D8C80F3B74C7016AFBB">
    <w:name w:val="9AE7699435D84D8C80F3B74C7016AFBB"/>
  </w:style>
  <w:style w:type="paragraph" w:customStyle="1" w:styleId="DC19900291BA4D9A84CA97BE7A73C3D0">
    <w:name w:val="DC19900291BA4D9A84CA97BE7A73C3D0"/>
  </w:style>
  <w:style w:type="paragraph" w:customStyle="1" w:styleId="00C58F48C5C24FD4B41BD3914447DB82">
    <w:name w:val="00C58F48C5C24FD4B41BD3914447DB82"/>
  </w:style>
  <w:style w:type="paragraph" w:customStyle="1" w:styleId="1160065976BB4298B7B77F8DAC5F5F66">
    <w:name w:val="1160065976BB4298B7B77F8DAC5F5F66"/>
  </w:style>
  <w:style w:type="paragraph" w:customStyle="1" w:styleId="1357B77337C74BB1A4E53E9CD5D9F437">
    <w:name w:val="1357B77337C74BB1A4E53E9CD5D9F437"/>
  </w:style>
  <w:style w:type="paragraph" w:customStyle="1" w:styleId="C05AC24FDBF6488E8333D5825EDDE6DA">
    <w:name w:val="C05AC24FDBF6488E8333D5825EDDE6DA"/>
  </w:style>
  <w:style w:type="paragraph" w:customStyle="1" w:styleId="5B9C1F9EBFE94EC0996E419373CC34D1">
    <w:name w:val="5B9C1F9EBFE94EC0996E419373CC34D1"/>
  </w:style>
  <w:style w:type="paragraph" w:customStyle="1" w:styleId="E7AE670D77274BD981CD176AC80F4708">
    <w:name w:val="E7AE670D77274BD981CD176AC80F4708"/>
  </w:style>
  <w:style w:type="paragraph" w:customStyle="1" w:styleId="E6E3F5DC466545EF9E73223ADC06DDFF">
    <w:name w:val="E6E3F5DC466545EF9E73223ADC06DDFF"/>
  </w:style>
  <w:style w:type="paragraph" w:customStyle="1" w:styleId="7CC9B92E2C274DA3B00F329D301320D8">
    <w:name w:val="7CC9B92E2C274DA3B00F329D301320D8"/>
  </w:style>
  <w:style w:type="paragraph" w:customStyle="1" w:styleId="3B04C43E563F48DE9729C9AE65C9D8AB">
    <w:name w:val="3B04C43E563F48DE9729C9AE65C9D8AB"/>
  </w:style>
  <w:style w:type="paragraph" w:customStyle="1" w:styleId="A006C9667B4E430FA590B86630FB39C2">
    <w:name w:val="A006C9667B4E430FA590B86630FB39C2"/>
  </w:style>
  <w:style w:type="paragraph" w:customStyle="1" w:styleId="929A21F5658A464EAFD189C88654908D">
    <w:name w:val="929A21F5658A464EAFD189C88654908D"/>
  </w:style>
  <w:style w:type="paragraph" w:customStyle="1" w:styleId="40347F817BBA451AB744348B2624859C">
    <w:name w:val="40347F817BBA451AB744348B2624859C"/>
  </w:style>
  <w:style w:type="paragraph" w:customStyle="1" w:styleId="FE252EA4E8AF4B64B161F2DDB1A1D2AE">
    <w:name w:val="FE252EA4E8AF4B64B161F2DDB1A1D2AE"/>
  </w:style>
  <w:style w:type="paragraph" w:customStyle="1" w:styleId="F3F60B56C5AC4617920E159B233378B5">
    <w:name w:val="F3F60B56C5AC4617920E159B233378B5"/>
    <w:rsid w:val="00DA74B5"/>
  </w:style>
  <w:style w:type="paragraph" w:customStyle="1" w:styleId="0185D11E4A4845899A36C8E1A28042CF">
    <w:name w:val="0185D11E4A4845899A36C8E1A28042CF"/>
    <w:rsid w:val="00DA74B5"/>
  </w:style>
  <w:style w:type="paragraph" w:customStyle="1" w:styleId="D7E7FD9BD52A47FCA90491FE821157F6">
    <w:name w:val="D7E7FD9BD52A47FCA90491FE821157F6"/>
    <w:rsid w:val="00DA74B5"/>
  </w:style>
  <w:style w:type="paragraph" w:customStyle="1" w:styleId="9FCAC98234D34B8DB7D85B6722BDA263">
    <w:name w:val="9FCAC98234D34B8DB7D85B6722BDA263"/>
    <w:rsid w:val="00DA74B5"/>
  </w:style>
  <w:style w:type="paragraph" w:customStyle="1" w:styleId="C8589F55A8324BC6A848DD410D0D5836">
    <w:name w:val="C8589F55A8324BC6A848DD410D0D5836"/>
    <w:rsid w:val="00DA74B5"/>
  </w:style>
  <w:style w:type="paragraph" w:customStyle="1" w:styleId="1B1DFE21F3744F15AB494BB8BE4F05A3">
    <w:name w:val="1B1DFE21F3744F15AB494BB8BE4F05A3"/>
    <w:rsid w:val="00DA74B5"/>
  </w:style>
  <w:style w:type="paragraph" w:customStyle="1" w:styleId="A22D296F4D82448C86A3E73D18871E76">
    <w:name w:val="A22D296F4D82448C86A3E73D18871E76"/>
    <w:rsid w:val="00DA74B5"/>
  </w:style>
  <w:style w:type="paragraph" w:customStyle="1" w:styleId="47B93A3C92F24CBA9F2324490B599975">
    <w:name w:val="47B93A3C92F24CBA9F2324490B599975"/>
    <w:rsid w:val="00DA74B5"/>
  </w:style>
  <w:style w:type="paragraph" w:customStyle="1" w:styleId="D6432577FEDC46A58CE7A37A1B05FDAE">
    <w:name w:val="D6432577FEDC46A58CE7A37A1B05FDAE"/>
    <w:rsid w:val="00DA74B5"/>
  </w:style>
  <w:style w:type="paragraph" w:customStyle="1" w:styleId="19D90B6CD0254199B6459BE297FA2891">
    <w:name w:val="19D90B6CD0254199B6459BE297FA2891"/>
    <w:rsid w:val="00DA74B5"/>
  </w:style>
  <w:style w:type="paragraph" w:customStyle="1" w:styleId="0259F8CEFF8E4007BEF0A8768C1C86F0">
    <w:name w:val="0259F8CEFF8E4007BEF0A8768C1C86F0"/>
    <w:rsid w:val="00DA74B5"/>
  </w:style>
  <w:style w:type="paragraph" w:customStyle="1" w:styleId="7E57391B721F42BD859245202C07BB90">
    <w:name w:val="7E57391B721F42BD859245202C07BB90"/>
    <w:rsid w:val="00DA74B5"/>
  </w:style>
  <w:style w:type="paragraph" w:customStyle="1" w:styleId="62E3D11356D147309DA00042A5C6CE05">
    <w:name w:val="62E3D11356D147309DA00042A5C6CE05"/>
    <w:rsid w:val="00DA74B5"/>
  </w:style>
  <w:style w:type="paragraph" w:customStyle="1" w:styleId="7859D31E88CE4D3C866AC4B808EFA660">
    <w:name w:val="7859D31E88CE4D3C866AC4B808EFA660"/>
    <w:rsid w:val="00DA74B5"/>
  </w:style>
  <w:style w:type="paragraph" w:customStyle="1" w:styleId="6C1F297B668644D19E65FDDA4C428013">
    <w:name w:val="6C1F297B668644D19E65FDDA4C428013"/>
    <w:rsid w:val="00DA74B5"/>
  </w:style>
  <w:style w:type="paragraph" w:customStyle="1" w:styleId="B071448546E84548B88DC53AA809E071">
    <w:name w:val="B071448546E84548B88DC53AA809E071"/>
    <w:rsid w:val="00DA74B5"/>
  </w:style>
  <w:style w:type="paragraph" w:customStyle="1" w:styleId="52B0440F8BC348D08AD7BD07DF534E06">
    <w:name w:val="52B0440F8BC348D08AD7BD07DF534E06"/>
    <w:rsid w:val="00DA74B5"/>
  </w:style>
  <w:style w:type="paragraph" w:customStyle="1" w:styleId="A1454D8311B34C3BBFA784B872185836">
    <w:name w:val="A1454D8311B34C3BBFA784B872185836"/>
    <w:rsid w:val="00DA74B5"/>
  </w:style>
  <w:style w:type="paragraph" w:customStyle="1" w:styleId="E96DB2522BD44958835FB863AFA14A6F">
    <w:name w:val="E96DB2522BD44958835FB863AFA14A6F"/>
    <w:rsid w:val="00DA74B5"/>
  </w:style>
  <w:style w:type="paragraph" w:customStyle="1" w:styleId="6C2ADDC73F844D3CA8BC768FCDF5F360">
    <w:name w:val="6C2ADDC73F844D3CA8BC768FCDF5F360"/>
    <w:rsid w:val="00DA74B5"/>
  </w:style>
  <w:style w:type="paragraph" w:customStyle="1" w:styleId="AA95201E931A4B5FB8B1CDC8B2772CD7">
    <w:name w:val="AA95201E931A4B5FB8B1CDC8B2772CD7"/>
    <w:rsid w:val="00DA74B5"/>
  </w:style>
  <w:style w:type="paragraph" w:customStyle="1" w:styleId="D1BF7A84DC8A4E5E8A9064E197F314DA">
    <w:name w:val="D1BF7A84DC8A4E5E8A9064E197F314DA"/>
    <w:rsid w:val="00DA74B5"/>
  </w:style>
  <w:style w:type="paragraph" w:customStyle="1" w:styleId="FD8F33416DA945429ACA637570754AC4">
    <w:name w:val="FD8F33416DA945429ACA637570754AC4"/>
    <w:rsid w:val="00DA74B5"/>
  </w:style>
  <w:style w:type="paragraph" w:customStyle="1" w:styleId="D6108E29E737432590777419251CE9FB">
    <w:name w:val="D6108E29E737432590777419251CE9FB"/>
    <w:rsid w:val="00DA74B5"/>
  </w:style>
  <w:style w:type="paragraph" w:customStyle="1" w:styleId="5F0178B65AE847D8B6547C77B9F257AF">
    <w:name w:val="5F0178B65AE847D8B6547C77B9F257AF"/>
    <w:rsid w:val="00DA74B5"/>
  </w:style>
  <w:style w:type="paragraph" w:customStyle="1" w:styleId="D2527CA288824CB9A69FED1109A521C4">
    <w:name w:val="D2527CA288824CB9A69FED1109A521C4"/>
    <w:rsid w:val="00DA74B5"/>
  </w:style>
  <w:style w:type="paragraph" w:customStyle="1" w:styleId="27E814A7C76D4F91A1A3DAA8B582CD6B">
    <w:name w:val="27E814A7C76D4F91A1A3DAA8B582CD6B"/>
    <w:rsid w:val="00DA74B5"/>
  </w:style>
  <w:style w:type="paragraph" w:customStyle="1" w:styleId="8B2A3BD152F64AB0BC687A9F0AB1C28C">
    <w:name w:val="8B2A3BD152F64AB0BC687A9F0AB1C28C"/>
    <w:rsid w:val="00DA74B5"/>
  </w:style>
  <w:style w:type="paragraph" w:customStyle="1" w:styleId="3A32C31F506F4DB6A175D696EDF5F053">
    <w:name w:val="3A32C31F506F4DB6A175D696EDF5F053"/>
    <w:rsid w:val="00DA74B5"/>
  </w:style>
  <w:style w:type="paragraph" w:customStyle="1" w:styleId="E8F3EB9BA766428F83D21CE1350F3A9D">
    <w:name w:val="E8F3EB9BA766428F83D21CE1350F3A9D"/>
    <w:rsid w:val="00DA74B5"/>
  </w:style>
  <w:style w:type="paragraph" w:customStyle="1" w:styleId="12827993B096429185540F7C5BF2503A">
    <w:name w:val="12827993B096429185540F7C5BF2503A"/>
    <w:rsid w:val="00DA74B5"/>
  </w:style>
  <w:style w:type="paragraph" w:customStyle="1" w:styleId="56B95C30C0CE411A9CD47E7E5D3A64E9">
    <w:name w:val="56B95C30C0CE411A9CD47E7E5D3A64E9"/>
    <w:rsid w:val="00DA74B5"/>
  </w:style>
  <w:style w:type="paragraph" w:customStyle="1" w:styleId="F8E2687BB5CB439D98D46934E1DC5A7B">
    <w:name w:val="F8E2687BB5CB439D98D46934E1DC5A7B"/>
    <w:rsid w:val="00DA74B5"/>
  </w:style>
  <w:style w:type="paragraph" w:customStyle="1" w:styleId="5FF3A9B0A56D4E6D804CD2E2E13E7967">
    <w:name w:val="5FF3A9B0A56D4E6D804CD2E2E13E7967"/>
    <w:rsid w:val="00DA74B5"/>
  </w:style>
  <w:style w:type="paragraph" w:customStyle="1" w:styleId="A65B5AB74BE04F3DAA2CF3778D7273DF">
    <w:name w:val="A65B5AB74BE04F3DAA2CF3778D7273DF"/>
    <w:rsid w:val="00DA74B5"/>
  </w:style>
  <w:style w:type="paragraph" w:customStyle="1" w:styleId="FC6EE8EC6E594BCCAF05BCDC1529FF50">
    <w:name w:val="FC6EE8EC6E594BCCAF05BCDC1529FF50"/>
    <w:rsid w:val="00DA74B5"/>
  </w:style>
  <w:style w:type="paragraph" w:customStyle="1" w:styleId="D7E7021D168C4034997341FC09982BC6">
    <w:name w:val="D7E7021D168C4034997341FC09982BC6"/>
    <w:rsid w:val="00DA74B5"/>
  </w:style>
  <w:style w:type="paragraph" w:customStyle="1" w:styleId="4E82EAE3FE95456994121C407A86D1BC">
    <w:name w:val="4E82EAE3FE95456994121C407A86D1BC"/>
    <w:rsid w:val="00DA74B5"/>
  </w:style>
  <w:style w:type="paragraph" w:customStyle="1" w:styleId="B09A78E25EC3463FB7A93F7C199CEE0A">
    <w:name w:val="B09A78E25EC3463FB7A93F7C199CEE0A"/>
    <w:rsid w:val="00DA74B5"/>
  </w:style>
  <w:style w:type="paragraph" w:customStyle="1" w:styleId="0274E33F1519483A9DAFE76CC8B33A77">
    <w:name w:val="0274E33F1519483A9DAFE76CC8B33A77"/>
    <w:rsid w:val="00DA74B5"/>
  </w:style>
  <w:style w:type="paragraph" w:customStyle="1" w:styleId="6528DAB286E24DD2A05C2F35D352BB82">
    <w:name w:val="6528DAB286E24DD2A05C2F35D352BB82"/>
    <w:rsid w:val="00DA74B5"/>
  </w:style>
  <w:style w:type="paragraph" w:customStyle="1" w:styleId="19BACCD42A7F4CD5953AE8CF6F0BC0F9">
    <w:name w:val="19BACCD42A7F4CD5953AE8CF6F0BC0F9"/>
    <w:rsid w:val="00DA74B5"/>
  </w:style>
  <w:style w:type="paragraph" w:customStyle="1" w:styleId="19955F46B0F04955B0BED699C396A393">
    <w:name w:val="19955F46B0F04955B0BED699C396A393"/>
    <w:rsid w:val="00DA74B5"/>
  </w:style>
  <w:style w:type="paragraph" w:customStyle="1" w:styleId="DE359A0214B1408CA6CEBF45F331CFD5">
    <w:name w:val="DE359A0214B1408CA6CEBF45F331CFD5"/>
    <w:rsid w:val="00DA74B5"/>
  </w:style>
  <w:style w:type="paragraph" w:customStyle="1" w:styleId="2D078C85DF9441B9A17B3785929B838A">
    <w:name w:val="2D078C85DF9441B9A17B3785929B838A"/>
    <w:rsid w:val="00DA74B5"/>
  </w:style>
  <w:style w:type="paragraph" w:customStyle="1" w:styleId="8E3D4B76BBF046AAB90475A78C6A86A0">
    <w:name w:val="8E3D4B76BBF046AAB90475A78C6A86A0"/>
    <w:rsid w:val="00DA74B5"/>
  </w:style>
  <w:style w:type="paragraph" w:customStyle="1" w:styleId="A6774A96FA1E444093778630C6AC3033">
    <w:name w:val="A6774A96FA1E444093778630C6AC3033"/>
    <w:rsid w:val="00DA74B5"/>
  </w:style>
  <w:style w:type="paragraph" w:customStyle="1" w:styleId="F3D564AD89E14A2E9CF090184CDEA44C">
    <w:name w:val="F3D564AD89E14A2E9CF090184CDEA44C"/>
    <w:rsid w:val="00DA74B5"/>
  </w:style>
  <w:style w:type="paragraph" w:customStyle="1" w:styleId="24EAB1FFA58B4ECC844369E1C647A9A0">
    <w:name w:val="24EAB1FFA58B4ECC844369E1C647A9A0"/>
    <w:rsid w:val="00DA74B5"/>
  </w:style>
  <w:style w:type="paragraph" w:customStyle="1" w:styleId="12BABE992F014760979D2EF2067E9C9E">
    <w:name w:val="12BABE992F014760979D2EF2067E9C9E"/>
    <w:rsid w:val="00DA74B5"/>
  </w:style>
  <w:style w:type="paragraph" w:customStyle="1" w:styleId="E5C3F59F57DC4B7392EEE284E667F5C7">
    <w:name w:val="E5C3F59F57DC4B7392EEE284E667F5C7"/>
    <w:rsid w:val="00DA74B5"/>
  </w:style>
  <w:style w:type="paragraph" w:customStyle="1" w:styleId="73D35112B9C648FA95BA62423FE2836F">
    <w:name w:val="73D35112B9C648FA95BA62423FE2836F"/>
    <w:rsid w:val="00DA74B5"/>
  </w:style>
  <w:style w:type="paragraph" w:customStyle="1" w:styleId="4669B94F47E9413BB0BFD0ACFACFCFCD">
    <w:name w:val="4669B94F47E9413BB0BFD0ACFACFCFCD"/>
    <w:rsid w:val="00DA74B5"/>
  </w:style>
  <w:style w:type="paragraph" w:customStyle="1" w:styleId="959774FB208543A29002DC07458AE52F">
    <w:name w:val="959774FB208543A29002DC07458AE52F"/>
    <w:rsid w:val="00DA74B5"/>
  </w:style>
  <w:style w:type="paragraph" w:customStyle="1" w:styleId="B64085975C9746DC85376B30BC141D2E">
    <w:name w:val="B64085975C9746DC85376B30BC141D2E"/>
    <w:rsid w:val="00DA74B5"/>
  </w:style>
  <w:style w:type="paragraph" w:customStyle="1" w:styleId="C25CB298ED724147BA9AB42E8630D3A6">
    <w:name w:val="C25CB298ED724147BA9AB42E8630D3A6"/>
    <w:rsid w:val="00DA74B5"/>
  </w:style>
  <w:style w:type="paragraph" w:customStyle="1" w:styleId="0BA5D8E335A84ADB8FB6C0D0729C875A">
    <w:name w:val="0BA5D8E335A84ADB8FB6C0D0729C875A"/>
    <w:rsid w:val="00DA74B5"/>
  </w:style>
  <w:style w:type="paragraph" w:customStyle="1" w:styleId="0994BF8124D54CC19E853A48A50F8ABC">
    <w:name w:val="0994BF8124D54CC19E853A48A50F8ABC"/>
    <w:rsid w:val="00DA74B5"/>
  </w:style>
  <w:style w:type="paragraph" w:customStyle="1" w:styleId="E4EF7A7EE49C4291BFDA1A4AF06A314A">
    <w:name w:val="E4EF7A7EE49C4291BFDA1A4AF06A314A"/>
    <w:rsid w:val="00DA74B5"/>
  </w:style>
  <w:style w:type="paragraph" w:customStyle="1" w:styleId="0A0D0526389C4EB282379B24C1BB0D4E">
    <w:name w:val="0A0D0526389C4EB282379B24C1BB0D4E"/>
    <w:rsid w:val="00DA74B5"/>
  </w:style>
  <w:style w:type="paragraph" w:customStyle="1" w:styleId="39DC539936BF461EADED0ADE1CA0DDDB">
    <w:name w:val="39DC539936BF461EADED0ADE1CA0DDDB"/>
    <w:rsid w:val="00DA74B5"/>
  </w:style>
  <w:style w:type="paragraph" w:customStyle="1" w:styleId="E2AA19152B714DC990983EC62E3F793A">
    <w:name w:val="E2AA19152B714DC990983EC62E3F793A"/>
    <w:rsid w:val="00DA74B5"/>
  </w:style>
  <w:style w:type="paragraph" w:customStyle="1" w:styleId="D39161FF34E74A81A3FDA7A7C5D903C6">
    <w:name w:val="D39161FF34E74A81A3FDA7A7C5D903C6"/>
    <w:rsid w:val="00DA74B5"/>
  </w:style>
  <w:style w:type="paragraph" w:customStyle="1" w:styleId="205BB1FBDE7643C88DBAA48ABBA219F2">
    <w:name w:val="205BB1FBDE7643C88DBAA48ABBA219F2"/>
    <w:rsid w:val="00DA74B5"/>
  </w:style>
  <w:style w:type="paragraph" w:customStyle="1" w:styleId="12B2B983FA474A2EA10381070C9CC1E5">
    <w:name w:val="12B2B983FA474A2EA10381070C9CC1E5"/>
    <w:rsid w:val="00DA74B5"/>
  </w:style>
  <w:style w:type="paragraph" w:customStyle="1" w:styleId="51EFB08C470B4F82B387C8579F0937CC">
    <w:name w:val="51EFB08C470B4F82B387C8579F0937CC"/>
    <w:rsid w:val="00DA74B5"/>
  </w:style>
  <w:style w:type="paragraph" w:customStyle="1" w:styleId="765020675562410BA12707F39F8FD858">
    <w:name w:val="765020675562410BA12707F39F8FD858"/>
    <w:rsid w:val="00DA74B5"/>
  </w:style>
  <w:style w:type="paragraph" w:customStyle="1" w:styleId="DF842E4B4E6B4C9BA07E86B0D200FD41">
    <w:name w:val="DF842E4B4E6B4C9BA07E86B0D200FD41"/>
    <w:rsid w:val="00DA74B5"/>
  </w:style>
  <w:style w:type="paragraph" w:customStyle="1" w:styleId="BA10548C6EC54F639E60FB2B98AB8F0C">
    <w:name w:val="BA10548C6EC54F639E60FB2B98AB8F0C"/>
    <w:rsid w:val="00DA74B5"/>
  </w:style>
  <w:style w:type="paragraph" w:customStyle="1" w:styleId="FD74B907B75B415790D895CF55B61E10">
    <w:name w:val="FD74B907B75B415790D895CF55B61E10"/>
    <w:rsid w:val="00DA74B5"/>
  </w:style>
  <w:style w:type="paragraph" w:customStyle="1" w:styleId="D4B7F18540EC4738A0226363B6F3CF7F">
    <w:name w:val="D4B7F18540EC4738A0226363B6F3CF7F"/>
    <w:rsid w:val="00DA74B5"/>
  </w:style>
  <w:style w:type="paragraph" w:customStyle="1" w:styleId="2ABC3667134441379A486D04158920A6">
    <w:name w:val="2ABC3667134441379A486D04158920A6"/>
    <w:rsid w:val="00DA74B5"/>
  </w:style>
  <w:style w:type="paragraph" w:customStyle="1" w:styleId="B1AA50E0AF0944DB8DFAE3D613E89D78">
    <w:name w:val="B1AA50E0AF0944DB8DFAE3D613E89D78"/>
    <w:rsid w:val="00DA74B5"/>
  </w:style>
  <w:style w:type="paragraph" w:customStyle="1" w:styleId="8D88C07C89654B8E807F784BC1427273">
    <w:name w:val="8D88C07C89654B8E807F784BC1427273"/>
    <w:rsid w:val="00DA74B5"/>
  </w:style>
  <w:style w:type="paragraph" w:customStyle="1" w:styleId="FDDBF79B6C2E417E94C81C2D6AABA3DD">
    <w:name w:val="FDDBF79B6C2E417E94C81C2D6AABA3DD"/>
    <w:rsid w:val="00DA74B5"/>
  </w:style>
  <w:style w:type="paragraph" w:customStyle="1" w:styleId="86AACAFFAAD947F1A0A987FBC3EDEC3E">
    <w:name w:val="86AACAFFAAD947F1A0A987FBC3EDEC3E"/>
    <w:rsid w:val="00DA74B5"/>
  </w:style>
  <w:style w:type="paragraph" w:customStyle="1" w:styleId="C77768E9DAC24791A8E6B18B475FE26A">
    <w:name w:val="C77768E9DAC24791A8E6B18B475FE26A"/>
    <w:rsid w:val="00DA74B5"/>
  </w:style>
  <w:style w:type="paragraph" w:customStyle="1" w:styleId="1E2A9E63A7E24982875719E667D41F0B">
    <w:name w:val="1E2A9E63A7E24982875719E667D41F0B"/>
    <w:rsid w:val="00DA74B5"/>
  </w:style>
  <w:style w:type="paragraph" w:customStyle="1" w:styleId="5F8491FE959D4BCD891A1FA32791B8B8">
    <w:name w:val="5F8491FE959D4BCD891A1FA32791B8B8"/>
    <w:rsid w:val="00DA74B5"/>
  </w:style>
  <w:style w:type="paragraph" w:customStyle="1" w:styleId="A77CA4B5C78D454397CCC7A75A4FC0A0">
    <w:name w:val="A77CA4B5C78D454397CCC7A75A4FC0A0"/>
    <w:rsid w:val="00DA74B5"/>
  </w:style>
  <w:style w:type="paragraph" w:customStyle="1" w:styleId="3A720E8124894E808DEDB2293E557156">
    <w:name w:val="3A720E8124894E808DEDB2293E557156"/>
    <w:rsid w:val="00DA74B5"/>
  </w:style>
  <w:style w:type="paragraph" w:customStyle="1" w:styleId="5E6E851C97AA4E43B2D238071E39F7CA">
    <w:name w:val="5E6E851C97AA4E43B2D238071E39F7CA"/>
    <w:rsid w:val="00DA74B5"/>
  </w:style>
  <w:style w:type="paragraph" w:customStyle="1" w:styleId="F75535C1365F43D292D84C2FB4B7AE2C">
    <w:name w:val="F75535C1365F43D292D84C2FB4B7AE2C"/>
    <w:rsid w:val="00DA74B5"/>
  </w:style>
  <w:style w:type="paragraph" w:customStyle="1" w:styleId="8382E6BD00684F72BA952F2EE07861BF">
    <w:name w:val="8382E6BD00684F72BA952F2EE07861BF"/>
    <w:rsid w:val="00DA74B5"/>
  </w:style>
  <w:style w:type="paragraph" w:customStyle="1" w:styleId="175E200746334155B73A6E044F28C0A4">
    <w:name w:val="175E200746334155B73A6E044F28C0A4"/>
    <w:rsid w:val="00DA74B5"/>
  </w:style>
  <w:style w:type="paragraph" w:customStyle="1" w:styleId="33C111E85D62473FA49ADEBF977B6865">
    <w:name w:val="33C111E85D62473FA49ADEBF977B6865"/>
    <w:rsid w:val="00DA74B5"/>
  </w:style>
  <w:style w:type="paragraph" w:customStyle="1" w:styleId="05A37C1FD1134096AFA0E6E48DC5D6F5">
    <w:name w:val="05A37C1FD1134096AFA0E6E48DC5D6F5"/>
    <w:rsid w:val="00DA74B5"/>
  </w:style>
  <w:style w:type="paragraph" w:customStyle="1" w:styleId="E24E1C071CA240B3BC7DA27929250F2C">
    <w:name w:val="E24E1C071CA240B3BC7DA27929250F2C"/>
    <w:rsid w:val="00DA74B5"/>
  </w:style>
  <w:style w:type="paragraph" w:customStyle="1" w:styleId="F5BB6E0A314A46EFB7E3C72438FE8C2F">
    <w:name w:val="F5BB6E0A314A46EFB7E3C72438FE8C2F"/>
    <w:rsid w:val="00DA74B5"/>
  </w:style>
  <w:style w:type="paragraph" w:customStyle="1" w:styleId="6EEA9FD201284465B6EAE64067D41C04">
    <w:name w:val="6EEA9FD201284465B6EAE64067D41C04"/>
    <w:rsid w:val="00DA74B5"/>
  </w:style>
  <w:style w:type="paragraph" w:customStyle="1" w:styleId="991F86604A494DDEA6024C30442EE4BA">
    <w:name w:val="991F86604A494DDEA6024C30442EE4BA"/>
    <w:rsid w:val="00DA74B5"/>
  </w:style>
  <w:style w:type="paragraph" w:customStyle="1" w:styleId="0C42214859F34B1FAD3E9D8F25DE950D">
    <w:name w:val="0C42214859F34B1FAD3E9D8F25DE950D"/>
    <w:rsid w:val="00DA74B5"/>
  </w:style>
  <w:style w:type="paragraph" w:customStyle="1" w:styleId="CF6D66CE0E4F467E8A3175D0AFAB0005">
    <w:name w:val="CF6D66CE0E4F467E8A3175D0AFAB0005"/>
    <w:rsid w:val="00DA74B5"/>
  </w:style>
  <w:style w:type="paragraph" w:customStyle="1" w:styleId="DCB701EAFA3B4C9588D6876C2A0D0095">
    <w:name w:val="DCB701EAFA3B4C9588D6876C2A0D0095"/>
    <w:rsid w:val="00DA74B5"/>
  </w:style>
  <w:style w:type="paragraph" w:customStyle="1" w:styleId="27709D575C4D45C6BA63A32340549399">
    <w:name w:val="27709D575C4D45C6BA63A32340549399"/>
    <w:rsid w:val="00DA74B5"/>
  </w:style>
  <w:style w:type="paragraph" w:customStyle="1" w:styleId="1801F1EF12044B51AD8E35C37E0095D2">
    <w:name w:val="1801F1EF12044B51AD8E35C37E0095D2"/>
    <w:rsid w:val="00DA74B5"/>
  </w:style>
  <w:style w:type="paragraph" w:customStyle="1" w:styleId="84FB8F213D6347969EE58FE5749BF47F">
    <w:name w:val="84FB8F213D6347969EE58FE5749BF47F"/>
    <w:rsid w:val="00DA74B5"/>
  </w:style>
  <w:style w:type="paragraph" w:customStyle="1" w:styleId="77237862B2E448AE828CACF4C4624A98">
    <w:name w:val="77237862B2E448AE828CACF4C4624A98"/>
    <w:rsid w:val="00DA74B5"/>
  </w:style>
  <w:style w:type="paragraph" w:customStyle="1" w:styleId="D84ED5A4683F470B9E60894F862449B8">
    <w:name w:val="D84ED5A4683F470B9E60894F862449B8"/>
    <w:rsid w:val="00DA74B5"/>
  </w:style>
  <w:style w:type="paragraph" w:customStyle="1" w:styleId="49FEFBE2A0624B75B3881256D04DD7DC">
    <w:name w:val="49FEFBE2A0624B75B3881256D04DD7DC"/>
    <w:rsid w:val="00DA74B5"/>
  </w:style>
  <w:style w:type="paragraph" w:customStyle="1" w:styleId="4B3F83A71EBE4652A7972256AD980BA8">
    <w:name w:val="4B3F83A71EBE4652A7972256AD980BA8"/>
    <w:rsid w:val="00DA74B5"/>
  </w:style>
  <w:style w:type="paragraph" w:customStyle="1" w:styleId="CB93B324F2DF432DB0566074467C7FE5">
    <w:name w:val="CB93B324F2DF432DB0566074467C7FE5"/>
    <w:rsid w:val="00DA74B5"/>
  </w:style>
  <w:style w:type="paragraph" w:customStyle="1" w:styleId="2E0599EF2F90402586D6E73406BEAF39">
    <w:name w:val="2E0599EF2F90402586D6E73406BEAF39"/>
    <w:rsid w:val="00DA74B5"/>
  </w:style>
  <w:style w:type="paragraph" w:customStyle="1" w:styleId="1999430900F44015B46F683DB6325EDD">
    <w:name w:val="1999430900F44015B46F683DB6325EDD"/>
    <w:rsid w:val="00DA74B5"/>
  </w:style>
  <w:style w:type="paragraph" w:customStyle="1" w:styleId="9991B2A64DED40DF895E6F77F8EB6B3F">
    <w:name w:val="9991B2A64DED40DF895E6F77F8EB6B3F"/>
    <w:rsid w:val="00DA74B5"/>
  </w:style>
  <w:style w:type="paragraph" w:customStyle="1" w:styleId="1ADFC4D792C041AA9753B14D61099F6C">
    <w:name w:val="1ADFC4D792C041AA9753B14D61099F6C"/>
    <w:rsid w:val="00DA74B5"/>
  </w:style>
  <w:style w:type="paragraph" w:customStyle="1" w:styleId="6906065F3CC3464D976F57DBEC821B86">
    <w:name w:val="6906065F3CC3464D976F57DBEC821B86"/>
    <w:rsid w:val="00DA74B5"/>
  </w:style>
  <w:style w:type="paragraph" w:customStyle="1" w:styleId="BE4A34CCDC274B3F819EEE8ADE1F2166">
    <w:name w:val="BE4A34CCDC274B3F819EEE8ADE1F2166"/>
    <w:rsid w:val="00DA74B5"/>
  </w:style>
  <w:style w:type="paragraph" w:customStyle="1" w:styleId="6CE867DE1AE64A938DC21FBA4C811947">
    <w:name w:val="6CE867DE1AE64A938DC21FBA4C811947"/>
    <w:rsid w:val="00DA74B5"/>
  </w:style>
  <w:style w:type="paragraph" w:customStyle="1" w:styleId="A7539F58D4D44A318AD6950CEDD2BCBE">
    <w:name w:val="A7539F58D4D44A318AD6950CEDD2BCBE"/>
    <w:rsid w:val="00DA74B5"/>
  </w:style>
  <w:style w:type="paragraph" w:customStyle="1" w:styleId="5D46523503F443B8A277A30B17BFE29A">
    <w:name w:val="5D46523503F443B8A277A30B17BFE29A"/>
    <w:rsid w:val="00DA74B5"/>
  </w:style>
  <w:style w:type="paragraph" w:customStyle="1" w:styleId="08E5E9D2B87A44C1B5953B980153C72F">
    <w:name w:val="08E5E9D2B87A44C1B5953B980153C72F"/>
    <w:rsid w:val="00DA74B5"/>
  </w:style>
  <w:style w:type="paragraph" w:customStyle="1" w:styleId="D546005727D347048A70C64A10FF860E">
    <w:name w:val="D546005727D347048A70C64A10FF860E"/>
    <w:rsid w:val="00DA74B5"/>
  </w:style>
  <w:style w:type="paragraph" w:customStyle="1" w:styleId="45A536E4DD194AAA891874E289E0413D">
    <w:name w:val="45A536E4DD194AAA891874E289E0413D"/>
    <w:rsid w:val="00DA74B5"/>
  </w:style>
  <w:style w:type="paragraph" w:customStyle="1" w:styleId="47615626DC8740C7BAB82CF3BDF2BCB6">
    <w:name w:val="47615626DC8740C7BAB82CF3BDF2BCB6"/>
    <w:rsid w:val="007D41C1"/>
    <w:rPr>
      <w:rFonts w:cs="Times New Roman"/>
    </w:rPr>
  </w:style>
  <w:style w:type="paragraph" w:customStyle="1" w:styleId="AC5EC84E64684CF3825E5766038471C9">
    <w:name w:val="AC5EC84E64684CF3825E5766038471C9"/>
    <w:rsid w:val="007D41C1"/>
    <w:rPr>
      <w:rFonts w:cs="Times New Roman"/>
    </w:rPr>
  </w:style>
  <w:style w:type="paragraph" w:customStyle="1" w:styleId="9FD3A0C943024A3E9915DA3BC43B72DF">
    <w:name w:val="9FD3A0C943024A3E9915DA3BC43B72DF"/>
    <w:rsid w:val="007D41C1"/>
    <w:rPr>
      <w:rFonts w:cs="Times New Roman"/>
    </w:rPr>
  </w:style>
  <w:style w:type="paragraph" w:customStyle="1" w:styleId="063DF8B94FE44DF28204CF82627A58A5">
    <w:name w:val="063DF8B94FE44DF28204CF82627A58A5"/>
    <w:rsid w:val="007D41C1"/>
    <w:rPr>
      <w:rFonts w:cs="Times New Roman"/>
    </w:rPr>
  </w:style>
  <w:style w:type="paragraph" w:customStyle="1" w:styleId="24C5934D9B8649F49224EFEC48BC902C">
    <w:name w:val="24C5934D9B8649F49224EFEC48BC902C"/>
    <w:rsid w:val="007D41C1"/>
    <w:rPr>
      <w:rFonts w:cs="Times New Roman"/>
    </w:rPr>
  </w:style>
  <w:style w:type="paragraph" w:customStyle="1" w:styleId="4EA73090C07D43F19D9BD5A930FD3866">
    <w:name w:val="4EA73090C07D43F19D9BD5A930FD3866"/>
    <w:rsid w:val="007D41C1"/>
    <w:rPr>
      <w:rFonts w:cs="Times New Roman"/>
    </w:rPr>
  </w:style>
  <w:style w:type="paragraph" w:customStyle="1" w:styleId="CA6224BFBCCE4B4088F666803244C5FE">
    <w:name w:val="CA6224BFBCCE4B4088F666803244C5FE"/>
    <w:rsid w:val="007D41C1"/>
    <w:rPr>
      <w:rFonts w:cs="Times New Roman"/>
    </w:rPr>
  </w:style>
  <w:style w:type="paragraph" w:customStyle="1" w:styleId="8A798B63FC794BE1B46C68716F454D08">
    <w:name w:val="8A798B63FC794BE1B46C68716F454D08"/>
    <w:rsid w:val="007D41C1"/>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esson Plan">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lice-PR-Framing5a">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51DC7820-ED1B-410C-88C4-992A19D108F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61E46-5948-4430-B812-AB1AA835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Lesson plan</Template>
  <TotalTime>431</TotalTime>
  <Pages>8</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60</cp:revision>
  <dcterms:created xsi:type="dcterms:W3CDTF">2017-10-12T13:00:00Z</dcterms:created>
  <dcterms:modified xsi:type="dcterms:W3CDTF">2017-10-12T20:59:00Z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